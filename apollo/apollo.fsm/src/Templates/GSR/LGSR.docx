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8501" w14:textId="302D86F1" w:rsidR="00403D91" w:rsidRPr="00A77F39" w:rsidRDefault="00403D91" w:rsidP="00403D91">
      <w:pPr>
        <w:pStyle w:val="Header"/>
        <w:rPr>
          <w:rFonts w:ascii="Arial" w:hAnsi="Arial" w:cs="Arial"/>
          <w:color w:val="FFFFFF" w:themeColor="background1"/>
          <w:sz w:val="16"/>
        </w:rPr>
      </w:pPr>
      <w:r w:rsidRPr="00A77F39">
        <w:rPr>
          <w:rFonts w:ascii="Arial" w:hAnsi="Arial" w:cs="Arial"/>
          <w:color w:val="FFFFFF" w:themeColor="background1"/>
          <w:sz w:val="16"/>
        </w:rPr>
        <w:t>[GoldenRule]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5307"/>
        <w:gridCol w:w="5307"/>
      </w:tblGrid>
      <w:tr w:rsidR="00C41FCA" w:rsidRPr="00A77F39" w14:paraId="7683A35B" w14:textId="77777777" w:rsidTr="0029724E">
        <w:tc>
          <w:tcPr>
            <w:tcW w:w="5306" w:type="dxa"/>
          </w:tcPr>
          <w:p w14:paraId="26D2A51B" w14:textId="133DD1F3" w:rsidR="00C41FCA" w:rsidRPr="00A77F39" w:rsidRDefault="00C41FCA" w:rsidP="0029724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07" w:type="dxa"/>
          </w:tcPr>
          <w:p w14:paraId="7A14D6A5" w14:textId="659EDACD" w:rsidR="00C41FCA" w:rsidRPr="00A77F39" w:rsidRDefault="00C41FCA" w:rsidP="002972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LANDLORD GAS SAF</w:t>
            </w:r>
            <w:r w:rsidR="005D3524">
              <w:rPr>
                <w:rFonts w:ascii="Arial" w:hAnsi="Arial" w:cs="Arial"/>
                <w:b/>
                <w:bCs/>
                <w:sz w:val="28"/>
                <w:szCs w:val="28"/>
              </w:rPr>
              <w:t>ET</w:t>
            </w:r>
            <w:r w:rsidRPr="00A77F39">
              <w:rPr>
                <w:rFonts w:ascii="Arial" w:hAnsi="Arial" w:cs="Arial"/>
                <w:b/>
                <w:bCs/>
                <w:sz w:val="28"/>
                <w:szCs w:val="28"/>
              </w:rPr>
              <w:t>Y</w:t>
            </w:r>
            <w:r w:rsidR="00455B1B" w:rsidRPr="00A77F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RECORD</w:t>
            </w:r>
          </w:p>
        </w:tc>
        <w:tc>
          <w:tcPr>
            <w:tcW w:w="5307" w:type="dxa"/>
          </w:tcPr>
          <w:p w14:paraId="0C7B6FFB" w14:textId="431505D6" w:rsidR="00C41FCA" w:rsidRPr="00A77F39" w:rsidRDefault="00C41FCA" w:rsidP="0029724E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VisitDate"/>
            <w:r w:rsidRPr="00A77F39">
              <w:rPr>
                <w:rFonts w:ascii="Arial" w:hAnsi="Arial" w:cs="Arial"/>
                <w:b/>
                <w:bCs/>
                <w:sz w:val="18"/>
                <w:szCs w:val="18"/>
              </w:rPr>
              <w:t>[VisitDate]</w:t>
            </w:r>
            <w:bookmarkEnd w:id="0"/>
          </w:p>
        </w:tc>
      </w:tr>
    </w:tbl>
    <w:p w14:paraId="6212C64A" w14:textId="5F546C06" w:rsidR="000F0A48" w:rsidRPr="00A77F39" w:rsidRDefault="00277B34" w:rsidP="00C41FCA">
      <w:pPr>
        <w:rPr>
          <w:rFonts w:ascii="Arial" w:hAnsi="Arial" w:cs="Arial"/>
          <w:b/>
          <w:bCs/>
          <w:sz w:val="18"/>
        </w:rPr>
      </w:pPr>
      <w:r w:rsidRPr="00E52FC6">
        <w:rPr>
          <w:rFonts w:ascii="Arial" w:hAnsi="Arial" w:cs="Arial"/>
          <w:b/>
          <w:bCs/>
          <w:noProof/>
          <w:sz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B8E76C" wp14:editId="07450C03">
                <wp:simplePos x="0" y="0"/>
                <wp:positionH relativeFrom="page">
                  <wp:posOffset>7191375</wp:posOffset>
                </wp:positionH>
                <wp:positionV relativeFrom="page">
                  <wp:posOffset>542925</wp:posOffset>
                </wp:positionV>
                <wp:extent cx="3288030" cy="1419225"/>
                <wp:effectExtent l="0" t="0" r="26670" b="28575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8030" cy="141922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05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080"/>
                              <w:gridCol w:w="1277"/>
                              <w:gridCol w:w="839"/>
                              <w:gridCol w:w="1700"/>
                              <w:gridCol w:w="9"/>
                            </w:tblGrid>
                            <w:tr w:rsidR="00277B34" w:rsidRPr="00A13BF1" w14:paraId="705A9443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896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C97356" w14:textId="463FED18" w:rsidR="00277B34" w:rsidRPr="00541F8D" w:rsidRDefault="00277B34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Client/</w:t>
                                  </w:r>
                                  <w:r w:rsidRPr="00541F8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>Landlord’s Details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</w:rPr>
                                    <w:t xml:space="preserve"> (If different)</w:t>
                                  </w:r>
                                </w:p>
                              </w:tc>
                            </w:tr>
                            <w:tr w:rsidR="00277B34" w14:paraId="60DAA38C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F6CF5D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Name 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07E1AE5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" w:name="LandLord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[LandLordName]</w:t>
                                  </w:r>
                                  <w:bookmarkEnd w:id="1"/>
                                </w:p>
                              </w:tc>
                            </w:tr>
                            <w:tr w:rsidR="00277B34" w14:paraId="71A7CE65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 w:val="restart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C12254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4EBCA5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2" w:name="LandLord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[LandLordAddress1]</w:t>
                                  </w:r>
                                  <w:bookmarkEnd w:id="2"/>
                                </w:p>
                              </w:tc>
                            </w:tr>
                            <w:tr w:rsidR="00277B34" w14:paraId="09FDEB36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A5EB55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6" w:type="dxa"/>
                                  <w:gridSpan w:val="3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141F26B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3" w:name="LandLord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[LandLordAddress2]</w:t>
                                  </w:r>
                                  <w:bookmarkEnd w:id="3"/>
                                </w:p>
                              </w:tc>
                            </w:tr>
                            <w:tr w:rsidR="00277B34" w14:paraId="5DBF02F0" w14:textId="77777777" w:rsidTr="00C270D2">
                              <w:trPr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1080" w:type="dxa"/>
                                  <w:vMerge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D351F4D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7" w:type="dxa"/>
                                  <w:shd w:val="clear" w:color="auto" w:fill="FFFFFF"/>
                                  <w:vAlign w:val="center"/>
                                </w:tcPr>
                                <w:p w14:paraId="29FEBF04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4" w:name="LL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[LLPostcode]</w:t>
                                  </w:r>
                                  <w:bookmarkEnd w:id="4"/>
                                </w:p>
                              </w:tc>
                              <w:tc>
                                <w:tcPr>
                                  <w:tcW w:w="839" w:type="dxa"/>
                                  <w:shd w:val="clear" w:color="auto" w:fill="FFFFFF"/>
                                  <w:vAlign w:val="center"/>
                                </w:tcPr>
                                <w:p w14:paraId="2CF2C19D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Tel No.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7FA709C" w14:textId="77777777" w:rsidR="00277B34" w:rsidRPr="009300C4" w:rsidRDefault="00277B34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5" w:name="LLTelNo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[LLTelNo]</w:t>
                                  </w:r>
                                  <w:bookmarkEnd w:id="5"/>
                                </w:p>
                              </w:tc>
                            </w:tr>
                            <w:tr w:rsidR="00277B34" w:rsidRPr="00827A1A" w14:paraId="618BB426" w14:textId="77777777" w:rsidTr="00C270D2">
                              <w:trPr>
                                <w:gridAfter w:val="1"/>
                                <w:wAfter w:w="9" w:type="dxa"/>
                                <w:cantSplit/>
                                <w:trHeight w:hRule="exact" w:val="278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E08B2E" w14:textId="09917EA6" w:rsidR="00277B34" w:rsidRPr="009300C4" w:rsidRDefault="00693271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Rented</w:t>
                                  </w:r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481CF4" w14:textId="77777777" w:rsidR="00277B34" w:rsidRPr="009300C4" w:rsidRDefault="00277B34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 of appliances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tested</w:t>
                                  </w:r>
                                </w:p>
                              </w:tc>
                            </w:tr>
                            <w:tr w:rsidR="00277B34" w14:paraId="30E4544D" w14:textId="77777777" w:rsidTr="00277B34">
                              <w:trPr>
                                <w:gridAfter w:val="1"/>
                                <w:wAfter w:w="9" w:type="dxa"/>
                                <w:cantSplit/>
                                <w:trHeight w:hRule="exact" w:val="300"/>
                                <w:jc w:val="center"/>
                              </w:trPr>
                              <w:tc>
                                <w:tcPr>
                                  <w:tcW w:w="2357" w:type="dxa"/>
                                  <w:gridSpan w:val="2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8B0B24" w14:textId="0B5EC08E" w:rsidR="00277B34" w:rsidRPr="009300C4" w:rsidRDefault="00693271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bookmarkStart w:id="6" w:name="Rented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[Rented] </w:t>
                                  </w:r>
                                  <w:bookmarkEnd w:id="6"/>
                                </w:p>
                              </w:tc>
                              <w:tc>
                                <w:tcPr>
                                  <w:tcW w:w="2539" w:type="dxa"/>
                                  <w:gridSpan w:val="2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C374F27" w14:textId="77777777" w:rsidR="00277B34" w:rsidRPr="009300C4" w:rsidRDefault="00277B34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bookmarkStart w:id="7" w:name="NoOfAppliances"/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[NoOfAppliances]</w:t>
                                  </w:r>
                                  <w:bookmarkEnd w:id="7"/>
                                </w:p>
                              </w:tc>
                            </w:tr>
                          </w:tbl>
                          <w:p w14:paraId="4282CC3D" w14:textId="77777777" w:rsidR="00277B34" w:rsidRDefault="00277B34" w:rsidP="00277B3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8E76C" id="Text Box 14" o:spid="_x0000_s1026" style="position:absolute;margin-left:566.25pt;margin-top:42.75pt;width:258.9pt;height:111.7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" fillcolor="#a5a5a5" strokeweight="2pt">
                <v:textbox inset="0,0,0,0">
                  <w:txbxContent>
                    <w:tbl>
                      <w:tblPr>
                        <w:tblW w:w="4905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080"/>
                        <w:gridCol w:w="1277"/>
                        <w:gridCol w:w="839"/>
                        <w:gridCol w:w="1700"/>
                        <w:gridCol w:w="9"/>
                      </w:tblGrid>
                      <w:tr w:rsidR="00277B34" w:rsidRPr="00A13BF1" w14:paraId="705A9443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896" w:type="dxa"/>
                            <w:gridSpan w:val="4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9C97356" w14:textId="463FED18" w:rsidR="00277B34" w:rsidRPr="00541F8D" w:rsidRDefault="00277B34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Client/</w:t>
                            </w:r>
                            <w:r w:rsidRPr="00541F8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>Landlord’s Details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</w:rPr>
                              <w:t xml:space="preserve"> (If different)</w:t>
                            </w:r>
                          </w:p>
                        </w:tc>
                      </w:tr>
                      <w:tr w:rsidR="00277B34" w14:paraId="60DAA38C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F6CF5D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Name 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07E1AE5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8" w:name="LandLord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[LandLordName]</w:t>
                            </w:r>
                            <w:bookmarkEnd w:id="8"/>
                          </w:p>
                        </w:tc>
                      </w:tr>
                      <w:tr w:rsidR="00277B34" w14:paraId="71A7CE65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 w:val="restart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C12254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4EBCA5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9" w:name="LandLord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[LandLordAddress1]</w:t>
                            </w:r>
                            <w:bookmarkEnd w:id="9"/>
                          </w:p>
                        </w:tc>
                      </w:tr>
                      <w:tr w:rsidR="00277B34" w14:paraId="09FDEB36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A5EB55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816" w:type="dxa"/>
                            <w:gridSpan w:val="3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141F26B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0" w:name="LandLord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[LandLordAddress2]</w:t>
                            </w:r>
                            <w:bookmarkEnd w:id="10"/>
                          </w:p>
                        </w:tc>
                      </w:tr>
                      <w:tr w:rsidR="00277B34" w14:paraId="5DBF02F0" w14:textId="77777777" w:rsidTr="00C270D2">
                        <w:trPr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1080" w:type="dxa"/>
                            <w:vMerge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D351F4D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277" w:type="dxa"/>
                            <w:shd w:val="clear" w:color="auto" w:fill="FFFFFF"/>
                            <w:vAlign w:val="center"/>
                          </w:tcPr>
                          <w:p w14:paraId="29FEBF04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1" w:name="LL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[LLPostcode]</w:t>
                            </w:r>
                            <w:bookmarkEnd w:id="11"/>
                          </w:p>
                        </w:tc>
                        <w:tc>
                          <w:tcPr>
                            <w:tcW w:w="839" w:type="dxa"/>
                            <w:shd w:val="clear" w:color="auto" w:fill="FFFFFF"/>
                            <w:vAlign w:val="center"/>
                          </w:tcPr>
                          <w:p w14:paraId="2CF2C19D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Tel No.</w:t>
                            </w:r>
                          </w:p>
                        </w:tc>
                        <w:tc>
                          <w:tcPr>
                            <w:tcW w:w="170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7FA709C" w14:textId="77777777" w:rsidR="00277B34" w:rsidRPr="009300C4" w:rsidRDefault="00277B34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12" w:name="LLTelNo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[LLTelNo]</w:t>
                            </w:r>
                            <w:bookmarkEnd w:id="12"/>
                          </w:p>
                        </w:tc>
                      </w:tr>
                      <w:tr w:rsidR="00277B34" w:rsidRPr="00827A1A" w14:paraId="618BB426" w14:textId="77777777" w:rsidTr="00C270D2">
                        <w:trPr>
                          <w:gridAfter w:val="1"/>
                          <w:wAfter w:w="9" w:type="dxa"/>
                          <w:cantSplit/>
                          <w:trHeight w:hRule="exact" w:val="278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E08B2E" w14:textId="09917EA6" w:rsidR="00277B34" w:rsidRPr="009300C4" w:rsidRDefault="00693271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Rented</w:t>
                            </w:r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481CF4" w14:textId="77777777" w:rsidR="00277B34" w:rsidRPr="009300C4" w:rsidRDefault="00277B34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 of appliances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tested</w:t>
                            </w:r>
                          </w:p>
                        </w:tc>
                      </w:tr>
                      <w:tr w:rsidR="00277B34" w14:paraId="30E4544D" w14:textId="77777777" w:rsidTr="00277B34">
                        <w:trPr>
                          <w:gridAfter w:val="1"/>
                          <w:wAfter w:w="9" w:type="dxa"/>
                          <w:cantSplit/>
                          <w:trHeight w:hRule="exact" w:val="300"/>
                          <w:jc w:val="center"/>
                        </w:trPr>
                        <w:tc>
                          <w:tcPr>
                            <w:tcW w:w="2357" w:type="dxa"/>
                            <w:gridSpan w:val="2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8B0B24" w14:textId="0B5EC08E" w:rsidR="00277B34" w:rsidRPr="009300C4" w:rsidRDefault="00693271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  <w:highlight w:val="yellow"/>
                              </w:rPr>
                            </w:pPr>
                            <w:bookmarkStart w:id="13" w:name="Rente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[Rented] </w:t>
                            </w:r>
                            <w:bookmarkEnd w:id="13"/>
                          </w:p>
                        </w:tc>
                        <w:tc>
                          <w:tcPr>
                            <w:tcW w:w="2539" w:type="dxa"/>
                            <w:gridSpan w:val="2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C374F27" w14:textId="77777777" w:rsidR="00277B34" w:rsidRPr="009300C4" w:rsidRDefault="00277B34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14" w:name="NoOfAppliances"/>
                            <w:r w:rsidRPr="009300C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[NoOfAppliances]</w:t>
                            </w:r>
                            <w:bookmarkEnd w:id="14"/>
                          </w:p>
                        </w:tc>
                      </w:tr>
                    </w:tbl>
                    <w:p w14:paraId="4282CC3D" w14:textId="77777777" w:rsidR="00277B34" w:rsidRDefault="00277B34" w:rsidP="00277B34"/>
                  </w:txbxContent>
                </v:textbox>
                <w10:wrap anchorx="page" anchory="page"/>
              </v:roundrect>
            </w:pict>
          </mc:Fallback>
        </mc:AlternateContent>
      </w:r>
      <w:r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79C198" wp14:editId="44C0FF2A">
                <wp:simplePos x="0" y="0"/>
                <wp:positionH relativeFrom="page">
                  <wp:posOffset>4210050</wp:posOffset>
                </wp:positionH>
                <wp:positionV relativeFrom="page">
                  <wp:posOffset>561975</wp:posOffset>
                </wp:positionV>
                <wp:extent cx="2984500" cy="1400175"/>
                <wp:effectExtent l="0" t="0" r="25400" b="2857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140017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423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09"/>
                              <w:gridCol w:w="3314"/>
                            </w:tblGrid>
                            <w:tr w:rsidR="00877612" w:rsidRPr="00A13BF1" w14:paraId="7441B6A3" w14:textId="77777777" w:rsidTr="00820276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442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CE1D2A" w14:textId="77777777" w:rsidR="00877612" w:rsidRPr="00541F8D" w:rsidRDefault="00877612" w:rsidP="00D73CDA">
                                  <w:pPr>
                                    <w:pStyle w:val="Heading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541F8D">
                                    <w:rPr>
                                      <w:sz w:val="18"/>
                                    </w:rPr>
                                    <w:t>Site Address</w:t>
                                  </w:r>
                                </w:p>
                              </w:tc>
                            </w:tr>
                            <w:tr w:rsidR="00877612" w:rsidRPr="002570B2" w14:paraId="7C592AF6" w14:textId="77777777" w:rsidTr="00820276">
                              <w:trPr>
                                <w:cantSplit/>
                                <w:trHeight w:hRule="exact" w:val="5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087817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7F3BAFD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5" w:name="JobSiteNam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[JobSiteName]</w:t>
                                  </w:r>
                                  <w:bookmarkEnd w:id="15"/>
                                </w:p>
                              </w:tc>
                            </w:tr>
                            <w:tr w:rsidR="00877612" w:rsidRPr="002570B2" w14:paraId="60F5E471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 w:val="restart"/>
                                  <w:shd w:val="clear" w:color="auto" w:fill="FFFFFF"/>
                                </w:tcPr>
                                <w:p w14:paraId="03D22245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00C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F797122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6" w:name="JobAddress1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[JobAddress1]</w:t>
                                  </w:r>
                                  <w:bookmarkEnd w:id="16"/>
                                </w:p>
                              </w:tc>
                            </w:tr>
                            <w:tr w:rsidR="00877612" w:rsidRPr="002570B2" w14:paraId="7250A72B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4499AA4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6BE6C62" w14:textId="2E8A9164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7" w:name="JobAddress2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[JobAddress2]</w:t>
                                  </w:r>
                                  <w:r w:rsidR="007A379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bookmarkEnd w:id="17"/>
                                </w:p>
                              </w:tc>
                            </w:tr>
                            <w:tr w:rsidR="00877612" w:rsidRPr="002570B2" w14:paraId="7FBB8CA1" w14:textId="77777777" w:rsidTr="00820276">
                              <w:trPr>
                                <w:cantSplit/>
                                <w:trHeight w:hRule="exact" w:val="276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1B2A05F9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3633E3EB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8" w:name="JobAddress3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[JobAddress3]</w:t>
                                  </w:r>
                                  <w:bookmarkEnd w:id="18"/>
                                </w:p>
                              </w:tc>
                            </w:tr>
                            <w:tr w:rsidR="00877612" w:rsidRPr="002570B2" w14:paraId="665C707D" w14:textId="77777777" w:rsidTr="003900E1">
                              <w:trPr>
                                <w:cantSplit/>
                                <w:trHeight w:hRule="exact" w:val="309"/>
                                <w:jc w:val="center"/>
                              </w:trPr>
                              <w:tc>
                                <w:tcPr>
                                  <w:tcW w:w="1109" w:type="dxa"/>
                                  <w:vMerge/>
                                  <w:shd w:val="clear" w:color="auto" w:fill="FFFFFF"/>
                                  <w:vAlign w:val="center"/>
                                </w:tcPr>
                                <w:p w14:paraId="590EE9A8" w14:textId="77777777" w:rsidR="00877612" w:rsidRPr="009300C4" w:rsidRDefault="00877612" w:rsidP="00D73CDA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4" w:type="dxa"/>
                                  <w:shd w:val="clear" w:color="auto" w:fill="FFFFFF"/>
                                </w:tcPr>
                                <w:p w14:paraId="2C26C4E6" w14:textId="77777777" w:rsidR="00877612" w:rsidRPr="009300C4" w:rsidRDefault="00877612" w:rsidP="00820276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bookmarkStart w:id="19" w:name="JobPostCode"/>
                                  <w:r w:rsidRPr="009300C4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[JobPostCode]</w:t>
                                  </w:r>
                                  <w:bookmarkEnd w:id="19"/>
                                </w:p>
                              </w:tc>
                            </w:tr>
                          </w:tbl>
                          <w:p w14:paraId="095E3836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9C198" id="Text Box 13" o:spid="_x0000_s1027" style="position:absolute;margin-left:331.5pt;margin-top:44.25pt;width:235pt;height:11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" fillcolor="#a5a5a5" strokeweight="2pt">
                <v:textbox inset="0,0,0,0">
                  <w:txbxContent>
                    <w:tbl>
                      <w:tblPr>
                        <w:tblW w:w="4423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09"/>
                        <w:gridCol w:w="3314"/>
                      </w:tblGrid>
                      <w:tr w:rsidR="00877612" w:rsidRPr="00A13BF1" w14:paraId="7441B6A3" w14:textId="77777777" w:rsidTr="00820276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4423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ECE1D2A" w14:textId="77777777" w:rsidR="00877612" w:rsidRPr="00541F8D" w:rsidRDefault="00877612" w:rsidP="00D73CDA">
                            <w:pPr>
                              <w:pStyle w:val="Heading5"/>
                              <w:jc w:val="center"/>
                              <w:rPr>
                                <w:sz w:val="18"/>
                              </w:rPr>
                            </w:pPr>
                            <w:r w:rsidRPr="00541F8D">
                              <w:rPr>
                                <w:sz w:val="18"/>
                              </w:rPr>
                              <w:t>Site Address</w:t>
                            </w:r>
                          </w:p>
                        </w:tc>
                      </w:tr>
                      <w:tr w:rsidR="00877612" w:rsidRPr="002570B2" w14:paraId="7C592AF6" w14:textId="77777777" w:rsidTr="00820276">
                        <w:trPr>
                          <w:cantSplit/>
                          <w:trHeight w:hRule="exact" w:val="576"/>
                          <w:jc w:val="center"/>
                        </w:trPr>
                        <w:tc>
                          <w:tcPr>
                            <w:tcW w:w="1109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087817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14" w:type="dxa"/>
                            <w:tcBorders>
                              <w:top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7F3BAFD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0" w:name="JobSiteNam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[JobSiteName]</w:t>
                            </w:r>
                            <w:bookmarkEnd w:id="20"/>
                          </w:p>
                        </w:tc>
                      </w:tr>
                      <w:tr w:rsidR="00877612" w:rsidRPr="002570B2" w14:paraId="60F5E471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 w:val="restart"/>
                            <w:shd w:val="clear" w:color="auto" w:fill="FFFFFF"/>
                          </w:tcPr>
                          <w:p w14:paraId="03D22245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9300C4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F797122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1" w:name="JobAddress1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[JobAddress1]</w:t>
                            </w:r>
                            <w:bookmarkEnd w:id="21"/>
                          </w:p>
                        </w:tc>
                      </w:tr>
                      <w:tr w:rsidR="00877612" w:rsidRPr="002570B2" w14:paraId="7250A72B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4499AA4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6BE6C62" w14:textId="2E8A9164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2" w:name="JobAddress2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[JobAddress2]</w:t>
                            </w:r>
                            <w:r w:rsidR="007A379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22"/>
                          </w:p>
                        </w:tc>
                      </w:tr>
                      <w:tr w:rsidR="00877612" w:rsidRPr="002570B2" w14:paraId="7FBB8CA1" w14:textId="77777777" w:rsidTr="00820276">
                        <w:trPr>
                          <w:cantSplit/>
                          <w:trHeight w:hRule="exact" w:val="276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1B2A05F9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3633E3EB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3" w:name="JobAddress3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[JobAddress3]</w:t>
                            </w:r>
                            <w:bookmarkEnd w:id="23"/>
                          </w:p>
                        </w:tc>
                      </w:tr>
                      <w:tr w:rsidR="00877612" w:rsidRPr="002570B2" w14:paraId="665C707D" w14:textId="77777777" w:rsidTr="003900E1">
                        <w:trPr>
                          <w:cantSplit/>
                          <w:trHeight w:hRule="exact" w:val="309"/>
                          <w:jc w:val="center"/>
                        </w:trPr>
                        <w:tc>
                          <w:tcPr>
                            <w:tcW w:w="1109" w:type="dxa"/>
                            <w:vMerge/>
                            <w:shd w:val="clear" w:color="auto" w:fill="FFFFFF"/>
                            <w:vAlign w:val="center"/>
                          </w:tcPr>
                          <w:p w14:paraId="590EE9A8" w14:textId="77777777" w:rsidR="00877612" w:rsidRPr="009300C4" w:rsidRDefault="00877612" w:rsidP="00D73CD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314" w:type="dxa"/>
                            <w:shd w:val="clear" w:color="auto" w:fill="FFFFFF"/>
                          </w:tcPr>
                          <w:p w14:paraId="2C26C4E6" w14:textId="77777777" w:rsidR="00877612" w:rsidRPr="009300C4" w:rsidRDefault="00877612" w:rsidP="0082027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bookmarkStart w:id="24" w:name="JobPostCode"/>
                            <w:r w:rsidRPr="009300C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[JobPostCode]</w:t>
                            </w:r>
                            <w:bookmarkEnd w:id="24"/>
                          </w:p>
                        </w:tc>
                      </w:tr>
                    </w:tbl>
                    <w:p w14:paraId="095E3836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3900E1"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16536D" wp14:editId="721CDEAC">
                <wp:simplePos x="0" y="0"/>
                <wp:positionH relativeFrom="page">
                  <wp:posOffset>1743075</wp:posOffset>
                </wp:positionH>
                <wp:positionV relativeFrom="page">
                  <wp:posOffset>561974</wp:posOffset>
                </wp:positionV>
                <wp:extent cx="2462530" cy="1400175"/>
                <wp:effectExtent l="0" t="0" r="13970" b="2857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2530" cy="1400175"/>
                        </a:xfrm>
                        <a:prstGeom prst="roundRect">
                          <a:avLst>
                            <a:gd name="adj" fmla="val 9130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572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617"/>
                              <w:gridCol w:w="955"/>
                            </w:tblGrid>
                            <w:tr w:rsidR="00A77F39" w:rsidRPr="00A13BF1" w14:paraId="607BAA95" w14:textId="77777777" w:rsidTr="00202BD7">
                              <w:trPr>
                                <w:cantSplit/>
                                <w:trHeight w:hRule="exact" w:val="283"/>
                                <w:jc w:val="center"/>
                              </w:trPr>
                              <w:tc>
                                <w:tcPr>
                                  <w:tcW w:w="385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EC96D88" w14:textId="56F4D9EB" w:rsidR="00A77F39" w:rsidRPr="00541F8D" w:rsidRDefault="00A77F39" w:rsidP="00A77F39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77F39" w:rsidRPr="004F4AEF" w14:paraId="0B0696BD" w14:textId="77777777" w:rsidTr="003900E1">
                              <w:trPr>
                                <w:cantSplit/>
                                <w:trHeight w:hRule="exact" w:val="1706"/>
                                <w:jc w:val="center"/>
                              </w:trPr>
                              <w:tc>
                                <w:tcPr>
                                  <w:tcW w:w="283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A917E6E" w14:textId="77777777" w:rsidR="00BF3D21" w:rsidRDefault="00BF3D21" w:rsidP="00BF3D21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[CompanyName] </w:t>
                                  </w:r>
                                </w:p>
                                <w:p w14:paraId="3AAC3A26" w14:textId="77777777" w:rsidR="00BF3D21" w:rsidRDefault="00BF3D21" w:rsidP="00BF3D21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[CompanyAddress1] </w:t>
                                  </w:r>
                                </w:p>
                                <w:p w14:paraId="7C3F84C4" w14:textId="77777777" w:rsidR="00BF3D21" w:rsidRDefault="00BF3D21" w:rsidP="00BF3D21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[CompanyAddress2] </w:t>
                                  </w:r>
                                </w:p>
                                <w:p w14:paraId="2BD53F8D" w14:textId="77777777" w:rsidR="00BF3D21" w:rsidRDefault="00BF3D21" w:rsidP="00BF3D21">
                                  <w:pPr>
                                    <w:spacing w:after="4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[CompanyPostcode] </w:t>
                                  </w:r>
                                </w:p>
                                <w:p w14:paraId="2EF3D0E0" w14:textId="77777777" w:rsidR="00BF3D21" w:rsidRDefault="00BF3D21" w:rsidP="00BF3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Tel No.</w:t>
                                  </w:r>
                                </w:p>
                                <w:p w14:paraId="5AA0F43F" w14:textId="77777777" w:rsidR="00BF3D21" w:rsidRDefault="00BF3D21" w:rsidP="00BF3D2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[CompanyTelephoneNumber] </w:t>
                                  </w:r>
                                </w:p>
                                <w:p w14:paraId="2708DFA6" w14:textId="4F30F8D1" w:rsidR="00A77F39" w:rsidRPr="000B1739" w:rsidRDefault="00BF3D21" w:rsidP="003F1E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bookmarkStart w:id="25" w:name="_GoBack"/>
                                  <w:bookmarkEnd w:id="25"/>
                                </w:p>
                              </w:tc>
                              <w:tc>
                                <w:tcPr>
                                  <w:tcW w:w="102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A7898F5" w14:textId="77777777" w:rsidR="00A77F39" w:rsidRPr="000B1739" w:rsidRDefault="00A77F39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50007D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18"/>
                                      <w:szCs w:val="18"/>
                                      <w:lang w:eastAsia="en-GB"/>
                                    </w:rPr>
                                    <w:drawing>
                                      <wp:inline distT="0" distB="0" distL="0" distR="0" wp14:anchorId="16D18364" wp14:editId="7EAA45AD">
                                        <wp:extent cx="361950" cy="390525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61950" cy="390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F90A494" w14:textId="59D0730A" w:rsidR="00A77F39" w:rsidRPr="000B1739" w:rsidRDefault="003900E1" w:rsidP="00A77F3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26" w:name="GasSafe"/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[</w:t>
                                  </w:r>
                                  <w:proofErr w:type="gramStart"/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GasSaf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e</w:t>
                                  </w:r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] </w:t>
                                  </w:r>
                                  <w:bookmarkEnd w:id="26"/>
                                  <w:r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r w:rsidR="00A77F39"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gramEnd"/>
                                  <w:r w:rsidR="00A77F39" w:rsidRPr="003900E1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</w:tc>
                            </w:tr>
                          </w:tbl>
                          <w:p w14:paraId="75762BEF" w14:textId="77777777" w:rsidR="00877612" w:rsidRDefault="00877612" w:rsidP="000F0A48"/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6536D" id="Text Box 3" o:spid="_x0000_s1028" style="position:absolute;margin-left:137.25pt;margin-top:44.25pt;width:193.9pt;height:110.2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59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" fillcolor="#a5a5a5" strokeweight="2pt">
                <v:textbox inset="0,0,0,0">
                  <w:txbxContent>
                    <w:tbl>
                      <w:tblPr>
                        <w:tblW w:w="3572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617"/>
                        <w:gridCol w:w="955"/>
                      </w:tblGrid>
                      <w:tr w:rsidR="00A77F39" w:rsidRPr="00A13BF1" w14:paraId="607BAA95" w14:textId="77777777" w:rsidTr="00202BD7">
                        <w:trPr>
                          <w:cantSplit/>
                          <w:trHeight w:hRule="exact" w:val="283"/>
                          <w:jc w:val="center"/>
                        </w:trPr>
                        <w:tc>
                          <w:tcPr>
                            <w:tcW w:w="3858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EC96D88" w14:textId="56F4D9EB" w:rsidR="00A77F39" w:rsidRPr="00541F8D" w:rsidRDefault="00A77F39" w:rsidP="00A77F39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c>
                      </w:tr>
                      <w:tr w:rsidR="00A77F39" w:rsidRPr="004F4AEF" w14:paraId="0B0696BD" w14:textId="77777777" w:rsidTr="003900E1">
                        <w:trPr>
                          <w:cantSplit/>
                          <w:trHeight w:hRule="exact" w:val="1706"/>
                          <w:jc w:val="center"/>
                        </w:trPr>
                        <w:tc>
                          <w:tcPr>
                            <w:tcW w:w="283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A917E6E" w14:textId="77777777" w:rsidR="00BF3D21" w:rsidRDefault="00BF3D21" w:rsidP="00BF3D21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[CompanyName] </w:t>
                            </w:r>
                          </w:p>
                          <w:p w14:paraId="3AAC3A26" w14:textId="77777777" w:rsidR="00BF3D21" w:rsidRDefault="00BF3D21" w:rsidP="00BF3D21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[CompanyAddress1] </w:t>
                            </w:r>
                          </w:p>
                          <w:p w14:paraId="7C3F84C4" w14:textId="77777777" w:rsidR="00BF3D21" w:rsidRDefault="00BF3D21" w:rsidP="00BF3D21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[CompanyAddress2] </w:t>
                            </w:r>
                          </w:p>
                          <w:p w14:paraId="2BD53F8D" w14:textId="77777777" w:rsidR="00BF3D21" w:rsidRDefault="00BF3D21" w:rsidP="00BF3D21">
                            <w:pPr>
                              <w:spacing w:after="40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[CompanyPostcode] </w:t>
                            </w:r>
                          </w:p>
                          <w:p w14:paraId="2EF3D0E0" w14:textId="77777777" w:rsidR="00BF3D21" w:rsidRDefault="00BF3D21" w:rsidP="00BF3D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Tel No.</w:t>
                            </w:r>
                          </w:p>
                          <w:p w14:paraId="5AA0F43F" w14:textId="77777777" w:rsidR="00BF3D21" w:rsidRDefault="00BF3D21" w:rsidP="00BF3D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[CompanyTelephoneNumber] </w:t>
                            </w:r>
                          </w:p>
                          <w:p w14:paraId="2708DFA6" w14:textId="4F30F8D1" w:rsidR="00A77F39" w:rsidRPr="000B1739" w:rsidRDefault="00BF3D21" w:rsidP="003F1E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bookmarkStart w:id="27" w:name="_GoBack"/>
                            <w:bookmarkEnd w:id="27"/>
                          </w:p>
                        </w:tc>
                        <w:tc>
                          <w:tcPr>
                            <w:tcW w:w="102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A7898F5" w14:textId="77777777" w:rsidR="00A77F39" w:rsidRPr="000B1739" w:rsidRDefault="00A77F39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50007D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  <w:szCs w:val="18"/>
                                <w:lang w:eastAsia="en-GB"/>
                              </w:rPr>
                              <w:drawing>
                                <wp:inline distT="0" distB="0" distL="0" distR="0" wp14:anchorId="16D18364" wp14:editId="7EAA45AD">
                                  <wp:extent cx="361950" cy="39052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90A494" w14:textId="59D0730A" w:rsidR="00A77F39" w:rsidRPr="000B1739" w:rsidRDefault="003900E1" w:rsidP="00A77F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bookmarkStart w:id="28" w:name="GasSafe"/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[</w:t>
                            </w:r>
                            <w:proofErr w:type="gramStart"/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GasSaf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e</w:t>
                            </w:r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] </w:t>
                            </w:r>
                            <w:bookmarkEnd w:id="28"/>
                            <w:r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A77F39"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End"/>
                            <w:r w:rsidR="00A77F39" w:rsidRPr="003900E1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 xml:space="preserve">     </w:t>
                            </w:r>
                          </w:p>
                        </w:tc>
                      </w:tr>
                    </w:tbl>
                    <w:p w14:paraId="75762BE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4"/>
      </w:tblGrid>
      <w:tr w:rsidR="0096336F" w:rsidRPr="00A77F39" w14:paraId="39E6ABB8" w14:textId="77777777" w:rsidTr="003900E1">
        <w:trPr>
          <w:trHeight w:val="1981"/>
        </w:trPr>
        <w:tc>
          <w:tcPr>
            <w:tcW w:w="2064" w:type="dxa"/>
            <w:vAlign w:val="center"/>
          </w:tcPr>
          <w:p w14:paraId="2896BD3E" w14:textId="1D49124E" w:rsidR="0096336F" w:rsidRPr="00A77F39" w:rsidRDefault="0096336F" w:rsidP="0096336F">
            <w:pPr>
              <w:rPr>
                <w:rFonts w:ascii="Arial" w:hAnsi="Arial" w:cs="Arial"/>
                <w:b/>
                <w:bCs/>
                <w:sz w:val="18"/>
              </w:rPr>
            </w:pPr>
            <w:bookmarkStart w:id="29" w:name="Logo"/>
            <w:r w:rsidRPr="00A77F39">
              <w:rPr>
                <w:rFonts w:ascii="Arial" w:hAnsi="Arial" w:cs="Arial"/>
                <w:b/>
                <w:bCs/>
                <w:sz w:val="18"/>
              </w:rPr>
              <w:t>[Logo]</w:t>
            </w:r>
            <w:bookmarkEnd w:id="29"/>
          </w:p>
        </w:tc>
      </w:tr>
    </w:tbl>
    <w:p w14:paraId="054DDCED" w14:textId="629F889E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172133FC" w14:textId="1AFB078F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6FD413C0" w14:textId="35053755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</w:p>
    <w:p w14:paraId="36069859" w14:textId="7B32A46A" w:rsidR="000F0A48" w:rsidRPr="00A77F39" w:rsidRDefault="000F0A48" w:rsidP="000F0A48">
      <w:pPr>
        <w:rPr>
          <w:rFonts w:ascii="Arial" w:hAnsi="Arial" w:cs="Arial"/>
          <w:b/>
          <w:bCs/>
          <w:sz w:val="12"/>
        </w:rPr>
      </w:pPr>
    </w:p>
    <w:p w14:paraId="360F61E1" w14:textId="35F28F5B" w:rsidR="000F0A48" w:rsidRPr="00A77F39" w:rsidRDefault="000F0A48" w:rsidP="000F0A48">
      <w:pPr>
        <w:jc w:val="center"/>
        <w:rPr>
          <w:rFonts w:ascii="Arial" w:hAnsi="Arial" w:cs="Arial"/>
          <w:b/>
          <w:bCs/>
          <w:sz w:val="18"/>
        </w:rPr>
      </w:pPr>
      <w:r w:rsidRPr="00A77F39">
        <w:rPr>
          <w:rFonts w:ascii="Arial" w:hAnsi="Arial" w:cs="Arial"/>
          <w:b/>
          <w:bCs/>
          <w:sz w:val="18"/>
        </w:rPr>
        <w:t>working with</w:t>
      </w:r>
    </w:p>
    <w:p w14:paraId="072ABC86" w14:textId="5A452C07" w:rsidR="000F0A48" w:rsidRPr="00A77F39" w:rsidRDefault="000F0A48" w:rsidP="000F0A48">
      <w:pPr>
        <w:rPr>
          <w:rFonts w:ascii="Arial" w:hAnsi="Arial" w:cs="Arial"/>
        </w:rPr>
      </w:pPr>
    </w:p>
    <w:p w14:paraId="0D8F149C" w14:textId="7BA56068" w:rsidR="00316565" w:rsidRPr="00A77F39" w:rsidRDefault="00630234" w:rsidP="000F0A48">
      <w:pPr>
        <w:rPr>
          <w:rFonts w:ascii="Arial" w:hAnsi="Arial" w:cs="Arial"/>
        </w:rPr>
      </w:pPr>
      <w:r w:rsidRPr="00A77F39"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69E4A6" wp14:editId="5BF8974D">
                <wp:simplePos x="0" y="0"/>
                <wp:positionH relativeFrom="page">
                  <wp:posOffset>6476365</wp:posOffset>
                </wp:positionH>
                <wp:positionV relativeFrom="page">
                  <wp:posOffset>4220845</wp:posOffset>
                </wp:positionV>
                <wp:extent cx="4002405" cy="2894330"/>
                <wp:effectExtent l="0" t="0" r="17145" b="2032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2405" cy="2894330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97DC6" w14:textId="77777777" w:rsidR="004714AC" w:rsidRPr="00ED4E8F" w:rsidRDefault="004714AC" w:rsidP="004714AC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5954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02"/>
                              <w:gridCol w:w="1617"/>
                              <w:gridCol w:w="1308"/>
                              <w:gridCol w:w="80"/>
                              <w:gridCol w:w="1447"/>
                            </w:tblGrid>
                            <w:tr w:rsidR="00A23C3F" w:rsidRPr="006C4778" w14:paraId="06E3052B" w14:textId="77777777" w:rsidTr="00277B34">
                              <w:trPr>
                                <w:cantSplit/>
                                <w:trHeight w:val="283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8AE0E8" w14:textId="77777777" w:rsidR="00A23C3F" w:rsidRPr="006C4778" w:rsidRDefault="00A23C3F" w:rsidP="00205B10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DETAILS OF WORK CARRIED OUT</w:t>
                                  </w:r>
                                  <w:r w:rsidRPr="006C4778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23C3F" w:rsidRPr="006C4778" w14:paraId="6CB6DD43" w14:textId="77777777" w:rsidTr="00CD444B">
                              <w:trPr>
                                <w:cantSplit/>
                                <w:trHeight w:hRule="exact" w:val="483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49F0C7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Installation Tightness Test (Pass/Fail)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5A6D7F1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0" w:name="tightest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[tightest]</w:t>
                                  </w:r>
                                  <w:bookmarkEnd w:id="30"/>
                                </w:p>
                              </w:tc>
                            </w:tr>
                            <w:tr w:rsidR="00A23C3F" w:rsidRPr="006C4778" w14:paraId="323377AA" w14:textId="77777777" w:rsidTr="008F6B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5353B1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Emergency Control Accessible (Pass/Fail)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DBE8CFD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1" w:name="ECV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[ECV]</w:t>
                                  </w:r>
                                  <w:bookmarkEnd w:id="31"/>
                                </w:p>
                              </w:tc>
                            </w:tr>
                            <w:tr w:rsidR="00A23C3F" w:rsidRPr="006C4778" w14:paraId="6CC1BE04" w14:textId="77777777" w:rsidTr="008F6B0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827F9C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Equipotential/Bonding Satisfactory (Pass/Fail)</w:t>
                                  </w:r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666F1E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2" w:name="Bonding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[Bonding]</w:t>
                                  </w:r>
                                  <w:bookmarkEnd w:id="32"/>
                                </w:p>
                              </w:tc>
                            </w:tr>
                            <w:tr w:rsidR="00A23C3F" w:rsidRPr="00361731" w14:paraId="490FEDF6" w14:textId="77777777" w:rsidTr="00CD444B">
                              <w:trPr>
                                <w:cantSplit/>
                                <w:trHeight w:hRule="exact" w:val="427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4D248F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Safety Record issued by: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33" w:name="Engineer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Engineer]</w:t>
                                  </w:r>
                                  <w:bookmarkEnd w:id="33"/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803220" w14:textId="77777777" w:rsidR="00A23C3F" w:rsidRPr="00277B34" w:rsidRDefault="00A23C3F" w:rsidP="00A23C3F">
                                  <w:pPr>
                                    <w:pStyle w:val="Heading6"/>
                                    <w:jc w:val="left"/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  <w:t xml:space="preserve">If bonding </w:t>
                                  </w:r>
                                  <w:proofErr w:type="gramStart"/>
                                  <w:r w:rsidRPr="00277B34"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  <w:t>fails</w:t>
                                  </w:r>
                                  <w:proofErr w:type="gramEnd"/>
                                  <w:r w:rsidRPr="00277B34">
                                    <w:rPr>
                                      <w:color w:val="auto"/>
                                      <w:sz w:val="14"/>
                                      <w:szCs w:val="14"/>
                                    </w:rPr>
                                    <w:t xml:space="preserve"> we recommend to contract a qualified electrician</w:t>
                                  </w:r>
                                </w:p>
                              </w:tc>
                            </w:tr>
                            <w:tr w:rsidR="00A23C3F" w:rsidRPr="00C90E17" w14:paraId="6EF9C373" w14:textId="77777777" w:rsidTr="008F6B07">
                              <w:trPr>
                                <w:cantSplit/>
                                <w:trHeight w:hRule="exact" w:val="391"/>
                              </w:trPr>
                              <w:tc>
                                <w:tcPr>
                                  <w:tcW w:w="4427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328C545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Gas Safe ID Number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34" w:name="GasSafeIDNo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Cs/>
                                      <w:sz w:val="14"/>
                                      <w:szCs w:val="14"/>
                                    </w:rPr>
                                    <w:t>GasSafeIDNo]</w:t>
                                  </w:r>
                                  <w:bookmarkEnd w:id="34"/>
                                </w:p>
                              </w:tc>
                              <w:tc>
                                <w:tcPr>
                                  <w:tcW w:w="1527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24A5CF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23C3F" w:rsidRPr="00361731" w14:paraId="75434177" w14:textId="77777777" w:rsidTr="00CD444B">
                              <w:trPr>
                                <w:cantSplit/>
                                <w:trHeight w:hRule="exact" w:val="423"/>
                              </w:trPr>
                              <w:tc>
                                <w:tcPr>
                                  <w:tcW w:w="5954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ECC0E08" w14:textId="77777777" w:rsidR="00A23C3F" w:rsidRPr="00277B34" w:rsidRDefault="00A23C3F" w:rsidP="00A23C3F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Print Name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:  </w:t>
                                  </w:r>
                                  <w:bookmarkStart w:id="35" w:name="JobCustomerNam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JobCustomerName]</w:t>
                                  </w:r>
                                  <w:bookmarkEnd w:id="35"/>
                                </w:p>
                              </w:tc>
                            </w:tr>
                            <w:tr w:rsidR="00CB1A1F" w:rsidRPr="00361731" w14:paraId="3C7B4EF5" w14:textId="77777777" w:rsidTr="00CD444B">
                              <w:trPr>
                                <w:cantSplit/>
                                <w:trHeight w:hRule="exact" w:val="569"/>
                              </w:trPr>
                              <w:tc>
                                <w:tcPr>
                                  <w:tcW w:w="3119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7BE562" w14:textId="77777777" w:rsidR="00CB1A1F" w:rsidRPr="00277B34" w:rsidRDefault="00CB1A1F" w:rsidP="00A23C3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Date appliance(s)/flue(s) checked:</w:t>
                                  </w:r>
                                  <w:proofErr w:type="gramStart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Start w:id="36" w:name="VisitDate2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proofErr w:type="gramEnd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VisitDate2]</w:t>
                                  </w:r>
                                </w:p>
                              </w:tc>
                              <w:bookmarkEnd w:id="36"/>
                              <w:tc>
                                <w:tcPr>
                                  <w:tcW w:w="2835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033561C" w14:textId="71D70B3A" w:rsidR="00CB1A1F" w:rsidRPr="00277B34" w:rsidRDefault="00CB1A1F" w:rsidP="00A23C3F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Next Service Due: </w:t>
                                  </w:r>
                                  <w:bookmarkStart w:id="37" w:name="NextServiceDue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[NextServiceDue]  </w:t>
                                  </w:r>
                                  <w:bookmarkEnd w:id="37"/>
                                </w:p>
                              </w:tc>
                            </w:tr>
                            <w:tr w:rsidR="00A23C3F" w:rsidRPr="00361731" w14:paraId="2140ED9C" w14:textId="77777777" w:rsidTr="008F6B07">
                              <w:trPr>
                                <w:cantSplit/>
                                <w:trHeight w:hRule="exact" w:val="1089"/>
                              </w:trPr>
                              <w:tc>
                                <w:tcPr>
                                  <w:tcW w:w="150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190DE39" w14:textId="77777777" w:rsidR="00A23C3F" w:rsidRPr="00277B34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Engineer Signature:</w:t>
                                  </w:r>
                                </w:p>
                              </w:tc>
                              <w:tc>
                                <w:tcPr>
                                  <w:tcW w:w="161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DAA2D04" w14:textId="0181D9C1" w:rsidR="00A23C3F" w:rsidRPr="00277B34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8" w:name="EngineerSignatur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[EngineerSignature]</w:t>
                                  </w:r>
                                  <w:bookmarkEnd w:id="38"/>
                                </w:p>
                              </w:tc>
                              <w:tc>
                                <w:tcPr>
                                  <w:tcW w:w="1388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48DB30A" w14:textId="77777777" w:rsidR="00A23C3F" w:rsidRPr="00277B34" w:rsidRDefault="00A23C3F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Customer Signature: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B1A7680" w14:textId="36451F4F" w:rsidR="00A23C3F" w:rsidRPr="00277B34" w:rsidRDefault="00C41FCA" w:rsidP="00205B10">
                                  <w:pPr>
                                    <w:keepNext/>
                                    <w:spacing w:line="276" w:lineRule="auto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39" w:name="CustomerSignature"/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[CustomerSignature]</w:t>
                                  </w:r>
                                  <w:bookmarkEnd w:id="39"/>
                                </w:p>
                              </w:tc>
                            </w:tr>
                          </w:tbl>
                          <w:p w14:paraId="52E83CBB" w14:textId="77777777" w:rsidR="004714AC" w:rsidRDefault="004714AC" w:rsidP="004714A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E4A6" id="Text Box 12" o:spid="_x0000_s1029" style="position:absolute;margin-left:509.95pt;margin-top:332.35pt;width:315.15pt;height:227.9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" fillcolor="#a5a5a5" strokeweight="2pt">
                <v:textbox inset="0,0,0,0">
                  <w:txbxContent>
                    <w:p w14:paraId="44E97DC6" w14:textId="77777777" w:rsidR="004714AC" w:rsidRPr="00ED4E8F" w:rsidRDefault="004714AC" w:rsidP="004714AC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5954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02"/>
                        <w:gridCol w:w="1617"/>
                        <w:gridCol w:w="1308"/>
                        <w:gridCol w:w="80"/>
                        <w:gridCol w:w="1447"/>
                      </w:tblGrid>
                      <w:tr w:rsidR="00A23C3F" w:rsidRPr="006C4778" w14:paraId="06E3052B" w14:textId="77777777" w:rsidTr="00277B34">
                        <w:trPr>
                          <w:cantSplit/>
                          <w:trHeight w:val="283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C8AE0E8" w14:textId="77777777" w:rsidR="00A23C3F" w:rsidRPr="006C4778" w:rsidRDefault="00A23C3F" w:rsidP="00205B10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DETAILS OF WORK CARRIED OUT</w:t>
                            </w:r>
                            <w:r w:rsidRPr="006C4778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</w:tr>
                      <w:tr w:rsidR="00A23C3F" w:rsidRPr="006C4778" w14:paraId="6CB6DD43" w14:textId="77777777" w:rsidTr="00CD444B">
                        <w:trPr>
                          <w:cantSplit/>
                          <w:trHeight w:hRule="exact" w:val="483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49F0C7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Installation Tightness Test (Pass/Fail)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5A6D7F1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0" w:name="tightest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[tightest]</w:t>
                            </w:r>
                            <w:bookmarkEnd w:id="40"/>
                          </w:p>
                        </w:tc>
                      </w:tr>
                      <w:tr w:rsidR="00A23C3F" w:rsidRPr="006C4778" w14:paraId="323377AA" w14:textId="77777777" w:rsidTr="008F6B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5353B1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Emergency Control Accessible (Pass/Fail)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DBE8CFD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1" w:name="ECV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[ECV]</w:t>
                            </w:r>
                            <w:bookmarkEnd w:id="41"/>
                          </w:p>
                        </w:tc>
                      </w:tr>
                      <w:tr w:rsidR="00A23C3F" w:rsidRPr="006C4778" w14:paraId="6CC1BE04" w14:textId="77777777" w:rsidTr="008F6B0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827F9C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Equipotential/Bonding Satisfactory (Pass/Fail)</w:t>
                            </w:r>
                          </w:p>
                        </w:tc>
                        <w:tc>
                          <w:tcPr>
                            <w:tcW w:w="152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666F1E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</w:pPr>
                            <w:bookmarkStart w:id="42" w:name="Bonding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[Bonding]</w:t>
                            </w:r>
                            <w:bookmarkEnd w:id="42"/>
                          </w:p>
                        </w:tc>
                      </w:tr>
                      <w:tr w:rsidR="00A23C3F" w:rsidRPr="00361731" w14:paraId="490FEDF6" w14:textId="77777777" w:rsidTr="00CD444B">
                        <w:trPr>
                          <w:cantSplit/>
                          <w:trHeight w:hRule="exact" w:val="427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4D248F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Safety Record issued by: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43" w:name="Engineer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Engineer]</w:t>
                            </w:r>
                            <w:bookmarkEnd w:id="43"/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803220" w14:textId="77777777" w:rsidR="00A23C3F" w:rsidRPr="00277B34" w:rsidRDefault="00A23C3F" w:rsidP="00A23C3F">
                            <w:pPr>
                              <w:pStyle w:val="Heading6"/>
                              <w:jc w:val="left"/>
                              <w:rPr>
                                <w:color w:val="auto"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color w:val="auto"/>
                                <w:sz w:val="14"/>
                                <w:szCs w:val="14"/>
                              </w:rPr>
                              <w:t xml:space="preserve">If bonding </w:t>
                            </w:r>
                            <w:proofErr w:type="gramStart"/>
                            <w:r w:rsidRPr="00277B34">
                              <w:rPr>
                                <w:color w:val="auto"/>
                                <w:sz w:val="14"/>
                                <w:szCs w:val="14"/>
                              </w:rPr>
                              <w:t>fails</w:t>
                            </w:r>
                            <w:proofErr w:type="gramEnd"/>
                            <w:r w:rsidRPr="00277B34">
                              <w:rPr>
                                <w:color w:val="auto"/>
                                <w:sz w:val="14"/>
                                <w:szCs w:val="14"/>
                              </w:rPr>
                              <w:t xml:space="preserve"> we recommend to contract a qualified electrician</w:t>
                            </w:r>
                          </w:p>
                        </w:tc>
                      </w:tr>
                      <w:tr w:rsidR="00A23C3F" w:rsidRPr="00C90E17" w14:paraId="6EF9C373" w14:textId="77777777" w:rsidTr="008F6B07">
                        <w:trPr>
                          <w:cantSplit/>
                          <w:trHeight w:hRule="exact" w:val="391"/>
                        </w:trPr>
                        <w:tc>
                          <w:tcPr>
                            <w:tcW w:w="4427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328C545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Gas Safe ID Number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44" w:name="GasSafeIDNo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GasSafeIDNo]</w:t>
                            </w:r>
                            <w:bookmarkEnd w:id="44"/>
                          </w:p>
                        </w:tc>
                        <w:tc>
                          <w:tcPr>
                            <w:tcW w:w="1527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24A5CF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23C3F" w:rsidRPr="00361731" w14:paraId="75434177" w14:textId="77777777" w:rsidTr="00CD444B">
                        <w:trPr>
                          <w:cantSplit/>
                          <w:trHeight w:hRule="exact" w:val="423"/>
                        </w:trPr>
                        <w:tc>
                          <w:tcPr>
                            <w:tcW w:w="5954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ECC0E08" w14:textId="77777777" w:rsidR="00A23C3F" w:rsidRPr="00277B34" w:rsidRDefault="00A23C3F" w:rsidP="00A23C3F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Print Name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:  </w:t>
                            </w:r>
                            <w:bookmarkStart w:id="45" w:name="JobCustomerName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JobCustomerName]</w:t>
                            </w:r>
                            <w:bookmarkEnd w:id="45"/>
                          </w:p>
                        </w:tc>
                      </w:tr>
                      <w:tr w:rsidR="00CB1A1F" w:rsidRPr="00361731" w14:paraId="3C7B4EF5" w14:textId="77777777" w:rsidTr="00CD444B">
                        <w:trPr>
                          <w:cantSplit/>
                          <w:trHeight w:hRule="exact" w:val="569"/>
                        </w:trPr>
                        <w:tc>
                          <w:tcPr>
                            <w:tcW w:w="3119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7BE562" w14:textId="77777777" w:rsidR="00CB1A1F" w:rsidRPr="00277B34" w:rsidRDefault="00CB1A1F" w:rsidP="00A23C3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Date appliance(s)/flue(s) checked:</w:t>
                            </w:r>
                            <w:proofErr w:type="gramStart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Start w:id="46" w:name="VisitDate2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VisitDate2]</w:t>
                            </w:r>
                          </w:p>
                        </w:tc>
                        <w:bookmarkEnd w:id="46"/>
                        <w:tc>
                          <w:tcPr>
                            <w:tcW w:w="2835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033561C" w14:textId="71D70B3A" w:rsidR="00CB1A1F" w:rsidRPr="00277B34" w:rsidRDefault="00CB1A1F" w:rsidP="00A23C3F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Next Service Due: </w:t>
                            </w:r>
                            <w:bookmarkStart w:id="47" w:name="NextServiceDue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[NextServiceDue]  </w:t>
                            </w:r>
                            <w:bookmarkEnd w:id="47"/>
                          </w:p>
                        </w:tc>
                      </w:tr>
                      <w:tr w:rsidR="00A23C3F" w:rsidRPr="00361731" w14:paraId="2140ED9C" w14:textId="77777777" w:rsidTr="008F6B07">
                        <w:trPr>
                          <w:cantSplit/>
                          <w:trHeight w:hRule="exact" w:val="1089"/>
                        </w:trPr>
                        <w:tc>
                          <w:tcPr>
                            <w:tcW w:w="150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190DE39" w14:textId="77777777" w:rsidR="00A23C3F" w:rsidRPr="00277B34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Engineer Signature:</w:t>
                            </w:r>
                          </w:p>
                        </w:tc>
                        <w:tc>
                          <w:tcPr>
                            <w:tcW w:w="16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DAA2D04" w14:textId="0181D9C1" w:rsidR="00A23C3F" w:rsidRPr="00277B34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48" w:name="EngineerSignature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[EngineerSignature]</w:t>
                            </w:r>
                            <w:bookmarkEnd w:id="48"/>
                          </w:p>
                        </w:tc>
                        <w:tc>
                          <w:tcPr>
                            <w:tcW w:w="1388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48DB30A" w14:textId="77777777" w:rsidR="00A23C3F" w:rsidRPr="00277B34" w:rsidRDefault="00A23C3F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Customer Signature: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B1A7680" w14:textId="36451F4F" w:rsidR="00A23C3F" w:rsidRPr="00277B34" w:rsidRDefault="00C41FCA" w:rsidP="00205B10">
                            <w:pPr>
                              <w:keepNext/>
                              <w:spacing w:line="276" w:lineRule="auto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49" w:name="CustomerSignature"/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[CustomerSignature]</w:t>
                            </w:r>
                            <w:bookmarkEnd w:id="49"/>
                          </w:p>
                        </w:tc>
                      </w:tr>
                    </w:tbl>
                    <w:p w14:paraId="52E83CBB" w14:textId="77777777" w:rsidR="004714AC" w:rsidRDefault="004714AC" w:rsidP="004714AC"/>
                  </w:txbxContent>
                </v:textbox>
                <w10:wrap anchorx="page" anchory="page"/>
              </v:roundrect>
            </w:pict>
          </mc:Fallback>
        </mc:AlternateContent>
      </w:r>
      <w:r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89A41E" wp14:editId="12707649">
                <wp:simplePos x="0" y="0"/>
                <wp:positionH relativeFrom="page">
                  <wp:posOffset>209550</wp:posOffset>
                </wp:positionH>
                <wp:positionV relativeFrom="page">
                  <wp:posOffset>4219575</wp:posOffset>
                </wp:positionV>
                <wp:extent cx="6267450" cy="2903855"/>
                <wp:effectExtent l="0" t="0" r="19050" b="1079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0" cy="2903855"/>
                        </a:xfrm>
                        <a:prstGeom prst="roundRect">
                          <a:avLst>
                            <a:gd name="adj" fmla="val 5315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9EDF74" w14:textId="77777777" w:rsidR="00877612" w:rsidRPr="00ED4E8F" w:rsidRDefault="00877612" w:rsidP="000F0A48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W w:w="9492" w:type="dxa"/>
                              <w:tblInd w:w="142" w:type="dxa"/>
                              <w:tblBorders>
                                <w:bottom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6"/>
                              <w:gridCol w:w="4594"/>
                              <w:gridCol w:w="1631"/>
                              <w:gridCol w:w="1208"/>
                              <w:gridCol w:w="1643"/>
                            </w:tblGrid>
                            <w:tr w:rsidR="00877612" w:rsidRPr="00541F8D" w14:paraId="32698C54" w14:textId="77777777" w:rsidTr="008F6B07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6641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BEF384F" w14:textId="77777777" w:rsidR="00877612" w:rsidRPr="00277B34" w:rsidRDefault="0087761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DEFECTS (S) IDENTIFIED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50205E" w14:textId="77777777" w:rsidR="00877612" w:rsidRPr="00277B34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Warning Notice left?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F67EC1" w14:textId="77777777" w:rsidR="00877612" w:rsidRPr="00277B34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Disconnected</w:t>
                                  </w:r>
                                </w:p>
                              </w:tc>
                            </w:tr>
                            <w:tr w:rsidR="00877612" w:rsidRPr="00541F8D" w14:paraId="09B1046E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63940AB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D72A4E8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0" w:name="AA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0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2D2862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1" w:name="BB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1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972F1BF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2" w:name="CC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2"/>
                                </w:p>
                              </w:tc>
                            </w:tr>
                            <w:tr w:rsidR="00877612" w:rsidRPr="00541F8D" w14:paraId="02A70AF3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703B3D8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17550A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3" w:name="AA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3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E2625DD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4" w:name="BB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4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8878931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5" w:name="CC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5"/>
                                </w:p>
                              </w:tc>
                            </w:tr>
                            <w:tr w:rsidR="00877612" w:rsidRPr="00541F8D" w14:paraId="267A39A7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5BC05A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3EF1FC1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6" w:name="AA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6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7A1FE8A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7" w:name="BB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7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AEBC4B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8" w:name="CC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8"/>
                                </w:p>
                              </w:tc>
                            </w:tr>
                            <w:tr w:rsidR="00877612" w:rsidRPr="00541F8D" w14:paraId="677B511C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A027C2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C62D99D" w14:textId="64D82C02" w:rsidR="00877612" w:rsidRPr="0043756D" w:rsidRDefault="00EA467C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59" w:name="AA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59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431AE6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0" w:name="BB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0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6BD29A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1" w:name="CC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1"/>
                                </w:p>
                              </w:tc>
                            </w:tr>
                            <w:tr w:rsidR="00877612" w:rsidRPr="00541F8D" w14:paraId="3A629FF2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0E3800F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B46D9B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2" w:name="AA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2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EDDA8F4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3" w:name="BB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3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8A76F39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4" w:name="CC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4"/>
                                </w:p>
                              </w:tc>
                            </w:tr>
                            <w:tr w:rsidR="00877612" w:rsidRPr="00541F8D" w14:paraId="7D6B31DD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49ED044" w14:textId="77777777" w:rsidR="00877612" w:rsidRPr="0043756D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225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BA8BA3E" w14:textId="77777777" w:rsidR="00877612" w:rsidRPr="0043756D" w:rsidRDefault="00424B42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5" w:name="AA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5"/>
                                </w:p>
                              </w:tc>
                              <w:tc>
                                <w:tcPr>
                                  <w:tcW w:w="12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2FD819C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6" w:name="BB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6"/>
                                </w:p>
                              </w:tc>
                              <w:tc>
                                <w:tcPr>
                                  <w:tcW w:w="1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2623A81" w14:textId="77777777" w:rsidR="00877612" w:rsidRPr="0043756D" w:rsidRDefault="00424B4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7" w:name="CC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bookmarkEnd w:id="67"/>
                                </w:p>
                              </w:tc>
                            </w:tr>
                            <w:tr w:rsidR="00A23C3F" w:rsidRPr="00541F8D" w14:paraId="4B2816F8" w14:textId="77777777" w:rsidTr="008F6B07">
                              <w:trPr>
                                <w:cantSplit/>
                                <w:trHeight w:hRule="exact" w:val="340"/>
                              </w:trPr>
                              <w:tc>
                                <w:tcPr>
                                  <w:tcW w:w="501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64E4AC" w14:textId="77777777" w:rsidR="00A23C3F" w:rsidRPr="00277B34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6"/>
                                    </w:rPr>
                                    <w:t>DEFECTS FOUND / REMEDIAL ACTION REQUIRED / TAKEN</w:t>
                                  </w:r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A557D9" w14:textId="77777777" w:rsidR="00A23C3F" w:rsidRPr="00277B34" w:rsidRDefault="00A23C3F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</w:pPr>
                                  <w:r w:rsidRPr="00277B34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6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A23C3F" w:rsidRPr="00541F8D" w14:paraId="632CE9E0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C05FAB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C710BE9" w14:textId="73AE0B24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8" w:name="DD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68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7E2CF06" w14:textId="3C9C5E14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9" w:name="EE0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69"/>
                                </w:p>
                              </w:tc>
                            </w:tr>
                            <w:tr w:rsidR="00A23C3F" w:rsidRPr="00541F8D" w14:paraId="604715C3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D152844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FB69624" w14:textId="47B9B62D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0" w:name="DD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0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AAAA9F6" w14:textId="4E90C246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1" w:name="EE1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1"/>
                                </w:p>
                              </w:tc>
                            </w:tr>
                            <w:tr w:rsidR="00A23C3F" w:rsidRPr="00541F8D" w14:paraId="35D34F62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21ABA0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66040E3" w14:textId="21A14ADD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2" w:name="DD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2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5A63F32" w14:textId="6E0E2ECC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3" w:name="EE2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3"/>
                                </w:p>
                              </w:tc>
                            </w:tr>
                            <w:tr w:rsidR="00A23C3F" w:rsidRPr="00541F8D" w14:paraId="1209B5E2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069943DD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0CD1FEB" w14:textId="28A3D66F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4" w:name="DD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4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84E61C6" w14:textId="79532F61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5" w:name="EE3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5"/>
                                </w:p>
                              </w:tc>
                            </w:tr>
                            <w:tr w:rsidR="00A23C3F" w:rsidRPr="00541F8D" w14:paraId="06B8E111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993677C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6F5C55B" w14:textId="6F4E4EDE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6" w:name="DD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6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DA10E92" w14:textId="7B6B1BEC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7" w:name="EE4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7"/>
                                </w:p>
                              </w:tc>
                            </w:tr>
                            <w:tr w:rsidR="00A23C3F" w:rsidRPr="00541F8D" w14:paraId="3599F4F7" w14:textId="77777777" w:rsidTr="00E1052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4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7D9EFD79" w14:textId="77777777" w:rsidR="00A23C3F" w:rsidRPr="0043756D" w:rsidRDefault="00A23C3F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43756D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5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76F02EB" w14:textId="08A577E3" w:rsidR="00A23C3F" w:rsidRPr="0043756D" w:rsidRDefault="00BF6B9E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8" w:name="DD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8"/>
                                </w:p>
                              </w:tc>
                              <w:tc>
                                <w:tcPr>
                                  <w:tcW w:w="4482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8CFC3DE" w14:textId="214E837D" w:rsidR="00A23C3F" w:rsidRPr="0043756D" w:rsidRDefault="00A460B6" w:rsidP="00D73CDA">
                                  <w:pPr>
                                    <w:keepNext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9" w:name="EE5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   </w:t>
                                  </w:r>
                                  <w:bookmarkEnd w:id="79"/>
                                </w:p>
                              </w:tc>
                            </w:tr>
                          </w:tbl>
                          <w:p w14:paraId="6E576EFC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9A41E" id="_x0000_s1030" style="position:absolute;margin-left:16.5pt;margin-top:332.25pt;width:493.5pt;height:228.6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4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" fillcolor="#a5a5a5" strokeweight="2pt">
                <v:textbox inset="0,0,0,0">
                  <w:txbxContent>
                    <w:p w14:paraId="3A9EDF74" w14:textId="77777777" w:rsidR="00877612" w:rsidRPr="00ED4E8F" w:rsidRDefault="00877612" w:rsidP="000F0A48">
                      <w:pPr>
                        <w:rPr>
                          <w:sz w:val="8"/>
                          <w:szCs w:val="8"/>
                        </w:rPr>
                      </w:pPr>
                    </w:p>
                    <w:tbl>
                      <w:tblPr>
                        <w:tblW w:w="9492" w:type="dxa"/>
                        <w:tblInd w:w="142" w:type="dxa"/>
                        <w:tblBorders>
                          <w:bottom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6"/>
                        <w:gridCol w:w="4594"/>
                        <w:gridCol w:w="1631"/>
                        <w:gridCol w:w="1208"/>
                        <w:gridCol w:w="1643"/>
                      </w:tblGrid>
                      <w:tr w:rsidR="00877612" w:rsidRPr="00541F8D" w14:paraId="32698C54" w14:textId="77777777" w:rsidTr="008F6B07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6641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BEF384F" w14:textId="77777777" w:rsidR="00877612" w:rsidRPr="00277B34" w:rsidRDefault="0087761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DEFECTS (S) IDENTIFIED</w:t>
                            </w:r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50205E" w14:textId="77777777" w:rsidR="00877612" w:rsidRPr="00277B34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Warning Notice left?</w:t>
                            </w:r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F67EC1" w14:textId="77777777" w:rsidR="00877612" w:rsidRPr="00277B34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Disconnected</w:t>
                            </w:r>
                          </w:p>
                        </w:tc>
                      </w:tr>
                      <w:tr w:rsidR="00877612" w:rsidRPr="00541F8D" w14:paraId="09B1046E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63940AB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D72A4E8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0" w:name="AA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0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2D2862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1" w:name="BB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1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972F1BF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2" w:name="CC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2"/>
                          </w:p>
                        </w:tc>
                      </w:tr>
                      <w:tr w:rsidR="00877612" w:rsidRPr="00541F8D" w14:paraId="02A70AF3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703B3D8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17550A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3" w:name="AA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3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E2625DD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4" w:name="BB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4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8878931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5" w:name="CC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5"/>
                          </w:p>
                        </w:tc>
                      </w:tr>
                      <w:tr w:rsidR="00877612" w:rsidRPr="00541F8D" w14:paraId="267A39A7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5BC05A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3EF1FC1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6" w:name="AA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6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7A1FE8A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7" w:name="BB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7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AEBC4B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8" w:name="CC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8"/>
                          </w:p>
                        </w:tc>
                      </w:tr>
                      <w:tr w:rsidR="00877612" w:rsidRPr="00541F8D" w14:paraId="677B511C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A027C2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C62D99D" w14:textId="64D82C02" w:rsidR="00877612" w:rsidRPr="0043756D" w:rsidRDefault="00EA467C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89" w:name="AA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89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431AE6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0" w:name="BB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0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6BD29A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1" w:name="CC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1"/>
                          </w:p>
                        </w:tc>
                      </w:tr>
                      <w:tr w:rsidR="00877612" w:rsidRPr="00541F8D" w14:paraId="3A629FF2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0E3800F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B46D9B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2" w:name="AA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2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EDDA8F4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3" w:name="BB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3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8A76F39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4" w:name="CC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4"/>
                          </w:p>
                        </w:tc>
                      </w:tr>
                      <w:tr w:rsidR="00877612" w:rsidRPr="00541F8D" w14:paraId="7D6B31DD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49ED044" w14:textId="77777777" w:rsidR="00877612" w:rsidRPr="0043756D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225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BA8BA3E" w14:textId="77777777" w:rsidR="00877612" w:rsidRPr="0043756D" w:rsidRDefault="00424B42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5" w:name="AA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5"/>
                          </w:p>
                        </w:tc>
                        <w:tc>
                          <w:tcPr>
                            <w:tcW w:w="12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2FD819C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6" w:name="BB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6"/>
                          </w:p>
                        </w:tc>
                        <w:tc>
                          <w:tcPr>
                            <w:tcW w:w="1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2623A81" w14:textId="77777777" w:rsidR="00877612" w:rsidRPr="0043756D" w:rsidRDefault="00424B4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7" w:name="CC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End w:id="97"/>
                          </w:p>
                        </w:tc>
                      </w:tr>
                      <w:tr w:rsidR="00A23C3F" w:rsidRPr="00541F8D" w14:paraId="4B2816F8" w14:textId="77777777" w:rsidTr="008F6B07">
                        <w:trPr>
                          <w:cantSplit/>
                          <w:trHeight w:hRule="exact" w:val="340"/>
                        </w:trPr>
                        <w:tc>
                          <w:tcPr>
                            <w:tcW w:w="501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64E4AC" w14:textId="77777777" w:rsidR="00A23C3F" w:rsidRPr="00277B34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6"/>
                              </w:rPr>
                              <w:t>DEFECTS FOUND / REMEDIAL ACTION REQUIRED / TAKEN</w:t>
                            </w:r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A557D9" w14:textId="77777777" w:rsidR="00A23C3F" w:rsidRPr="00277B34" w:rsidRDefault="00A23C3F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</w:pPr>
                            <w:r w:rsidRPr="00277B34">
                              <w:rPr>
                                <w:rFonts w:ascii="Arial" w:hAnsi="Arial" w:cs="Arial"/>
                                <w:b/>
                                <w:sz w:val="14"/>
                                <w:szCs w:val="16"/>
                              </w:rPr>
                              <w:t>COMMENTS</w:t>
                            </w:r>
                          </w:p>
                        </w:tc>
                      </w:tr>
                      <w:tr w:rsidR="00A23C3F" w:rsidRPr="00541F8D" w14:paraId="632CE9E0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C05FAB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C710BE9" w14:textId="73AE0B24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8" w:name="DD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98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7E2CF06" w14:textId="3C9C5E14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99" w:name="EE0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99"/>
                          </w:p>
                        </w:tc>
                      </w:tr>
                      <w:tr w:rsidR="00A23C3F" w:rsidRPr="00541F8D" w14:paraId="604715C3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D152844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FB69624" w14:textId="47B9B62D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0" w:name="DD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0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AAAA9F6" w14:textId="4E90C246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1" w:name="EE1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1"/>
                          </w:p>
                        </w:tc>
                      </w:tr>
                      <w:tr w:rsidR="00A23C3F" w:rsidRPr="00541F8D" w14:paraId="35D34F62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21ABA0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66040E3" w14:textId="21A14ADD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2" w:name="DD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2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5A63F32" w14:textId="6E0E2ECC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3" w:name="EE2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3"/>
                          </w:p>
                        </w:tc>
                      </w:tr>
                      <w:tr w:rsidR="00A23C3F" w:rsidRPr="00541F8D" w14:paraId="1209B5E2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069943DD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0CD1FEB" w14:textId="28A3D66F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4" w:name="DD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4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84E61C6" w14:textId="79532F61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5" w:name="EE3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5"/>
                          </w:p>
                        </w:tc>
                      </w:tr>
                      <w:tr w:rsidR="00A23C3F" w:rsidRPr="00541F8D" w14:paraId="06B8E111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993677C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6F5C55B" w14:textId="6F4E4EDE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6" w:name="DD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6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DA10E92" w14:textId="7B6B1BEC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7" w:name="EE4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7"/>
                          </w:p>
                        </w:tc>
                      </w:tr>
                      <w:tr w:rsidR="00A23C3F" w:rsidRPr="00541F8D" w14:paraId="3599F4F7" w14:textId="77777777" w:rsidTr="00E10527">
                        <w:trPr>
                          <w:cantSplit/>
                          <w:trHeight w:val="284"/>
                        </w:trPr>
                        <w:tc>
                          <w:tcPr>
                            <w:tcW w:w="4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7D9EFD79" w14:textId="77777777" w:rsidR="00A23C3F" w:rsidRPr="0043756D" w:rsidRDefault="00A23C3F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43756D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5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76F02EB" w14:textId="08A577E3" w:rsidR="00A23C3F" w:rsidRPr="0043756D" w:rsidRDefault="00BF6B9E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8" w:name="DD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8"/>
                          </w:p>
                        </w:tc>
                        <w:tc>
                          <w:tcPr>
                            <w:tcW w:w="4482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8CFC3DE" w14:textId="214E837D" w:rsidR="00A23C3F" w:rsidRPr="0043756D" w:rsidRDefault="00A460B6" w:rsidP="00D73CDA">
                            <w:pPr>
                              <w:keepNext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bookmarkStart w:id="109" w:name="EE5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bookmarkEnd w:id="109"/>
                          </w:p>
                        </w:tc>
                      </w:tr>
                    </w:tbl>
                    <w:p w14:paraId="6E576EFC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403D91"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73E0F2" wp14:editId="49B5C789">
                <wp:simplePos x="0" y="0"/>
                <wp:positionH relativeFrom="page">
                  <wp:posOffset>209550</wp:posOffset>
                </wp:positionH>
                <wp:positionV relativeFrom="page">
                  <wp:posOffset>1962150</wp:posOffset>
                </wp:positionV>
                <wp:extent cx="10269855" cy="2261235"/>
                <wp:effectExtent l="0" t="0" r="17145" b="2476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69855" cy="2261235"/>
                        </a:xfrm>
                        <a:prstGeom prst="roundRect">
                          <a:avLst>
                            <a:gd name="adj" fmla="val 5111"/>
                          </a:avLst>
                        </a:prstGeom>
                        <a:solidFill>
                          <a:srgbClr val="A5A5A5"/>
                        </a:solidFill>
                        <a:ln w="254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848" w:type="dxa"/>
                              <w:tblInd w:w="17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17"/>
                              <w:gridCol w:w="1592"/>
                              <w:gridCol w:w="888"/>
                              <w:gridCol w:w="711"/>
                              <w:gridCol w:w="1008"/>
                              <w:gridCol w:w="425"/>
                              <w:gridCol w:w="592"/>
                              <w:gridCol w:w="1345"/>
                              <w:gridCol w:w="331"/>
                              <w:gridCol w:w="925"/>
                              <w:gridCol w:w="1432"/>
                              <w:gridCol w:w="904"/>
                              <w:gridCol w:w="564"/>
                              <w:gridCol w:w="1147"/>
                              <w:gridCol w:w="415"/>
                              <w:gridCol w:w="1559"/>
                              <w:gridCol w:w="265"/>
                              <w:gridCol w:w="1328"/>
                            </w:tblGrid>
                            <w:tr w:rsidR="00877612" w:rsidRPr="005443D9" w14:paraId="47643B4A" w14:textId="77777777" w:rsidTr="00277B34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848" w:type="dxa"/>
                                  <w:gridSpan w:val="18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722E3A" w14:textId="77777777" w:rsidR="00877612" w:rsidRPr="00CB1A1A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CB1A1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APPLIANCE DETAILS</w:t>
                                  </w:r>
                                </w:p>
                              </w:tc>
                            </w:tr>
                            <w:tr w:rsidR="00877612" w:rsidRPr="000C247C" w14:paraId="2167E844" w14:textId="77777777" w:rsidTr="00277B34">
                              <w:trPr>
                                <w:cantSplit/>
                                <w:trHeight w:hRule="exact" w:val="39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6B436603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3AD8305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2880919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type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7D1B2FD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Make</w:t>
                                  </w:r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2CC6284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5EC1AD2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Landlord’s appliance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DCDE552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Serviced Or inspected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5EE37572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Appliance Safe</w:t>
                                  </w:r>
                                </w:p>
                                <w:p w14:paraId="571D7D97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877612" w:rsidRPr="000C247C" w14:paraId="688FEB96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2A464D73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615F8F6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0" w:name="A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0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3FCDA71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1" w:name="B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1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655228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2" w:name="C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2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B1A6A16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3" w:name="D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3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F64AE0D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4" w:name="E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4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6475FD51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5" w:name="F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5"/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1D83E90A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6" w:name="G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6"/>
                                </w:p>
                              </w:tc>
                            </w:tr>
                            <w:tr w:rsidR="00877612" w:rsidRPr="000C247C" w14:paraId="252FE61C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744DDA3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9B9726E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7" w:name="A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7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A67C8F2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8" w:name="B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8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A949D5E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19" w:name="C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19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4265F47E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0" w:name="D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0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C615B5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1" w:name="E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1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1DFA0315" w14:textId="77777777" w:rsidR="00877612" w:rsidRPr="000C247C" w:rsidRDefault="00877612" w:rsidP="001B222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2" w:name="F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2"/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1B54F461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3" w:name="G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3"/>
                                </w:p>
                              </w:tc>
                            </w:tr>
                            <w:tr w:rsidR="00877612" w:rsidRPr="000C247C" w14:paraId="49DA3856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399B94D7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0A9DFB0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4" w:name="A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4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2FF725C6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5" w:name="B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5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3770F7AB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6" w:name="C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6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03DA33B1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7" w:name="D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7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4FDB53C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8" w:name="E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8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shd w:val="clear" w:color="auto" w:fill="FFFFFF"/>
                                  <w:vAlign w:val="center"/>
                                </w:tcPr>
                                <w:p w14:paraId="741EB7E1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29" w:name="F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29"/>
                                </w:p>
                              </w:tc>
                              <w:tc>
                                <w:tcPr>
                                  <w:tcW w:w="1328" w:type="dxa"/>
                                  <w:shd w:val="clear" w:color="auto" w:fill="FFFFFF"/>
                                  <w:vAlign w:val="center"/>
                                </w:tcPr>
                                <w:p w14:paraId="598120F5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0" w:name="G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0"/>
                                </w:p>
                              </w:tc>
                            </w:tr>
                            <w:tr w:rsidR="00877612" w:rsidRPr="000C247C" w14:paraId="1FCC4DB0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53B01335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80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4DDBB89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1" w:name="A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1"/>
                                </w:p>
                              </w:tc>
                              <w:tc>
                                <w:tcPr>
                                  <w:tcW w:w="2144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69704418" w14:textId="77777777" w:rsidR="00877612" w:rsidRPr="000C247C" w:rsidRDefault="00877612" w:rsidP="001B222B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2" w:name="B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[B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2"/>
                                </w:p>
                              </w:tc>
                              <w:tc>
                                <w:tcPr>
                                  <w:tcW w:w="2268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2F137F2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3" w:name="C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3"/>
                                </w:p>
                              </w:tc>
                              <w:tc>
                                <w:tcPr>
                                  <w:tcW w:w="3261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4AFBEF9E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4" w:name="D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4"/>
                                </w:p>
                              </w:tc>
                              <w:tc>
                                <w:tcPr>
                                  <w:tcW w:w="1711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3E245CC9" w14:textId="77777777" w:rsidR="00877612" w:rsidRPr="000C247C" w:rsidRDefault="00877612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5" w:name="E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5"/>
                                </w:p>
                              </w:tc>
                              <w:tc>
                                <w:tcPr>
                                  <w:tcW w:w="2239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14086370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6" w:name="F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6"/>
                                </w:p>
                              </w:tc>
                              <w:tc>
                                <w:tcPr>
                                  <w:tcW w:w="1328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14:paraId="20DB800E" w14:textId="77777777" w:rsidR="00877612" w:rsidRPr="000C247C" w:rsidRDefault="00877612" w:rsidP="00D73CD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7" w:name="G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7"/>
                                </w:p>
                              </w:tc>
                            </w:tr>
                            <w:tr w:rsidR="00C97C67" w:rsidRPr="000C247C" w14:paraId="07532E4D" w14:textId="77777777" w:rsidTr="008F6B07">
                              <w:trPr>
                                <w:cantSplit/>
                                <w:trHeight w:hRule="exact" w:val="227"/>
                              </w:trPr>
                              <w:tc>
                                <w:tcPr>
                                  <w:tcW w:w="15848" w:type="dxa"/>
                                  <w:gridSpan w:val="1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BCD200B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INSPECTION DETAILS</w:t>
                                  </w:r>
                                </w:p>
                              </w:tc>
                            </w:tr>
                            <w:tr w:rsidR="00C97C67" w:rsidRPr="000C247C" w14:paraId="2E2CD89C" w14:textId="77777777" w:rsidTr="008F6B07">
                              <w:trPr>
                                <w:cantSplit/>
                                <w:trHeight w:hRule="exact" w:val="56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1D23ED75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06595ECD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Termination Satisfactory</w:t>
                                  </w:r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D9681EA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Visual Condition Of Flue Satisfactory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0202C4A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Flow Test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F3E071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Flue Spillage Test</w:t>
                                  </w:r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49A1E1F5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Ventilation Provision Satisfactory </w:t>
                                  </w:r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266491F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Safety Device Operation</w:t>
                                  </w:r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0910114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Inlet Working Pressure m/bar</w:t>
                                  </w:r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874145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Appliance Heat Input KW/h</w:t>
                                  </w:r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83DC40C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Burner Pressure Min/ Max (mbar)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6496C3CB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CO2 Reading Low Fire / High Fire (%)</w:t>
                                  </w:r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6E22EDF" w14:textId="77777777" w:rsidR="00C97C67" w:rsidRPr="000C247C" w:rsidRDefault="00C97C67" w:rsidP="00DF4E2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CO Ratio Low Rate – High Rate</w:t>
                                  </w:r>
                                </w:p>
                              </w:tc>
                            </w:tr>
                            <w:tr w:rsidR="00C97C67" w:rsidRPr="000C247C" w14:paraId="308CB048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097EA9F9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5B4B6C0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8" w:name="H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8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77B453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39" w:name="I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39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4F1A590B" w14:textId="77777777" w:rsidR="00C97C67" w:rsidRPr="000C247C" w:rsidRDefault="00C97C67" w:rsidP="00CD0CE5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0" w:name="J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[J1]</w:t>
                                  </w:r>
                                  <w:bookmarkEnd w:id="140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0D6D8B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1" w:name="K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1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0D4560B1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2" w:name="L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2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99B2936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3" w:name="M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3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1088DE54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4" w:name="O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4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DC5EA98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5" w:name="N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5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CC5BE4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6" w:name="QQ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6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47" w:name="Q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47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2920B954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48" w:name="T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[T1]</w:t>
                                  </w:r>
                                  <w:bookmarkEnd w:id="148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49" w:name="U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[U1]</w:t>
                                  </w:r>
                                  <w:bookmarkEnd w:id="149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7728CB3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0" w:name="R1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0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51" w:name="S1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1"/>
                                </w:p>
                              </w:tc>
                            </w:tr>
                            <w:tr w:rsidR="00C97C67" w:rsidRPr="000C247C" w14:paraId="26284631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20537A4C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3D877BA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2" w:name="H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2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1A02298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3" w:name="I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3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475BE208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4" w:name="J2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4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AFB2B51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5" w:name="K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5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00B9972D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6" w:name="L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6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AE9372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7" w:name="M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7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0FF651B4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8" w:name="O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8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77A926C0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59" w:name="N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59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2F409514" w14:textId="77777777" w:rsidR="00C97C67" w:rsidRPr="000C247C" w:rsidRDefault="00C97C67" w:rsidP="00DF4E2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0" w:name="QQ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0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61" w:name="Q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1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5BA3E785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2" w:name="T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[T2]</w:t>
                                  </w:r>
                                  <w:bookmarkEnd w:id="16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63" w:name="U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[U2]</w:t>
                                  </w:r>
                                  <w:bookmarkEnd w:id="163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9F5CF8E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4" w:name="R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65" w:name="S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5"/>
                                </w:p>
                              </w:tc>
                            </w:tr>
                            <w:tr w:rsidR="00C97C67" w:rsidRPr="000C247C" w14:paraId="6A643A0E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721983D7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57E3B83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6" w:name="H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6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61F8347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7" w:name="I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3]</w:t>
                                  </w:r>
                                  <w:bookmarkEnd w:id="167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11FC1E7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8" w:name="J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8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028EB96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69" w:name="K3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69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0CE289C0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0" w:name="L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0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69CB3D5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1" w:name="M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1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34FC8A4C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2" w:name="O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2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75243B9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3" w:name="N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3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09FD004E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4" w:name="QQ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75" w:name="Q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5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4A01599F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6" w:name="T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[T3]</w:t>
                                  </w:r>
                                  <w:bookmarkEnd w:id="176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77" w:name="U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[U3]</w:t>
                                  </w:r>
                                  <w:bookmarkEnd w:id="177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0D805D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78" w:name="R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8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79" w:name="S3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79"/>
                                </w:p>
                              </w:tc>
                            </w:tr>
                            <w:tr w:rsidR="00C97C67" w:rsidRPr="000C247C" w14:paraId="15E3D520" w14:textId="77777777" w:rsidTr="00E10527">
                              <w:trPr>
                                <w:cantSplit/>
                                <w:trHeight w:val="227"/>
                              </w:trPr>
                              <w:tc>
                                <w:tcPr>
                                  <w:tcW w:w="417" w:type="dxa"/>
                                  <w:shd w:val="clear" w:color="auto" w:fill="FFFFFF"/>
                                  <w:vAlign w:val="center"/>
                                </w:tcPr>
                                <w:p w14:paraId="22141317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92" w:type="dxa"/>
                                  <w:shd w:val="clear" w:color="auto" w:fill="FFFFFF"/>
                                  <w:vAlign w:val="center"/>
                                </w:tcPr>
                                <w:p w14:paraId="772D1153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0" w:name="H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0"/>
                                </w:p>
                              </w:tc>
                              <w:tc>
                                <w:tcPr>
                                  <w:tcW w:w="1599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6FE914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1" w:name="I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[I4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1"/>
                                </w:p>
                              </w:tc>
                              <w:tc>
                                <w:tcPr>
                                  <w:tcW w:w="1008" w:type="dxa"/>
                                  <w:shd w:val="clear" w:color="auto" w:fill="FFFFFF"/>
                                  <w:vAlign w:val="center"/>
                                </w:tcPr>
                                <w:p w14:paraId="3F18B2B4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2" w:name="J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J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4]</w:t>
                                  </w:r>
                                  <w:bookmarkEnd w:id="182"/>
                                </w:p>
                              </w:tc>
                              <w:tc>
                                <w:tcPr>
                                  <w:tcW w:w="1017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18C6FAB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3" w:name="K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3"/>
                                </w:p>
                              </w:tc>
                              <w:tc>
                                <w:tcPr>
                                  <w:tcW w:w="1345" w:type="dxa"/>
                                  <w:shd w:val="clear" w:color="auto" w:fill="FFFFFF"/>
                                  <w:vAlign w:val="center"/>
                                </w:tcPr>
                                <w:p w14:paraId="73A4C983" w14:textId="77777777" w:rsidR="00C97C67" w:rsidRPr="000C247C" w:rsidRDefault="00C97C67" w:rsidP="00877612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4" w:name="L4"/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[L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4"/>
                                </w:p>
                              </w:tc>
                              <w:tc>
                                <w:tcPr>
                                  <w:tcW w:w="1256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13D390FE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5" w:name="M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5"/>
                                </w:p>
                              </w:tc>
                              <w:tc>
                                <w:tcPr>
                                  <w:tcW w:w="1432" w:type="dxa"/>
                                  <w:shd w:val="clear" w:color="auto" w:fill="FFFFFF"/>
                                  <w:vAlign w:val="center"/>
                                </w:tcPr>
                                <w:p w14:paraId="366E110D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6" w:name="O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6"/>
                                </w:p>
                              </w:tc>
                              <w:tc>
                                <w:tcPr>
                                  <w:tcW w:w="1468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37910314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7" w:name="N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7"/>
                                </w:p>
                              </w:tc>
                              <w:tc>
                                <w:tcPr>
                                  <w:tcW w:w="1562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512FEA8F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88" w:name="QQ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[Q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8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89" w:name="Q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89"/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FFFF"/>
                                  <w:vAlign w:val="center"/>
                                </w:tcPr>
                                <w:p w14:paraId="3646570D" w14:textId="77777777" w:rsidR="00C97C67" w:rsidRPr="000C247C" w:rsidRDefault="00C97C67" w:rsidP="00C97C67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0" w:name="T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[T4]</w:t>
                                  </w:r>
                                  <w:bookmarkEnd w:id="190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– </w:t>
                                  </w:r>
                                  <w:bookmarkStart w:id="191" w:name="U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[U4]</w:t>
                                  </w:r>
                                  <w:bookmarkEnd w:id="191"/>
                                </w:p>
                              </w:tc>
                              <w:tc>
                                <w:tcPr>
                                  <w:tcW w:w="1593" w:type="dxa"/>
                                  <w:gridSpan w:val="2"/>
                                  <w:shd w:val="clear" w:color="auto" w:fill="FFFFFF"/>
                                  <w:vAlign w:val="center"/>
                                </w:tcPr>
                                <w:p w14:paraId="4386652A" w14:textId="77777777" w:rsidR="00C97C67" w:rsidRPr="000C247C" w:rsidRDefault="00C97C67" w:rsidP="00D73CDA">
                                  <w:pPr>
                                    <w:keepNext/>
                                    <w:jc w:val="center"/>
                                    <w:outlineLvl w:val="5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bookmarkStart w:id="192" w:name="R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2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bookmarkStart w:id="193" w:name="S4"/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[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  <w:r w:rsidRPr="000C247C"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  <w:t>]</w:t>
                                  </w:r>
                                  <w:bookmarkEnd w:id="193"/>
                                </w:p>
                              </w:tc>
                            </w:tr>
                          </w:tbl>
                          <w:p w14:paraId="6073F06F" w14:textId="77777777" w:rsidR="00877612" w:rsidRDefault="00877612" w:rsidP="000F0A4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3E0F2" id="Text Box 8" o:spid="_x0000_s1031" style="position:absolute;margin-left:16.5pt;margin-top:154.5pt;width:808.65pt;height:178.0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arcsize="33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" fillcolor="#a5a5a5" strokeweight="2pt">
                <v:textbox inset="0,0,0,0">
                  <w:txbxContent>
                    <w:tbl>
                      <w:tblPr>
                        <w:tblW w:w="15848" w:type="dxa"/>
                        <w:tblInd w:w="17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17"/>
                        <w:gridCol w:w="1592"/>
                        <w:gridCol w:w="888"/>
                        <w:gridCol w:w="711"/>
                        <w:gridCol w:w="1008"/>
                        <w:gridCol w:w="425"/>
                        <w:gridCol w:w="592"/>
                        <w:gridCol w:w="1345"/>
                        <w:gridCol w:w="331"/>
                        <w:gridCol w:w="925"/>
                        <w:gridCol w:w="1432"/>
                        <w:gridCol w:w="904"/>
                        <w:gridCol w:w="564"/>
                        <w:gridCol w:w="1147"/>
                        <w:gridCol w:w="415"/>
                        <w:gridCol w:w="1559"/>
                        <w:gridCol w:w="265"/>
                        <w:gridCol w:w="1328"/>
                      </w:tblGrid>
                      <w:tr w:rsidR="00877612" w:rsidRPr="005443D9" w14:paraId="47643B4A" w14:textId="77777777" w:rsidTr="00277B34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848" w:type="dxa"/>
                            <w:gridSpan w:val="18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0722E3A" w14:textId="77777777" w:rsidR="00877612" w:rsidRPr="00CB1A1A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B1A1A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APPLIANCE DETAILS</w:t>
                            </w:r>
                          </w:p>
                        </w:tc>
                      </w:tr>
                      <w:tr w:rsidR="00877612" w:rsidRPr="000C247C" w14:paraId="2167E844" w14:textId="77777777" w:rsidTr="00277B34">
                        <w:trPr>
                          <w:cantSplit/>
                          <w:trHeight w:hRule="exact" w:val="39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6B436603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3AD8305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2880919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type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7D1B2FD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Make</w:t>
                            </w:r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2CC6284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5EC1AD2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Landlord’s appliance</w:t>
                            </w:r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DCDE552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Serviced Or inspected</w:t>
                            </w:r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5EE37572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Appliance Safe</w:t>
                            </w:r>
                          </w:p>
                          <w:p w14:paraId="571D7D97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877612" w:rsidRPr="000C247C" w14:paraId="688FEB96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2A464D73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615F8F6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4" w:name="A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4"/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3FCDA71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5" w:name="B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5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655228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6" w:name="C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6"/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B1A6A16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7" w:name="D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7"/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F64AE0D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8" w:name="E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8"/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6475FD51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199" w:name="F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199"/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1D83E90A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0" w:name="G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0"/>
                          </w:p>
                        </w:tc>
                      </w:tr>
                      <w:tr w:rsidR="00877612" w:rsidRPr="000C247C" w14:paraId="252FE61C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744DDA3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9B9726E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1" w:name="A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1"/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A67C8F2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2" w:name="B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2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A949D5E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3" w:name="C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3"/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4265F47E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4" w:name="D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4"/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C615B5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5" w:name="E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5"/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1DFA0315" w14:textId="77777777" w:rsidR="00877612" w:rsidRPr="000C247C" w:rsidRDefault="00877612" w:rsidP="001B222B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6" w:name="F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6"/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1B54F461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7" w:name="G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7"/>
                          </w:p>
                        </w:tc>
                      </w:tr>
                      <w:tr w:rsidR="00877612" w:rsidRPr="000C247C" w14:paraId="49DA3856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399B94D7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0A9DFB0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8" w:name="A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8"/>
                          </w:p>
                        </w:tc>
                        <w:tc>
                          <w:tcPr>
                            <w:tcW w:w="2144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2FF725C6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09" w:name="B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09"/>
                          </w:p>
                        </w:tc>
                        <w:tc>
                          <w:tcPr>
                            <w:tcW w:w="2268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3770F7AB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0" w:name="C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0"/>
                          </w:p>
                        </w:tc>
                        <w:tc>
                          <w:tcPr>
                            <w:tcW w:w="3261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03DA33B1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1" w:name="D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1"/>
                          </w:p>
                        </w:tc>
                        <w:tc>
                          <w:tcPr>
                            <w:tcW w:w="1711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4FDB53C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2" w:name="E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2"/>
                          </w:p>
                        </w:tc>
                        <w:tc>
                          <w:tcPr>
                            <w:tcW w:w="2239" w:type="dxa"/>
                            <w:gridSpan w:val="3"/>
                            <w:shd w:val="clear" w:color="auto" w:fill="FFFFFF"/>
                            <w:vAlign w:val="center"/>
                          </w:tcPr>
                          <w:p w14:paraId="741EB7E1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3" w:name="F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3"/>
                          </w:p>
                        </w:tc>
                        <w:tc>
                          <w:tcPr>
                            <w:tcW w:w="1328" w:type="dxa"/>
                            <w:shd w:val="clear" w:color="auto" w:fill="FFFFFF"/>
                            <w:vAlign w:val="center"/>
                          </w:tcPr>
                          <w:p w14:paraId="598120F5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4" w:name="G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4"/>
                          </w:p>
                        </w:tc>
                      </w:tr>
                      <w:tr w:rsidR="00877612" w:rsidRPr="000C247C" w14:paraId="1FCC4DB0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53B01335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80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4DDBB89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5" w:name="A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5"/>
                          </w:p>
                        </w:tc>
                        <w:tc>
                          <w:tcPr>
                            <w:tcW w:w="2144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69704418" w14:textId="77777777" w:rsidR="00877612" w:rsidRPr="000C247C" w:rsidRDefault="00877612" w:rsidP="001B222B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6" w:name="B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[B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6"/>
                          </w:p>
                        </w:tc>
                        <w:tc>
                          <w:tcPr>
                            <w:tcW w:w="2268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2F137F2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7" w:name="C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7"/>
                          </w:p>
                        </w:tc>
                        <w:tc>
                          <w:tcPr>
                            <w:tcW w:w="3261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4AFBEF9E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8" w:name="D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8"/>
                          </w:p>
                        </w:tc>
                        <w:tc>
                          <w:tcPr>
                            <w:tcW w:w="1711" w:type="dxa"/>
                            <w:gridSpan w:val="2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3E245CC9" w14:textId="77777777" w:rsidR="00877612" w:rsidRPr="000C247C" w:rsidRDefault="00877612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19" w:name="E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19"/>
                          </w:p>
                        </w:tc>
                        <w:tc>
                          <w:tcPr>
                            <w:tcW w:w="2239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14086370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0" w:name="F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0"/>
                          </w:p>
                        </w:tc>
                        <w:tc>
                          <w:tcPr>
                            <w:tcW w:w="1328" w:type="dxa"/>
                            <w:tcBorders>
                              <w:bottom w:val="single" w:sz="4" w:space="0" w:color="auto"/>
                            </w:tcBorders>
                            <w:shd w:val="clear" w:color="auto" w:fill="FFFFFF"/>
                            <w:vAlign w:val="center"/>
                          </w:tcPr>
                          <w:p w14:paraId="20DB800E" w14:textId="77777777" w:rsidR="00877612" w:rsidRPr="000C247C" w:rsidRDefault="00877612" w:rsidP="00D73CDA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1" w:name="G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1"/>
                          </w:p>
                        </w:tc>
                      </w:tr>
                      <w:tr w:rsidR="00C97C67" w:rsidRPr="000C247C" w14:paraId="07532E4D" w14:textId="77777777" w:rsidTr="008F6B07">
                        <w:trPr>
                          <w:cantSplit/>
                          <w:trHeight w:hRule="exact" w:val="227"/>
                        </w:trPr>
                        <w:tc>
                          <w:tcPr>
                            <w:tcW w:w="15848" w:type="dxa"/>
                            <w:gridSpan w:val="18"/>
                            <w:tcBorders>
                              <w:left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7BCD200B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INSPECTION DETAILS</w:t>
                            </w:r>
                          </w:p>
                        </w:tc>
                      </w:tr>
                      <w:tr w:rsidR="00C97C67" w:rsidRPr="000C247C" w14:paraId="2E2CD89C" w14:textId="77777777" w:rsidTr="008F6B07">
                        <w:trPr>
                          <w:cantSplit/>
                          <w:trHeight w:hRule="exact" w:val="56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1D23ED75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06595ECD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Termination Satisfactory</w:t>
                            </w:r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D9681EA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Visual Condition Of Flue Satisfactory</w:t>
                            </w:r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0202C4A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Flow Test</w:t>
                            </w:r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F3E071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Flue Spillage Test</w:t>
                            </w:r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49A1E1F5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Ventilation Provision Satisfactory </w:t>
                            </w:r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266491F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Safety Device Operation</w:t>
                            </w:r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0910114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Inlet Working Pressure m/bar</w:t>
                            </w:r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874145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Appliance Heat Input KW/h</w:t>
                            </w:r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83DC40C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Burner Pressure Min/ Max (mbar)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6496C3CB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CO2 Reading Low Fire / High Fire (%)</w:t>
                            </w:r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6E22EDF" w14:textId="77777777" w:rsidR="00C97C67" w:rsidRPr="000C247C" w:rsidRDefault="00C97C67" w:rsidP="00DF4E2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4"/>
                                <w:szCs w:val="14"/>
                              </w:rPr>
                              <w:t>CO Ratio Low Rate – High Rate</w:t>
                            </w:r>
                          </w:p>
                        </w:tc>
                      </w:tr>
                      <w:tr w:rsidR="00C97C67" w:rsidRPr="000C247C" w14:paraId="308CB048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097EA9F9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5B4B6C0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2" w:name="H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2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77B453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3" w:name="I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3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4F1A590B" w14:textId="77777777" w:rsidR="00C97C67" w:rsidRPr="000C247C" w:rsidRDefault="00C97C67" w:rsidP="00CD0CE5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4" w:name="J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[J1]</w:t>
                            </w:r>
                            <w:bookmarkEnd w:id="224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0D6D8B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5" w:name="K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5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0D4560B1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6" w:name="L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6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99B2936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7" w:name="M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7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1088DE54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8" w:name="O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8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DC5EA98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29" w:name="N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29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CC5BE4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0" w:name="QQ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0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31" w:name="Q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1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2920B954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2" w:name="T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[T1]</w:t>
                            </w:r>
                            <w:bookmarkEnd w:id="23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33" w:name="U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[U1]</w:t>
                            </w:r>
                            <w:bookmarkEnd w:id="233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7728CB3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4" w:name="R1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35" w:name="S1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5"/>
                          </w:p>
                        </w:tc>
                      </w:tr>
                      <w:tr w:rsidR="00C97C67" w:rsidRPr="000C247C" w14:paraId="26284631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20537A4C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3D877BA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6" w:name="H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6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1A02298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7" w:name="I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7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475BE208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8" w:name="J2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8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AFB2B51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39" w:name="K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39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00B9972D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0" w:name="L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0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AE9372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1" w:name="M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1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0FF651B4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2" w:name="O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2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77A926C0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3" w:name="N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3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2F409514" w14:textId="77777777" w:rsidR="00C97C67" w:rsidRPr="000C247C" w:rsidRDefault="00C97C67" w:rsidP="00DF4E2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4" w:name="QQ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45" w:name="Q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5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5BA3E785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6" w:name="T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[T2]</w:t>
                            </w:r>
                            <w:bookmarkEnd w:id="246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47" w:name="U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[U2]</w:t>
                            </w:r>
                            <w:bookmarkEnd w:id="247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9F5CF8E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48" w:name="R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8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49" w:name="S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49"/>
                          </w:p>
                        </w:tc>
                      </w:tr>
                      <w:tr w:rsidR="00C97C67" w:rsidRPr="000C247C" w14:paraId="6A643A0E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721983D7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57E3B83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0" w:name="H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0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61F8347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1" w:name="I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I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3]</w:t>
                            </w:r>
                            <w:bookmarkEnd w:id="251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11FC1E7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2" w:name="J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2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028EB96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3" w:name="K3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3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0CE289C0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4" w:name="L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4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69CB3D5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5" w:name="M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5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34FC8A4C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6" w:name="O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6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75243B9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7" w:name="N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7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09FD004E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58" w:name="QQ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8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59" w:name="Q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59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4A01599F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0" w:name="T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[T3]</w:t>
                            </w:r>
                            <w:bookmarkEnd w:id="260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61" w:name="U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[U3]</w:t>
                            </w:r>
                            <w:bookmarkEnd w:id="261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0D805D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2" w:name="R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63" w:name="S3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3"/>
                          </w:p>
                        </w:tc>
                      </w:tr>
                      <w:tr w:rsidR="00C97C67" w:rsidRPr="000C247C" w14:paraId="15E3D520" w14:textId="77777777" w:rsidTr="00E10527">
                        <w:trPr>
                          <w:cantSplit/>
                          <w:trHeight w:val="227"/>
                        </w:trPr>
                        <w:tc>
                          <w:tcPr>
                            <w:tcW w:w="417" w:type="dxa"/>
                            <w:shd w:val="clear" w:color="auto" w:fill="FFFFFF"/>
                            <w:vAlign w:val="center"/>
                          </w:tcPr>
                          <w:p w14:paraId="22141317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92" w:type="dxa"/>
                            <w:shd w:val="clear" w:color="auto" w:fill="FFFFFF"/>
                            <w:vAlign w:val="center"/>
                          </w:tcPr>
                          <w:p w14:paraId="772D1153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4" w:name="H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4"/>
                          </w:p>
                        </w:tc>
                        <w:tc>
                          <w:tcPr>
                            <w:tcW w:w="1599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6FE914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5" w:name="I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[I4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5"/>
                          </w:p>
                        </w:tc>
                        <w:tc>
                          <w:tcPr>
                            <w:tcW w:w="1008" w:type="dxa"/>
                            <w:shd w:val="clear" w:color="auto" w:fill="FFFFFF"/>
                            <w:vAlign w:val="center"/>
                          </w:tcPr>
                          <w:p w14:paraId="3F18B2B4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6" w:name="J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J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4]</w:t>
                            </w:r>
                            <w:bookmarkEnd w:id="266"/>
                          </w:p>
                        </w:tc>
                        <w:tc>
                          <w:tcPr>
                            <w:tcW w:w="1017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18C6FAB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7" w:name="K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7"/>
                          </w:p>
                        </w:tc>
                        <w:tc>
                          <w:tcPr>
                            <w:tcW w:w="1345" w:type="dxa"/>
                            <w:shd w:val="clear" w:color="auto" w:fill="FFFFFF"/>
                            <w:vAlign w:val="center"/>
                          </w:tcPr>
                          <w:p w14:paraId="73A4C983" w14:textId="77777777" w:rsidR="00C97C67" w:rsidRPr="000C247C" w:rsidRDefault="00C97C67" w:rsidP="00877612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8" w:name="L4"/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8"/>
                          </w:p>
                        </w:tc>
                        <w:tc>
                          <w:tcPr>
                            <w:tcW w:w="1256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13D390FE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69" w:name="M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69"/>
                          </w:p>
                        </w:tc>
                        <w:tc>
                          <w:tcPr>
                            <w:tcW w:w="1432" w:type="dxa"/>
                            <w:shd w:val="clear" w:color="auto" w:fill="FFFFFF"/>
                            <w:vAlign w:val="center"/>
                          </w:tcPr>
                          <w:p w14:paraId="366E110D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0" w:name="O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0"/>
                          </w:p>
                        </w:tc>
                        <w:tc>
                          <w:tcPr>
                            <w:tcW w:w="1468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37910314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1" w:name="N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1"/>
                          </w:p>
                        </w:tc>
                        <w:tc>
                          <w:tcPr>
                            <w:tcW w:w="1562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512FEA8F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2" w:name="QQ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[Q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2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73" w:name="Q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3"/>
                          </w:p>
                        </w:tc>
                        <w:tc>
                          <w:tcPr>
                            <w:tcW w:w="1559" w:type="dxa"/>
                            <w:shd w:val="clear" w:color="auto" w:fill="FFFFFF"/>
                            <w:vAlign w:val="center"/>
                          </w:tcPr>
                          <w:p w14:paraId="3646570D" w14:textId="77777777" w:rsidR="00C97C67" w:rsidRPr="000C247C" w:rsidRDefault="00C97C67" w:rsidP="00C97C67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4" w:name="T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[T4]</w:t>
                            </w:r>
                            <w:bookmarkEnd w:id="27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bookmarkStart w:id="275" w:name="U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[U4]</w:t>
                            </w:r>
                            <w:bookmarkEnd w:id="275"/>
                          </w:p>
                        </w:tc>
                        <w:tc>
                          <w:tcPr>
                            <w:tcW w:w="1593" w:type="dxa"/>
                            <w:gridSpan w:val="2"/>
                            <w:shd w:val="clear" w:color="auto" w:fill="FFFFFF"/>
                            <w:vAlign w:val="center"/>
                          </w:tcPr>
                          <w:p w14:paraId="4386652A" w14:textId="77777777" w:rsidR="00C97C67" w:rsidRPr="000C247C" w:rsidRDefault="00C97C67" w:rsidP="00D73CDA">
                            <w:pPr>
                              <w:keepNext/>
                              <w:jc w:val="center"/>
                              <w:outlineLvl w:val="5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bookmarkStart w:id="276" w:name="R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6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- </w:t>
                            </w:r>
                            <w:bookmarkStart w:id="277" w:name="S4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[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4</w:t>
                            </w:r>
                            <w:r w:rsidRPr="000C247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]</w:t>
                            </w:r>
                            <w:bookmarkEnd w:id="277"/>
                          </w:p>
                        </w:tc>
                      </w:tr>
                    </w:tbl>
                    <w:p w14:paraId="6073F06F" w14:textId="77777777" w:rsidR="00877612" w:rsidRDefault="00877612" w:rsidP="000F0A48"/>
                  </w:txbxContent>
                </v:textbox>
                <w10:wrap anchorx="page" anchory="page"/>
              </v:roundrect>
            </w:pict>
          </mc:Fallback>
        </mc:AlternateContent>
      </w:r>
      <w:r w:rsidR="009E1259" w:rsidRPr="00A77F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2756E4E" wp14:editId="27DDE121">
                <wp:simplePos x="0" y="0"/>
                <wp:positionH relativeFrom="column">
                  <wp:posOffset>-1905</wp:posOffset>
                </wp:positionH>
                <wp:positionV relativeFrom="paragraph">
                  <wp:posOffset>5717540</wp:posOffset>
                </wp:positionV>
                <wp:extent cx="10250170" cy="1790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01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516F7" w14:textId="77777777" w:rsidR="00A23C3F" w:rsidRDefault="00A23C3F"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THIS IS A RECORD OF YOUR GAS SAFETY CHECK IN ACCORDANCE WITH GAS SAFETY (INSTALLATION AND USE) REGULATION. ANY FLUE(S) HAVE BEEN TESTED/INSPECTED FOR SATISFACTORY EVACUATION OF PRODUCTS OF COMBUSTION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756E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-.15pt;margin-top:450.2pt;width:807.1pt;height:14.1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" filled="f" stroked="f">
                <v:textbox style="mso-fit-shape-to-text:t">
                  <w:txbxContent>
                    <w:p w14:paraId="5E0516F7" w14:textId="77777777" w:rsidR="00A23C3F" w:rsidRDefault="00A23C3F"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THIS IS A RECORD OF YOUR GAS SAFETY CHECK IN ACCORDANCE WITH GAS SAFETY (INSTALLATION AND USE) REGULATION. ANY FLUE(S) HAVE BEEN TESTED/INSPECTED FOR SATISFACTORY EVACUATION OF PRODUCTS OF COMBUSTION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6565" w:rsidRPr="00A77F39" w:rsidSect="00C41FCA">
      <w:pgSz w:w="16838" w:h="11906" w:orient="landscape"/>
      <w:pgMar w:top="284" w:right="454" w:bottom="284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3E55" w14:textId="77777777" w:rsidR="009D70A7" w:rsidRDefault="009D70A7" w:rsidP="00C41FCA">
      <w:r>
        <w:separator/>
      </w:r>
    </w:p>
  </w:endnote>
  <w:endnote w:type="continuationSeparator" w:id="0">
    <w:p w14:paraId="433AB3C0" w14:textId="77777777" w:rsidR="009D70A7" w:rsidRDefault="009D70A7" w:rsidP="00C41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69DB8" w14:textId="77777777" w:rsidR="009D70A7" w:rsidRDefault="009D70A7" w:rsidP="00C41FCA">
      <w:r>
        <w:separator/>
      </w:r>
    </w:p>
  </w:footnote>
  <w:footnote w:type="continuationSeparator" w:id="0">
    <w:p w14:paraId="71429257" w14:textId="77777777" w:rsidR="009D70A7" w:rsidRDefault="009D70A7" w:rsidP="00C41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C5ADD70"/>
    <w:lvl w:ilvl="0">
      <w:start w:val="1"/>
      <w:numFmt w:val="bullet"/>
      <w:pStyle w:val="ListBullet"/>
      <w:lvlText w:val="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  <w:b/>
        <w:i w:val="0"/>
        <w:color w:val="99CCFF"/>
        <w:sz w:val="28"/>
      </w:rPr>
    </w:lvl>
  </w:abstractNum>
  <w:abstractNum w:abstractNumId="1" w15:restartNumberingAfterBreak="0">
    <w:nsid w:val="25B9742C"/>
    <w:multiLevelType w:val="multilevel"/>
    <w:tmpl w:val="25F693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BE0E58"/>
    <w:multiLevelType w:val="multilevel"/>
    <w:tmpl w:val="764473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EE"/>
    <w:rsid w:val="00024664"/>
    <w:rsid w:val="00071E0F"/>
    <w:rsid w:val="000B0DA2"/>
    <w:rsid w:val="000B1F8E"/>
    <w:rsid w:val="000D44B5"/>
    <w:rsid w:val="000D4FD6"/>
    <w:rsid w:val="000E49D1"/>
    <w:rsid w:val="000F0A48"/>
    <w:rsid w:val="00107ACC"/>
    <w:rsid w:val="00124290"/>
    <w:rsid w:val="001423F1"/>
    <w:rsid w:val="00167A27"/>
    <w:rsid w:val="001B222B"/>
    <w:rsid w:val="001C1018"/>
    <w:rsid w:val="001D62C6"/>
    <w:rsid w:val="001E66FF"/>
    <w:rsid w:val="00205B10"/>
    <w:rsid w:val="00210C9C"/>
    <w:rsid w:val="00236556"/>
    <w:rsid w:val="002436B2"/>
    <w:rsid w:val="0024479D"/>
    <w:rsid w:val="00245CDF"/>
    <w:rsid w:val="002570B2"/>
    <w:rsid w:val="00257C61"/>
    <w:rsid w:val="0027303D"/>
    <w:rsid w:val="00277B34"/>
    <w:rsid w:val="002974FF"/>
    <w:rsid w:val="002B2A3E"/>
    <w:rsid w:val="002D3B4F"/>
    <w:rsid w:val="00316565"/>
    <w:rsid w:val="0032447B"/>
    <w:rsid w:val="00327142"/>
    <w:rsid w:val="00347A85"/>
    <w:rsid w:val="00351F01"/>
    <w:rsid w:val="00386018"/>
    <w:rsid w:val="003900E1"/>
    <w:rsid w:val="003951A7"/>
    <w:rsid w:val="003C5E9E"/>
    <w:rsid w:val="003F1E5F"/>
    <w:rsid w:val="00403D91"/>
    <w:rsid w:val="00424B42"/>
    <w:rsid w:val="0044407B"/>
    <w:rsid w:val="00455B1B"/>
    <w:rsid w:val="004714AC"/>
    <w:rsid w:val="00483FA4"/>
    <w:rsid w:val="004A227E"/>
    <w:rsid w:val="004D66E0"/>
    <w:rsid w:val="00535C4E"/>
    <w:rsid w:val="005363C8"/>
    <w:rsid w:val="00546B6F"/>
    <w:rsid w:val="00551824"/>
    <w:rsid w:val="005538BD"/>
    <w:rsid w:val="00587806"/>
    <w:rsid w:val="005D3524"/>
    <w:rsid w:val="005D5F7C"/>
    <w:rsid w:val="005D6FA5"/>
    <w:rsid w:val="005E18C4"/>
    <w:rsid w:val="005F7A99"/>
    <w:rsid w:val="00615055"/>
    <w:rsid w:val="00630234"/>
    <w:rsid w:val="006757BC"/>
    <w:rsid w:val="00683B5D"/>
    <w:rsid w:val="00693271"/>
    <w:rsid w:val="006A26F6"/>
    <w:rsid w:val="006B3CD5"/>
    <w:rsid w:val="006B543A"/>
    <w:rsid w:val="006B5C4B"/>
    <w:rsid w:val="006C31EC"/>
    <w:rsid w:val="006D2598"/>
    <w:rsid w:val="006E6275"/>
    <w:rsid w:val="00713425"/>
    <w:rsid w:val="00740284"/>
    <w:rsid w:val="007439FD"/>
    <w:rsid w:val="007725D0"/>
    <w:rsid w:val="00783497"/>
    <w:rsid w:val="0078708C"/>
    <w:rsid w:val="007A3790"/>
    <w:rsid w:val="007A544F"/>
    <w:rsid w:val="007A79CE"/>
    <w:rsid w:val="007B6F8F"/>
    <w:rsid w:val="007D7E81"/>
    <w:rsid w:val="00820276"/>
    <w:rsid w:val="00824984"/>
    <w:rsid w:val="00831595"/>
    <w:rsid w:val="00877612"/>
    <w:rsid w:val="00877BCE"/>
    <w:rsid w:val="008901CE"/>
    <w:rsid w:val="008B5002"/>
    <w:rsid w:val="008E618E"/>
    <w:rsid w:val="008F6B07"/>
    <w:rsid w:val="0091176B"/>
    <w:rsid w:val="00917214"/>
    <w:rsid w:val="009552EE"/>
    <w:rsid w:val="0096336F"/>
    <w:rsid w:val="00993F32"/>
    <w:rsid w:val="009B244B"/>
    <w:rsid w:val="009D70A7"/>
    <w:rsid w:val="009E1259"/>
    <w:rsid w:val="00A122CB"/>
    <w:rsid w:val="00A23C3F"/>
    <w:rsid w:val="00A45BAA"/>
    <w:rsid w:val="00A460B6"/>
    <w:rsid w:val="00A76519"/>
    <w:rsid w:val="00A77F39"/>
    <w:rsid w:val="00A9626D"/>
    <w:rsid w:val="00AB1DC0"/>
    <w:rsid w:val="00AB4599"/>
    <w:rsid w:val="00AE507F"/>
    <w:rsid w:val="00B00C3F"/>
    <w:rsid w:val="00B122DA"/>
    <w:rsid w:val="00B24824"/>
    <w:rsid w:val="00B62FDE"/>
    <w:rsid w:val="00B80A7C"/>
    <w:rsid w:val="00B83FB0"/>
    <w:rsid w:val="00BC6F4E"/>
    <w:rsid w:val="00BD04D4"/>
    <w:rsid w:val="00BD7B29"/>
    <w:rsid w:val="00BF3D21"/>
    <w:rsid w:val="00BF6B9E"/>
    <w:rsid w:val="00C06A2C"/>
    <w:rsid w:val="00C109E9"/>
    <w:rsid w:val="00C40B34"/>
    <w:rsid w:val="00C41FCA"/>
    <w:rsid w:val="00C76BC2"/>
    <w:rsid w:val="00C82578"/>
    <w:rsid w:val="00C97C67"/>
    <w:rsid w:val="00CB1A1F"/>
    <w:rsid w:val="00CB5FA2"/>
    <w:rsid w:val="00CD0CE5"/>
    <w:rsid w:val="00CD444B"/>
    <w:rsid w:val="00CE59E6"/>
    <w:rsid w:val="00CF4CF5"/>
    <w:rsid w:val="00D04E65"/>
    <w:rsid w:val="00D244D7"/>
    <w:rsid w:val="00D31635"/>
    <w:rsid w:val="00D73CDA"/>
    <w:rsid w:val="00DA6BC2"/>
    <w:rsid w:val="00DC2982"/>
    <w:rsid w:val="00DC3A13"/>
    <w:rsid w:val="00DF4E2A"/>
    <w:rsid w:val="00DF73DB"/>
    <w:rsid w:val="00E10527"/>
    <w:rsid w:val="00E1153B"/>
    <w:rsid w:val="00E15325"/>
    <w:rsid w:val="00E15EA6"/>
    <w:rsid w:val="00E41D36"/>
    <w:rsid w:val="00E638AE"/>
    <w:rsid w:val="00E64034"/>
    <w:rsid w:val="00E73DE8"/>
    <w:rsid w:val="00E74519"/>
    <w:rsid w:val="00E80D6A"/>
    <w:rsid w:val="00E8113F"/>
    <w:rsid w:val="00E95A43"/>
    <w:rsid w:val="00E96A5A"/>
    <w:rsid w:val="00E9784A"/>
    <w:rsid w:val="00EA467C"/>
    <w:rsid w:val="00EC23C4"/>
    <w:rsid w:val="00EF6D4A"/>
    <w:rsid w:val="00F05833"/>
    <w:rsid w:val="00F1556E"/>
    <w:rsid w:val="00F359AC"/>
    <w:rsid w:val="00F7725D"/>
    <w:rsid w:val="00FC6869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87116"/>
  <w15:chartTrackingRefBased/>
  <w15:docId w15:val="{2B98BD67-BBE7-4DC3-89EC-7E7E2436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A544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9"/>
      </w:numPr>
      <w:spacing w:before="80" w:after="80"/>
      <w:jc w:val="both"/>
      <w:outlineLvl w:val="0"/>
    </w:pPr>
    <w:rPr>
      <w:rFonts w:ascii="Arial" w:hAnsi="Arial"/>
      <w:b/>
      <w:cap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jc w:val="both"/>
      <w:outlineLvl w:val="1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9"/>
      </w:numPr>
      <w:outlineLvl w:val="2"/>
    </w:pPr>
    <w:rPr>
      <w:rFonts w:ascii="Arial" w:hAnsi="Arial"/>
      <w:b/>
      <w:i/>
      <w:color w:val="339966"/>
      <w:sz w:val="22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56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 w:cs="Arial"/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color w:val="FFFFFF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84" w:right="-21"/>
    </w:pPr>
    <w:rPr>
      <w:rFonts w:ascii="Arial" w:hAnsi="Arial"/>
      <w:sz w:val="22"/>
      <w:szCs w:val="20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CC99FF"/>
      <w:sz w:val="32"/>
      <w:szCs w:val="20"/>
    </w:rPr>
  </w:style>
  <w:style w:type="paragraph" w:styleId="ListBullet">
    <w:name w:val="List Bullet"/>
    <w:basedOn w:val="Normal"/>
    <w:autoRedefine/>
    <w:pPr>
      <w:numPr>
        <w:numId w:val="6"/>
      </w:numPr>
    </w:pPr>
    <w:rPr>
      <w:rFonts w:ascii="Arial" w:hAnsi="Arial"/>
      <w:sz w:val="22"/>
      <w:szCs w:val="20"/>
    </w:rPr>
  </w:style>
  <w:style w:type="paragraph" w:customStyle="1" w:styleId="Bex">
    <w:name w:val="Bex"/>
    <w:basedOn w:val="Normal"/>
    <w:autoRedefine/>
    <w:rPr>
      <w:rFonts w:ascii="Comic Sans MS" w:hAnsi="Comic Sans MS"/>
      <w:b/>
      <w:color w:val="FF00FF"/>
      <w:sz w:val="32"/>
      <w:szCs w:val="20"/>
      <w:u w:val="double"/>
    </w:rPr>
  </w:style>
  <w:style w:type="character" w:customStyle="1" w:styleId="Heading5Char">
    <w:name w:val="Heading 5 Char"/>
    <w:link w:val="Heading5"/>
    <w:rsid w:val="000F0A48"/>
    <w:rPr>
      <w:rFonts w:ascii="Arial" w:hAnsi="Arial" w:cs="Arial"/>
      <w:b/>
      <w:bCs/>
      <w:szCs w:val="24"/>
      <w:lang w:eastAsia="en-US"/>
    </w:rPr>
  </w:style>
  <w:style w:type="paragraph" w:styleId="BalloonText">
    <w:name w:val="Balloon Text"/>
    <w:basedOn w:val="Normal"/>
    <w:link w:val="BalloonTextChar"/>
    <w:rsid w:val="00A2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3C3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rsid w:val="00C41F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41FC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41F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41FCA"/>
    <w:rPr>
      <w:sz w:val="24"/>
      <w:szCs w:val="24"/>
      <w:lang w:eastAsia="en-US"/>
    </w:rPr>
  </w:style>
  <w:style w:type="table" w:styleId="TableGrid">
    <w:name w:val="Table Grid"/>
    <w:basedOn w:val="TableNormal"/>
    <w:rsid w:val="00C41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mi.fasuyi\Documents\gabrielfsm\Templates\GS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CAB8D-504A-4250-A839-C2D9BA96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GSR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confirm the validity of the gas operative please contact the gas registration body</vt:lpstr>
    </vt:vector>
  </TitlesOfParts>
  <Company>Gabriel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confirm the validity of the gas operative please contact the gas registration body</dc:title>
  <dc:subject/>
  <dc:creator>Yemi Fasuyi</dc:creator>
  <cp:keywords/>
  <cp:lastModifiedBy>Conor Drew</cp:lastModifiedBy>
  <cp:revision>6</cp:revision>
  <cp:lastPrinted>2009-02-23T11:05:00Z</cp:lastPrinted>
  <dcterms:created xsi:type="dcterms:W3CDTF">2019-12-26T12:00:00Z</dcterms:created>
  <dcterms:modified xsi:type="dcterms:W3CDTF">2020-03-10T13:01:00Z</dcterms:modified>
</cp:coreProperties>
</file>