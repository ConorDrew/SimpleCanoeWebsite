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8501" w14:textId="302D86F1" w:rsidR="00403D91" w:rsidRPr="00A77F39" w:rsidRDefault="00403D91" w:rsidP="00403D91">
      <w:pPr>
        <w:pStyle w:val="Header"/>
        <w:rPr>
          <w:rFonts w:ascii="Arial" w:hAnsi="Arial" w:cs="Arial"/>
          <w:color w:val="FFFFFF" w:themeColor="background1"/>
          <w:sz w:val="16"/>
        </w:rPr>
      </w:pPr>
      <w:r w:rsidRPr="00A77F39">
        <w:rPr>
          <w:rFonts w:ascii="Arial" w:hAnsi="Arial" w:cs="Arial"/>
          <w:color w:val="FFFFFF" w:themeColor="background1"/>
          <w:sz w:val="16"/>
        </w:rPr>
        <w:t>[GoldenRule]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6"/>
        <w:gridCol w:w="5307"/>
        <w:gridCol w:w="5307"/>
      </w:tblGrid>
      <w:tr w:rsidR="00C41FCA" w:rsidRPr="00A77F39" w14:paraId="7683A35B" w14:textId="77777777" w:rsidTr="0029724E">
        <w:tc>
          <w:tcPr>
            <w:tcW w:w="5306" w:type="dxa"/>
          </w:tcPr>
          <w:p w14:paraId="26D2A51B" w14:textId="133DD1F3" w:rsidR="00C41FCA" w:rsidRPr="00A77F39" w:rsidRDefault="00C41FCA" w:rsidP="002972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07" w:type="dxa"/>
          </w:tcPr>
          <w:p w14:paraId="7A14D6A5" w14:textId="659EDACD" w:rsidR="00C41FCA" w:rsidRPr="00A77F39" w:rsidRDefault="00C41FCA" w:rsidP="002972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7F39">
              <w:rPr>
                <w:rFonts w:ascii="Arial" w:hAnsi="Arial" w:cs="Arial"/>
                <w:b/>
                <w:bCs/>
                <w:sz w:val="28"/>
                <w:szCs w:val="28"/>
              </w:rPr>
              <w:t>LANDLORD GAS SAF</w:t>
            </w:r>
            <w:r w:rsidR="005D3524">
              <w:rPr>
                <w:rFonts w:ascii="Arial" w:hAnsi="Arial" w:cs="Arial"/>
                <w:b/>
                <w:bCs/>
                <w:sz w:val="28"/>
                <w:szCs w:val="28"/>
              </w:rPr>
              <w:t>ET</w:t>
            </w:r>
            <w:r w:rsidRPr="00A77F39">
              <w:rPr>
                <w:rFonts w:ascii="Arial" w:hAnsi="Arial" w:cs="Arial"/>
                <w:b/>
                <w:bCs/>
                <w:sz w:val="28"/>
                <w:szCs w:val="28"/>
              </w:rPr>
              <w:t>Y</w:t>
            </w:r>
            <w:r w:rsidR="00455B1B" w:rsidRPr="00A77F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RECORD</w:t>
            </w:r>
          </w:p>
        </w:tc>
        <w:tc>
          <w:tcPr>
            <w:tcW w:w="5307" w:type="dxa"/>
          </w:tcPr>
          <w:p w14:paraId="0C7B6FFB" w14:textId="431505D6" w:rsidR="00C41FCA" w:rsidRPr="00A77F39" w:rsidRDefault="00C41FCA" w:rsidP="0029724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VisitDate"/>
            <w:r w:rsidRPr="00A77F39">
              <w:rPr>
                <w:rFonts w:ascii="Arial" w:hAnsi="Arial" w:cs="Arial"/>
                <w:b/>
                <w:bCs/>
                <w:sz w:val="18"/>
                <w:szCs w:val="18"/>
              </w:rPr>
              <w:t>[VisitDate]</w:t>
            </w:r>
            <w:bookmarkEnd w:id="0"/>
          </w:p>
        </w:tc>
      </w:tr>
    </w:tbl>
    <w:p w14:paraId="6212C64A" w14:textId="5F546C06" w:rsidR="000F0A48" w:rsidRPr="00A77F39" w:rsidRDefault="00277B34" w:rsidP="00C41FCA">
      <w:pPr>
        <w:rPr>
          <w:rFonts w:ascii="Arial" w:hAnsi="Arial" w:cs="Arial"/>
          <w:b/>
          <w:bCs/>
          <w:sz w:val="18"/>
        </w:rPr>
      </w:pPr>
      <w:r w:rsidRPr="00E52FC6">
        <w:rPr>
          <w:rFonts w:ascii="Arial" w:hAnsi="Arial" w:cs="Arial"/>
          <w:b/>
          <w:bCs/>
          <w:noProof/>
          <w:sz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B8E76C" wp14:editId="07450C03">
                <wp:simplePos x="0" y="0"/>
                <wp:positionH relativeFrom="page">
                  <wp:posOffset>7191375</wp:posOffset>
                </wp:positionH>
                <wp:positionV relativeFrom="page">
                  <wp:posOffset>542925</wp:posOffset>
                </wp:positionV>
                <wp:extent cx="3288030" cy="1419225"/>
                <wp:effectExtent l="0" t="0" r="26670" b="28575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8030" cy="141922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05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1277"/>
                              <w:gridCol w:w="839"/>
                              <w:gridCol w:w="1700"/>
                              <w:gridCol w:w="9"/>
                            </w:tblGrid>
                            <w:tr w:rsidR="00277B34" w:rsidRPr="00A13BF1" w14:paraId="705A9443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896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C97356" w14:textId="463FED18" w:rsidR="00277B34" w:rsidRPr="00541F8D" w:rsidRDefault="00277B34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Client/</w:t>
                                  </w:r>
                                  <w:r w:rsidRPr="00541F8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Landlord’s Details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 xml:space="preserve"> (If different)</w:t>
                                  </w:r>
                                </w:p>
                              </w:tc>
                            </w:tr>
                            <w:tr w:rsidR="00277B34" w14:paraId="60DAA38C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F6CF5D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07E1AE5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" w:name="LandLord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[LandLordName]</w:t>
                                  </w:r>
                                  <w:bookmarkEnd w:id="1"/>
                                </w:p>
                              </w:tc>
                            </w:tr>
                            <w:tr w:rsidR="00277B34" w14:paraId="71A7CE65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C12254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24EBCA5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" w:name="LandLord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[LandLordAddress1]</w:t>
                                  </w:r>
                                  <w:bookmarkEnd w:id="2"/>
                                </w:p>
                              </w:tc>
                            </w:tr>
                            <w:tr w:rsidR="00277B34" w14:paraId="09FDEB36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A5EB55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141F26B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3" w:name="LandLord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[LandLordAddress2]</w:t>
                                  </w:r>
                                  <w:bookmarkEnd w:id="3"/>
                                </w:p>
                              </w:tc>
                            </w:tr>
                            <w:tr w:rsidR="00277B34" w14:paraId="5DBF02F0" w14:textId="77777777" w:rsidTr="00C270D2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D351F4D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shd w:val="clear" w:color="auto" w:fill="FFFFFF"/>
                                  <w:vAlign w:val="center"/>
                                </w:tcPr>
                                <w:p w14:paraId="29FEBF04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4" w:name="LL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[LLPostcode]</w:t>
                                  </w:r>
                                  <w:bookmarkEnd w:id="4"/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FFFFFF"/>
                                  <w:vAlign w:val="center"/>
                                </w:tcPr>
                                <w:p w14:paraId="2CF2C19D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Tel No.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7FA709C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5" w:name="LLTelNo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[LLTelNo]</w:t>
                                  </w:r>
                                  <w:bookmarkEnd w:id="5"/>
                                </w:p>
                              </w:tc>
                            </w:tr>
                            <w:tr w:rsidR="00277B34" w:rsidRPr="00827A1A" w14:paraId="618BB426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2357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E08B2E" w14:textId="09917EA6" w:rsidR="00277B34" w:rsidRPr="009300C4" w:rsidRDefault="00693271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481CF4" w14:textId="77777777" w:rsidR="00277B34" w:rsidRPr="009300C4" w:rsidRDefault="00277B34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 of appliances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tested</w:t>
                                  </w:r>
                                </w:p>
                              </w:tc>
                            </w:tr>
                            <w:tr w:rsidR="00277B34" w14:paraId="30E4544D" w14:textId="77777777" w:rsidTr="00277B34">
                              <w:trPr>
                                <w:gridAfter w:val="1"/>
                                <w:wAfter w:w="9" w:type="dxa"/>
                                <w:cantSplit/>
                                <w:trHeight w:hRule="exact" w:val="300"/>
                                <w:jc w:val="center"/>
                              </w:trPr>
                              <w:tc>
                                <w:tcPr>
                                  <w:tcW w:w="235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8B0B24" w14:textId="0B5EC08E" w:rsidR="00277B34" w:rsidRPr="009300C4" w:rsidRDefault="00693271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6" w:name="Rente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[Rented] </w:t>
                                  </w:r>
                                  <w:bookmarkEnd w:id="6"/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C374F27" w14:textId="77777777" w:rsidR="00277B34" w:rsidRPr="009300C4" w:rsidRDefault="00277B34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7" w:name="NoOfAppliances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[NoOfAppliances]</w:t>
                                  </w:r>
                                  <w:bookmarkEnd w:id="7"/>
                                </w:p>
                              </w:tc>
                            </w:tr>
                          </w:tbl>
                          <w:p w14:paraId="4282CC3D" w14:textId="77777777" w:rsidR="00277B34" w:rsidRDefault="00277B34" w:rsidP="00277B3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8E76C" id="Text Box 14" o:spid="_x0000_s1026" style="position:absolute;margin-left:566.25pt;margin-top:42.75pt;width:258.9pt;height:111.7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" fillcolor="#a5a5a5" strokeweight="2pt">
                <v:textbox inset="0,0,0,0">
                  <w:txbxContent>
                    <w:tbl>
                      <w:tblPr>
                        <w:tblW w:w="4905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1277"/>
                        <w:gridCol w:w="839"/>
                        <w:gridCol w:w="1700"/>
                        <w:gridCol w:w="9"/>
                      </w:tblGrid>
                      <w:tr w:rsidR="00277B34" w:rsidRPr="00A13BF1" w14:paraId="705A9443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896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9C97356" w14:textId="463FED18" w:rsidR="00277B34" w:rsidRPr="00541F8D" w:rsidRDefault="00277B34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Client/</w:t>
                            </w:r>
                            <w:r w:rsidRPr="00541F8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Landlord’s Details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 xml:space="preserve"> (If different)</w:t>
                            </w:r>
                          </w:p>
                        </w:tc>
                      </w:tr>
                      <w:tr w:rsidR="00277B34" w14:paraId="60DAA38C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F6CF5D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07E1AE5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8" w:name="LandLord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[LandLordName]</w:t>
                            </w:r>
                            <w:bookmarkEnd w:id="8"/>
                          </w:p>
                        </w:tc>
                      </w:tr>
                      <w:tr w:rsidR="00277B34" w14:paraId="71A7CE65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 w:val="restart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C12254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24EBCA5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9" w:name="LandLord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[LandLordAddress1]</w:t>
                            </w:r>
                            <w:bookmarkEnd w:id="9"/>
                          </w:p>
                        </w:tc>
                      </w:tr>
                      <w:tr w:rsidR="00277B34" w14:paraId="09FDEB36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A5EB55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141F26B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0" w:name="LandLord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[LandLordAddress2]</w:t>
                            </w:r>
                            <w:bookmarkEnd w:id="10"/>
                          </w:p>
                        </w:tc>
                      </w:tr>
                      <w:tr w:rsidR="00277B34" w14:paraId="5DBF02F0" w14:textId="77777777" w:rsidTr="00C270D2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D351F4D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shd w:val="clear" w:color="auto" w:fill="FFFFFF"/>
                            <w:vAlign w:val="center"/>
                          </w:tcPr>
                          <w:p w14:paraId="29FEBF04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1" w:name="LL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[LLPostcode]</w:t>
                            </w:r>
                            <w:bookmarkEnd w:id="11"/>
                          </w:p>
                        </w:tc>
                        <w:tc>
                          <w:tcPr>
                            <w:tcW w:w="839" w:type="dxa"/>
                            <w:shd w:val="clear" w:color="auto" w:fill="FFFFFF"/>
                            <w:vAlign w:val="center"/>
                          </w:tcPr>
                          <w:p w14:paraId="2CF2C19D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Tel No.</w:t>
                            </w:r>
                          </w:p>
                        </w:tc>
                        <w:tc>
                          <w:tcPr>
                            <w:tcW w:w="170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7FA709C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2" w:name="LLTelNo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[LLTelNo]</w:t>
                            </w:r>
                            <w:bookmarkEnd w:id="12"/>
                          </w:p>
                        </w:tc>
                      </w:tr>
                      <w:tr w:rsidR="00277B34" w:rsidRPr="00827A1A" w14:paraId="618BB426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2357" w:type="dxa"/>
                            <w:gridSpan w:val="2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E08B2E" w14:textId="09917EA6" w:rsidR="00277B34" w:rsidRPr="009300C4" w:rsidRDefault="00693271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Rented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481CF4" w14:textId="77777777" w:rsidR="00277B34" w:rsidRPr="009300C4" w:rsidRDefault="00277B34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 of appliances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tested</w:t>
                            </w:r>
                          </w:p>
                        </w:tc>
                      </w:tr>
                      <w:tr w:rsidR="00277B34" w14:paraId="30E4544D" w14:textId="77777777" w:rsidTr="00277B34">
                        <w:trPr>
                          <w:gridAfter w:val="1"/>
                          <w:wAfter w:w="9" w:type="dxa"/>
                          <w:cantSplit/>
                          <w:trHeight w:hRule="exact" w:val="300"/>
                          <w:jc w:val="center"/>
                        </w:trPr>
                        <w:tc>
                          <w:tcPr>
                            <w:tcW w:w="2357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8B0B24" w14:textId="0B5EC08E" w:rsidR="00277B34" w:rsidRPr="009300C4" w:rsidRDefault="00693271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13" w:name="Rente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[Rented] </w:t>
                            </w:r>
                            <w:bookmarkEnd w:id="13"/>
                          </w:p>
                        </w:tc>
                        <w:tc>
                          <w:tcPr>
                            <w:tcW w:w="2539" w:type="dxa"/>
                            <w:gridSpan w:val="2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C374F27" w14:textId="77777777" w:rsidR="00277B34" w:rsidRPr="009300C4" w:rsidRDefault="00277B34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14" w:name="NoOfAppliances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[NoOfAppliances]</w:t>
                            </w:r>
                            <w:bookmarkEnd w:id="14"/>
                          </w:p>
                        </w:tc>
                      </w:tr>
                    </w:tbl>
                    <w:p w14:paraId="4282CC3D" w14:textId="77777777" w:rsidR="00277B34" w:rsidRDefault="00277B34" w:rsidP="00277B34"/>
                  </w:txbxContent>
                </v:textbox>
                <w10:wrap anchorx="page" anchory="page"/>
              </v:roundrect>
            </w:pict>
          </mc:Fallback>
        </mc:AlternateContent>
      </w:r>
      <w:r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79C198" wp14:editId="44C0FF2A">
                <wp:simplePos x="0" y="0"/>
                <wp:positionH relativeFrom="page">
                  <wp:posOffset>4210050</wp:posOffset>
                </wp:positionH>
                <wp:positionV relativeFrom="page">
                  <wp:posOffset>561975</wp:posOffset>
                </wp:positionV>
                <wp:extent cx="2984500" cy="1400175"/>
                <wp:effectExtent l="0" t="0" r="25400" b="2857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0" cy="140017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42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3314"/>
                            </w:tblGrid>
                            <w:tr w:rsidR="00877612" w:rsidRPr="00A13BF1" w14:paraId="7441B6A3" w14:textId="77777777" w:rsidTr="00820276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42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CE1D2A" w14:textId="77777777" w:rsidR="00877612" w:rsidRPr="00541F8D" w:rsidRDefault="00877612" w:rsidP="00D73CDA">
                                  <w:pPr>
                                    <w:pStyle w:val="Heading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541F8D">
                                    <w:rPr>
                                      <w:sz w:val="18"/>
                                    </w:rPr>
                                    <w:t>Site Address</w:t>
                                  </w:r>
                                </w:p>
                              </w:tc>
                            </w:tr>
                            <w:tr w:rsidR="00877612" w:rsidRPr="002570B2" w14:paraId="7C592AF6" w14:textId="77777777" w:rsidTr="00820276">
                              <w:trPr>
                                <w:cantSplit/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087817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F3BAFD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5" w:name="JobSite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[JobSiteName]</w:t>
                                  </w:r>
                                  <w:bookmarkEnd w:id="15"/>
                                </w:p>
                              </w:tc>
                            </w:tr>
                            <w:tr w:rsidR="00877612" w:rsidRPr="002570B2" w14:paraId="60F5E471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 w:val="restart"/>
                                  <w:shd w:val="clear" w:color="auto" w:fill="FFFFFF"/>
                                </w:tcPr>
                                <w:p w14:paraId="03D22245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F797122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6" w:name="Job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[JobAddress1]</w:t>
                                  </w:r>
                                  <w:bookmarkEnd w:id="16"/>
                                </w:p>
                              </w:tc>
                            </w:tr>
                            <w:tr w:rsidR="00877612" w:rsidRPr="002570B2" w14:paraId="7250A72B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4499AA4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6BE6C62" w14:textId="2E8A9164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7" w:name="Job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[JobAddress2]</w:t>
                                  </w:r>
                                  <w:r w:rsidR="007A379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bookmarkEnd w:id="17"/>
                                </w:p>
                              </w:tc>
                            </w:tr>
                            <w:tr w:rsidR="00877612" w:rsidRPr="002570B2" w14:paraId="7FBB8CA1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1B2A05F9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3633E3EB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8" w:name="JobAddress3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[JobAddress3]</w:t>
                                  </w:r>
                                  <w:bookmarkEnd w:id="18"/>
                                </w:p>
                              </w:tc>
                            </w:tr>
                            <w:tr w:rsidR="00877612" w:rsidRPr="002570B2" w14:paraId="665C707D" w14:textId="77777777" w:rsidTr="003900E1">
                              <w:trPr>
                                <w:cantSplit/>
                                <w:trHeight w:hRule="exact" w:val="309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90EE9A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C26C4E6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9" w:name="Job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[JobPostCode]</w:t>
                                  </w:r>
                                  <w:bookmarkEnd w:id="19"/>
                                </w:p>
                              </w:tc>
                            </w:tr>
                          </w:tbl>
                          <w:p w14:paraId="095E3836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9C198" id="Text Box 13" o:spid="_x0000_s1027" style="position:absolute;margin-left:331.5pt;margin-top:44.25pt;width:235pt;height:11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" fillcolor="#a5a5a5" strokeweight="2pt">
                <v:textbox inset="0,0,0,0">
                  <w:txbxContent>
                    <w:tbl>
                      <w:tblPr>
                        <w:tblW w:w="442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3314"/>
                      </w:tblGrid>
                      <w:tr w:rsidR="00877612" w:rsidRPr="00A13BF1" w14:paraId="7441B6A3" w14:textId="77777777" w:rsidTr="00820276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423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ECE1D2A" w14:textId="77777777" w:rsidR="00877612" w:rsidRPr="00541F8D" w:rsidRDefault="00877612" w:rsidP="00D73CDA">
                            <w:pPr>
                              <w:pStyle w:val="Heading5"/>
                              <w:jc w:val="center"/>
                              <w:rPr>
                                <w:sz w:val="18"/>
                              </w:rPr>
                            </w:pPr>
                            <w:r w:rsidRPr="00541F8D">
                              <w:rPr>
                                <w:sz w:val="18"/>
                              </w:rPr>
                              <w:t>Site Address</w:t>
                            </w:r>
                          </w:p>
                        </w:tc>
                      </w:tr>
                      <w:tr w:rsidR="00877612" w:rsidRPr="002570B2" w14:paraId="7C592AF6" w14:textId="77777777" w:rsidTr="00820276">
                        <w:trPr>
                          <w:cantSplit/>
                          <w:trHeight w:hRule="exact" w:val="576"/>
                          <w:jc w:val="center"/>
                        </w:trPr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087817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7F3BAFD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0" w:name="JobSite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[JobSiteName]</w:t>
                            </w:r>
                            <w:bookmarkEnd w:id="20"/>
                          </w:p>
                        </w:tc>
                      </w:tr>
                      <w:tr w:rsidR="00877612" w:rsidRPr="002570B2" w14:paraId="60F5E471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 w:val="restart"/>
                            <w:shd w:val="clear" w:color="auto" w:fill="FFFFFF"/>
                          </w:tcPr>
                          <w:p w14:paraId="03D22245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F797122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1" w:name="Job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[JobAddress1]</w:t>
                            </w:r>
                            <w:bookmarkEnd w:id="21"/>
                          </w:p>
                        </w:tc>
                      </w:tr>
                      <w:tr w:rsidR="00877612" w:rsidRPr="002570B2" w14:paraId="7250A72B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4499AA4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6BE6C62" w14:textId="2E8A9164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2" w:name="Job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[JobAddress2]</w:t>
                            </w:r>
                            <w:r w:rsidR="007A37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22"/>
                          </w:p>
                        </w:tc>
                      </w:tr>
                      <w:tr w:rsidR="00877612" w:rsidRPr="002570B2" w14:paraId="7FBB8CA1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1B2A05F9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3633E3EB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3" w:name="JobAddress3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[JobAddress3]</w:t>
                            </w:r>
                            <w:bookmarkEnd w:id="23"/>
                          </w:p>
                        </w:tc>
                      </w:tr>
                      <w:tr w:rsidR="00877612" w:rsidRPr="002570B2" w14:paraId="665C707D" w14:textId="77777777" w:rsidTr="003900E1">
                        <w:trPr>
                          <w:cantSplit/>
                          <w:trHeight w:hRule="exact" w:val="309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90EE9A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C26C4E6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4" w:name="Job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[JobPostCode]</w:t>
                            </w:r>
                            <w:bookmarkEnd w:id="24"/>
                          </w:p>
                        </w:tc>
                      </w:tr>
                    </w:tbl>
                    <w:p w14:paraId="095E3836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3900E1"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16536D" wp14:editId="721CDEAC">
                <wp:simplePos x="0" y="0"/>
                <wp:positionH relativeFrom="page">
                  <wp:posOffset>1743075</wp:posOffset>
                </wp:positionH>
                <wp:positionV relativeFrom="page">
                  <wp:posOffset>561974</wp:posOffset>
                </wp:positionV>
                <wp:extent cx="2462530" cy="1400175"/>
                <wp:effectExtent l="0" t="0" r="13970" b="2857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2530" cy="140017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72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17"/>
                              <w:gridCol w:w="955"/>
                            </w:tblGrid>
                            <w:tr w:rsidR="00A77F39" w:rsidRPr="00A13BF1" w14:paraId="607BAA95" w14:textId="77777777" w:rsidTr="00202BD7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385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EC96D88" w14:textId="56F4D9EB" w:rsidR="00A77F39" w:rsidRPr="00541F8D" w:rsidRDefault="00A77F39" w:rsidP="00A77F39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77F39" w:rsidRPr="004F4AEF" w14:paraId="0B0696BD" w14:textId="77777777" w:rsidTr="003900E1">
                              <w:trPr>
                                <w:cantSplit/>
                                <w:trHeight w:hRule="exact" w:val="1706"/>
                                <w:jc w:val="center"/>
                              </w:trPr>
                              <w:tc>
                                <w:tcPr>
                                  <w:tcW w:w="28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4C0E78" w14:textId="03441F4E" w:rsidR="00A77F39" w:rsidRPr="005E4B16" w:rsidRDefault="00266FD8" w:rsidP="00A77F3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bookmarkStart w:id="25" w:name="_GoBack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[CompanyName] </w:t>
                                  </w:r>
                                </w:p>
                                <w:p w14:paraId="17D3BA22" w14:textId="454D00F6" w:rsidR="00A77F39" w:rsidRPr="005E4B16" w:rsidRDefault="00266FD8" w:rsidP="00A77F39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[CompanyAddress1] </w:t>
                                  </w:r>
                                </w:p>
                                <w:p w14:paraId="61DE44F9" w14:textId="5B88D312" w:rsidR="00A77F39" w:rsidRDefault="00266FD8" w:rsidP="00266FD8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[CompanyAddress2] </w:t>
                                  </w:r>
                                </w:p>
                                <w:p w14:paraId="2B164849" w14:textId="438FD263" w:rsidR="00266FD8" w:rsidRPr="005E4B16" w:rsidRDefault="00266FD8" w:rsidP="00266FD8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[CompanyPostcode] </w:t>
                                  </w:r>
                                </w:p>
                                <w:p w14:paraId="79FBD08E" w14:textId="77777777" w:rsidR="00266FD8" w:rsidRDefault="00A77F39" w:rsidP="00A77F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5E4B16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Tel No.</w:t>
                                  </w:r>
                                </w:p>
                                <w:p w14:paraId="7C78859D" w14:textId="77777777" w:rsidR="00A77F39" w:rsidRDefault="00266FD8" w:rsidP="00A77F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[CompanyTelephoneNumber] </w:t>
                                  </w:r>
                                </w:p>
                                <w:p w14:paraId="2708DFA6" w14:textId="36AAC1E6" w:rsidR="0014031D" w:rsidRPr="000B1739" w:rsidRDefault="0014031D" w:rsidP="00A77F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bookmarkEnd w:id="25"/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7898F5" w14:textId="77777777" w:rsidR="00A77F39" w:rsidRPr="000B1739" w:rsidRDefault="00A77F39" w:rsidP="00A77F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007D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18"/>
                                      <w:szCs w:val="18"/>
                                      <w:lang w:eastAsia="en-GB"/>
                                    </w:rPr>
                                    <w:drawing>
                                      <wp:inline distT="0" distB="0" distL="0" distR="0" wp14:anchorId="16D18364" wp14:editId="7EAA45AD">
                                        <wp:extent cx="361950" cy="390525"/>
                                        <wp:effectExtent l="0" t="0" r="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0" cy="390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F90A494" w14:textId="59D0730A" w:rsidR="00A77F39" w:rsidRPr="000B1739" w:rsidRDefault="003900E1" w:rsidP="00A77F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26" w:name="GasSafe"/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[</w:t>
                                  </w:r>
                                  <w:proofErr w:type="gramStart"/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GasSaf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e</w:t>
                                  </w:r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] </w:t>
                                  </w:r>
                                  <w:bookmarkEnd w:id="26"/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="00A77F39"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gramEnd"/>
                                  <w:r w:rsidR="00A77F39"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</w:tc>
                            </w:tr>
                          </w:tbl>
                          <w:p w14:paraId="75762BEF" w14:textId="77777777" w:rsidR="00877612" w:rsidRDefault="00877612" w:rsidP="000F0A48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6536D" id="Text Box 3" o:spid="_x0000_s1028" style="position:absolute;margin-left:137.25pt;margin-top:44.25pt;width:193.9pt;height:110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" fillcolor="#a5a5a5" strokeweight="2pt">
                <v:textbox inset="0,0,0,0">
                  <w:txbxContent>
                    <w:tbl>
                      <w:tblPr>
                        <w:tblW w:w="3572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17"/>
                        <w:gridCol w:w="955"/>
                      </w:tblGrid>
                      <w:tr w:rsidR="00A77F39" w:rsidRPr="00A13BF1" w14:paraId="607BAA95" w14:textId="77777777" w:rsidTr="00202BD7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3858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EC96D88" w14:textId="56F4D9EB" w:rsidR="00A77F39" w:rsidRPr="00541F8D" w:rsidRDefault="00A77F39" w:rsidP="00A77F3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  <w:tr w:rsidR="00A77F39" w:rsidRPr="004F4AEF" w14:paraId="0B0696BD" w14:textId="77777777" w:rsidTr="003900E1">
                        <w:trPr>
                          <w:cantSplit/>
                          <w:trHeight w:hRule="exact" w:val="1706"/>
                          <w:jc w:val="center"/>
                        </w:trPr>
                        <w:tc>
                          <w:tcPr>
                            <w:tcW w:w="28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4C0E78" w14:textId="03441F4E" w:rsidR="00A77F39" w:rsidRPr="005E4B16" w:rsidRDefault="00266FD8" w:rsidP="00A77F39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bookmarkStart w:id="27" w:name="_GoBack"/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[CompanyName] </w:t>
                            </w:r>
                          </w:p>
                          <w:p w14:paraId="17D3BA22" w14:textId="454D00F6" w:rsidR="00A77F39" w:rsidRPr="005E4B16" w:rsidRDefault="00266FD8" w:rsidP="00A77F39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[CompanyAddress1] </w:t>
                            </w:r>
                          </w:p>
                          <w:p w14:paraId="61DE44F9" w14:textId="5B88D312" w:rsidR="00A77F39" w:rsidRDefault="00266FD8" w:rsidP="00266FD8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[CompanyAddress2] </w:t>
                            </w:r>
                          </w:p>
                          <w:p w14:paraId="2B164849" w14:textId="438FD263" w:rsidR="00266FD8" w:rsidRPr="005E4B16" w:rsidRDefault="00266FD8" w:rsidP="00266FD8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[CompanyPostcode] </w:t>
                            </w:r>
                          </w:p>
                          <w:p w14:paraId="79FBD08E" w14:textId="77777777" w:rsidR="00266FD8" w:rsidRDefault="00A77F39" w:rsidP="00A77F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5E4B16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Tel No.</w:t>
                            </w:r>
                          </w:p>
                          <w:p w14:paraId="7C78859D" w14:textId="77777777" w:rsidR="00A77F39" w:rsidRDefault="00266FD8" w:rsidP="00A77F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[CompanyTelephoneNumber] </w:t>
                            </w:r>
                          </w:p>
                          <w:p w14:paraId="2708DFA6" w14:textId="36AAC1E6" w:rsidR="0014031D" w:rsidRPr="000B1739" w:rsidRDefault="0014031D" w:rsidP="00A77F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End w:id="27"/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A7898F5" w14:textId="77777777" w:rsidR="00A77F39" w:rsidRPr="000B1739" w:rsidRDefault="00A77F39" w:rsidP="00A77F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50007D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  <w:lang w:eastAsia="en-GB"/>
                              </w:rPr>
                              <w:drawing>
                                <wp:inline distT="0" distB="0" distL="0" distR="0" wp14:anchorId="16D18364" wp14:editId="7EAA45AD">
                                  <wp:extent cx="361950" cy="39052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0A494" w14:textId="59D0730A" w:rsidR="00A77F39" w:rsidRPr="000B1739" w:rsidRDefault="003900E1" w:rsidP="00A77F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bookmarkStart w:id="28" w:name="GasSafe"/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GasSaf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e</w:t>
                            </w:r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] </w:t>
                            </w:r>
                            <w:bookmarkEnd w:id="28"/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A77F39"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End"/>
                            <w:r w:rsidR="00A77F39"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    </w:t>
                            </w:r>
                          </w:p>
                        </w:tc>
                      </w:tr>
                    </w:tbl>
                    <w:p w14:paraId="75762BE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</w:tblGrid>
      <w:tr w:rsidR="0096336F" w:rsidRPr="00A77F39" w14:paraId="39E6ABB8" w14:textId="77777777" w:rsidTr="003900E1">
        <w:trPr>
          <w:trHeight w:val="1981"/>
        </w:trPr>
        <w:tc>
          <w:tcPr>
            <w:tcW w:w="2064" w:type="dxa"/>
            <w:vAlign w:val="center"/>
          </w:tcPr>
          <w:p w14:paraId="2896BD3E" w14:textId="1D49124E" w:rsidR="0096336F" w:rsidRPr="00A77F39" w:rsidRDefault="0096336F" w:rsidP="0096336F">
            <w:pPr>
              <w:rPr>
                <w:rFonts w:ascii="Arial" w:hAnsi="Arial" w:cs="Arial"/>
                <w:b/>
                <w:bCs/>
                <w:sz w:val="18"/>
              </w:rPr>
            </w:pPr>
            <w:bookmarkStart w:id="29" w:name="Logo"/>
            <w:r w:rsidRPr="00A77F39">
              <w:rPr>
                <w:rFonts w:ascii="Arial" w:hAnsi="Arial" w:cs="Arial"/>
                <w:b/>
                <w:bCs/>
                <w:sz w:val="18"/>
              </w:rPr>
              <w:t>[Logo]</w:t>
            </w:r>
            <w:bookmarkEnd w:id="29"/>
          </w:p>
        </w:tc>
      </w:tr>
    </w:tbl>
    <w:p w14:paraId="054DDCED" w14:textId="629F889E" w:rsidR="000F0A48" w:rsidRPr="00A77F39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172133FC" w14:textId="1AFB078F" w:rsidR="000F0A48" w:rsidRPr="00A77F39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6FD413C0" w14:textId="35053755" w:rsidR="000F0A48" w:rsidRPr="00A77F39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36069859" w14:textId="7B32A46A" w:rsidR="000F0A48" w:rsidRPr="00A77F39" w:rsidRDefault="000F0A48" w:rsidP="000F0A48">
      <w:pPr>
        <w:rPr>
          <w:rFonts w:ascii="Arial" w:hAnsi="Arial" w:cs="Arial"/>
          <w:b/>
          <w:bCs/>
          <w:sz w:val="12"/>
        </w:rPr>
      </w:pPr>
    </w:p>
    <w:p w14:paraId="360F61E1" w14:textId="35F28F5B" w:rsidR="000F0A48" w:rsidRPr="00A77F39" w:rsidRDefault="000F0A48" w:rsidP="000F0A48">
      <w:pPr>
        <w:jc w:val="center"/>
        <w:rPr>
          <w:rFonts w:ascii="Arial" w:hAnsi="Arial" w:cs="Arial"/>
          <w:b/>
          <w:bCs/>
          <w:sz w:val="18"/>
        </w:rPr>
      </w:pPr>
      <w:r w:rsidRPr="00A77F39">
        <w:rPr>
          <w:rFonts w:ascii="Arial" w:hAnsi="Arial" w:cs="Arial"/>
          <w:b/>
          <w:bCs/>
          <w:sz w:val="18"/>
        </w:rPr>
        <w:t>working with</w:t>
      </w:r>
    </w:p>
    <w:p w14:paraId="072ABC86" w14:textId="5A452C07" w:rsidR="000F0A48" w:rsidRPr="00A77F39" w:rsidRDefault="000F0A48" w:rsidP="000F0A48">
      <w:pPr>
        <w:rPr>
          <w:rFonts w:ascii="Arial" w:hAnsi="Arial" w:cs="Arial"/>
        </w:rPr>
      </w:pPr>
    </w:p>
    <w:p w14:paraId="0D8F149C" w14:textId="7BA56068" w:rsidR="00316565" w:rsidRPr="00A77F39" w:rsidRDefault="00630234" w:rsidP="000F0A48">
      <w:pPr>
        <w:rPr>
          <w:rFonts w:ascii="Arial" w:hAnsi="Arial" w:cs="Arial"/>
        </w:rPr>
      </w:pPr>
      <w:r w:rsidRPr="00A77F39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69E4A6" wp14:editId="5BF8974D">
                <wp:simplePos x="0" y="0"/>
                <wp:positionH relativeFrom="page">
                  <wp:posOffset>6476365</wp:posOffset>
                </wp:positionH>
                <wp:positionV relativeFrom="page">
                  <wp:posOffset>4220845</wp:posOffset>
                </wp:positionV>
                <wp:extent cx="4002405" cy="2894330"/>
                <wp:effectExtent l="0" t="0" r="17145" b="203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2405" cy="28943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E97DC6" w14:textId="77777777" w:rsidR="004714AC" w:rsidRPr="00ED4E8F" w:rsidRDefault="004714AC" w:rsidP="004714A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954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617"/>
                              <w:gridCol w:w="1308"/>
                              <w:gridCol w:w="80"/>
                              <w:gridCol w:w="1447"/>
                            </w:tblGrid>
                            <w:tr w:rsidR="00A23C3F" w:rsidRPr="006C4778" w14:paraId="06E3052B" w14:textId="77777777" w:rsidTr="00277B34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5954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8AE0E8" w14:textId="77777777" w:rsidR="00A23C3F" w:rsidRPr="006C4778" w:rsidRDefault="00A23C3F" w:rsidP="00205B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DETAILS OF WORK CARRIED OUT</w:t>
                                  </w:r>
                                  <w:r w:rsidRPr="006C477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23C3F" w:rsidRPr="006C4778" w14:paraId="6CB6DD43" w14:textId="77777777" w:rsidTr="008F6B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49F0C7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Gas Installation Tightness Test (Pass/Fail)</w:t>
                                  </w: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A6D7F1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0" w:name="tightest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[tightest]</w:t>
                                  </w:r>
                                  <w:bookmarkEnd w:id="30"/>
                                </w:p>
                              </w:tc>
                            </w:tr>
                            <w:tr w:rsidR="00A23C3F" w:rsidRPr="006C4778" w14:paraId="323377AA" w14:textId="77777777" w:rsidTr="008F6B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5353B1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Emergency Control Accessible (Pass/Fail)</w:t>
                                  </w: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DBE8CFD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1" w:name="ECV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[ECV]</w:t>
                                  </w:r>
                                  <w:bookmarkEnd w:id="31"/>
                                </w:p>
                              </w:tc>
                            </w:tr>
                            <w:tr w:rsidR="00A23C3F" w:rsidRPr="006C4778" w14:paraId="6CC1BE04" w14:textId="77777777" w:rsidTr="008F6B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827F9C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Equipotential/Bonding Satisfactory (Pass/Fail)</w:t>
                                  </w: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666F1E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2" w:name="Bonding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[Bonding]</w:t>
                                  </w:r>
                                  <w:bookmarkEnd w:id="32"/>
                                </w:p>
                              </w:tc>
                            </w:tr>
                            <w:tr w:rsidR="006B3CD5" w:rsidRPr="006C4778" w14:paraId="23CEDABE" w14:textId="77777777" w:rsidTr="008F6B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954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FA3A3C6" w14:textId="77777777" w:rsidR="006B3CD5" w:rsidRPr="00277B34" w:rsidRDefault="006B3CD5" w:rsidP="00CE59E6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COMO Detector</w:t>
                                  </w:r>
                                  <w:r w:rsidR="000B0DA2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CE59E6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Identified</w:t>
                                  </w: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</w:t>
                                  </w:r>
                                  <w:bookmarkStart w:id="33" w:name="COMO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[COM</w:t>
                                  </w:r>
                                  <w:r w:rsidR="000B0DA2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 w:rsidR="00245CDF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3"/>
                                </w:p>
                              </w:tc>
                            </w:tr>
                            <w:tr w:rsidR="006B3CD5" w:rsidRPr="006C4778" w14:paraId="1284A8D1" w14:textId="77777777" w:rsidTr="008F6B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954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1AA6F82" w14:textId="77777777" w:rsidR="006B3CD5" w:rsidRPr="00277B34" w:rsidRDefault="006B3CD5" w:rsidP="006B3CD5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Smoke Detector</w:t>
                                  </w:r>
                                  <w:r w:rsidR="000B0DA2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 w:rsidR="00CE59E6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gramStart"/>
                                  <w:r w:rsidR="00CE59E6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Identified</w:t>
                                  </w: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  <w:bookmarkStart w:id="34" w:name="SMOK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Smok</w:t>
                                  </w:r>
                                  <w:r w:rsidR="000B0DA2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 w:rsidR="00245CDF"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34"/>
                                </w:p>
                              </w:tc>
                            </w:tr>
                            <w:tr w:rsidR="00A23C3F" w:rsidRPr="00361731" w14:paraId="490FEDF6" w14:textId="77777777" w:rsidTr="008F6B07">
                              <w:trPr>
                                <w:cantSplit/>
                                <w:trHeight w:hRule="exact" w:val="318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4D248F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Safety Record issued by: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35" w:name="Engineer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Engineer]</w:t>
                                  </w:r>
                                  <w:bookmarkEnd w:id="35"/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803220" w14:textId="77777777" w:rsidR="00A23C3F" w:rsidRPr="00277B34" w:rsidRDefault="00A23C3F" w:rsidP="00A23C3F">
                                  <w:pPr>
                                    <w:pStyle w:val="Heading6"/>
                                    <w:jc w:val="left"/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  <w:t xml:space="preserve">If bonding </w:t>
                                  </w:r>
                                  <w:proofErr w:type="gramStart"/>
                                  <w:r w:rsidRPr="00277B34"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  <w:t>fails</w:t>
                                  </w:r>
                                  <w:proofErr w:type="gramEnd"/>
                                  <w:r w:rsidRPr="00277B34"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  <w:t xml:space="preserve"> we recommend to contract a qualified electrician</w:t>
                                  </w:r>
                                </w:p>
                              </w:tc>
                            </w:tr>
                            <w:tr w:rsidR="00A23C3F" w:rsidRPr="00C90E17" w14:paraId="6EF9C373" w14:textId="77777777" w:rsidTr="008F6B07">
                              <w:trPr>
                                <w:cantSplit/>
                                <w:trHeight w:hRule="exact" w:val="391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28C545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Gas Safe ID Number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36" w:name="GasSafeIDNo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GasSafeIDNo]</w:t>
                                  </w:r>
                                  <w:bookmarkEnd w:id="36"/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24A5CF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361731" w14:paraId="75434177" w14:textId="77777777" w:rsidTr="008F6B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954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CC0E08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Print Name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37" w:name="JobCustomerNam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JobCustomerName]</w:t>
                                  </w:r>
                                  <w:bookmarkEnd w:id="37"/>
                                </w:p>
                              </w:tc>
                            </w:tr>
                            <w:tr w:rsidR="00CB1A1F" w:rsidRPr="00361731" w14:paraId="3C7B4EF5" w14:textId="77777777" w:rsidTr="008F6B07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311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7BE562" w14:textId="77777777" w:rsidR="00CB1A1F" w:rsidRPr="00277B34" w:rsidRDefault="00CB1A1F" w:rsidP="00A23C3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Date appliance(s)/flue(s) checked: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38" w:name="VisitDate2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VisitDate2]</w:t>
                                  </w:r>
                                </w:p>
                              </w:tc>
                              <w:bookmarkEnd w:id="38"/>
                              <w:tc>
                                <w:tcPr>
                                  <w:tcW w:w="28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33561C" w14:textId="71D70B3A" w:rsidR="00CB1A1F" w:rsidRPr="00277B34" w:rsidRDefault="00CB1A1F" w:rsidP="00A23C3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Next Service Due: </w:t>
                                  </w:r>
                                  <w:bookmarkStart w:id="39" w:name="NextServiceDue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[NextServiceDue]  </w:t>
                                  </w:r>
                                  <w:bookmarkEnd w:id="39"/>
                                </w:p>
                              </w:tc>
                            </w:tr>
                            <w:tr w:rsidR="00A23C3F" w:rsidRPr="00361731" w14:paraId="2140ED9C" w14:textId="77777777" w:rsidTr="008F6B07">
                              <w:trPr>
                                <w:cantSplit/>
                                <w:trHeight w:hRule="exact" w:val="1089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90DE39" w14:textId="77777777" w:rsidR="00A23C3F" w:rsidRPr="00277B34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 Signature: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AA2D04" w14:textId="0181D9C1" w:rsidR="00A23C3F" w:rsidRPr="00277B34" w:rsidRDefault="00C41FCA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0" w:name="EngineerSignatur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[EngineerSignature]</w:t>
                                  </w:r>
                                  <w:bookmarkEnd w:id="40"/>
                                </w:p>
                              </w:tc>
                              <w:tc>
                                <w:tcPr>
                                  <w:tcW w:w="138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48DB30A" w14:textId="77777777" w:rsidR="00A23C3F" w:rsidRPr="00277B34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Customer Signature: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1A7680" w14:textId="36451F4F" w:rsidR="00A23C3F" w:rsidRPr="00277B34" w:rsidRDefault="00C41FCA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1" w:name="CustomerSignatur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[CustomerSignature]</w:t>
                                  </w:r>
                                  <w:bookmarkEnd w:id="41"/>
                                </w:p>
                              </w:tc>
                            </w:tr>
                          </w:tbl>
                          <w:p w14:paraId="52E83CBB" w14:textId="77777777" w:rsidR="004714AC" w:rsidRDefault="004714AC" w:rsidP="004714A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9E4A6" id="Text Box 12" o:spid="_x0000_s1029" style="position:absolute;margin-left:509.95pt;margin-top:332.35pt;width:315.15pt;height:227.9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" fillcolor="#a5a5a5" strokeweight="2pt">
                <v:textbox inset="0,0,0,0">
                  <w:txbxContent>
                    <w:p w14:paraId="44E97DC6" w14:textId="77777777" w:rsidR="004714AC" w:rsidRPr="00ED4E8F" w:rsidRDefault="004714AC" w:rsidP="004714AC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954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617"/>
                        <w:gridCol w:w="1308"/>
                        <w:gridCol w:w="80"/>
                        <w:gridCol w:w="1447"/>
                      </w:tblGrid>
                      <w:tr w:rsidR="00A23C3F" w:rsidRPr="006C4778" w14:paraId="06E3052B" w14:textId="77777777" w:rsidTr="00277B34">
                        <w:trPr>
                          <w:cantSplit/>
                          <w:trHeight w:val="283"/>
                        </w:trPr>
                        <w:tc>
                          <w:tcPr>
                            <w:tcW w:w="5954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C8AE0E8" w14:textId="77777777" w:rsidR="00A23C3F" w:rsidRPr="006C4778" w:rsidRDefault="00A23C3F" w:rsidP="00205B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DETAILS OF WORK CARRIED OUT</w:t>
                            </w:r>
                            <w:r w:rsidRPr="006C477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A23C3F" w:rsidRPr="006C4778" w14:paraId="6CB6DD43" w14:textId="77777777" w:rsidTr="008F6B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49F0C7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Gas Installation Tightness Test (Pass/Fail)</w:t>
                            </w: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A6D7F1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2" w:name="tightest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[tightest]</w:t>
                            </w:r>
                            <w:bookmarkEnd w:id="42"/>
                          </w:p>
                        </w:tc>
                      </w:tr>
                      <w:tr w:rsidR="00A23C3F" w:rsidRPr="006C4778" w14:paraId="323377AA" w14:textId="77777777" w:rsidTr="008F6B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5353B1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Emergency Control Accessible (Pass/Fail)</w:t>
                            </w: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DBE8CFD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3" w:name="ECV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[ECV]</w:t>
                            </w:r>
                            <w:bookmarkEnd w:id="43"/>
                          </w:p>
                        </w:tc>
                      </w:tr>
                      <w:tr w:rsidR="00A23C3F" w:rsidRPr="006C4778" w14:paraId="6CC1BE04" w14:textId="77777777" w:rsidTr="008F6B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827F9C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Equipotential/Bonding Satisfactory (Pass/Fail)</w:t>
                            </w: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666F1E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4" w:name="Bonding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[Bonding]</w:t>
                            </w:r>
                            <w:bookmarkEnd w:id="44"/>
                          </w:p>
                        </w:tc>
                      </w:tr>
                      <w:tr w:rsidR="006B3CD5" w:rsidRPr="006C4778" w14:paraId="23CEDABE" w14:textId="77777777" w:rsidTr="008F6B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954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FA3A3C6" w14:textId="77777777" w:rsidR="006B3CD5" w:rsidRPr="00277B34" w:rsidRDefault="006B3CD5" w:rsidP="00CE59E6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COMO Detector</w:t>
                            </w:r>
                            <w:r w:rsidR="000B0DA2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</w:t>
                            </w: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E59E6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Identified</w:t>
                            </w: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</w:t>
                            </w:r>
                            <w:bookmarkStart w:id="45" w:name="COMO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[COM</w:t>
                            </w:r>
                            <w:r w:rsidR="000B0DA2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O</w:t>
                            </w:r>
                            <w:r w:rsidR="00245CDF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45"/>
                          </w:p>
                        </w:tc>
                      </w:tr>
                      <w:tr w:rsidR="006B3CD5" w:rsidRPr="006C4778" w14:paraId="1284A8D1" w14:textId="77777777" w:rsidTr="008F6B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954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1AA6F82" w14:textId="77777777" w:rsidR="006B3CD5" w:rsidRPr="00277B34" w:rsidRDefault="006B3CD5" w:rsidP="006B3CD5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Smoke Detector</w:t>
                            </w:r>
                            <w:r w:rsidR="000B0DA2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</w:t>
                            </w:r>
                            <w:r w:rsidR="00CE59E6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="00CE59E6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Identified</w:t>
                            </w: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:</w:t>
                            </w:r>
                            <w:bookmarkStart w:id="46" w:name="SMOKE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Smok</w:t>
                            </w:r>
                            <w:r w:rsidR="000B0DA2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</w:t>
                            </w:r>
                            <w:r w:rsidR="00245CDF"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]</w:t>
                            </w:r>
                            <w:bookmarkEnd w:id="46"/>
                          </w:p>
                        </w:tc>
                      </w:tr>
                      <w:tr w:rsidR="00A23C3F" w:rsidRPr="00361731" w14:paraId="490FEDF6" w14:textId="77777777" w:rsidTr="008F6B07">
                        <w:trPr>
                          <w:cantSplit/>
                          <w:trHeight w:hRule="exact" w:val="318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4D248F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Safety Record issued by: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47" w:name="Engineer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Engineer]</w:t>
                            </w:r>
                            <w:bookmarkEnd w:id="47"/>
                          </w:p>
                        </w:tc>
                        <w:tc>
                          <w:tcPr>
                            <w:tcW w:w="1527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803220" w14:textId="77777777" w:rsidR="00A23C3F" w:rsidRPr="00277B34" w:rsidRDefault="00A23C3F" w:rsidP="00A23C3F">
                            <w:pPr>
                              <w:pStyle w:val="Heading6"/>
                              <w:jc w:val="left"/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color w:val="auto"/>
                                <w:sz w:val="14"/>
                                <w:szCs w:val="14"/>
                              </w:rPr>
                              <w:t xml:space="preserve">If bonding </w:t>
                            </w:r>
                            <w:proofErr w:type="gramStart"/>
                            <w:r w:rsidRPr="00277B34">
                              <w:rPr>
                                <w:color w:val="auto"/>
                                <w:sz w:val="14"/>
                                <w:szCs w:val="14"/>
                              </w:rPr>
                              <w:t>fails</w:t>
                            </w:r>
                            <w:proofErr w:type="gramEnd"/>
                            <w:r w:rsidRPr="00277B34">
                              <w:rPr>
                                <w:color w:val="auto"/>
                                <w:sz w:val="14"/>
                                <w:szCs w:val="14"/>
                              </w:rPr>
                              <w:t xml:space="preserve"> we recommend to contract a qualified electrician</w:t>
                            </w:r>
                          </w:p>
                        </w:tc>
                      </w:tr>
                      <w:tr w:rsidR="00A23C3F" w:rsidRPr="00C90E17" w14:paraId="6EF9C373" w14:textId="77777777" w:rsidTr="008F6B07">
                        <w:trPr>
                          <w:cantSplit/>
                          <w:trHeight w:hRule="exact" w:val="391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28C545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Gas Safe ID Number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48" w:name="GasSafeIDNo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GasSafeIDNo]</w:t>
                            </w:r>
                            <w:bookmarkEnd w:id="48"/>
                          </w:p>
                        </w:tc>
                        <w:tc>
                          <w:tcPr>
                            <w:tcW w:w="1527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24A5CF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361731" w14:paraId="75434177" w14:textId="77777777" w:rsidTr="008F6B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954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ECC0E08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Print Name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49" w:name="JobCustomerName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JobCustomerName]</w:t>
                            </w:r>
                            <w:bookmarkEnd w:id="49"/>
                          </w:p>
                        </w:tc>
                      </w:tr>
                      <w:tr w:rsidR="00CB1A1F" w:rsidRPr="00361731" w14:paraId="3C7B4EF5" w14:textId="77777777" w:rsidTr="008F6B07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311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7BE562" w14:textId="77777777" w:rsidR="00CB1A1F" w:rsidRPr="00277B34" w:rsidRDefault="00CB1A1F" w:rsidP="00A23C3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Date appliance(s)/flue(s) checked: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50" w:name="VisitDate2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VisitDate2]</w:t>
                            </w:r>
                          </w:p>
                        </w:tc>
                        <w:bookmarkEnd w:id="50"/>
                        <w:tc>
                          <w:tcPr>
                            <w:tcW w:w="28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33561C" w14:textId="71D70B3A" w:rsidR="00CB1A1F" w:rsidRPr="00277B34" w:rsidRDefault="00CB1A1F" w:rsidP="00A23C3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Next Service Due: </w:t>
                            </w:r>
                            <w:bookmarkStart w:id="51" w:name="NextServiceDue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[NextServiceDue]  </w:t>
                            </w:r>
                            <w:bookmarkEnd w:id="51"/>
                          </w:p>
                        </w:tc>
                      </w:tr>
                      <w:tr w:rsidR="00A23C3F" w:rsidRPr="00361731" w14:paraId="2140ED9C" w14:textId="77777777" w:rsidTr="008F6B07">
                        <w:trPr>
                          <w:cantSplit/>
                          <w:trHeight w:hRule="exact" w:val="1089"/>
                        </w:trPr>
                        <w:tc>
                          <w:tcPr>
                            <w:tcW w:w="15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90DE39" w14:textId="77777777" w:rsidR="00A23C3F" w:rsidRPr="00277B34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 Signature: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AA2D04" w14:textId="0181D9C1" w:rsidR="00A23C3F" w:rsidRPr="00277B34" w:rsidRDefault="00C41FCA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2" w:name="EngineerSignature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[EngineerSignature]</w:t>
                            </w:r>
                            <w:bookmarkEnd w:id="52"/>
                          </w:p>
                        </w:tc>
                        <w:tc>
                          <w:tcPr>
                            <w:tcW w:w="138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48DB30A" w14:textId="77777777" w:rsidR="00A23C3F" w:rsidRPr="00277B34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Customer Signature:</w:t>
                            </w: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1A7680" w14:textId="36451F4F" w:rsidR="00A23C3F" w:rsidRPr="00277B34" w:rsidRDefault="00C41FCA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3" w:name="CustomerSignature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[CustomerSignature]</w:t>
                            </w:r>
                            <w:bookmarkEnd w:id="53"/>
                          </w:p>
                        </w:tc>
                      </w:tr>
                    </w:tbl>
                    <w:p w14:paraId="52E83CBB" w14:textId="77777777" w:rsidR="004714AC" w:rsidRDefault="004714AC" w:rsidP="004714AC"/>
                  </w:txbxContent>
                </v:textbox>
                <w10:wrap anchorx="page" anchory="page"/>
              </v:roundrect>
            </w:pict>
          </mc:Fallback>
        </mc:AlternateContent>
      </w:r>
      <w:r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89A41E" wp14:editId="12707649">
                <wp:simplePos x="0" y="0"/>
                <wp:positionH relativeFrom="page">
                  <wp:posOffset>209550</wp:posOffset>
                </wp:positionH>
                <wp:positionV relativeFrom="page">
                  <wp:posOffset>4219575</wp:posOffset>
                </wp:positionV>
                <wp:extent cx="6267450" cy="2903855"/>
                <wp:effectExtent l="0" t="0" r="19050" b="1079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90385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EDF74" w14:textId="77777777" w:rsidR="00877612" w:rsidRPr="00ED4E8F" w:rsidRDefault="00877612" w:rsidP="000F0A48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9492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6"/>
                              <w:gridCol w:w="4594"/>
                              <w:gridCol w:w="1631"/>
                              <w:gridCol w:w="1208"/>
                              <w:gridCol w:w="1643"/>
                            </w:tblGrid>
                            <w:tr w:rsidR="00877612" w:rsidRPr="00541F8D" w14:paraId="32698C54" w14:textId="77777777" w:rsidTr="008F6B07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664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EF384F" w14:textId="77777777" w:rsidR="00877612" w:rsidRPr="00277B34" w:rsidRDefault="0087761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DEFECTS (S) IDENTIFIED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50205E" w14:textId="77777777" w:rsidR="00877612" w:rsidRPr="00277B34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Warning Notice left?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F67EC1" w14:textId="77777777" w:rsidR="00877612" w:rsidRPr="00277B34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Disconnected</w:t>
                                  </w:r>
                                </w:p>
                              </w:tc>
                            </w:tr>
                            <w:tr w:rsidR="00877612" w:rsidRPr="00541F8D" w14:paraId="09B1046E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3940AB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72A4E8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4" w:name="AA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4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2D2862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5" w:name="BB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5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972F1BF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6" w:name="CC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6"/>
                                </w:p>
                              </w:tc>
                            </w:tr>
                            <w:tr w:rsidR="00877612" w:rsidRPr="00541F8D" w14:paraId="02A70AF3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703B3D8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17550A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7" w:name="AA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7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2625DD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8" w:name="BB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8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878931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9" w:name="CC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9"/>
                                </w:p>
                              </w:tc>
                            </w:tr>
                            <w:tr w:rsidR="00877612" w:rsidRPr="00541F8D" w14:paraId="267A39A7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5BC05A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EF1FC1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0" w:name="AA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0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A1FE8A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1" w:name="BB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1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AEBC4B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2" w:name="CC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2"/>
                                </w:p>
                              </w:tc>
                            </w:tr>
                            <w:tr w:rsidR="00877612" w:rsidRPr="00541F8D" w14:paraId="677B511C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027C2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62D99D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Start w:id="63" w:name="AA3"/>
                                  <w:bookmarkEnd w:id="63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431AE6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4" w:name="BB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4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6BD29A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5" w:name="CC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5"/>
                                </w:p>
                              </w:tc>
                            </w:tr>
                            <w:tr w:rsidR="00877612" w:rsidRPr="00541F8D" w14:paraId="3A629FF2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E3800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B46D9B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6" w:name="AA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6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DDA8F4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7" w:name="BB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7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A76F39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8" w:name="CC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8"/>
                                </w:p>
                              </w:tc>
                            </w:tr>
                            <w:tr w:rsidR="00877612" w:rsidRPr="00541F8D" w14:paraId="7D6B31DD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9ED044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A8BA3E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9" w:name="AA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9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FD819C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0" w:name="BB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70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623A81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1" w:name="CC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71"/>
                                </w:p>
                              </w:tc>
                            </w:tr>
                            <w:tr w:rsidR="00A23C3F" w:rsidRPr="00541F8D" w14:paraId="4B2816F8" w14:textId="77777777" w:rsidTr="008F6B07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50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64E4AC" w14:textId="77777777" w:rsidR="00A23C3F" w:rsidRPr="00277B34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</w:rPr>
                                    <w:t>DEFECTS FOUND / REMEDIAL ACTION REQUIRED / TAKEN</w:t>
                                  </w:r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A557D9" w14:textId="77777777" w:rsidR="00A23C3F" w:rsidRPr="00277B34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A23C3F" w:rsidRPr="00541F8D" w14:paraId="632CE9E0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05FAB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710BE9" w14:textId="73AE0B24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2" w:name="DD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2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E2CF06" w14:textId="3C9C5E14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3" w:name="EE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3"/>
                                </w:p>
                              </w:tc>
                            </w:tr>
                            <w:tr w:rsidR="00A23C3F" w:rsidRPr="00541F8D" w14:paraId="604715C3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152844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FB69624" w14:textId="47B9B62D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4" w:name="DD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4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AAA9F6" w14:textId="4E90C246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5" w:name="EE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5"/>
                                </w:p>
                              </w:tc>
                            </w:tr>
                            <w:tr w:rsidR="00A23C3F" w:rsidRPr="00541F8D" w14:paraId="35D34F62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1ABA0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66040E3" w14:textId="21A14ADD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6" w:name="DD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6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A63F32" w14:textId="6E0E2ECC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7" w:name="EE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7"/>
                                </w:p>
                              </w:tc>
                            </w:tr>
                            <w:tr w:rsidR="00A23C3F" w:rsidRPr="00541F8D" w14:paraId="1209B5E2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9943D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0CD1FEB" w14:textId="28A3D66F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8" w:name="DD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8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4E61C6" w14:textId="79532F61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9" w:name="EE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9"/>
                                </w:p>
                              </w:tc>
                            </w:tr>
                            <w:tr w:rsidR="00A23C3F" w:rsidRPr="00541F8D" w14:paraId="06B8E111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93677C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F5C55B" w14:textId="6F4E4EDE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80" w:name="DD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80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A10E92" w14:textId="7B6B1BEC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81" w:name="EE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81"/>
                                </w:p>
                              </w:tc>
                            </w:tr>
                            <w:tr w:rsidR="00A23C3F" w:rsidRPr="00541F8D" w14:paraId="3599F4F7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9EFD79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6F02EB" w14:textId="08A577E3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82" w:name="DD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82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CFC3DE" w14:textId="214E837D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83" w:name="EE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83"/>
                                </w:p>
                              </w:tc>
                            </w:tr>
                          </w:tbl>
                          <w:p w14:paraId="6E576EFC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9A41E" id="_x0000_s1030" style="position:absolute;margin-left:16.5pt;margin-top:332.25pt;width:493.5pt;height:228.6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" fillcolor="#a5a5a5" strokeweight="2pt">
                <v:textbox inset="0,0,0,0">
                  <w:txbxContent>
                    <w:p w14:paraId="3A9EDF74" w14:textId="77777777" w:rsidR="00877612" w:rsidRPr="00ED4E8F" w:rsidRDefault="00877612" w:rsidP="000F0A48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9492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6"/>
                        <w:gridCol w:w="4594"/>
                        <w:gridCol w:w="1631"/>
                        <w:gridCol w:w="1208"/>
                        <w:gridCol w:w="1643"/>
                      </w:tblGrid>
                      <w:tr w:rsidR="00877612" w:rsidRPr="00541F8D" w14:paraId="32698C54" w14:textId="77777777" w:rsidTr="008F6B07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664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EF384F" w14:textId="77777777" w:rsidR="00877612" w:rsidRPr="00277B34" w:rsidRDefault="0087761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DEFECTS (S) IDENTIFIED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50205E" w14:textId="77777777" w:rsidR="00877612" w:rsidRPr="00277B34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Warning Notice left?</w:t>
                            </w:r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F67EC1" w14:textId="77777777" w:rsidR="00877612" w:rsidRPr="00277B34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Disconnected</w:t>
                            </w:r>
                          </w:p>
                        </w:tc>
                      </w:tr>
                      <w:tr w:rsidR="00877612" w:rsidRPr="00541F8D" w14:paraId="09B1046E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3940AB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72A4E8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4" w:name="AA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4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2D2862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5" w:name="BB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5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972F1BF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6" w:name="CC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6"/>
                          </w:p>
                        </w:tc>
                      </w:tr>
                      <w:tr w:rsidR="00877612" w:rsidRPr="00541F8D" w14:paraId="02A70AF3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703B3D8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17550A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7" w:name="AA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7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2625DD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8" w:name="BB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8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878931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9" w:name="CC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9"/>
                          </w:p>
                        </w:tc>
                      </w:tr>
                      <w:tr w:rsidR="00877612" w:rsidRPr="00541F8D" w14:paraId="267A39A7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5BC05A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EF1FC1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0" w:name="AA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0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A1FE8A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1" w:name="BB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1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AEBC4B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2" w:name="CC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2"/>
                          </w:p>
                        </w:tc>
                      </w:tr>
                      <w:tr w:rsidR="00877612" w:rsidRPr="00541F8D" w14:paraId="677B511C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A027C2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62D99D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93" w:name="AA3"/>
                            <w:bookmarkEnd w:id="93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431AE6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4" w:name="BB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4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6BD29A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5" w:name="CC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5"/>
                          </w:p>
                        </w:tc>
                      </w:tr>
                      <w:tr w:rsidR="00877612" w:rsidRPr="00541F8D" w14:paraId="3A629FF2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E3800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B46D9B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6" w:name="AA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6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DDA8F4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7" w:name="BB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7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A76F39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8" w:name="CC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8"/>
                          </w:p>
                        </w:tc>
                      </w:tr>
                      <w:tr w:rsidR="00877612" w:rsidRPr="00541F8D" w14:paraId="7D6B31DD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9ED044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A8BA3E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9" w:name="AA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9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FD819C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0" w:name="BB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00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623A81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1" w:name="CC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101"/>
                          </w:p>
                        </w:tc>
                      </w:tr>
                      <w:tr w:rsidR="00A23C3F" w:rsidRPr="00541F8D" w14:paraId="4B2816F8" w14:textId="77777777" w:rsidTr="008F6B07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501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64E4AC" w14:textId="77777777" w:rsidR="00A23C3F" w:rsidRPr="00277B34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</w:rPr>
                              <w:t>DEFECTS FOUND / REMEDIAL ACTION REQUIRED / TAKEN</w:t>
                            </w:r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A557D9" w14:textId="77777777" w:rsidR="00A23C3F" w:rsidRPr="00277B34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COMMENTS</w:t>
                            </w:r>
                          </w:p>
                        </w:tc>
                      </w:tr>
                      <w:tr w:rsidR="00A23C3F" w:rsidRPr="00541F8D" w14:paraId="632CE9E0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05FAB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710BE9" w14:textId="73AE0B24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2" w:name="DD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2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E2CF06" w14:textId="3C9C5E14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3" w:name="EE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3"/>
                          </w:p>
                        </w:tc>
                      </w:tr>
                      <w:tr w:rsidR="00A23C3F" w:rsidRPr="00541F8D" w14:paraId="604715C3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152844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FB69624" w14:textId="47B9B62D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4" w:name="DD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4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AAA9F6" w14:textId="4E90C246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5" w:name="EE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5"/>
                          </w:p>
                        </w:tc>
                      </w:tr>
                      <w:tr w:rsidR="00A23C3F" w:rsidRPr="00541F8D" w14:paraId="35D34F62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1ABA0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66040E3" w14:textId="21A14ADD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6" w:name="DD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6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A63F32" w14:textId="6E0E2ECC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7" w:name="EE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7"/>
                          </w:p>
                        </w:tc>
                      </w:tr>
                      <w:tr w:rsidR="00A23C3F" w:rsidRPr="00541F8D" w14:paraId="1209B5E2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9943D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0CD1FEB" w14:textId="28A3D66F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8" w:name="DD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8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4E61C6" w14:textId="79532F61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9" w:name="EE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9"/>
                          </w:p>
                        </w:tc>
                      </w:tr>
                      <w:tr w:rsidR="00A23C3F" w:rsidRPr="00541F8D" w14:paraId="06B8E111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93677C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F5C55B" w14:textId="6F4E4EDE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10" w:name="DD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10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A10E92" w14:textId="7B6B1BEC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11" w:name="EE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11"/>
                          </w:p>
                        </w:tc>
                      </w:tr>
                      <w:tr w:rsidR="00A23C3F" w:rsidRPr="00541F8D" w14:paraId="3599F4F7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9EFD79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76F02EB" w14:textId="08A577E3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12" w:name="DD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12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CFC3DE" w14:textId="214E837D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13" w:name="EE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13"/>
                          </w:p>
                        </w:tc>
                      </w:tr>
                    </w:tbl>
                    <w:p w14:paraId="6E576EFC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403D91"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73E0F2" wp14:editId="49B5C789">
                <wp:simplePos x="0" y="0"/>
                <wp:positionH relativeFrom="page">
                  <wp:posOffset>209550</wp:posOffset>
                </wp:positionH>
                <wp:positionV relativeFrom="page">
                  <wp:posOffset>1962150</wp:posOffset>
                </wp:positionV>
                <wp:extent cx="10269855" cy="2261235"/>
                <wp:effectExtent l="0" t="0" r="17145" b="2476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9855" cy="2261235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5848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7"/>
                              <w:gridCol w:w="1592"/>
                              <w:gridCol w:w="888"/>
                              <w:gridCol w:w="711"/>
                              <w:gridCol w:w="1008"/>
                              <w:gridCol w:w="425"/>
                              <w:gridCol w:w="592"/>
                              <w:gridCol w:w="1345"/>
                              <w:gridCol w:w="331"/>
                              <w:gridCol w:w="925"/>
                              <w:gridCol w:w="1432"/>
                              <w:gridCol w:w="904"/>
                              <w:gridCol w:w="564"/>
                              <w:gridCol w:w="1147"/>
                              <w:gridCol w:w="415"/>
                              <w:gridCol w:w="1559"/>
                              <w:gridCol w:w="265"/>
                              <w:gridCol w:w="1328"/>
                            </w:tblGrid>
                            <w:tr w:rsidR="00877612" w:rsidRPr="005443D9" w14:paraId="47643B4A" w14:textId="77777777" w:rsidTr="00277B34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848" w:type="dxa"/>
                                  <w:gridSpan w:val="18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722E3A" w14:textId="77777777" w:rsidR="00877612" w:rsidRPr="00CB1A1A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B1A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APPLIANCE DETAILS</w:t>
                                  </w:r>
                                </w:p>
                              </w:tc>
                            </w:tr>
                            <w:tr w:rsidR="00877612" w:rsidRPr="000C247C" w14:paraId="2167E844" w14:textId="77777777" w:rsidTr="00277B34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6B436603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3AD8305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2880919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type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7D1B2FD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2CC6284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5EC1AD2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Landlord’s appliance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DCDE552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Serviced Or inspected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5EE37572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Safe</w:t>
                                  </w:r>
                                </w:p>
                                <w:p w14:paraId="571D7D97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877612" w:rsidRPr="000C247C" w14:paraId="688FEB96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2A464D73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615F8F6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4" w:name="A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4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3FCDA71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5" w:name="B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5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655228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6" w:name="C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6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B1A6A16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7" w:name="D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7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F64AE0D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8" w:name="E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8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6475FD51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9" w:name="F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9"/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1D83E90A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0" w:name="G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0"/>
                                </w:p>
                              </w:tc>
                            </w:tr>
                            <w:tr w:rsidR="00877612" w:rsidRPr="000C247C" w14:paraId="252FE61C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744DDA3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9B9726E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1" w:name="A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1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A67C8F2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2" w:name="B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2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A949D5E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3" w:name="C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3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265F47E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4" w:name="D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4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C615B5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5" w:name="E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5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1DFA0315" w14:textId="77777777" w:rsidR="00877612" w:rsidRPr="000C247C" w:rsidRDefault="00877612" w:rsidP="001B222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6" w:name="F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6"/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1B54F461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7" w:name="G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7"/>
                                </w:p>
                              </w:tc>
                            </w:tr>
                            <w:tr w:rsidR="00877612" w:rsidRPr="000C247C" w14:paraId="49DA3856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99B94D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0A9DFB0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8" w:name="A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8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2FF725C6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9" w:name="B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9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770F7AB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0" w:name="C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0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3DA33B1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1" w:name="D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1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4FDB53C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2" w:name="E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2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41EB7E1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3" w:name="F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3"/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598120F5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4" w:name="G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4"/>
                                </w:p>
                              </w:tc>
                            </w:tr>
                            <w:tr w:rsidR="00877612" w:rsidRPr="000C247C" w14:paraId="1FCC4DB0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B01335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4DDBB89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5" w:name="A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5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9704418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6" w:name="B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6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2F137F2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7" w:name="C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7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AFBEF9E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8" w:name="D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8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245CC9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9" w:name="E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9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086370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0" w:name="F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0"/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DB800E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1" w:name="G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1"/>
                                </w:p>
                              </w:tc>
                            </w:tr>
                            <w:tr w:rsidR="00C97C67" w:rsidRPr="000C247C" w14:paraId="07532E4D" w14:textId="77777777" w:rsidTr="008F6B07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848" w:type="dxa"/>
                                  <w:gridSpan w:val="1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BCD200B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INSPECTION DETAILS</w:t>
                                  </w:r>
                                </w:p>
                              </w:tc>
                            </w:tr>
                            <w:tr w:rsidR="00C97C67" w:rsidRPr="000C247C" w14:paraId="2E2CD89C" w14:textId="77777777" w:rsidTr="008F6B07">
                              <w:trPr>
                                <w:cantSplit/>
                                <w:trHeight w:hRule="exact" w:val="56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1D23ED75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06595ECD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Termination Satisfactory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D9681EA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Visual Condition Of Flue Satisfactory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0202C4A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Flow Test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F3E071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Spillage Test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49A1E1F5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Ventilation Provision Satisfactory 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266491F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Safety Device Operation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0910114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Inlet Working Pressure m/bar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874145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Appliance Heat Input KW/h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83DC40C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Burner Pressure Min/ Max (mbar)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6496C3CB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CO2 Reading Low Fire / High Fire (%)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6E22EDF" w14:textId="77777777" w:rsidR="00C97C67" w:rsidRPr="000C247C" w:rsidRDefault="00C97C67" w:rsidP="00DF4E2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 Ratio Low Rate – High Rate</w:t>
                                  </w:r>
                                </w:p>
                              </w:tc>
                            </w:tr>
                            <w:tr w:rsidR="00C97C67" w:rsidRPr="000C247C" w14:paraId="308CB048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097EA9F9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5B4B6C0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2" w:name="H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2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77B453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3" w:name="I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3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4F1A590B" w14:textId="77777777" w:rsidR="00C97C67" w:rsidRPr="000C247C" w:rsidRDefault="00C97C67" w:rsidP="00CD0C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4" w:name="J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[J1]</w:t>
                                  </w:r>
                                  <w:bookmarkEnd w:id="144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0D6D8B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5" w:name="K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5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0D4560B1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6" w:name="L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6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99B2936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7" w:name="M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7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1088DE54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8" w:name="O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8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DC5EA98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9" w:name="N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9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CC5BE4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0" w:name="QQ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0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51" w:name="Q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1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2920B954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2" w:name="T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[T1]</w:t>
                                  </w:r>
                                  <w:bookmarkEnd w:id="15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53" w:name="U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[U1]</w:t>
                                  </w:r>
                                  <w:bookmarkEnd w:id="153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7728CB3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4" w:name="R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55" w:name="S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5"/>
                                </w:p>
                              </w:tc>
                            </w:tr>
                            <w:tr w:rsidR="00C97C67" w:rsidRPr="000C247C" w14:paraId="26284631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20537A4C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3D877BA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6" w:name="H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6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1A02298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7" w:name="I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7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475BE208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8" w:name="J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8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AFB2B5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9" w:name="K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9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00B9972D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0" w:name="L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0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AE9372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1" w:name="M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1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0FF651B4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2" w:name="O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2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7A926C0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3" w:name="N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3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F409514" w14:textId="77777777" w:rsidR="00C97C67" w:rsidRPr="000C247C" w:rsidRDefault="00C97C67" w:rsidP="00DF4E2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4" w:name="QQ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65" w:name="Q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5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5BA3E785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6" w:name="T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[T2]</w:t>
                                  </w:r>
                                  <w:bookmarkEnd w:id="166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67" w:name="U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[U2]</w:t>
                                  </w:r>
                                  <w:bookmarkEnd w:id="167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9F5CF8E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8" w:name="R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8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69" w:name="S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9"/>
                                </w:p>
                              </w:tc>
                            </w:tr>
                            <w:tr w:rsidR="00C97C67" w:rsidRPr="000C247C" w14:paraId="6A643A0E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721983D7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57E3B83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0" w:name="H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0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61F8347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1" w:name="I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3]</w:t>
                                  </w:r>
                                  <w:bookmarkEnd w:id="171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11FC1E7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2" w:name="J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2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028EB96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3" w:name="K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3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0CE289C0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4" w:name="L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4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9CB3D5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5" w:name="M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5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34FC8A4C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6" w:name="O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6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75243B9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7" w:name="N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7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9FD004E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8" w:name="QQ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8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79" w:name="Q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9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4A01599F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0" w:name="T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[T3]</w:t>
                                  </w:r>
                                  <w:bookmarkEnd w:id="180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81" w:name="U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[U3]</w:t>
                                  </w:r>
                                  <w:bookmarkEnd w:id="181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0D805D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2" w:name="R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83" w:name="S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3"/>
                                </w:p>
                              </w:tc>
                            </w:tr>
                            <w:tr w:rsidR="00C97C67" w:rsidRPr="000C247C" w14:paraId="15E3D520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22141317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772D115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4" w:name="H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4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6FE914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5" w:name="I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5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3F18B2B4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6" w:name="J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4]</w:t>
                                  </w:r>
                                  <w:bookmarkEnd w:id="186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18C6FA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7" w:name="K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7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73A4C983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8" w:name="L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8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3D390FE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9" w:name="M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9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366E110D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0" w:name="O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0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7910314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1" w:name="N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1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12FEA8F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2" w:name="QQ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[Q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93" w:name="Q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3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3646570D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4" w:name="T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[T4]</w:t>
                                  </w:r>
                                  <w:bookmarkEnd w:id="19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95" w:name="U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[U4]</w:t>
                                  </w:r>
                                  <w:bookmarkEnd w:id="195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386652A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6" w:name="R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6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97" w:name="S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7"/>
                                </w:p>
                              </w:tc>
                            </w:tr>
                          </w:tbl>
                          <w:p w14:paraId="6073F06F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3E0F2" id="Text Box 8" o:spid="_x0000_s1031" style="position:absolute;margin-left:16.5pt;margin-top:154.5pt;width:808.65pt;height:178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" fillcolor="#a5a5a5" strokeweight="2pt">
                <v:textbox inset="0,0,0,0">
                  <w:txbxContent>
                    <w:tbl>
                      <w:tblPr>
                        <w:tblW w:w="15848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7"/>
                        <w:gridCol w:w="1592"/>
                        <w:gridCol w:w="888"/>
                        <w:gridCol w:w="711"/>
                        <w:gridCol w:w="1008"/>
                        <w:gridCol w:w="425"/>
                        <w:gridCol w:w="592"/>
                        <w:gridCol w:w="1345"/>
                        <w:gridCol w:w="331"/>
                        <w:gridCol w:w="925"/>
                        <w:gridCol w:w="1432"/>
                        <w:gridCol w:w="904"/>
                        <w:gridCol w:w="564"/>
                        <w:gridCol w:w="1147"/>
                        <w:gridCol w:w="415"/>
                        <w:gridCol w:w="1559"/>
                        <w:gridCol w:w="265"/>
                        <w:gridCol w:w="1328"/>
                      </w:tblGrid>
                      <w:tr w:rsidR="00877612" w:rsidRPr="005443D9" w14:paraId="47643B4A" w14:textId="77777777" w:rsidTr="00277B34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848" w:type="dxa"/>
                            <w:gridSpan w:val="18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0722E3A" w14:textId="77777777" w:rsidR="00877612" w:rsidRPr="00CB1A1A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1A1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APPLIANCE DETAILS</w:t>
                            </w:r>
                          </w:p>
                        </w:tc>
                      </w:tr>
                      <w:tr w:rsidR="00877612" w:rsidRPr="000C247C" w14:paraId="2167E844" w14:textId="77777777" w:rsidTr="00277B34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6B436603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3AD8305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2880919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type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7D1B2FD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2CC6284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5EC1AD2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Landlord’s appliance</w:t>
                            </w:r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DCDE552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Serviced Or inspected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5EE37572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Safe</w:t>
                            </w:r>
                          </w:p>
                          <w:p w14:paraId="571D7D97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877612" w:rsidRPr="000C247C" w14:paraId="688FEB96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2A464D73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615F8F6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8" w:name="A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8"/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3FCDA71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9" w:name="B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9"/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655228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0" w:name="C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0"/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B1A6A16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1" w:name="D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1"/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F64AE0D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2" w:name="E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2"/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6475FD51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3" w:name="F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3"/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1D83E90A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4" w:name="G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4"/>
                          </w:p>
                        </w:tc>
                      </w:tr>
                      <w:tr w:rsidR="00877612" w:rsidRPr="000C247C" w14:paraId="252FE61C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744DDA3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9B9726E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5" w:name="A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5"/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A67C8F2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6" w:name="B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6"/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A949D5E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7" w:name="C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7"/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265F47E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8" w:name="D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8"/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C615B5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9" w:name="E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9"/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1DFA0315" w14:textId="77777777" w:rsidR="00877612" w:rsidRPr="000C247C" w:rsidRDefault="00877612" w:rsidP="001B22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0" w:name="F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0"/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1B54F461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1" w:name="G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1"/>
                          </w:p>
                        </w:tc>
                      </w:tr>
                      <w:tr w:rsidR="00877612" w:rsidRPr="000C247C" w14:paraId="49DA3856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99B94D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0A9DFB0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2" w:name="A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2"/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2FF725C6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3" w:name="B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3"/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770F7AB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4" w:name="C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4"/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3DA33B1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5" w:name="D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5"/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4FDB53C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6" w:name="E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6"/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41EB7E1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7" w:name="F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7"/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598120F5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8" w:name="G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8"/>
                          </w:p>
                        </w:tc>
                      </w:tr>
                      <w:tr w:rsidR="00877612" w:rsidRPr="000C247C" w14:paraId="1FCC4DB0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B01335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4DDBB89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9" w:name="A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9"/>
                          </w:p>
                        </w:tc>
                        <w:tc>
                          <w:tcPr>
                            <w:tcW w:w="2144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9704418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0" w:name="B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0"/>
                          </w:p>
                        </w:tc>
                        <w:tc>
                          <w:tcPr>
                            <w:tcW w:w="2268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2F137F2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1" w:name="C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1"/>
                          </w:p>
                        </w:tc>
                        <w:tc>
                          <w:tcPr>
                            <w:tcW w:w="3261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AFBEF9E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2" w:name="D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2"/>
                          </w:p>
                        </w:tc>
                        <w:tc>
                          <w:tcPr>
                            <w:tcW w:w="1711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245CC9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3" w:name="E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3"/>
                          </w:p>
                        </w:tc>
                        <w:tc>
                          <w:tcPr>
                            <w:tcW w:w="2239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086370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4" w:name="F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4"/>
                          </w:p>
                        </w:tc>
                        <w:tc>
                          <w:tcPr>
                            <w:tcW w:w="1328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DB800E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5" w:name="G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5"/>
                          </w:p>
                        </w:tc>
                      </w:tr>
                      <w:tr w:rsidR="00C97C67" w:rsidRPr="000C247C" w14:paraId="07532E4D" w14:textId="77777777" w:rsidTr="008F6B07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848" w:type="dxa"/>
                            <w:gridSpan w:val="18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BCD200B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INSPECTION DETAILS</w:t>
                            </w:r>
                          </w:p>
                        </w:tc>
                      </w:tr>
                      <w:tr w:rsidR="00C97C67" w:rsidRPr="000C247C" w14:paraId="2E2CD89C" w14:textId="77777777" w:rsidTr="008F6B07">
                        <w:trPr>
                          <w:cantSplit/>
                          <w:trHeight w:hRule="exact" w:val="56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1D23ED75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06595ECD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Termination Satisfactory</w:t>
                            </w:r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D9681EA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Visual Condition Of Flue Satisfactory</w:t>
                            </w:r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0202C4A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Flow Test</w:t>
                            </w:r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F3E071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Spillage Test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49A1E1F5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Ventilation Provision Satisfactory </w:t>
                            </w:r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266491F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Safety Device Operation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0910114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Inlet Working Pressure m/bar</w:t>
                            </w:r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874145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Appliance Heat Input KW/h</w:t>
                            </w:r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83DC40C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Burner Pressure Min/ Max (mbar)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6496C3CB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CO2 Reading Low Fire / High Fire (%)</w:t>
                            </w:r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6E22EDF" w14:textId="77777777" w:rsidR="00C97C67" w:rsidRPr="000C247C" w:rsidRDefault="00C97C67" w:rsidP="00DF4E2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CO Ratio Low Rate – High Rate</w:t>
                            </w:r>
                          </w:p>
                        </w:tc>
                      </w:tr>
                      <w:tr w:rsidR="00C97C67" w:rsidRPr="000C247C" w14:paraId="308CB048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097EA9F9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5B4B6C0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6" w:name="H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6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77B453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7" w:name="I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7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4F1A590B" w14:textId="77777777" w:rsidR="00C97C67" w:rsidRPr="000C247C" w:rsidRDefault="00C97C67" w:rsidP="00CD0C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8" w:name="J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[J1]</w:t>
                            </w:r>
                            <w:bookmarkEnd w:id="228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0D6D8B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9" w:name="K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9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0D4560B1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0" w:name="L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0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99B2936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1" w:name="M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1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1088DE54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2" w:name="O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2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DC5EA98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3" w:name="N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3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CC5BE4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4" w:name="QQ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35" w:name="Q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5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2920B954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6" w:name="T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[T1]</w:t>
                            </w:r>
                            <w:bookmarkEnd w:id="236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37" w:name="U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[U1]</w:t>
                            </w:r>
                            <w:bookmarkEnd w:id="237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7728CB3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8" w:name="R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8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39" w:name="S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9"/>
                          </w:p>
                        </w:tc>
                      </w:tr>
                      <w:tr w:rsidR="00C97C67" w:rsidRPr="000C247C" w14:paraId="26284631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20537A4C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3D877BA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0" w:name="H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0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1A02298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1" w:name="I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1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475BE208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2" w:name="J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2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AFB2B5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3" w:name="K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3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00B9972D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4" w:name="L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4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AE9372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5" w:name="M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5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0FF651B4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6" w:name="O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6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7A926C0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7" w:name="N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7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F409514" w14:textId="77777777" w:rsidR="00C97C67" w:rsidRPr="000C247C" w:rsidRDefault="00C97C67" w:rsidP="00DF4E2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8" w:name="QQ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8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49" w:name="Q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9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5BA3E785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0" w:name="T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[T2]</w:t>
                            </w:r>
                            <w:bookmarkEnd w:id="250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51" w:name="U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[U2]</w:t>
                            </w:r>
                            <w:bookmarkEnd w:id="251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9F5CF8E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2" w:name="R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53" w:name="S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3"/>
                          </w:p>
                        </w:tc>
                      </w:tr>
                      <w:tr w:rsidR="00C97C67" w:rsidRPr="000C247C" w14:paraId="6A643A0E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721983D7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57E3B83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4" w:name="H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4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61F8347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5" w:name="I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3]</w:t>
                            </w:r>
                            <w:bookmarkEnd w:id="255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11FC1E7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6" w:name="J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6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028EB96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7" w:name="K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7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0CE289C0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8" w:name="L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8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9CB3D5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9" w:name="M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9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34FC8A4C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0" w:name="O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0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75243B9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1" w:name="N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1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9FD004E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2" w:name="QQ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63" w:name="Q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3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4A01599F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4" w:name="T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[T3]</w:t>
                            </w:r>
                            <w:bookmarkEnd w:id="26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65" w:name="U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[U3]</w:t>
                            </w:r>
                            <w:bookmarkEnd w:id="265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0D805D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6" w:name="R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6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67" w:name="S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7"/>
                          </w:p>
                        </w:tc>
                      </w:tr>
                      <w:tr w:rsidR="00C97C67" w:rsidRPr="000C247C" w14:paraId="15E3D520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22141317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772D115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8" w:name="H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8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6FE914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9" w:name="I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9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3F18B2B4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0" w:name="J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4]</w:t>
                            </w:r>
                            <w:bookmarkEnd w:id="270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18C6FA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1" w:name="K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1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73A4C983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2" w:name="L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2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3D390FE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3" w:name="M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3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366E110D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4" w:name="O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4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7910314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5" w:name="N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5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12FEA8F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6" w:name="QQ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[Q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6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77" w:name="Q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7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3646570D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8" w:name="T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[T4]</w:t>
                            </w:r>
                            <w:bookmarkEnd w:id="278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79" w:name="U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[U4]</w:t>
                            </w:r>
                            <w:bookmarkEnd w:id="279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386652A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80" w:name="R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80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81" w:name="S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81"/>
                          </w:p>
                        </w:tc>
                      </w:tr>
                    </w:tbl>
                    <w:p w14:paraId="6073F06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9E1259"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756E4E" wp14:editId="27DDE121">
                <wp:simplePos x="0" y="0"/>
                <wp:positionH relativeFrom="column">
                  <wp:posOffset>-1905</wp:posOffset>
                </wp:positionH>
                <wp:positionV relativeFrom="paragraph">
                  <wp:posOffset>5717540</wp:posOffset>
                </wp:positionV>
                <wp:extent cx="10250170" cy="1790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01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516F7" w14:textId="77777777" w:rsidR="00A23C3F" w:rsidRDefault="00A23C3F"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THIS IS A RECORD OF YOUR GAS SAFETY CHECK IN ACCORDANCE WITH GAS SAFETY (INSTALLATION AND USE) REGULATION. ANY FLUE(S) HAVE BEEN TESTED/INSPECTED FOR SATISFACTORY EVACUATION OF PRODUCTS OF COMBUSTION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756E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-.15pt;margin-top:450.2pt;width:807.1pt;height:14.1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DAtQIAAME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" filled="f" stroked="f">
                <v:textbox style="mso-fit-shape-to-text:t">
                  <w:txbxContent>
                    <w:p w14:paraId="5E0516F7" w14:textId="77777777" w:rsidR="00A23C3F" w:rsidRDefault="00A23C3F"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THIS IS A RECORD OF YOUR GAS SAFETY CHECK IN ACCORDANCE WITH GAS SAFETY (INSTALLATION AND USE) REGULATION. ANY FLUE(S) HAVE BEEN TESTED/INSPECTED FOR SATISFACTORY EVACUATION OF PRODUCTS OF COMBUSTION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6565" w:rsidRPr="00A77F39" w:rsidSect="00C41FCA">
      <w:pgSz w:w="16838" w:h="11906" w:orient="landscape"/>
      <w:pgMar w:top="284" w:right="454" w:bottom="28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FE625" w14:textId="77777777" w:rsidR="00BF62C9" w:rsidRDefault="00BF62C9" w:rsidP="00C41FCA">
      <w:r>
        <w:separator/>
      </w:r>
    </w:p>
  </w:endnote>
  <w:endnote w:type="continuationSeparator" w:id="0">
    <w:p w14:paraId="773F329A" w14:textId="77777777" w:rsidR="00BF62C9" w:rsidRDefault="00BF62C9" w:rsidP="00C4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1DC64" w14:textId="77777777" w:rsidR="00BF62C9" w:rsidRDefault="00BF62C9" w:rsidP="00C41FCA">
      <w:r>
        <w:separator/>
      </w:r>
    </w:p>
  </w:footnote>
  <w:footnote w:type="continuationSeparator" w:id="0">
    <w:p w14:paraId="49C009DB" w14:textId="77777777" w:rsidR="00BF62C9" w:rsidRDefault="00BF62C9" w:rsidP="00C4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EE"/>
    <w:rsid w:val="00024664"/>
    <w:rsid w:val="00071E0F"/>
    <w:rsid w:val="000B0DA2"/>
    <w:rsid w:val="000B1F8E"/>
    <w:rsid w:val="000D44B5"/>
    <w:rsid w:val="000D4FD6"/>
    <w:rsid w:val="000E49D1"/>
    <w:rsid w:val="000F0A48"/>
    <w:rsid w:val="00107ACC"/>
    <w:rsid w:val="0014031D"/>
    <w:rsid w:val="001423F1"/>
    <w:rsid w:val="00167A27"/>
    <w:rsid w:val="001B222B"/>
    <w:rsid w:val="001C1018"/>
    <w:rsid w:val="001D62C6"/>
    <w:rsid w:val="001E66FF"/>
    <w:rsid w:val="00205B10"/>
    <w:rsid w:val="00210C9C"/>
    <w:rsid w:val="00236556"/>
    <w:rsid w:val="002436B2"/>
    <w:rsid w:val="0024479D"/>
    <w:rsid w:val="00245CDF"/>
    <w:rsid w:val="002570B2"/>
    <w:rsid w:val="00257C61"/>
    <w:rsid w:val="00266FD8"/>
    <w:rsid w:val="0027303D"/>
    <w:rsid w:val="00277B34"/>
    <w:rsid w:val="002974FF"/>
    <w:rsid w:val="002B2A3E"/>
    <w:rsid w:val="002D3B4F"/>
    <w:rsid w:val="00316565"/>
    <w:rsid w:val="0032447B"/>
    <w:rsid w:val="00347A85"/>
    <w:rsid w:val="00347C5B"/>
    <w:rsid w:val="00351F01"/>
    <w:rsid w:val="00386018"/>
    <w:rsid w:val="003900E1"/>
    <w:rsid w:val="003951A7"/>
    <w:rsid w:val="003C5E9E"/>
    <w:rsid w:val="00403D91"/>
    <w:rsid w:val="00424B42"/>
    <w:rsid w:val="0044407B"/>
    <w:rsid w:val="00455B1B"/>
    <w:rsid w:val="004714AC"/>
    <w:rsid w:val="00483FA4"/>
    <w:rsid w:val="004A227E"/>
    <w:rsid w:val="004D66E0"/>
    <w:rsid w:val="00535C4E"/>
    <w:rsid w:val="005363C8"/>
    <w:rsid w:val="00546B6F"/>
    <w:rsid w:val="00551824"/>
    <w:rsid w:val="005538BD"/>
    <w:rsid w:val="00587806"/>
    <w:rsid w:val="005D3524"/>
    <w:rsid w:val="005D5F7C"/>
    <w:rsid w:val="005D6FA5"/>
    <w:rsid w:val="005E18C4"/>
    <w:rsid w:val="005F7A99"/>
    <w:rsid w:val="00615055"/>
    <w:rsid w:val="00630234"/>
    <w:rsid w:val="006757BC"/>
    <w:rsid w:val="00683B5D"/>
    <w:rsid w:val="00693271"/>
    <w:rsid w:val="006A26F6"/>
    <w:rsid w:val="006B3CD5"/>
    <w:rsid w:val="006B543A"/>
    <w:rsid w:val="006B5C4B"/>
    <w:rsid w:val="006C31EC"/>
    <w:rsid w:val="006D2598"/>
    <w:rsid w:val="006E6275"/>
    <w:rsid w:val="00713425"/>
    <w:rsid w:val="00740284"/>
    <w:rsid w:val="007439FD"/>
    <w:rsid w:val="007725D0"/>
    <w:rsid w:val="00783497"/>
    <w:rsid w:val="0078708C"/>
    <w:rsid w:val="007A3790"/>
    <w:rsid w:val="007A544F"/>
    <w:rsid w:val="007A79CE"/>
    <w:rsid w:val="007B6F8F"/>
    <w:rsid w:val="007C25FE"/>
    <w:rsid w:val="007D7E81"/>
    <w:rsid w:val="00820276"/>
    <w:rsid w:val="00824984"/>
    <w:rsid w:val="00831595"/>
    <w:rsid w:val="00877612"/>
    <w:rsid w:val="00877BCE"/>
    <w:rsid w:val="008901CE"/>
    <w:rsid w:val="008B5002"/>
    <w:rsid w:val="008E618E"/>
    <w:rsid w:val="008F6B07"/>
    <w:rsid w:val="0091176B"/>
    <w:rsid w:val="00917214"/>
    <w:rsid w:val="00951D6B"/>
    <w:rsid w:val="009552EE"/>
    <w:rsid w:val="0096336F"/>
    <w:rsid w:val="009B244B"/>
    <w:rsid w:val="009E1259"/>
    <w:rsid w:val="00A122CB"/>
    <w:rsid w:val="00A23C3F"/>
    <w:rsid w:val="00A45BAA"/>
    <w:rsid w:val="00A460B6"/>
    <w:rsid w:val="00A76519"/>
    <w:rsid w:val="00A77F39"/>
    <w:rsid w:val="00A9626D"/>
    <w:rsid w:val="00AB1DC0"/>
    <w:rsid w:val="00AB4599"/>
    <w:rsid w:val="00AE507F"/>
    <w:rsid w:val="00B00C3F"/>
    <w:rsid w:val="00B122DA"/>
    <w:rsid w:val="00B24824"/>
    <w:rsid w:val="00B62FDE"/>
    <w:rsid w:val="00B80A7C"/>
    <w:rsid w:val="00B83FB0"/>
    <w:rsid w:val="00BA090D"/>
    <w:rsid w:val="00BC6F4E"/>
    <w:rsid w:val="00BD04D4"/>
    <w:rsid w:val="00BD7B29"/>
    <w:rsid w:val="00BF62C9"/>
    <w:rsid w:val="00BF6B9E"/>
    <w:rsid w:val="00C06A2C"/>
    <w:rsid w:val="00C109E9"/>
    <w:rsid w:val="00C40B34"/>
    <w:rsid w:val="00C41FCA"/>
    <w:rsid w:val="00C76BC2"/>
    <w:rsid w:val="00C82578"/>
    <w:rsid w:val="00C97C67"/>
    <w:rsid w:val="00CB1A1F"/>
    <w:rsid w:val="00CB5FA2"/>
    <w:rsid w:val="00CD0CE5"/>
    <w:rsid w:val="00CE59E6"/>
    <w:rsid w:val="00CF4CF5"/>
    <w:rsid w:val="00D04E65"/>
    <w:rsid w:val="00D244D7"/>
    <w:rsid w:val="00D31635"/>
    <w:rsid w:val="00D73CDA"/>
    <w:rsid w:val="00DA6BC2"/>
    <w:rsid w:val="00DC2982"/>
    <w:rsid w:val="00DC3A13"/>
    <w:rsid w:val="00DF4E2A"/>
    <w:rsid w:val="00DF73DB"/>
    <w:rsid w:val="00E10527"/>
    <w:rsid w:val="00E1153B"/>
    <w:rsid w:val="00E15325"/>
    <w:rsid w:val="00E41D36"/>
    <w:rsid w:val="00E638AE"/>
    <w:rsid w:val="00E64034"/>
    <w:rsid w:val="00E73DE8"/>
    <w:rsid w:val="00E74519"/>
    <w:rsid w:val="00E80D6A"/>
    <w:rsid w:val="00E8113F"/>
    <w:rsid w:val="00E96A5A"/>
    <w:rsid w:val="00E9784A"/>
    <w:rsid w:val="00EC23C4"/>
    <w:rsid w:val="00EF6D4A"/>
    <w:rsid w:val="00F05833"/>
    <w:rsid w:val="00F1556E"/>
    <w:rsid w:val="00F359AC"/>
    <w:rsid w:val="00F7725D"/>
    <w:rsid w:val="00FC6869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87116"/>
  <w15:chartTrackingRefBased/>
  <w15:docId w15:val="{2B98BD67-BBE7-4DC3-89EC-7E7E2436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C41F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41FC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41F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1FCA"/>
    <w:rPr>
      <w:sz w:val="24"/>
      <w:szCs w:val="24"/>
      <w:lang w:eastAsia="en-US"/>
    </w:rPr>
  </w:style>
  <w:style w:type="table" w:styleId="TableGrid">
    <w:name w:val="Table Grid"/>
    <w:basedOn w:val="TableNormal"/>
    <w:rsid w:val="00C4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GS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52905-FCB0-4DC5-8577-0A55B6AD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GSR</Template>
  <TotalTime>38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Conor Drew</cp:lastModifiedBy>
  <cp:revision>22</cp:revision>
  <cp:lastPrinted>2009-02-23T11:05:00Z</cp:lastPrinted>
  <dcterms:created xsi:type="dcterms:W3CDTF">2018-11-19T09:11:00Z</dcterms:created>
  <dcterms:modified xsi:type="dcterms:W3CDTF">2020-03-10T12:59:00Z</dcterms:modified>
</cp:coreProperties>
</file>