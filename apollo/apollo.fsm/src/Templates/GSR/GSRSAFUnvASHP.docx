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56EC" w14:textId="49A0E711" w:rsidR="00673435" w:rsidRPr="00673435" w:rsidRDefault="00673435">
      <w:pPr>
        <w:rPr>
          <w:rFonts w:ascii="Calibri" w:hAnsi="Calibri" w:cs="Calibri"/>
          <w:color w:val="FFFFFF" w:themeColor="background1"/>
          <w:sz w:val="22"/>
          <w:szCs w:val="22"/>
          <w:lang w:eastAsia="en-GB"/>
        </w:rPr>
      </w:pPr>
      <w:r w:rsidRPr="00673435">
        <w:rPr>
          <w:color w:val="FFFFFF" w:themeColor="background1"/>
          <w:sz w:val="16"/>
        </w:rPr>
        <w:t>[GoldenR</w:t>
      </w:r>
      <w:bookmarkStart w:id="0" w:name="_GoBack"/>
      <w:bookmarkEnd w:id="0"/>
      <w:r w:rsidRPr="00673435">
        <w:rPr>
          <w:color w:val="FFFFFF" w:themeColor="background1"/>
          <w:sz w:val="16"/>
        </w:rPr>
        <w:t>ule]</w:t>
      </w:r>
    </w:p>
    <w:tbl>
      <w:tblPr>
        <w:tblW w:w="4966" w:type="pct"/>
        <w:tblLayout w:type="fixed"/>
        <w:tblLook w:val="0000" w:firstRow="0" w:lastRow="0" w:firstColumn="0" w:lastColumn="0" w:noHBand="0" w:noVBand="0"/>
      </w:tblPr>
      <w:tblGrid>
        <w:gridCol w:w="1775"/>
        <w:gridCol w:w="7653"/>
        <w:gridCol w:w="1833"/>
      </w:tblGrid>
      <w:tr w:rsidR="00781013" w14:paraId="6851295C" w14:textId="77777777" w:rsidTr="00FE20A3">
        <w:trPr>
          <w:cantSplit/>
          <w:trHeight w:val="179"/>
        </w:trPr>
        <w:tc>
          <w:tcPr>
            <w:tcW w:w="788" w:type="pct"/>
          </w:tcPr>
          <w:p w14:paraId="18074AFC" w14:textId="246E9EBF" w:rsidR="000F0A48" w:rsidRPr="003C41CA" w:rsidRDefault="000F0A48" w:rsidP="000A7F8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98" w:type="pct"/>
          </w:tcPr>
          <w:p w14:paraId="6AD45516" w14:textId="77777777" w:rsidR="00C84B98" w:rsidRPr="00C84B98" w:rsidRDefault="00084614" w:rsidP="006029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435">
              <w:rPr>
                <w:rFonts w:ascii="Arial" w:hAnsi="Arial" w:cs="Arial"/>
                <w:b/>
                <w:szCs w:val="28"/>
              </w:rPr>
              <w:t>UNVENTED HOT WATER STORAGE VESSEL</w:t>
            </w:r>
            <w:r w:rsidR="00FE20A3" w:rsidRPr="00673435">
              <w:rPr>
                <w:rFonts w:ascii="Arial" w:hAnsi="Arial" w:cs="Arial"/>
                <w:b/>
                <w:szCs w:val="28"/>
              </w:rPr>
              <w:t xml:space="preserve"> AND ASHP</w:t>
            </w:r>
            <w:r w:rsidRPr="00673435">
              <w:rPr>
                <w:rFonts w:ascii="Arial" w:hAnsi="Arial" w:cs="Arial"/>
                <w:b/>
                <w:szCs w:val="28"/>
              </w:rPr>
              <w:t xml:space="preserve"> COMMISSION AND SERVICE INSPECTION RECORD</w:t>
            </w:r>
          </w:p>
        </w:tc>
        <w:tc>
          <w:tcPr>
            <w:tcW w:w="814" w:type="pct"/>
          </w:tcPr>
          <w:p w14:paraId="6ED123A3" w14:textId="77777777" w:rsidR="000F0A48" w:rsidRPr="00444007" w:rsidRDefault="0075484A" w:rsidP="0066181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F494931" wp14:editId="5989924C">
                  <wp:extent cx="371475" cy="40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A616" w14:textId="77777777" w:rsidR="000F0A48" w:rsidRDefault="0075484A" w:rsidP="000F0A48">
      <w:pPr>
        <w:jc w:val="center"/>
        <w:rPr>
          <w:rFonts w:ascii="Arial" w:hAnsi="Arial" w:cs="Arial"/>
          <w:b/>
          <w:bCs/>
          <w:sz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BE61FA" wp14:editId="5BC16AAB">
                <wp:simplePos x="0" y="0"/>
                <wp:positionH relativeFrom="column">
                  <wp:posOffset>635</wp:posOffset>
                </wp:positionH>
                <wp:positionV relativeFrom="paragraph">
                  <wp:posOffset>97155</wp:posOffset>
                </wp:positionV>
                <wp:extent cx="7210425" cy="971550"/>
                <wp:effectExtent l="19050" t="13335" r="19050" b="1524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9715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99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593"/>
                              <w:gridCol w:w="3402"/>
                            </w:tblGrid>
                            <w:tr w:rsidR="00DE7FE2" w:rsidRPr="005443D9" w14:paraId="50928129" w14:textId="77777777" w:rsidTr="00E40128">
                              <w:trPr>
                                <w:cantSplit/>
                                <w:trHeight w:val="80"/>
                              </w:trPr>
                              <w:tc>
                                <w:tcPr>
                                  <w:tcW w:w="1099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2451DBC" w14:textId="77777777" w:rsidR="00DE7FE2" w:rsidRPr="00D13D99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40128" w:rsidRPr="000C247C" w14:paraId="4CCF6CDE" w14:textId="77777777" w:rsidTr="00613D43">
                              <w:trPr>
                                <w:cantSplit/>
                                <w:trHeight w:val="1333"/>
                              </w:trPr>
                              <w:tc>
                                <w:tcPr>
                                  <w:tcW w:w="7593" w:type="dxa"/>
                                  <w:tcBorders>
                                    <w:righ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71EB82" w14:textId="77777777" w:rsidR="00E40128" w:rsidRPr="000C247C" w:rsidRDefault="0075484A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 wp14:anchorId="7A38EC35" wp14:editId="6EAD58E9">
                                        <wp:extent cx="1714500" cy="809625"/>
                                        <wp:effectExtent l="0" t="0" r="0" b="9525"/>
                                        <wp:docPr id="2" name="Picture 2" descr="downloa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ownloa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9792" b="2833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0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left w:val="single" w:sz="4" w:space="0" w:color="FFFFFF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64A1B5" w14:textId="77777777" w:rsidR="00E40128" w:rsidRPr="00781013" w:rsidRDefault="00E40128" w:rsidP="00E401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SAFFRON HOUSING TRUST</w:t>
                                  </w:r>
                                </w:p>
                                <w:p w14:paraId="5F9C8188" w14:textId="77777777" w:rsidR="00E40128" w:rsidRPr="00781013" w:rsidRDefault="00E40128" w:rsidP="00E40128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  <w:t>SAFFRON BARN</w:t>
                                  </w:r>
                                </w:p>
                                <w:p w14:paraId="12222416" w14:textId="77777777" w:rsidR="00E40128" w:rsidRPr="00781013" w:rsidRDefault="00E40128" w:rsidP="00E40128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  <w:t>SWAN LANE</w:t>
                                  </w:r>
                                </w:p>
                                <w:p w14:paraId="42CF2620" w14:textId="77777777" w:rsidR="00E40128" w:rsidRPr="00781013" w:rsidRDefault="00E40128" w:rsidP="00E40128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  <w:t>LONG STRATTON</w:t>
                                  </w:r>
                                </w:p>
                                <w:p w14:paraId="1FF67411" w14:textId="77777777" w:rsidR="00E40128" w:rsidRPr="00781013" w:rsidRDefault="00E40128" w:rsidP="00E40128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  <w:t>NORFOLK NR15 2XP</w:t>
                                  </w:r>
                                </w:p>
                              </w:tc>
                            </w:tr>
                          </w:tbl>
                          <w:p w14:paraId="4C905F6F" w14:textId="77777777" w:rsidR="00DE7FE2" w:rsidRDefault="00DE7FE2" w:rsidP="00DE7F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BE61FA" id="Text Box 8" o:spid="_x0000_s1026" style="position:absolute;left:0;text-align:left;margin-left:.05pt;margin-top:7.65pt;width:567.75pt;height:7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" fillcolor="#a5a5a5" strokeweight="2pt">
                <v:textbox inset="0,0,0,0">
                  <w:txbxContent>
                    <w:tbl>
                      <w:tblPr>
                        <w:tblW w:w="1099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593"/>
                        <w:gridCol w:w="3402"/>
                      </w:tblGrid>
                      <w:tr w:rsidR="00DE7FE2" w:rsidRPr="005443D9" w14:paraId="50928129" w14:textId="77777777" w:rsidTr="00E40128">
                        <w:trPr>
                          <w:cantSplit/>
                          <w:trHeight w:val="80"/>
                        </w:trPr>
                        <w:tc>
                          <w:tcPr>
                            <w:tcW w:w="1099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2451DBC" w14:textId="77777777" w:rsidR="00DE7FE2" w:rsidRPr="00D13D99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"/>
                                <w:szCs w:val="16"/>
                              </w:rPr>
                            </w:pPr>
                          </w:p>
                        </w:tc>
                      </w:tr>
                      <w:tr w:rsidR="00E40128" w:rsidRPr="000C247C" w14:paraId="4CCF6CDE" w14:textId="77777777" w:rsidTr="00613D43">
                        <w:trPr>
                          <w:cantSplit/>
                          <w:trHeight w:val="1333"/>
                        </w:trPr>
                        <w:tc>
                          <w:tcPr>
                            <w:tcW w:w="7593" w:type="dxa"/>
                            <w:tcBorders>
                              <w:righ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1F71EB82" w14:textId="77777777" w:rsidR="00E40128" w:rsidRPr="000C247C" w:rsidRDefault="0075484A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</w:rPr>
                              <w:drawing>
                                <wp:inline distT="0" distB="0" distL="0" distR="0" wp14:anchorId="7A38EC35" wp14:editId="6EAD58E9">
                                  <wp:extent cx="1714500" cy="809625"/>
                                  <wp:effectExtent l="0" t="0" r="0" b="9525"/>
                                  <wp:docPr id="2" name="Picture 2" descr="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9792" b="283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left w:val="single" w:sz="4" w:space="0" w:color="FFFFFF"/>
                            </w:tcBorders>
                            <w:shd w:val="clear" w:color="auto" w:fill="FFFFFF"/>
                            <w:vAlign w:val="center"/>
                          </w:tcPr>
                          <w:p w14:paraId="7064A1B5" w14:textId="77777777" w:rsidR="00E40128" w:rsidRPr="00781013" w:rsidRDefault="00E40128" w:rsidP="00E4012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SAFFRON HOUSING TRUST</w:t>
                            </w:r>
                          </w:p>
                          <w:p w14:paraId="5F9C8188" w14:textId="77777777" w:rsidR="00E40128" w:rsidRPr="00781013" w:rsidRDefault="00E40128" w:rsidP="00E40128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  <w:t>SAFFRON BARN</w:t>
                            </w:r>
                          </w:p>
                          <w:p w14:paraId="12222416" w14:textId="77777777" w:rsidR="00E40128" w:rsidRPr="00781013" w:rsidRDefault="00E40128" w:rsidP="00E40128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  <w:t>SWAN LANE</w:t>
                            </w:r>
                          </w:p>
                          <w:p w14:paraId="42CF2620" w14:textId="77777777" w:rsidR="00E40128" w:rsidRPr="00781013" w:rsidRDefault="00E40128" w:rsidP="00E40128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  <w:t>LONG STRATTON</w:t>
                            </w:r>
                          </w:p>
                          <w:p w14:paraId="1FF67411" w14:textId="77777777" w:rsidR="00E40128" w:rsidRPr="00781013" w:rsidRDefault="00E40128" w:rsidP="00E40128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  <w:t>NORFOLK NR15 2XP</w:t>
                            </w:r>
                          </w:p>
                        </w:tc>
                      </w:tr>
                    </w:tbl>
                    <w:p w14:paraId="4C905F6F" w14:textId="77777777" w:rsidR="00DE7FE2" w:rsidRDefault="00DE7FE2" w:rsidP="00DE7FE2"/>
                  </w:txbxContent>
                </v:textbox>
              </v:roundrect>
            </w:pict>
          </mc:Fallback>
        </mc:AlternateContent>
      </w:r>
    </w:p>
    <w:p w14:paraId="566C508A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45AA0F7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73DDED9B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23F15742" w14:textId="77777777" w:rsidR="000F0A48" w:rsidRPr="00CA54C3" w:rsidRDefault="000F0A48" w:rsidP="000F0A48">
      <w:pPr>
        <w:rPr>
          <w:rFonts w:ascii="Arial" w:hAnsi="Arial" w:cs="Arial"/>
          <w:b/>
          <w:bCs/>
          <w:sz w:val="12"/>
        </w:rPr>
      </w:pPr>
    </w:p>
    <w:p w14:paraId="7CAD53DE" w14:textId="77777777" w:rsidR="000F0A48" w:rsidRDefault="000F0A48" w:rsidP="000F0A48"/>
    <w:p w14:paraId="20776423" w14:textId="6AC44D99" w:rsidR="00316565" w:rsidRPr="000F0A48" w:rsidRDefault="003C41CA" w:rsidP="000F0A4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25FA77" wp14:editId="37CA803E">
                <wp:simplePos x="0" y="0"/>
                <wp:positionH relativeFrom="column">
                  <wp:posOffset>3620135</wp:posOffset>
                </wp:positionH>
                <wp:positionV relativeFrom="paragraph">
                  <wp:posOffset>1306195</wp:posOffset>
                </wp:positionV>
                <wp:extent cx="3590925" cy="7496175"/>
                <wp:effectExtent l="0" t="0" r="28575" b="2857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749617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642ECD" w14:textId="77777777" w:rsidR="005415F1" w:rsidRPr="00762799" w:rsidRDefault="005415F1" w:rsidP="005415F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6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59"/>
                              <w:gridCol w:w="1842"/>
                              <w:gridCol w:w="567"/>
                              <w:gridCol w:w="426"/>
                              <w:gridCol w:w="1566"/>
                            </w:tblGrid>
                            <w:tr w:rsidR="00560E08" w:rsidRPr="006C4778" w14:paraId="29C6C68E" w14:textId="77777777" w:rsidTr="003907C5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6664556C" w14:textId="77777777" w:rsidR="00560E08" w:rsidRPr="006C4778" w:rsidRDefault="00A3152B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ASHP Service Record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nil"/>
                                    <w:left w:val="single" w:sz="4" w:space="0" w:color="FFFFFF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22E001A" w14:textId="77777777" w:rsidR="00560E08" w:rsidRPr="006C4778" w:rsidRDefault="00C17B2F" w:rsidP="00C17B2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Passed YES / NO / NA</w:t>
                                  </w:r>
                                </w:p>
                              </w:tc>
                            </w:tr>
                            <w:tr w:rsidR="00A44133" w:rsidRPr="006C4778" w14:paraId="419563B2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9BBF8A6" w14:textId="77777777" w:rsidR="00A44133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3EC196" w14:textId="77777777" w:rsidR="00A44133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[BA]</w:t>
                                  </w:r>
                                </w:p>
                              </w:tc>
                            </w:tr>
                            <w:tr w:rsidR="00A3152B" w:rsidRPr="006C4778" w14:paraId="6B70D55B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1E7317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320182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[BB]</w:t>
                                  </w:r>
                                </w:p>
                              </w:tc>
                            </w:tr>
                            <w:tr w:rsidR="00A3152B" w:rsidRPr="006C4778" w14:paraId="78784116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B5EB15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087B89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[BC]</w:t>
                                  </w:r>
                                </w:p>
                              </w:tc>
                            </w:tr>
                            <w:tr w:rsidR="00A3152B" w:rsidRPr="006C4778" w14:paraId="3081D57D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865CED2" w14:textId="77777777" w:rsidR="00A3152B" w:rsidRPr="00A3152B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3152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Service Schedule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4BC226F" w14:textId="77777777" w:rsidR="00A3152B" w:rsidRPr="00C17B2F" w:rsidRDefault="00A3152B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3152B" w:rsidRPr="006C4778" w14:paraId="16F66899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E7FC17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Visual inspection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1BEFCD7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[BD]</w:t>
                                  </w:r>
                                </w:p>
                              </w:tc>
                            </w:tr>
                            <w:tr w:rsidR="00A3152B" w:rsidRPr="006C4778" w14:paraId="520CC941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177AAC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Electrical Safety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C9CEBB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[BE]</w:t>
                                  </w:r>
                                </w:p>
                              </w:tc>
                            </w:tr>
                            <w:tr w:rsidR="00A3152B" w:rsidRPr="006C4778" w14:paraId="5222ED30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919CFA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Filter cleaned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3FFEE9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[BF]</w:t>
                                  </w:r>
                                </w:p>
                              </w:tc>
                            </w:tr>
                            <w:tr w:rsidR="00A3152B" w:rsidRPr="006C4778" w14:paraId="3BB2D0BE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F21B4A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Anti-Freeze Level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0D98FD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[BG]</w:t>
                                  </w:r>
                                </w:p>
                              </w:tc>
                            </w:tr>
                            <w:tr w:rsidR="00A3152B" w:rsidRPr="006C4778" w14:paraId="72F0CA42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FED0A8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Flow level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97A063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[BH]</w:t>
                                  </w:r>
                                </w:p>
                              </w:tc>
                            </w:tr>
                            <w:tr w:rsidR="00A3152B" w:rsidRPr="006C4778" w14:paraId="31F50B9F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8C2D15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Evaporator cleaned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AA2FB6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[BI]</w:t>
                                  </w:r>
                                </w:p>
                              </w:tc>
                            </w:tr>
                            <w:tr w:rsidR="00A3152B" w:rsidRPr="006C4778" w14:paraId="183527F0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CB9693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User shown correct operation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5C47A4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[BJ]</w:t>
                                  </w:r>
                                </w:p>
                              </w:tc>
                            </w:tr>
                            <w:tr w:rsidR="00A3152B" w:rsidRPr="006C4778" w14:paraId="11E70116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49CEFF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Immersion Stat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96D7F1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[BK]</w:t>
                                  </w:r>
                                </w:p>
                              </w:tc>
                            </w:tr>
                            <w:tr w:rsidR="00A3152B" w:rsidRPr="006C4778" w14:paraId="149E58B8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2155DF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Smoke / Co Alarm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E844A6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[BL]</w:t>
                                  </w:r>
                                </w:p>
                              </w:tc>
                            </w:tr>
                            <w:tr w:rsidR="00A3152B" w:rsidRPr="006C4778" w14:paraId="588FB055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BE381A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Non-Evasive leak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7B0C32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[BM]</w:t>
                                  </w:r>
                                </w:p>
                              </w:tc>
                            </w:tr>
                            <w:tr w:rsidR="00A3152B" w:rsidRPr="006C4778" w14:paraId="1CD42DB0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6C8260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Refrigerant type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D25A05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[BN]</w:t>
                                  </w:r>
                                </w:p>
                              </w:tc>
                            </w:tr>
                            <w:tr w:rsidR="00A3152B" w:rsidRPr="006C4778" w14:paraId="20B18784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2E97170" w14:textId="77777777" w:rsidR="00A3152B" w:rsidRPr="003D2D2F" w:rsidRDefault="003D2D2F" w:rsidP="00A3152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Defects Found</w:t>
                                  </w:r>
                                </w:p>
                              </w:tc>
                            </w:tr>
                            <w:tr w:rsidR="00A3152B" w:rsidRPr="006C4778" w14:paraId="41C62742" w14:textId="77777777" w:rsidTr="00C17B2F">
                              <w:trPr>
                                <w:cantSplit/>
                                <w:trHeight w:val="1429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5A8A4C6" w14:textId="77777777" w:rsidR="00A3152B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[BO]</w:t>
                                  </w:r>
                                </w:p>
                              </w:tc>
                            </w:tr>
                            <w:tr w:rsidR="00A3152B" w:rsidRPr="006C4778" w14:paraId="57E2ADDE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69DCD4F5" w14:textId="77777777" w:rsidR="00A3152B" w:rsidRPr="003D2D2F" w:rsidRDefault="003D2D2F" w:rsidP="003D2D2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Remedial Works Required</w:t>
                                  </w:r>
                                </w:p>
                              </w:tc>
                            </w:tr>
                            <w:tr w:rsidR="003D2D2F" w:rsidRPr="006C4778" w14:paraId="43A509F3" w14:textId="77777777" w:rsidTr="00AA7AEE">
                              <w:trPr>
                                <w:cantSplit/>
                                <w:trHeight w:val="1401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E3508F2" w14:textId="77777777" w:rsidR="003D2D2F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[BP]</w:t>
                                  </w:r>
                                </w:p>
                              </w:tc>
                            </w:tr>
                            <w:tr w:rsidR="003D2D2F" w:rsidRPr="006C4778" w14:paraId="770BB848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2D7B878B" w14:textId="77777777" w:rsidR="003D2D2F" w:rsidRPr="003D2D2F" w:rsidRDefault="003D2D2F" w:rsidP="003D2D2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Safety Record issued by:</w:t>
                                  </w:r>
                                </w:p>
                              </w:tc>
                            </w:tr>
                            <w:tr w:rsidR="003D2D2F" w:rsidRPr="006C4778" w14:paraId="082E0903" w14:textId="77777777" w:rsidTr="00DC5ED1">
                              <w:trPr>
                                <w:cantSplit/>
                                <w:trHeight w:val="530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A9ABBA" w14:textId="77777777" w:rsidR="003D2D2F" w:rsidRPr="00451934" w:rsidRDefault="002D394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2DC4ED" w14:textId="3C6BF57D" w:rsidR="003D2D2F" w:rsidRPr="00451934" w:rsidRDefault="008E0F39" w:rsidP="008E0F3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" w:name="EngSig2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"/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E8A770" w14:textId="77777777" w:rsidR="003D2D2F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6C70BF" w14:textId="77777777" w:rsidR="003D2D2F" w:rsidRPr="00C17B2F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[BR]</w:t>
                                  </w:r>
                                </w:p>
                              </w:tc>
                            </w:tr>
                            <w:tr w:rsidR="002D3949" w:rsidRPr="006C4778" w14:paraId="72B08C61" w14:textId="77777777" w:rsidTr="002D39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1C5F5A" w14:textId="77777777" w:rsidR="002D3949" w:rsidRPr="00451934" w:rsidRDefault="002D394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82E06F" w14:textId="77777777" w:rsidR="002D3949" w:rsidRPr="00C17B2F" w:rsidRDefault="00C17B2F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[BS]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7E8A28B" w14:textId="77777777" w:rsidR="002D3949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3D2D2F" w:rsidRPr="006C4778" w14:paraId="61D338C8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A066164" w14:textId="77777777" w:rsidR="003D2D2F" w:rsidRDefault="002D3949" w:rsidP="003D2D2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Received</w:t>
                                  </w:r>
                                  <w:r w:rsidR="003D2D2F"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 xml:space="preserve"> by:</w:t>
                                  </w:r>
                                </w:p>
                              </w:tc>
                            </w:tr>
                            <w:tr w:rsidR="003D2D2F" w:rsidRPr="006C4778" w14:paraId="613A5237" w14:textId="77777777" w:rsidTr="002D3949">
                              <w:trPr>
                                <w:cantSplit/>
                                <w:trHeight w:val="539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362971" w14:textId="77777777" w:rsidR="003D2D2F" w:rsidRPr="00451934" w:rsidRDefault="002D394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E0DD9E" w14:textId="2D61BBD0" w:rsidR="003D2D2F" w:rsidRPr="00451934" w:rsidRDefault="008E0F39" w:rsidP="008E0F3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" w:name="CustSig2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2"/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A2E31E" w14:textId="77777777" w:rsidR="003D2D2F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EFE53D" w14:textId="77777777" w:rsidR="003D2D2F" w:rsidRPr="00C17B2F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[BU]</w:t>
                                  </w:r>
                                </w:p>
                              </w:tc>
                            </w:tr>
                            <w:tr w:rsidR="002D3949" w:rsidRPr="006C4778" w14:paraId="78556553" w14:textId="77777777" w:rsidTr="002D3949">
                              <w:trPr>
                                <w:cantSplit/>
                                <w:trHeight w:val="419"/>
                              </w:trPr>
                              <w:tc>
                                <w:tcPr>
                                  <w:tcW w:w="280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570E7F7" w14:textId="77777777" w:rsidR="002D3949" w:rsidRPr="004B29EA" w:rsidRDefault="00AA7AEE" w:rsidP="00AA7AEE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color w:val="FFFFFF"/>
                                      <w:sz w:val="16"/>
                                      <w:szCs w:val="14"/>
                                    </w:rPr>
                                  </w:pPr>
                                  <w:r w:rsidRPr="004B29EA">
                                    <w:rPr>
                                      <w:rFonts w:ascii="Arial" w:hAnsi="Arial" w:cs="Arial"/>
                                      <w:bCs/>
                                      <w:color w:val="FFFFFF"/>
                                      <w:sz w:val="16"/>
                                      <w:szCs w:val="14"/>
                                    </w:rPr>
                                    <w:t>[BV]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7FBC5C" w14:textId="77777777" w:rsidR="002D3949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69CFCA" w14:textId="55B6E32F" w:rsidR="002D3949" w:rsidRPr="009668E6" w:rsidRDefault="009668E6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[BW]</w:t>
                                  </w:r>
                                </w:p>
                              </w:tc>
                            </w:tr>
                          </w:tbl>
                          <w:p w14:paraId="7F1D2566" w14:textId="77777777" w:rsidR="005415F1" w:rsidRDefault="005415F1" w:rsidP="005415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5FA77" id="Text Box 12" o:spid="_x0000_s1027" style="position:absolute;margin-left:285.05pt;margin-top:102.85pt;width:282.75pt;height:59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" fillcolor="#a5a5a5" strokeweight="2pt">
                <v:textbox inset="0,0,0,0">
                  <w:txbxContent>
                    <w:p w14:paraId="68642ECD" w14:textId="77777777" w:rsidR="005415F1" w:rsidRPr="00762799" w:rsidRDefault="005415F1" w:rsidP="005415F1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6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59"/>
                        <w:gridCol w:w="1842"/>
                        <w:gridCol w:w="567"/>
                        <w:gridCol w:w="426"/>
                        <w:gridCol w:w="1566"/>
                      </w:tblGrid>
                      <w:tr w:rsidR="00560E08" w:rsidRPr="006C4778" w14:paraId="29C6C68E" w14:textId="77777777" w:rsidTr="003907C5">
                        <w:trPr>
                          <w:cantSplit/>
                          <w:trHeight w:val="352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2CC"/>
                            <w:vAlign w:val="center"/>
                          </w:tcPr>
                          <w:p w14:paraId="6664556C" w14:textId="77777777" w:rsidR="00560E08" w:rsidRPr="006C4778" w:rsidRDefault="00A3152B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ASHP Service Record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nil"/>
                              <w:left w:val="single" w:sz="4" w:space="0" w:color="FFFFFF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322E001A" w14:textId="77777777" w:rsidR="00560E08" w:rsidRPr="006C4778" w:rsidRDefault="00C17B2F" w:rsidP="00C17B2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Passed YES / NO / NA</w:t>
                            </w:r>
                          </w:p>
                        </w:tc>
                      </w:tr>
                      <w:tr w:rsidR="00A44133" w:rsidRPr="006C4778" w14:paraId="419563B2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9BBF8A6" w14:textId="77777777" w:rsidR="00A44133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3EC196" w14:textId="77777777" w:rsidR="00A44133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[BA]</w:t>
                            </w:r>
                          </w:p>
                        </w:tc>
                      </w:tr>
                      <w:tr w:rsidR="00A3152B" w:rsidRPr="006C4778" w14:paraId="6B70D55B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1E7317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320182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[BB]</w:t>
                            </w:r>
                          </w:p>
                        </w:tc>
                      </w:tr>
                      <w:tr w:rsidR="00A3152B" w:rsidRPr="006C4778" w14:paraId="78784116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B5EB15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087B89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[BC]</w:t>
                            </w:r>
                          </w:p>
                        </w:tc>
                      </w:tr>
                      <w:tr w:rsidR="00A3152B" w:rsidRPr="006C4778" w14:paraId="3081D57D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3865CED2" w14:textId="77777777" w:rsidR="00A3152B" w:rsidRPr="00A3152B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A3152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Service Schedule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34BC226F" w14:textId="77777777" w:rsidR="00A3152B" w:rsidRPr="00C17B2F" w:rsidRDefault="00A3152B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</w:p>
                        </w:tc>
                      </w:tr>
                      <w:tr w:rsidR="00A3152B" w:rsidRPr="006C4778" w14:paraId="16F66899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E7FC17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Visual inspection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1BEFCD7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[BD]</w:t>
                            </w:r>
                          </w:p>
                        </w:tc>
                      </w:tr>
                      <w:tr w:rsidR="00A3152B" w:rsidRPr="006C4778" w14:paraId="520CC941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177AAC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Electrical Safety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C9CEBB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[BE]</w:t>
                            </w:r>
                          </w:p>
                        </w:tc>
                      </w:tr>
                      <w:tr w:rsidR="00A3152B" w:rsidRPr="006C4778" w14:paraId="5222ED30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919CFA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Filter cleaned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3FFEE9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[BF]</w:t>
                            </w:r>
                          </w:p>
                        </w:tc>
                      </w:tr>
                      <w:tr w:rsidR="00A3152B" w:rsidRPr="006C4778" w14:paraId="3BB2D0BE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F21B4A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Anti-Freeze Level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0D98FD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[BG]</w:t>
                            </w:r>
                          </w:p>
                        </w:tc>
                      </w:tr>
                      <w:tr w:rsidR="00A3152B" w:rsidRPr="006C4778" w14:paraId="72F0CA42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FED0A8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Flow level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97A063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[BH]</w:t>
                            </w:r>
                          </w:p>
                        </w:tc>
                      </w:tr>
                      <w:tr w:rsidR="00A3152B" w:rsidRPr="006C4778" w14:paraId="31F50B9F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8C2D15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Evaporator cleaned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AA2FB6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[BI]</w:t>
                            </w:r>
                          </w:p>
                        </w:tc>
                      </w:tr>
                      <w:tr w:rsidR="00A3152B" w:rsidRPr="006C4778" w14:paraId="183527F0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CB9693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User shown correct operation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5C47A4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[BJ]</w:t>
                            </w:r>
                          </w:p>
                        </w:tc>
                      </w:tr>
                      <w:tr w:rsidR="00A3152B" w:rsidRPr="006C4778" w14:paraId="11E70116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49CEFF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Immersion Stat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96D7F1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[BK]</w:t>
                            </w:r>
                          </w:p>
                        </w:tc>
                      </w:tr>
                      <w:tr w:rsidR="00A3152B" w:rsidRPr="006C4778" w14:paraId="149E58B8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2155DF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Smoke / Co Alarm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E844A6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[BL]</w:t>
                            </w:r>
                          </w:p>
                        </w:tc>
                      </w:tr>
                      <w:tr w:rsidR="00A3152B" w:rsidRPr="006C4778" w14:paraId="588FB055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BE381A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Non-Evasive leak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7B0C32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[BM]</w:t>
                            </w:r>
                          </w:p>
                        </w:tc>
                      </w:tr>
                      <w:tr w:rsidR="00A3152B" w:rsidRPr="006C4778" w14:paraId="1CD42DB0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6C8260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Refrigerant type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D25A05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[BN]</w:t>
                            </w:r>
                          </w:p>
                        </w:tc>
                      </w:tr>
                      <w:tr w:rsidR="00A3152B" w:rsidRPr="006C4778" w14:paraId="20B18784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12E97170" w14:textId="77777777" w:rsidR="00A3152B" w:rsidRPr="003D2D2F" w:rsidRDefault="003D2D2F" w:rsidP="00A3152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Defects Found</w:t>
                            </w:r>
                          </w:p>
                        </w:tc>
                      </w:tr>
                      <w:tr w:rsidR="00A3152B" w:rsidRPr="006C4778" w14:paraId="41C62742" w14:textId="77777777" w:rsidTr="00C17B2F">
                        <w:trPr>
                          <w:cantSplit/>
                          <w:trHeight w:val="1429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5A8A4C6" w14:textId="77777777" w:rsidR="00A3152B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[BO]</w:t>
                            </w:r>
                          </w:p>
                        </w:tc>
                      </w:tr>
                      <w:tr w:rsidR="00A3152B" w:rsidRPr="006C4778" w14:paraId="57E2ADDE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69DCD4F5" w14:textId="77777777" w:rsidR="00A3152B" w:rsidRPr="003D2D2F" w:rsidRDefault="003D2D2F" w:rsidP="003D2D2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Remedial Works Required</w:t>
                            </w:r>
                          </w:p>
                        </w:tc>
                      </w:tr>
                      <w:tr w:rsidR="003D2D2F" w:rsidRPr="006C4778" w14:paraId="43A509F3" w14:textId="77777777" w:rsidTr="00AA7AEE">
                        <w:trPr>
                          <w:cantSplit/>
                          <w:trHeight w:val="1401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2E3508F2" w14:textId="77777777" w:rsidR="003D2D2F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[BP]</w:t>
                            </w:r>
                          </w:p>
                        </w:tc>
                      </w:tr>
                      <w:tr w:rsidR="003D2D2F" w:rsidRPr="006C4778" w14:paraId="770BB848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2D7B878B" w14:textId="77777777" w:rsidR="003D2D2F" w:rsidRPr="003D2D2F" w:rsidRDefault="003D2D2F" w:rsidP="003D2D2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Safety Record issued by:</w:t>
                            </w:r>
                          </w:p>
                        </w:tc>
                      </w:tr>
                      <w:tr w:rsidR="003D2D2F" w:rsidRPr="006C4778" w14:paraId="082E0903" w14:textId="77777777" w:rsidTr="00DC5ED1">
                        <w:trPr>
                          <w:cantSplit/>
                          <w:trHeight w:val="530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A9ABBA" w14:textId="77777777" w:rsidR="003D2D2F" w:rsidRPr="00451934" w:rsidRDefault="002D394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32DC4ED" w14:textId="3C6BF57D" w:rsidR="003D2D2F" w:rsidRPr="00451934" w:rsidRDefault="008E0F39" w:rsidP="008E0F3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3" w:name="EngSig2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3"/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E8A770" w14:textId="77777777" w:rsidR="003D2D2F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6C70BF" w14:textId="77777777" w:rsidR="003D2D2F" w:rsidRPr="00C17B2F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[BR]</w:t>
                            </w:r>
                          </w:p>
                        </w:tc>
                      </w:tr>
                      <w:tr w:rsidR="002D3949" w:rsidRPr="006C4778" w14:paraId="72B08C61" w14:textId="77777777" w:rsidTr="002D3949">
                        <w:trPr>
                          <w:cantSplit/>
                          <w:trHeight w:val="285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1C5F5A" w14:textId="77777777" w:rsidR="002D3949" w:rsidRPr="00451934" w:rsidRDefault="002D394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82E06F" w14:textId="77777777" w:rsidR="002D3949" w:rsidRPr="00C17B2F" w:rsidRDefault="00C17B2F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[BS]</w:t>
                            </w:r>
                          </w:p>
                        </w:tc>
                        <w:tc>
                          <w:tcPr>
                            <w:tcW w:w="2559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7E8A28B" w14:textId="77777777" w:rsidR="002D3949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3D2D2F" w:rsidRPr="006C4778" w14:paraId="61D338C8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7A066164" w14:textId="77777777" w:rsidR="003D2D2F" w:rsidRDefault="002D3949" w:rsidP="003D2D2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Received</w:t>
                            </w:r>
                            <w:r w:rsidR="003D2D2F"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by:</w:t>
                            </w:r>
                          </w:p>
                        </w:tc>
                      </w:tr>
                      <w:tr w:rsidR="003D2D2F" w:rsidRPr="006C4778" w14:paraId="613A5237" w14:textId="77777777" w:rsidTr="002D3949">
                        <w:trPr>
                          <w:cantSplit/>
                          <w:trHeight w:val="539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362971" w14:textId="77777777" w:rsidR="003D2D2F" w:rsidRPr="00451934" w:rsidRDefault="002D394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E0DD9E" w14:textId="2D61BBD0" w:rsidR="003D2D2F" w:rsidRPr="00451934" w:rsidRDefault="008E0F39" w:rsidP="008E0F3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" w:name="CustSig2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4"/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A2E31E" w14:textId="77777777" w:rsidR="003D2D2F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EFE53D" w14:textId="77777777" w:rsidR="003D2D2F" w:rsidRPr="00C17B2F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[BU]</w:t>
                            </w:r>
                          </w:p>
                        </w:tc>
                      </w:tr>
                      <w:tr w:rsidR="002D3949" w:rsidRPr="006C4778" w14:paraId="78556553" w14:textId="77777777" w:rsidTr="002D3949">
                        <w:trPr>
                          <w:cantSplit/>
                          <w:trHeight w:val="419"/>
                        </w:trPr>
                        <w:tc>
                          <w:tcPr>
                            <w:tcW w:w="280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570E7F7" w14:textId="77777777" w:rsidR="002D3949" w:rsidRPr="004B29EA" w:rsidRDefault="00AA7AEE" w:rsidP="00AA7AEE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color w:val="FFFFFF"/>
                                <w:sz w:val="16"/>
                                <w:szCs w:val="14"/>
                              </w:rPr>
                            </w:pPr>
                            <w:r w:rsidRPr="004B29EA">
                              <w:rPr>
                                <w:rFonts w:ascii="Arial" w:hAnsi="Arial" w:cs="Arial"/>
                                <w:bCs/>
                                <w:color w:val="FFFFFF"/>
                                <w:sz w:val="16"/>
                                <w:szCs w:val="14"/>
                              </w:rPr>
                              <w:t>[BV]</w:t>
                            </w:r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7FBC5C" w14:textId="77777777" w:rsidR="002D3949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69CFCA" w14:textId="55B6E32F" w:rsidR="002D3949" w:rsidRPr="009668E6" w:rsidRDefault="009668E6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[BW]</w:t>
                            </w:r>
                          </w:p>
                        </w:tc>
                      </w:tr>
                    </w:tbl>
                    <w:p w14:paraId="7F1D2566" w14:textId="77777777" w:rsidR="005415F1" w:rsidRDefault="005415F1" w:rsidP="005415F1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B5B937" wp14:editId="7C3E19ED">
                <wp:simplePos x="0" y="0"/>
                <wp:positionH relativeFrom="column">
                  <wp:posOffset>635</wp:posOffset>
                </wp:positionH>
                <wp:positionV relativeFrom="paragraph">
                  <wp:posOffset>1306195</wp:posOffset>
                </wp:positionV>
                <wp:extent cx="3533775" cy="7496175"/>
                <wp:effectExtent l="0" t="0" r="28575" b="2857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749617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6225E" w14:textId="77777777" w:rsidR="004714AC" w:rsidRPr="00762799" w:rsidRDefault="004714AC" w:rsidP="004714AC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53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1418"/>
                              <w:gridCol w:w="1275"/>
                              <w:gridCol w:w="1418"/>
                            </w:tblGrid>
                            <w:tr w:rsidR="00084614" w:rsidRPr="006C4778" w14:paraId="57E84F02" w14:textId="77777777" w:rsidTr="003907C5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6312F16" w14:textId="77777777" w:rsidR="00084614" w:rsidRPr="006C4778" w:rsidRDefault="00084614" w:rsidP="00084614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Hot Water Storage Vessel Details</w:t>
                                  </w:r>
                                </w:p>
                              </w:tc>
                            </w:tr>
                            <w:tr w:rsidR="00084614" w:rsidRPr="006C4778" w14:paraId="0C2EE5AC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2BEED9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76BC9E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</w:tr>
                            <w:tr w:rsidR="00084614" w:rsidRPr="006C4778" w14:paraId="4ABB15BF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2DBD04" w14:textId="77777777" w:rsidR="00084614" w:rsidRPr="002D3949" w:rsidRDefault="00A929B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[AA]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BB931DF" w14:textId="77777777" w:rsidR="00084614" w:rsidRPr="002D3949" w:rsidRDefault="00A929B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[AB]</w:t>
                                  </w:r>
                                </w:p>
                              </w:tc>
                            </w:tr>
                            <w:tr w:rsidR="00084614" w:rsidRPr="006C4778" w14:paraId="582856DC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3E2325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D7055B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Indirect or Direct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F52F68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ASHP and/or Solar or Immersion Heaters</w:t>
                                  </w:r>
                                </w:p>
                              </w:tc>
                            </w:tr>
                            <w:tr w:rsidR="00084614" w:rsidRPr="006C4778" w14:paraId="52699C03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992AF6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[AC]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11EE9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[AD]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FA0A4A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[AE]</w:t>
                                  </w:r>
                                </w:p>
                              </w:tc>
                            </w:tr>
                            <w:tr w:rsidR="00084614" w:rsidRPr="006C4778" w14:paraId="751F0EAB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304D8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Capacity (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Ltrs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2D9F91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Makers Warning label attached (Yes/No)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4F7A5C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Inlet water pressure and flow rate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15D87E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Fully commissioned (Yes/No/NA)*</w:t>
                                  </w:r>
                                </w:p>
                              </w:tc>
                            </w:tr>
                            <w:tr w:rsidR="00084614" w:rsidRPr="006C4778" w14:paraId="3D3980AE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82BF77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[AF]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F8102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[AG]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8F5194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[AH]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3945D9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[AI]</w:t>
                                  </w:r>
                                </w:p>
                              </w:tc>
                            </w:tr>
                            <w:tr w:rsidR="00084614" w:rsidRPr="006C4778" w14:paraId="4B86BBC5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0A6DF3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System operating pressure: (Bar)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528DBD8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[AJ]</w:t>
                                  </w:r>
                                </w:p>
                              </w:tc>
                            </w:tr>
                            <w:tr w:rsidR="00084614" w:rsidRPr="006C4778" w14:paraId="19B998EB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DE474A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pressure of expansion vessel: (Bar)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1A9BE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[AK]</w:t>
                                  </w:r>
                                </w:p>
                              </w:tc>
                            </w:tr>
                            <w:tr w:rsidR="00084614" w:rsidRPr="006C4778" w14:paraId="037C172E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2C405F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pressure of expansion valve: (Bar)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AE3D8D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[AL]</w:t>
                                  </w:r>
                                </w:p>
                              </w:tc>
                            </w:tr>
                            <w:tr w:rsidR="00084614" w:rsidRPr="006C4778" w14:paraId="5A7FF80B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91F01D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temperature of temperature relief valve</w:t>
                                  </w:r>
                                  <w:r w:rsidR="00676736"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(</w:t>
                                  </w:r>
                                  <w:r w:rsidR="00676736" w:rsidRPr="002D3949"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º</w:t>
                                  </w:r>
                                  <w:r w:rsidR="00676736" w:rsidRPr="002D3949">
                                    <w:rPr>
                                      <w:rFonts w:hint="cs"/>
                                      <w:b/>
                                      <w:bCs/>
                                      <w:sz w:val="16"/>
                                      <w:szCs w:val="14"/>
                                      <w:rtl/>
                                      <w:lang w:bidi="he-IL"/>
                                    </w:rPr>
                                    <w:t>C</w:t>
                                  </w: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B56F69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[AM]</w:t>
                                  </w:r>
                                </w:p>
                              </w:tc>
                            </w:tr>
                            <w:tr w:rsidR="00084614" w:rsidRPr="006C4778" w14:paraId="7750A16D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5BA339" w14:textId="77777777" w:rsidR="00084614" w:rsidRPr="002D3949" w:rsidRDefault="00F94910" w:rsidP="00F94910">
                                  <w:pPr>
                                    <w:keepNext/>
                                    <w:outlineLvl w:val="5"/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temperature and pressure of combined temperature and pressure relief valve (</w:t>
                                  </w:r>
                                  <w:r w:rsidRPr="002D3949"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º</w:t>
                                  </w: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C/Bar)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91AAC2" w14:textId="77777777" w:rsidR="00084614" w:rsidRPr="002D3949" w:rsidRDefault="00853885" w:rsidP="0085388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[AN]</w:t>
                                  </w:r>
                                </w:p>
                              </w:tc>
                            </w:tr>
                            <w:tr w:rsidR="00084614" w:rsidRPr="006C4778" w14:paraId="7472C81F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B4DC157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Maximum primary circuit pressure and flow temperature (indirectly heated vessel): (</w:t>
                                  </w:r>
                                  <w:r w:rsidRPr="002D3949"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º</w:t>
                                  </w: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C/Bar)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FF126E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[AO]</w:t>
                                  </w:r>
                                </w:p>
                              </w:tc>
                            </w:tr>
                            <w:tr w:rsidR="00F94910" w:rsidRPr="006C4778" w14:paraId="6F48E887" w14:textId="77777777" w:rsidTr="00613D43">
                              <w:trPr>
                                <w:cantSplit/>
                                <w:trHeight w:val="411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2743602" w14:textId="77777777" w:rsidR="00F94910" w:rsidRPr="002D3949" w:rsidRDefault="00F94910" w:rsidP="00F949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Discharge Pipework (D1) – relief valve to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</w:p>
                              </w:tc>
                            </w:tr>
                            <w:tr w:rsidR="00084614" w:rsidRPr="006C4778" w14:paraId="490D0585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0D8258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Nominal size of D1 (mm)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4E5B3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[AP]</w:t>
                                  </w:r>
                                </w:p>
                              </w:tc>
                            </w:tr>
                            <w:tr w:rsidR="00084614" w:rsidRPr="006C4778" w14:paraId="6AE86ED1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99AB4B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Length of D1 (mm)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4D05E9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[AQ]</w:t>
                                  </w:r>
                                </w:p>
                              </w:tc>
                            </w:tr>
                            <w:tr w:rsidR="00084614" w:rsidRPr="006C4778" w14:paraId="00E91E3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F04A73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Number of discharges: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A6507CD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[AR]</w:t>
                                  </w:r>
                                </w:p>
                              </w:tc>
                            </w:tr>
                            <w:tr w:rsidR="00084614" w:rsidRPr="006C4778" w14:paraId="0A251C1A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38D630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Is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installed within the same location as the hot water storage vessel: Yes/No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7D976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[AS]</w:t>
                                  </w:r>
                                </w:p>
                              </w:tc>
                            </w:tr>
                            <w:tr w:rsidR="00F94910" w:rsidRPr="006C4778" w14:paraId="6D0FC91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B3C18D" w14:textId="77777777" w:rsidR="00F94910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Is the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visible? Yes/ No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15093A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[AT]</w:t>
                                  </w:r>
                                </w:p>
                              </w:tc>
                            </w:tr>
                            <w:tr w:rsidR="00F94910" w:rsidRPr="006C4778" w14:paraId="1C8D2BD8" w14:textId="77777777" w:rsidTr="00613D43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1A25B17" w14:textId="77777777" w:rsidR="00F94910" w:rsidRPr="002D3949" w:rsidRDefault="00A3152B" w:rsidP="00A3152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Discharge Pipework (D2) –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to point of termination</w:t>
                                  </w:r>
                                </w:p>
                              </w:tc>
                            </w:tr>
                            <w:tr w:rsidR="00F94910" w:rsidRPr="006C4778" w14:paraId="31FF1381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D7B091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Nominal size of D2 (mm)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9DA63B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[AU]</w:t>
                                  </w:r>
                                </w:p>
                              </w:tc>
                            </w:tr>
                            <w:tr w:rsidR="00F94910" w:rsidRPr="006C4778" w14:paraId="30C57EB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19C0F30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Pipework material (Copper/ Steel / Plastic)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FF574F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[AV]</w:t>
                                  </w:r>
                                </w:p>
                              </w:tc>
                            </w:tr>
                            <w:tr w:rsidR="00F94910" w:rsidRPr="006C4778" w14:paraId="50F05391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9B06A1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Does the pipework fall continuously to point of termination: Yes/No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5A014B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[AW]</w:t>
                                  </w:r>
                                </w:p>
                              </w:tc>
                            </w:tr>
                            <w:tr w:rsidR="00F94910" w:rsidRPr="006C4778" w14:paraId="6452B80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C2B9CB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Method of Termination: (Gully/ Low Level / Soil Stack / High Level)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5E6B99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[AX]</w:t>
                                  </w:r>
                                </w:p>
                              </w:tc>
                            </w:tr>
                            <w:tr w:rsidR="00F94910" w:rsidRPr="006C4778" w14:paraId="7C6D4F23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6AD0AA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Method of termination Satisfactory: (Yes/No)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D3E7B8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[AY]</w:t>
                                  </w:r>
                                </w:p>
                              </w:tc>
                            </w:tr>
                          </w:tbl>
                          <w:p w14:paraId="0881F4FE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5B937" id="_x0000_s1028" style="position:absolute;margin-left:.05pt;margin-top:102.85pt;width:278.25pt;height:59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" fillcolor="#a5a5a5" strokeweight="2pt">
                <v:textbox inset="0,0,0,0">
                  <w:txbxContent>
                    <w:p w14:paraId="1216225E" w14:textId="77777777" w:rsidR="004714AC" w:rsidRPr="00762799" w:rsidRDefault="004714AC" w:rsidP="004714AC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53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42"/>
                        <w:gridCol w:w="1418"/>
                        <w:gridCol w:w="1275"/>
                        <w:gridCol w:w="1418"/>
                      </w:tblGrid>
                      <w:tr w:rsidR="00084614" w:rsidRPr="006C4778" w14:paraId="57E84F02" w14:textId="77777777" w:rsidTr="003907C5">
                        <w:trPr>
                          <w:cantSplit/>
                          <w:trHeight w:val="352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76312F16" w14:textId="77777777" w:rsidR="00084614" w:rsidRPr="006C4778" w:rsidRDefault="00084614" w:rsidP="00084614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Hot Water Storage Vessel Details</w:t>
                            </w:r>
                          </w:p>
                        </w:tc>
                      </w:tr>
                      <w:tr w:rsidR="00084614" w:rsidRPr="006C4778" w14:paraId="0C2EE5AC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2BEED9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76BC9E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Model</w:t>
                            </w:r>
                          </w:p>
                        </w:tc>
                      </w:tr>
                      <w:tr w:rsidR="00084614" w:rsidRPr="006C4778" w14:paraId="4ABB15BF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2DBD04" w14:textId="77777777" w:rsidR="00084614" w:rsidRPr="002D3949" w:rsidRDefault="00A929B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[AA]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BB931DF" w14:textId="77777777" w:rsidR="00084614" w:rsidRPr="002D3949" w:rsidRDefault="00A929B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[AB]</w:t>
                            </w:r>
                          </w:p>
                        </w:tc>
                      </w:tr>
                      <w:tr w:rsidR="00084614" w:rsidRPr="006C4778" w14:paraId="582856DC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3E2325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D7055B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Indirect or Direct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F52F68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ASHP and/or Solar or Immersion Heaters</w:t>
                            </w:r>
                          </w:p>
                        </w:tc>
                      </w:tr>
                      <w:tr w:rsidR="00084614" w:rsidRPr="006C4778" w14:paraId="52699C03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992AF6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[AC]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11EE9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[AD]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FA0A4A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[AE]</w:t>
                            </w:r>
                          </w:p>
                        </w:tc>
                      </w:tr>
                      <w:tr w:rsidR="00084614" w:rsidRPr="006C4778" w14:paraId="751F0EAB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9304D8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Capacity (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Ltrs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2D9F91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Makers Warning label attached (Yes/No)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4F7A5C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Inlet water pressure and flow rate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15D87E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Fully commissioned (Yes/No/NA)*</w:t>
                            </w:r>
                          </w:p>
                        </w:tc>
                      </w:tr>
                      <w:tr w:rsidR="00084614" w:rsidRPr="006C4778" w14:paraId="3D3980AE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82BF77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[AF]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F8102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[AG]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8F5194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[AH]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3945D9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[AI]</w:t>
                            </w:r>
                          </w:p>
                        </w:tc>
                      </w:tr>
                      <w:tr w:rsidR="00084614" w:rsidRPr="006C4778" w14:paraId="4B86BBC5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0A6DF3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System operating pressure: (Bar)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528DBD8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[AJ]</w:t>
                            </w:r>
                          </w:p>
                        </w:tc>
                      </w:tr>
                      <w:tr w:rsidR="00084614" w:rsidRPr="006C4778" w14:paraId="19B998EB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DE474A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pressure of expansion vessel: (Bar)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1A9BE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[AK]</w:t>
                            </w:r>
                          </w:p>
                        </w:tc>
                      </w:tr>
                      <w:tr w:rsidR="00084614" w:rsidRPr="006C4778" w14:paraId="037C172E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2C405F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pressure of expansion valve: (Bar)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AE3D8D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[AL]</w:t>
                            </w:r>
                          </w:p>
                        </w:tc>
                      </w:tr>
                      <w:tr w:rsidR="00084614" w:rsidRPr="006C4778" w14:paraId="5A7FF80B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91F01D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temperature of temperature relief valve</w:t>
                            </w:r>
                            <w:r w:rsidR="00676736"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(</w:t>
                            </w:r>
                            <w:r w:rsidR="00676736" w:rsidRPr="002D3949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º</w:t>
                            </w:r>
                            <w:r w:rsidR="00676736" w:rsidRPr="002D3949">
                              <w:rPr>
                                <w:rFonts w:hint="cs"/>
                                <w:b/>
                                <w:bCs/>
                                <w:sz w:val="16"/>
                                <w:szCs w:val="14"/>
                                <w:rtl/>
                                <w:lang w:bidi="he-IL"/>
                              </w:rPr>
                              <w:t>C</w:t>
                            </w: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B56F69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[AM]</w:t>
                            </w:r>
                          </w:p>
                        </w:tc>
                      </w:tr>
                      <w:tr w:rsidR="00084614" w:rsidRPr="006C4778" w14:paraId="7750A16D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5BA339" w14:textId="77777777" w:rsidR="00084614" w:rsidRPr="002D3949" w:rsidRDefault="00F94910" w:rsidP="00F94910">
                            <w:pPr>
                              <w:keepNext/>
                              <w:outlineLvl w:val="5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temperature and pressure of combined temperature and pressure relief valve (</w:t>
                            </w:r>
                            <w:r w:rsidRPr="002D3949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º</w:t>
                            </w: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C/Bar)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91AAC2" w14:textId="77777777" w:rsidR="00084614" w:rsidRPr="002D3949" w:rsidRDefault="00853885" w:rsidP="0085388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[AN]</w:t>
                            </w:r>
                          </w:p>
                        </w:tc>
                      </w:tr>
                      <w:tr w:rsidR="00084614" w:rsidRPr="006C4778" w14:paraId="7472C81F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B4DC157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Maximum primary circuit pressure and flow temperature (indirectly heated vessel): (</w:t>
                            </w:r>
                            <w:r w:rsidRPr="002D3949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º</w:t>
                            </w: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C/Bar)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FF126E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[AO]</w:t>
                            </w:r>
                          </w:p>
                        </w:tc>
                      </w:tr>
                      <w:tr w:rsidR="00F94910" w:rsidRPr="006C4778" w14:paraId="6F48E887" w14:textId="77777777" w:rsidTr="00613D43">
                        <w:trPr>
                          <w:cantSplit/>
                          <w:trHeight w:val="411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72743602" w14:textId="77777777" w:rsidR="00F94910" w:rsidRPr="002D3949" w:rsidRDefault="00F94910" w:rsidP="00F949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Discharge Pipework (D1) – relief valve to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</w:p>
                        </w:tc>
                      </w:tr>
                      <w:tr w:rsidR="00084614" w:rsidRPr="006C4778" w14:paraId="490D0585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0D8258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Nominal size of D1 (mm)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4E5B3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[AP]</w:t>
                            </w:r>
                          </w:p>
                        </w:tc>
                      </w:tr>
                      <w:tr w:rsidR="00084614" w:rsidRPr="006C4778" w14:paraId="6AE86ED1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99AB4B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Length of D1 (mm)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4D05E9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[AQ]</w:t>
                            </w:r>
                          </w:p>
                        </w:tc>
                      </w:tr>
                      <w:tr w:rsidR="00084614" w:rsidRPr="006C4778" w14:paraId="00E91E3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F04A73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Number of discharges: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A6507CD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[AR]</w:t>
                            </w:r>
                          </w:p>
                        </w:tc>
                      </w:tr>
                      <w:tr w:rsidR="00084614" w:rsidRPr="006C4778" w14:paraId="0A251C1A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38D630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Is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installed within the same location as the hot water storage vessel: Yes/No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7D976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[AS]</w:t>
                            </w:r>
                          </w:p>
                        </w:tc>
                      </w:tr>
                      <w:tr w:rsidR="00F94910" w:rsidRPr="006C4778" w14:paraId="6D0FC91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B3C18D" w14:textId="77777777" w:rsidR="00F94910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Is the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visible? Yes/ No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15093A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[AT]</w:t>
                            </w:r>
                          </w:p>
                        </w:tc>
                      </w:tr>
                      <w:tr w:rsidR="00F94910" w:rsidRPr="006C4778" w14:paraId="1C8D2BD8" w14:textId="77777777" w:rsidTr="00613D43">
                        <w:trPr>
                          <w:cantSplit/>
                          <w:trHeight w:val="409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11A25B17" w14:textId="77777777" w:rsidR="00F94910" w:rsidRPr="002D3949" w:rsidRDefault="00A3152B" w:rsidP="00A3152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Discharge Pipework (D2) –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to point of termination</w:t>
                            </w:r>
                          </w:p>
                        </w:tc>
                      </w:tr>
                      <w:tr w:rsidR="00F94910" w:rsidRPr="006C4778" w14:paraId="31FF1381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D7B091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Nominal size of D2 (mm)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39DA63B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[AU]</w:t>
                            </w:r>
                          </w:p>
                        </w:tc>
                      </w:tr>
                      <w:tr w:rsidR="00F94910" w:rsidRPr="006C4778" w14:paraId="30C57EB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19C0F30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Pipework material (Copper/ Steel / Plastic)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FF574F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[AV]</w:t>
                            </w:r>
                          </w:p>
                        </w:tc>
                      </w:tr>
                      <w:tr w:rsidR="00F94910" w:rsidRPr="006C4778" w14:paraId="50F05391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9B06A1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Does the pipework fall continuously to point of termination: Yes/No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5A014B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[AW]</w:t>
                            </w:r>
                          </w:p>
                        </w:tc>
                      </w:tr>
                      <w:tr w:rsidR="00F94910" w:rsidRPr="006C4778" w14:paraId="6452B80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EC2B9CB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Method of Termination: (Gully/ Low Level / Soil Stack / High Level)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5E6B99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[AX]</w:t>
                            </w:r>
                          </w:p>
                        </w:tc>
                      </w:tr>
                      <w:tr w:rsidR="00F94910" w:rsidRPr="006C4778" w14:paraId="7C6D4F23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6AD0AA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Method of termination Satisfactory: (Yes/No)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D3E7B8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[AY]</w:t>
                            </w:r>
                          </w:p>
                        </w:tc>
                      </w:tr>
                    </w:tbl>
                    <w:p w14:paraId="0881F4FE" w14:textId="77777777" w:rsidR="004714AC" w:rsidRDefault="004714AC" w:rsidP="004714AC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E62929" wp14:editId="07E1DE9F">
                <wp:simplePos x="0" y="0"/>
                <wp:positionH relativeFrom="column">
                  <wp:posOffset>635</wp:posOffset>
                </wp:positionH>
                <wp:positionV relativeFrom="paragraph">
                  <wp:posOffset>271145</wp:posOffset>
                </wp:positionV>
                <wp:extent cx="7210425" cy="1025525"/>
                <wp:effectExtent l="0" t="0" r="28575" b="222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102552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030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89"/>
                              <w:gridCol w:w="7341"/>
                            </w:tblGrid>
                            <w:tr w:rsidR="00D3210B" w:rsidRPr="005443D9" w14:paraId="75A065A6" w14:textId="77777777" w:rsidTr="00E40128">
                              <w:trPr>
                                <w:cantSplit/>
                                <w:trHeight w:val="72"/>
                              </w:trPr>
                              <w:tc>
                                <w:tcPr>
                                  <w:tcW w:w="110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11F2E7" w14:textId="77777777" w:rsidR="00D3210B" w:rsidRPr="00C4555A" w:rsidRDefault="00D3210B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3210B" w:rsidRPr="000C247C" w14:paraId="38F90AA9" w14:textId="77777777" w:rsidTr="00C17B2F">
                              <w:trPr>
                                <w:cantSplit/>
                                <w:trHeight w:val="204"/>
                              </w:trPr>
                              <w:tc>
                                <w:tcPr>
                                  <w:tcW w:w="1103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5689A6D" w14:textId="77777777" w:rsidR="00D3210B" w:rsidRPr="00781013" w:rsidRDefault="00E40128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OCCUPIER</w:t>
                                  </w:r>
                                  <w:r w:rsidR="00D321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3210B" w:rsidRPr="000C247C" w14:paraId="79DB2525" w14:textId="77777777" w:rsidTr="00C17B2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451ABEAD" w14:textId="77777777" w:rsidR="00D3210B" w:rsidRPr="0095483B" w:rsidRDefault="00D3210B" w:rsidP="00D3210B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7341" w:type="dxa"/>
                                  <w:shd w:val="clear" w:color="auto" w:fill="FFFFFF"/>
                                  <w:vAlign w:val="center"/>
                                </w:tcPr>
                                <w:p w14:paraId="2E11BF0D" w14:textId="5E4134E4" w:rsidR="00D3210B" w:rsidRPr="0095483B" w:rsidRDefault="009668E6" w:rsidP="000A7F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[A]</w:t>
                                  </w:r>
                                </w:p>
                              </w:tc>
                            </w:tr>
                            <w:tr w:rsidR="00D3210B" w:rsidRPr="000C247C" w14:paraId="1DE0FD1A" w14:textId="77777777" w:rsidTr="00C17B2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672CEAF5" w14:textId="77777777" w:rsidR="00D3210B" w:rsidRPr="0095483B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7341" w:type="dxa"/>
                                  <w:shd w:val="clear" w:color="auto" w:fill="FFFFFF"/>
                                  <w:vAlign w:val="center"/>
                                </w:tcPr>
                                <w:p w14:paraId="413EB636" w14:textId="2292D722" w:rsidR="00D3210B" w:rsidRPr="0095483B" w:rsidRDefault="009668E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[B]</w:t>
                                  </w:r>
                                </w:p>
                              </w:tc>
                            </w:tr>
                            <w:tr w:rsidR="00D3210B" w:rsidRPr="000C247C" w14:paraId="510C2F35" w14:textId="77777777" w:rsidTr="00C17B2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5B5A8CDC" w14:textId="77777777" w:rsidR="00D3210B" w:rsidRPr="0095483B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1" w:type="dxa"/>
                                  <w:shd w:val="clear" w:color="auto" w:fill="FFFFFF"/>
                                  <w:vAlign w:val="center"/>
                                </w:tcPr>
                                <w:p w14:paraId="3BDAB986" w14:textId="6270C790" w:rsidR="00D3210B" w:rsidRPr="0095483B" w:rsidRDefault="009668E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[C]</w:t>
                                  </w:r>
                                </w:p>
                              </w:tc>
                            </w:tr>
                            <w:tr w:rsidR="002573C9" w:rsidRPr="000C247C" w14:paraId="6C49B4D4" w14:textId="77777777" w:rsidTr="002573C9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5B7BE2D0" w14:textId="77777777" w:rsidR="002573C9" w:rsidRPr="0095483B" w:rsidRDefault="002573C9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</w:t>
                                  </w:r>
                                </w:p>
                              </w:tc>
                              <w:tc>
                                <w:tcPr>
                                  <w:tcW w:w="7340" w:type="dxa"/>
                                  <w:shd w:val="clear" w:color="auto" w:fill="FFFFFF"/>
                                  <w:vAlign w:val="center"/>
                                </w:tcPr>
                                <w:p w14:paraId="3AB9283E" w14:textId="4BE032F8" w:rsidR="002573C9" w:rsidRPr="0095483B" w:rsidRDefault="009668E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[D]</w:t>
                                  </w:r>
                                </w:p>
                              </w:tc>
                            </w:tr>
                          </w:tbl>
                          <w:p w14:paraId="62AB0ED7" w14:textId="77777777" w:rsidR="00D3210B" w:rsidRDefault="00D3210B" w:rsidP="00D321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E62929" id="_x0000_s1029" style="position:absolute;margin-left:.05pt;margin-top:21.35pt;width:567.75pt;height:8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" fillcolor="#a5a5a5" strokeweight="2pt">
                <v:textbox inset="0,0,0,0">
                  <w:txbxContent>
                    <w:tbl>
                      <w:tblPr>
                        <w:tblW w:w="11030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89"/>
                        <w:gridCol w:w="7341"/>
                      </w:tblGrid>
                      <w:tr w:rsidR="00D3210B" w:rsidRPr="005443D9" w14:paraId="75A065A6" w14:textId="77777777" w:rsidTr="00E40128">
                        <w:trPr>
                          <w:cantSplit/>
                          <w:trHeight w:val="72"/>
                        </w:trPr>
                        <w:tc>
                          <w:tcPr>
                            <w:tcW w:w="1103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211F2E7" w14:textId="77777777" w:rsidR="00D3210B" w:rsidRPr="00C4555A" w:rsidRDefault="00D3210B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16"/>
                              </w:rPr>
                            </w:pPr>
                          </w:p>
                        </w:tc>
                      </w:tr>
                      <w:tr w:rsidR="00D3210B" w:rsidRPr="000C247C" w14:paraId="38F90AA9" w14:textId="77777777" w:rsidTr="00C17B2F">
                        <w:trPr>
                          <w:cantSplit/>
                          <w:trHeight w:val="204"/>
                        </w:trPr>
                        <w:tc>
                          <w:tcPr>
                            <w:tcW w:w="1103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5689A6D" w14:textId="77777777" w:rsidR="00D3210B" w:rsidRPr="00781013" w:rsidRDefault="00E40128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OCCUPIER</w:t>
                            </w:r>
                            <w:r w:rsidR="00D3210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:</w:t>
                            </w:r>
                          </w:p>
                        </w:tc>
                      </w:tr>
                      <w:tr w:rsidR="00D3210B" w:rsidRPr="000C247C" w14:paraId="79DB2525" w14:textId="77777777" w:rsidTr="00C17B2F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451ABEAD" w14:textId="77777777" w:rsidR="00D3210B" w:rsidRPr="0095483B" w:rsidRDefault="00D3210B" w:rsidP="00D3210B">
                            <w:pP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7341" w:type="dxa"/>
                            <w:shd w:val="clear" w:color="auto" w:fill="FFFFFF"/>
                            <w:vAlign w:val="center"/>
                          </w:tcPr>
                          <w:p w14:paraId="2E11BF0D" w14:textId="5E4134E4" w:rsidR="00D3210B" w:rsidRPr="0095483B" w:rsidRDefault="009668E6" w:rsidP="000A7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[A]</w:t>
                            </w:r>
                          </w:p>
                        </w:tc>
                      </w:tr>
                      <w:tr w:rsidR="00D3210B" w:rsidRPr="000C247C" w14:paraId="1DE0FD1A" w14:textId="77777777" w:rsidTr="00C17B2F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672CEAF5" w14:textId="77777777" w:rsidR="00D3210B" w:rsidRPr="0095483B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7341" w:type="dxa"/>
                            <w:shd w:val="clear" w:color="auto" w:fill="FFFFFF"/>
                            <w:vAlign w:val="center"/>
                          </w:tcPr>
                          <w:p w14:paraId="413EB636" w14:textId="2292D722" w:rsidR="00D3210B" w:rsidRPr="0095483B" w:rsidRDefault="009668E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[B]</w:t>
                            </w:r>
                          </w:p>
                        </w:tc>
                      </w:tr>
                      <w:tr w:rsidR="00D3210B" w:rsidRPr="000C247C" w14:paraId="510C2F35" w14:textId="77777777" w:rsidTr="00C17B2F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5B5A8CDC" w14:textId="77777777" w:rsidR="00D3210B" w:rsidRPr="0095483B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41" w:type="dxa"/>
                            <w:shd w:val="clear" w:color="auto" w:fill="FFFFFF"/>
                            <w:vAlign w:val="center"/>
                          </w:tcPr>
                          <w:p w14:paraId="3BDAB986" w14:textId="6270C790" w:rsidR="00D3210B" w:rsidRPr="0095483B" w:rsidRDefault="009668E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[C]</w:t>
                            </w:r>
                          </w:p>
                        </w:tc>
                      </w:tr>
                      <w:tr w:rsidR="002573C9" w:rsidRPr="000C247C" w14:paraId="6C49B4D4" w14:textId="77777777" w:rsidTr="002573C9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5B7BE2D0" w14:textId="77777777" w:rsidR="002573C9" w:rsidRPr="0095483B" w:rsidRDefault="002573C9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</w:t>
                            </w:r>
                          </w:p>
                        </w:tc>
                        <w:tc>
                          <w:tcPr>
                            <w:tcW w:w="7340" w:type="dxa"/>
                            <w:shd w:val="clear" w:color="auto" w:fill="FFFFFF"/>
                            <w:vAlign w:val="center"/>
                          </w:tcPr>
                          <w:p w14:paraId="3AB9283E" w14:textId="4BE032F8" w:rsidR="002573C9" w:rsidRPr="0095483B" w:rsidRDefault="009668E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[D]</w:t>
                            </w:r>
                          </w:p>
                        </w:tc>
                      </w:tr>
                    </w:tbl>
                    <w:p w14:paraId="62AB0ED7" w14:textId="77777777" w:rsidR="00D3210B" w:rsidRDefault="00D3210B" w:rsidP="00D3210B"/>
                  </w:txbxContent>
                </v:textbox>
              </v:roundrect>
            </w:pict>
          </mc:Fallback>
        </mc:AlternateContent>
      </w:r>
    </w:p>
    <w:sectPr w:rsidR="00316565" w:rsidRPr="000F0A48" w:rsidSect="00661815">
      <w:pgSz w:w="11906" w:h="16838"/>
      <w:pgMar w:top="567" w:right="284" w:bottom="567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61053" w14:textId="77777777" w:rsidR="00B5661F" w:rsidRDefault="00B5661F" w:rsidP="00BC29D0">
      <w:r>
        <w:separator/>
      </w:r>
    </w:p>
  </w:endnote>
  <w:endnote w:type="continuationSeparator" w:id="0">
    <w:p w14:paraId="42C9D8D4" w14:textId="77777777" w:rsidR="00B5661F" w:rsidRDefault="00B5661F" w:rsidP="00BC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4C63" w14:textId="77777777" w:rsidR="00B5661F" w:rsidRDefault="00B5661F" w:rsidP="00BC29D0">
      <w:r>
        <w:separator/>
      </w:r>
    </w:p>
  </w:footnote>
  <w:footnote w:type="continuationSeparator" w:id="0">
    <w:p w14:paraId="2B33777A" w14:textId="77777777" w:rsidR="00B5661F" w:rsidRDefault="00B5661F" w:rsidP="00BC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E525927"/>
    <w:multiLevelType w:val="hybridMultilevel"/>
    <w:tmpl w:val="5EBE160A"/>
    <w:lvl w:ilvl="0" w:tplc="1D824C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F87F4D"/>
    <w:multiLevelType w:val="hybridMultilevel"/>
    <w:tmpl w:val="90885C78"/>
    <w:lvl w:ilvl="0" w:tplc="08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4A0870"/>
    <w:multiLevelType w:val="hybridMultilevel"/>
    <w:tmpl w:val="230E2F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1C731B3"/>
    <w:multiLevelType w:val="hybridMultilevel"/>
    <w:tmpl w:val="7EA86F26"/>
    <w:lvl w:ilvl="0" w:tplc="80328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4A"/>
    <w:rsid w:val="00022A2A"/>
    <w:rsid w:val="00024664"/>
    <w:rsid w:val="000250C0"/>
    <w:rsid w:val="00042F73"/>
    <w:rsid w:val="00071E0F"/>
    <w:rsid w:val="00084614"/>
    <w:rsid w:val="000A7F80"/>
    <w:rsid w:val="000B1F8E"/>
    <w:rsid w:val="000C719C"/>
    <w:rsid w:val="000D315E"/>
    <w:rsid w:val="000D600B"/>
    <w:rsid w:val="000E49D1"/>
    <w:rsid w:val="000F0A48"/>
    <w:rsid w:val="000F4DEF"/>
    <w:rsid w:val="00105008"/>
    <w:rsid w:val="00107ACC"/>
    <w:rsid w:val="001333AB"/>
    <w:rsid w:val="00141FCE"/>
    <w:rsid w:val="001423F1"/>
    <w:rsid w:val="001B222B"/>
    <w:rsid w:val="001C1018"/>
    <w:rsid w:val="001E66FF"/>
    <w:rsid w:val="001F6C12"/>
    <w:rsid w:val="00205B10"/>
    <w:rsid w:val="00210C9C"/>
    <w:rsid w:val="00211AFA"/>
    <w:rsid w:val="00215AB1"/>
    <w:rsid w:val="002570B2"/>
    <w:rsid w:val="002573C9"/>
    <w:rsid w:val="00257C61"/>
    <w:rsid w:val="002974FF"/>
    <w:rsid w:val="002D3949"/>
    <w:rsid w:val="00316565"/>
    <w:rsid w:val="0032447B"/>
    <w:rsid w:val="00347A85"/>
    <w:rsid w:val="00386018"/>
    <w:rsid w:val="003907C5"/>
    <w:rsid w:val="003C41CA"/>
    <w:rsid w:val="003D2D2F"/>
    <w:rsid w:val="003F415E"/>
    <w:rsid w:val="00421EAA"/>
    <w:rsid w:val="00424B42"/>
    <w:rsid w:val="00451934"/>
    <w:rsid w:val="004547FD"/>
    <w:rsid w:val="00455740"/>
    <w:rsid w:val="004714AC"/>
    <w:rsid w:val="00483FA4"/>
    <w:rsid w:val="004A0936"/>
    <w:rsid w:val="004A227E"/>
    <w:rsid w:val="004B29EA"/>
    <w:rsid w:val="004C6A16"/>
    <w:rsid w:val="0052273B"/>
    <w:rsid w:val="005363C8"/>
    <w:rsid w:val="005415F1"/>
    <w:rsid w:val="00546B6F"/>
    <w:rsid w:val="00551824"/>
    <w:rsid w:val="005538BD"/>
    <w:rsid w:val="00560E08"/>
    <w:rsid w:val="00587806"/>
    <w:rsid w:val="005C2678"/>
    <w:rsid w:val="005C79D3"/>
    <w:rsid w:val="005D5F7C"/>
    <w:rsid w:val="005D6FA5"/>
    <w:rsid w:val="005F1EEB"/>
    <w:rsid w:val="006029E3"/>
    <w:rsid w:val="00613D43"/>
    <w:rsid w:val="006250CA"/>
    <w:rsid w:val="00661815"/>
    <w:rsid w:val="00673435"/>
    <w:rsid w:val="00676736"/>
    <w:rsid w:val="006A26F6"/>
    <w:rsid w:val="006B3CD5"/>
    <w:rsid w:val="006B543A"/>
    <w:rsid w:val="006B5C4B"/>
    <w:rsid w:val="006D2598"/>
    <w:rsid w:val="006F4208"/>
    <w:rsid w:val="00711F3B"/>
    <w:rsid w:val="00713425"/>
    <w:rsid w:val="00725736"/>
    <w:rsid w:val="00740284"/>
    <w:rsid w:val="007439FD"/>
    <w:rsid w:val="0074411D"/>
    <w:rsid w:val="00752D02"/>
    <w:rsid w:val="0075484A"/>
    <w:rsid w:val="00761541"/>
    <w:rsid w:val="00762799"/>
    <w:rsid w:val="007725D0"/>
    <w:rsid w:val="00781013"/>
    <w:rsid w:val="00783497"/>
    <w:rsid w:val="0078708C"/>
    <w:rsid w:val="007A544F"/>
    <w:rsid w:val="007B6F8F"/>
    <w:rsid w:val="007D7E81"/>
    <w:rsid w:val="00806B2F"/>
    <w:rsid w:val="00824984"/>
    <w:rsid w:val="00831595"/>
    <w:rsid w:val="00853885"/>
    <w:rsid w:val="008733E2"/>
    <w:rsid w:val="00877612"/>
    <w:rsid w:val="00877BCE"/>
    <w:rsid w:val="008B5002"/>
    <w:rsid w:val="008C12CD"/>
    <w:rsid w:val="008E0F39"/>
    <w:rsid w:val="008E618E"/>
    <w:rsid w:val="0091176B"/>
    <w:rsid w:val="00930333"/>
    <w:rsid w:val="00947EE2"/>
    <w:rsid w:val="0095483B"/>
    <w:rsid w:val="00965C31"/>
    <w:rsid w:val="009668E6"/>
    <w:rsid w:val="009B244B"/>
    <w:rsid w:val="009B4058"/>
    <w:rsid w:val="00A01EC4"/>
    <w:rsid w:val="00A216B0"/>
    <w:rsid w:val="00A23C3F"/>
    <w:rsid w:val="00A3152B"/>
    <w:rsid w:val="00A415AF"/>
    <w:rsid w:val="00A44133"/>
    <w:rsid w:val="00A46BD0"/>
    <w:rsid w:val="00A76519"/>
    <w:rsid w:val="00A929B5"/>
    <w:rsid w:val="00AA7AEE"/>
    <w:rsid w:val="00AB2443"/>
    <w:rsid w:val="00AB4599"/>
    <w:rsid w:val="00AC2F1B"/>
    <w:rsid w:val="00AE507F"/>
    <w:rsid w:val="00B00C3F"/>
    <w:rsid w:val="00B122DA"/>
    <w:rsid w:val="00B40E60"/>
    <w:rsid w:val="00B5661F"/>
    <w:rsid w:val="00B70466"/>
    <w:rsid w:val="00B73C4E"/>
    <w:rsid w:val="00B80A7C"/>
    <w:rsid w:val="00B83FB0"/>
    <w:rsid w:val="00B86C39"/>
    <w:rsid w:val="00B96BE8"/>
    <w:rsid w:val="00BA72A3"/>
    <w:rsid w:val="00BB51BD"/>
    <w:rsid w:val="00BC29D0"/>
    <w:rsid w:val="00BD7B29"/>
    <w:rsid w:val="00BE249A"/>
    <w:rsid w:val="00BF6B01"/>
    <w:rsid w:val="00C06A2C"/>
    <w:rsid w:val="00C17B2F"/>
    <w:rsid w:val="00C40B34"/>
    <w:rsid w:val="00C4555A"/>
    <w:rsid w:val="00C526AE"/>
    <w:rsid w:val="00C64EB3"/>
    <w:rsid w:val="00C76BC2"/>
    <w:rsid w:val="00C84B98"/>
    <w:rsid w:val="00CA5BB2"/>
    <w:rsid w:val="00CB5FA2"/>
    <w:rsid w:val="00CC2724"/>
    <w:rsid w:val="00CD6AC0"/>
    <w:rsid w:val="00CE381C"/>
    <w:rsid w:val="00CF4CF5"/>
    <w:rsid w:val="00D04E65"/>
    <w:rsid w:val="00D07FEE"/>
    <w:rsid w:val="00D13D99"/>
    <w:rsid w:val="00D244D7"/>
    <w:rsid w:val="00D3210B"/>
    <w:rsid w:val="00D73CDA"/>
    <w:rsid w:val="00D86109"/>
    <w:rsid w:val="00DC3A13"/>
    <w:rsid w:val="00DC5ED1"/>
    <w:rsid w:val="00DD0EBA"/>
    <w:rsid w:val="00DD3EC5"/>
    <w:rsid w:val="00DE7FE2"/>
    <w:rsid w:val="00DF73DB"/>
    <w:rsid w:val="00E1153B"/>
    <w:rsid w:val="00E1326B"/>
    <w:rsid w:val="00E15325"/>
    <w:rsid w:val="00E40128"/>
    <w:rsid w:val="00E74519"/>
    <w:rsid w:val="00E80D6A"/>
    <w:rsid w:val="00E8113F"/>
    <w:rsid w:val="00E96A5A"/>
    <w:rsid w:val="00E9784A"/>
    <w:rsid w:val="00EB7D88"/>
    <w:rsid w:val="00EC23C4"/>
    <w:rsid w:val="00EF6D4A"/>
    <w:rsid w:val="00EF754B"/>
    <w:rsid w:val="00F05833"/>
    <w:rsid w:val="00F06FB4"/>
    <w:rsid w:val="00F1556E"/>
    <w:rsid w:val="00F359AC"/>
    <w:rsid w:val="00F4316D"/>
    <w:rsid w:val="00F65DA8"/>
    <w:rsid w:val="00F7725D"/>
    <w:rsid w:val="00F94910"/>
    <w:rsid w:val="00FC4D11"/>
    <w:rsid w:val="00FC6869"/>
    <w:rsid w:val="00FE20A3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D9B53"/>
  <w15:chartTrackingRefBased/>
  <w15:docId w15:val="{9063A6AE-D786-4935-83AF-7A8BA8A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BC29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29D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C29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C29D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SAFUnven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92BB6-CC6E-4444-AFC4-F160BDB1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SAFUnvented.dot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Yemi Fasuyi</cp:lastModifiedBy>
  <cp:revision>4</cp:revision>
  <cp:lastPrinted>2016-05-04T07:24:00Z</cp:lastPrinted>
  <dcterms:created xsi:type="dcterms:W3CDTF">2018-11-20T10:32:00Z</dcterms:created>
  <dcterms:modified xsi:type="dcterms:W3CDTF">2019-03-22T10:02:00Z</dcterms:modified>
</cp:coreProperties>
</file>