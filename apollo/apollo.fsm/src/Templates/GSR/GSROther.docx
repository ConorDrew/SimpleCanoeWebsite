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7CAC" w14:textId="7733BCAC" w:rsidR="006D4745" w:rsidRPr="00790EB6" w:rsidRDefault="006D4745" w:rsidP="006D4745">
      <w:pPr>
        <w:pStyle w:val="Header"/>
        <w:rPr>
          <w:rFonts w:ascii="Arial" w:hAnsi="Arial" w:cs="Arial"/>
          <w:color w:val="FFFFFF" w:themeColor="background1"/>
          <w:sz w:val="16"/>
        </w:rPr>
      </w:pPr>
      <w:r w:rsidRPr="00790EB6">
        <w:rPr>
          <w:rFonts w:ascii="Arial" w:hAnsi="Arial" w:cs="Arial"/>
          <w:color w:val="FFFFFF" w:themeColor="background1"/>
          <w:sz w:val="16"/>
        </w:rPr>
        <w:t>[GoldenRule]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307"/>
        <w:gridCol w:w="5307"/>
      </w:tblGrid>
      <w:tr w:rsidR="00C41FCA" w:rsidRPr="00790EB6" w14:paraId="7683A35B" w14:textId="77777777" w:rsidTr="0029724E">
        <w:tc>
          <w:tcPr>
            <w:tcW w:w="5306" w:type="dxa"/>
          </w:tcPr>
          <w:p w14:paraId="26D2A51B" w14:textId="770F9890" w:rsidR="00C41FCA" w:rsidRPr="00790EB6" w:rsidRDefault="00C41FCA" w:rsidP="002972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07" w:type="dxa"/>
          </w:tcPr>
          <w:p w14:paraId="7A14D6A5" w14:textId="46C016E7" w:rsidR="00C41FCA" w:rsidRPr="00790EB6" w:rsidRDefault="00C41FCA" w:rsidP="002972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0E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LANDLORD </w:t>
            </w:r>
            <w:r w:rsidR="006B3E2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SAFETY </w:t>
            </w:r>
            <w:r w:rsidR="00F845D0" w:rsidRPr="00790EB6">
              <w:rPr>
                <w:rFonts w:ascii="Arial" w:hAnsi="Arial" w:cs="Arial"/>
                <w:b/>
                <w:bCs/>
                <w:sz w:val="28"/>
                <w:szCs w:val="28"/>
              </w:rPr>
              <w:t>RECORD</w:t>
            </w:r>
          </w:p>
        </w:tc>
        <w:tc>
          <w:tcPr>
            <w:tcW w:w="5307" w:type="dxa"/>
          </w:tcPr>
          <w:p w14:paraId="0C7B6FFB" w14:textId="065372F2" w:rsidR="00C41FCA" w:rsidRPr="00790EB6" w:rsidRDefault="00C41FCA" w:rsidP="0029724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VisitDate"/>
            <w:r w:rsidRPr="00790EB6">
              <w:rPr>
                <w:rFonts w:ascii="Arial" w:hAnsi="Arial" w:cs="Arial"/>
                <w:b/>
                <w:bCs/>
                <w:sz w:val="18"/>
                <w:szCs w:val="18"/>
              </w:rPr>
              <w:t>[VisitDate]</w:t>
            </w:r>
            <w:bookmarkEnd w:id="0"/>
          </w:p>
        </w:tc>
      </w:tr>
    </w:tbl>
    <w:p w14:paraId="6212C64A" w14:textId="1C6D7A26" w:rsidR="000F0A48" w:rsidRPr="00790EB6" w:rsidRDefault="006D4745" w:rsidP="00C41FCA">
      <w:pPr>
        <w:rPr>
          <w:rFonts w:ascii="Arial" w:hAnsi="Arial" w:cs="Arial"/>
          <w:b/>
          <w:bCs/>
          <w:sz w:val="18"/>
        </w:rPr>
      </w:pP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16536D" wp14:editId="6CD59F1C">
                <wp:simplePos x="0" y="0"/>
                <wp:positionH relativeFrom="page">
                  <wp:posOffset>1745615</wp:posOffset>
                </wp:positionH>
                <wp:positionV relativeFrom="page">
                  <wp:posOffset>563880</wp:posOffset>
                </wp:positionV>
                <wp:extent cx="2462530" cy="1565910"/>
                <wp:effectExtent l="0" t="0" r="13970" b="1524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2530" cy="15659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9"/>
                              <w:gridCol w:w="2508"/>
                              <w:gridCol w:w="955"/>
                            </w:tblGrid>
                            <w:tr w:rsidR="00877612" w:rsidRPr="00A13BF1" w14:paraId="41C7AD65" w14:textId="77777777" w:rsidTr="002E2358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572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6E154A13" w14:textId="77777777" w:rsidR="00877612" w:rsidRPr="00541F8D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77612" w:rsidRPr="004F4AEF" w14:paraId="7AB4643B" w14:textId="77777777" w:rsidTr="009E5E97">
                              <w:trPr>
                                <w:gridBefore w:val="1"/>
                                <w:wBefore w:w="109" w:type="dxa"/>
                                <w:cantSplit/>
                                <w:trHeight w:hRule="exact" w:val="1989"/>
                                <w:jc w:val="center"/>
                              </w:trPr>
                              <w:tc>
                                <w:tcPr>
                                  <w:tcW w:w="25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099D13" w14:textId="77777777" w:rsidR="004D018B" w:rsidRDefault="004D018B" w:rsidP="004D018B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  <w:p w14:paraId="7DDBA855" w14:textId="77777777" w:rsidR="004D018B" w:rsidRDefault="004D018B" w:rsidP="004D018B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  <w:p w14:paraId="6ED5BB30" w14:textId="77777777" w:rsidR="004D018B" w:rsidRDefault="004D018B" w:rsidP="004D018B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</w:t>
                                  </w:r>
                                </w:p>
                                <w:p w14:paraId="187B1973" w14:textId="77777777" w:rsidR="004D018B" w:rsidRDefault="004D018B" w:rsidP="004D018B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[CompanyPostcode] </w:t>
                                  </w:r>
                                </w:p>
                                <w:p w14:paraId="458C11BD" w14:textId="77777777" w:rsidR="004D018B" w:rsidRDefault="004D018B" w:rsidP="004D018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Tel No.</w:t>
                                  </w:r>
                                </w:p>
                                <w:p w14:paraId="29916C02" w14:textId="77777777" w:rsidR="004D018B" w:rsidRDefault="004D018B" w:rsidP="004D018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[CompanyTelephoneNumber] </w:t>
                                  </w:r>
                                </w:p>
                                <w:p w14:paraId="306F4AC6" w14:textId="27115D2F" w:rsidR="00877612" w:rsidRPr="00790EB6" w:rsidRDefault="004D018B" w:rsidP="00E304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89460CD" w14:textId="77777777" w:rsidR="00877612" w:rsidRPr="00790EB6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2F526E44" w14:textId="1271F796" w:rsidR="00C82578" w:rsidRPr="00790EB6" w:rsidRDefault="00C82578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2CB0796" w14:textId="77777777" w:rsidR="00C82578" w:rsidRPr="00790EB6" w:rsidRDefault="00C82578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71EF0C36" w14:textId="77777777" w:rsidR="00877612" w:rsidRPr="00790EB6" w:rsidRDefault="00877612" w:rsidP="00C8257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762BEF" w14:textId="77777777" w:rsidR="00877612" w:rsidRDefault="00877612" w:rsidP="000F0A4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6536D" id="Text Box 3" o:spid="_x0000_s1026" style="position:absolute;margin-left:137.45pt;margin-top:44.4pt;width:193.9pt;height:123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9"/>
                        <w:gridCol w:w="2508"/>
                        <w:gridCol w:w="955"/>
                      </w:tblGrid>
                      <w:tr w:rsidR="00877612" w:rsidRPr="00A13BF1" w14:paraId="41C7AD65" w14:textId="77777777" w:rsidTr="002E2358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572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6E154A13" w14:textId="77777777" w:rsidR="00877612" w:rsidRPr="00541F8D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877612" w:rsidRPr="004F4AEF" w14:paraId="7AB4643B" w14:textId="77777777" w:rsidTr="009E5E97">
                        <w:trPr>
                          <w:gridBefore w:val="1"/>
                          <w:wBefore w:w="109" w:type="dxa"/>
                          <w:cantSplit/>
                          <w:trHeight w:hRule="exact" w:val="1989"/>
                          <w:jc w:val="center"/>
                        </w:trPr>
                        <w:tc>
                          <w:tcPr>
                            <w:tcW w:w="25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099D13" w14:textId="77777777" w:rsidR="004D018B" w:rsidRDefault="004D018B" w:rsidP="004D018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  <w:p w14:paraId="7DDBA855" w14:textId="77777777" w:rsidR="004D018B" w:rsidRDefault="004D018B" w:rsidP="004D018B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  <w:p w14:paraId="6ED5BB30" w14:textId="77777777" w:rsidR="004D018B" w:rsidRDefault="004D018B" w:rsidP="004D018B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</w:t>
                            </w:r>
                          </w:p>
                          <w:p w14:paraId="187B1973" w14:textId="77777777" w:rsidR="004D018B" w:rsidRDefault="004D018B" w:rsidP="004D018B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[CompanyPostcode] </w:t>
                            </w:r>
                          </w:p>
                          <w:p w14:paraId="458C11BD" w14:textId="77777777" w:rsidR="004D018B" w:rsidRDefault="004D018B" w:rsidP="004D0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Tel No.</w:t>
                            </w:r>
                          </w:p>
                          <w:p w14:paraId="29916C02" w14:textId="77777777" w:rsidR="004D018B" w:rsidRDefault="004D018B" w:rsidP="004D0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[CompanyTelephoneNumber] </w:t>
                            </w:r>
                          </w:p>
                          <w:p w14:paraId="306F4AC6" w14:textId="27115D2F" w:rsidR="00877612" w:rsidRPr="00790EB6" w:rsidRDefault="004D018B" w:rsidP="00E304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bookmarkStart w:id="2" w:name="_GoBack"/>
                            <w:bookmarkEnd w:id="2"/>
                          </w:p>
                        </w:tc>
                        <w:tc>
                          <w:tcPr>
                            <w:tcW w:w="9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89460CD" w14:textId="77777777" w:rsidR="00877612" w:rsidRPr="00790EB6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2F526E44" w14:textId="1271F796" w:rsidR="00C82578" w:rsidRPr="00790EB6" w:rsidRDefault="00C82578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72CB0796" w14:textId="77777777" w:rsidR="00C82578" w:rsidRPr="00790EB6" w:rsidRDefault="00C82578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71EF0C36" w14:textId="77777777" w:rsidR="00877612" w:rsidRPr="00790EB6" w:rsidRDefault="00877612" w:rsidP="00C8257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5762BE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8B63A1" wp14:editId="3773B438">
                <wp:simplePos x="0" y="0"/>
                <wp:positionH relativeFrom="page">
                  <wp:posOffset>7193915</wp:posOffset>
                </wp:positionH>
                <wp:positionV relativeFrom="page">
                  <wp:posOffset>563245</wp:posOffset>
                </wp:positionV>
                <wp:extent cx="3284855" cy="1566545"/>
                <wp:effectExtent l="0" t="0" r="10795" b="1460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855" cy="156654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26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62"/>
                              <w:gridCol w:w="1255"/>
                              <w:gridCol w:w="826"/>
                              <w:gridCol w:w="1683"/>
                            </w:tblGrid>
                            <w:tr w:rsidR="00877612" w:rsidRPr="00A13BF1" w14:paraId="0A66F85C" w14:textId="77777777" w:rsidTr="00790EB6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2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8DAE5D" w14:textId="77777777" w:rsidR="00877612" w:rsidRPr="00541F8D" w:rsidRDefault="004714AC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Client/</w:t>
                                  </w:r>
                                  <w:r w:rsidR="00877612"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 xml:space="preserve"> (if different)</w:t>
                                  </w:r>
                                </w:p>
                              </w:tc>
                            </w:tr>
                            <w:tr w:rsidR="00877612" w14:paraId="72DAD60E" w14:textId="77777777" w:rsidTr="00790EB6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B529B5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B1E421B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[LandLordName]</w:t>
                                  </w:r>
                                  <w:bookmarkEnd w:id="3"/>
                                </w:p>
                              </w:tc>
                            </w:tr>
                            <w:tr w:rsidR="00877612" w14:paraId="0ADCEFA2" w14:textId="77777777" w:rsidTr="00790EB6">
                              <w:trPr>
                                <w:cantSplit/>
                                <w:trHeight w:hRule="exact" w:val="438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052C58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70C25C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4"/>
                                </w:p>
                              </w:tc>
                            </w:tr>
                            <w:tr w:rsidR="00877612" w14:paraId="35095A6D" w14:textId="77777777" w:rsidTr="00790EB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E1D3C5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4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A861610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5"/>
                                </w:p>
                              </w:tc>
                            </w:tr>
                            <w:tr w:rsidR="00877612" w14:paraId="281708AF" w14:textId="77777777" w:rsidTr="00790EB6">
                              <w:trPr>
                                <w:cantSplit/>
                                <w:trHeight w:hRule="exact" w:val="420"/>
                                <w:jc w:val="center"/>
                              </w:trPr>
                              <w:tc>
                                <w:tcPr>
                                  <w:tcW w:w="1062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2DECFAE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  <w:shd w:val="clear" w:color="auto" w:fill="FFFFFF"/>
                                  <w:vAlign w:val="center"/>
                                </w:tcPr>
                                <w:p w14:paraId="78D21602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6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[LLPostcode]</w:t>
                                  </w:r>
                                  <w:bookmarkEnd w:id="6"/>
                                </w:p>
                              </w:tc>
                              <w:tc>
                                <w:tcPr>
                                  <w:tcW w:w="826" w:type="dxa"/>
                                  <w:shd w:val="clear" w:color="auto" w:fill="FFFFFF"/>
                                  <w:vAlign w:val="center"/>
                                </w:tcPr>
                                <w:p w14:paraId="2EA335BA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50E2BB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7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[LLTelNo]</w:t>
                                  </w:r>
                                  <w:bookmarkEnd w:id="7"/>
                                </w:p>
                              </w:tc>
                            </w:tr>
                            <w:tr w:rsidR="00877612" w:rsidRPr="00827A1A" w14:paraId="484724D1" w14:textId="77777777" w:rsidTr="00790EB6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1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B4F8DE" w14:textId="77777777" w:rsidR="00877612" w:rsidRPr="009300C4" w:rsidRDefault="004714AC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</w:p>
                              </w:tc>
                              <w:tc>
                                <w:tcPr>
                                  <w:tcW w:w="25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7BC2794" w14:textId="75B44E12" w:rsidR="00877612" w:rsidRPr="009300C4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 w:rsidR="00094E2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877612" w14:paraId="7A01AB64" w14:textId="77777777" w:rsidTr="00790EB6">
                              <w:trPr>
                                <w:cantSplit/>
                                <w:trHeight w:hRule="exact" w:val="286"/>
                                <w:jc w:val="center"/>
                              </w:trPr>
                              <w:tc>
                                <w:tcPr>
                                  <w:tcW w:w="231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5C4DC6" w14:textId="71D4AC89" w:rsidR="00877612" w:rsidRPr="009300C4" w:rsidRDefault="00877612" w:rsidP="004714A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8" w:name="Tenant"/>
                                  <w:bookmarkStart w:id="9" w:name="Rented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</w:t>
                                  </w:r>
                                  <w:r w:rsidR="004714A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]</w:t>
                                  </w:r>
                                  <w:bookmarkEnd w:id="8"/>
                                  <w:bookmarkEnd w:id="9"/>
                                </w:p>
                              </w:tc>
                              <w:tc>
                                <w:tcPr>
                                  <w:tcW w:w="250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C209BB1" w14:textId="77777777" w:rsidR="00877612" w:rsidRPr="009300C4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10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[NoOfAppliances]</w:t>
                                  </w:r>
                                  <w:bookmarkEnd w:id="10"/>
                                </w:p>
                              </w:tc>
                            </w:tr>
                          </w:tbl>
                          <w:p w14:paraId="2D191038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B63A1" id="Text Box 14" o:spid="_x0000_s1027" style="position:absolute;margin-left:566.45pt;margin-top:44.35pt;width:258.65pt;height:123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" fillcolor="#a5a5a5" strokeweight="2pt">
                <v:textbox inset="0,0,0,0">
                  <w:txbxContent>
                    <w:tbl>
                      <w:tblPr>
                        <w:tblW w:w="4826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62"/>
                        <w:gridCol w:w="1255"/>
                        <w:gridCol w:w="826"/>
                        <w:gridCol w:w="1683"/>
                      </w:tblGrid>
                      <w:tr w:rsidR="00877612" w:rsidRPr="00A13BF1" w14:paraId="0A66F85C" w14:textId="77777777" w:rsidTr="00790EB6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2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48DAE5D" w14:textId="77777777" w:rsidR="00877612" w:rsidRPr="00541F8D" w:rsidRDefault="004714AC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Client/</w:t>
                            </w:r>
                            <w:r w:rsidR="00877612"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 xml:space="preserve"> (if different)</w:t>
                            </w:r>
                          </w:p>
                        </w:tc>
                      </w:tr>
                      <w:tr w:rsidR="00877612" w14:paraId="72DAD60E" w14:textId="77777777" w:rsidTr="00790EB6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6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B529B5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B1E421B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[LandLordName]</w:t>
                            </w:r>
                            <w:bookmarkEnd w:id="11"/>
                          </w:p>
                        </w:tc>
                      </w:tr>
                      <w:tr w:rsidR="00877612" w14:paraId="0ADCEFA2" w14:textId="77777777" w:rsidTr="00790EB6">
                        <w:trPr>
                          <w:cantSplit/>
                          <w:trHeight w:hRule="exact" w:val="438"/>
                          <w:jc w:val="center"/>
                        </w:trPr>
                        <w:tc>
                          <w:tcPr>
                            <w:tcW w:w="1062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052C58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70C25C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2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12"/>
                          </w:p>
                        </w:tc>
                      </w:tr>
                      <w:tr w:rsidR="00877612" w14:paraId="35095A6D" w14:textId="77777777" w:rsidTr="00790EB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06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E1D3C5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64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A861610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3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13"/>
                          </w:p>
                        </w:tc>
                      </w:tr>
                      <w:tr w:rsidR="00877612" w14:paraId="281708AF" w14:textId="77777777" w:rsidTr="00790EB6">
                        <w:trPr>
                          <w:cantSplit/>
                          <w:trHeight w:hRule="exact" w:val="420"/>
                          <w:jc w:val="center"/>
                        </w:trPr>
                        <w:tc>
                          <w:tcPr>
                            <w:tcW w:w="1062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2DECFAE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  <w:shd w:val="clear" w:color="auto" w:fill="FFFFFF"/>
                            <w:vAlign w:val="center"/>
                          </w:tcPr>
                          <w:p w14:paraId="78D21602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4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[LLPostcode]</w:t>
                            </w:r>
                            <w:bookmarkEnd w:id="14"/>
                          </w:p>
                        </w:tc>
                        <w:tc>
                          <w:tcPr>
                            <w:tcW w:w="826" w:type="dxa"/>
                            <w:shd w:val="clear" w:color="auto" w:fill="FFFFFF"/>
                            <w:vAlign w:val="center"/>
                          </w:tcPr>
                          <w:p w14:paraId="2EA335BA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left w:val="nil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50E2BB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5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[LLTelNo]</w:t>
                            </w:r>
                            <w:bookmarkEnd w:id="15"/>
                          </w:p>
                        </w:tc>
                      </w:tr>
                      <w:tr w:rsidR="00877612" w:rsidRPr="00827A1A" w14:paraId="484724D1" w14:textId="77777777" w:rsidTr="00790EB6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1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B4F8DE" w14:textId="77777777" w:rsidR="00877612" w:rsidRPr="009300C4" w:rsidRDefault="004714AC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Rented</w:t>
                            </w:r>
                          </w:p>
                        </w:tc>
                        <w:tc>
                          <w:tcPr>
                            <w:tcW w:w="25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7BC2794" w14:textId="75B44E12" w:rsidR="00877612" w:rsidRPr="009300C4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 w:rsidR="00094E2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877612" w14:paraId="7A01AB64" w14:textId="77777777" w:rsidTr="00790EB6">
                        <w:trPr>
                          <w:cantSplit/>
                          <w:trHeight w:hRule="exact" w:val="286"/>
                          <w:jc w:val="center"/>
                        </w:trPr>
                        <w:tc>
                          <w:tcPr>
                            <w:tcW w:w="231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5C4DC6" w14:textId="71D4AC89" w:rsidR="00877612" w:rsidRPr="009300C4" w:rsidRDefault="00877612" w:rsidP="004714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16" w:name="Tenant"/>
                            <w:bookmarkStart w:id="17" w:name="Rented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 w:rsidR="004714A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Rented</w:t>
                            </w:r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]</w:t>
                            </w:r>
                            <w:bookmarkEnd w:id="16"/>
                            <w:bookmarkEnd w:id="17"/>
                          </w:p>
                        </w:tc>
                        <w:tc>
                          <w:tcPr>
                            <w:tcW w:w="250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C209BB1" w14:textId="77777777" w:rsidR="00877612" w:rsidRPr="009300C4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8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[NoOfAppliances]</w:t>
                            </w:r>
                            <w:bookmarkEnd w:id="18"/>
                          </w:p>
                        </w:tc>
                      </w:tr>
                    </w:tbl>
                    <w:p w14:paraId="2D191038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9C198" wp14:editId="1FC3B73F">
                <wp:simplePos x="0" y="0"/>
                <wp:positionH relativeFrom="page">
                  <wp:posOffset>4208780</wp:posOffset>
                </wp:positionH>
                <wp:positionV relativeFrom="page">
                  <wp:posOffset>563880</wp:posOffset>
                </wp:positionV>
                <wp:extent cx="2984500" cy="1565910"/>
                <wp:effectExtent l="0" t="0" r="25400" b="1524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565910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877612" w:rsidRPr="00A13BF1" w14:paraId="7441B6A3" w14:textId="77777777" w:rsidTr="00A9484F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E1D2A" w14:textId="77777777" w:rsidR="00877612" w:rsidRPr="00541F8D" w:rsidRDefault="00877612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877612" w:rsidRPr="002570B2" w14:paraId="7C592AF6" w14:textId="77777777" w:rsidTr="00A9484F">
                              <w:trPr>
                                <w:cantSplit/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087817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F3BAFD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9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[JobSiteName]</w:t>
                                  </w:r>
                                  <w:bookmarkEnd w:id="19"/>
                                </w:p>
                              </w:tc>
                            </w:tr>
                            <w:tr w:rsidR="00877612" w:rsidRPr="002570B2" w14:paraId="60F5E471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03D22245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F797122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0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20"/>
                                </w:p>
                              </w:tc>
                            </w:tr>
                            <w:tr w:rsidR="00877612" w:rsidRPr="002570B2" w14:paraId="7250A72B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4499AA4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6BE6C62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1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bookmarkEnd w:id="21"/>
                                </w:p>
                              </w:tc>
                            </w:tr>
                            <w:tr w:rsidR="00877612" w:rsidRPr="002570B2" w14:paraId="7FBB8CA1" w14:textId="77777777" w:rsidTr="00A9484F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1B2A05F9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633E3EB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2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22"/>
                                </w:p>
                              </w:tc>
                            </w:tr>
                            <w:tr w:rsidR="00877612" w:rsidRPr="002570B2" w14:paraId="665C707D" w14:textId="77777777" w:rsidTr="009E5E97">
                              <w:trPr>
                                <w:cantSplit/>
                                <w:trHeight w:hRule="exact" w:val="595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90EE9A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C26C4E6" w14:textId="77777777" w:rsidR="00877612" w:rsidRPr="009300C4" w:rsidRDefault="00877612" w:rsidP="00A948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3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[JobPostCode]</w:t>
                                  </w:r>
                                  <w:bookmarkEnd w:id="23"/>
                                </w:p>
                              </w:tc>
                            </w:tr>
                          </w:tbl>
                          <w:p w14:paraId="095E3836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9C198" id="Text Box 13" o:spid="_x0000_s1028" style="position:absolute;margin-left:331.4pt;margin-top:44.4pt;width:235pt;height:123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877612" w:rsidRPr="00A13BF1" w14:paraId="7441B6A3" w14:textId="77777777" w:rsidTr="00A9484F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ECE1D2A" w14:textId="77777777" w:rsidR="00877612" w:rsidRPr="00541F8D" w:rsidRDefault="00877612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877612" w:rsidRPr="002570B2" w14:paraId="7C592AF6" w14:textId="77777777" w:rsidTr="00A9484F">
                        <w:trPr>
                          <w:cantSplit/>
                          <w:trHeight w:hRule="exact" w:val="576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087817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F3BAFD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4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[JobSiteName]</w:t>
                            </w:r>
                            <w:bookmarkEnd w:id="24"/>
                          </w:p>
                        </w:tc>
                      </w:tr>
                      <w:tr w:rsidR="00877612" w:rsidRPr="002570B2" w14:paraId="60F5E471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03D22245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F797122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5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25"/>
                          </w:p>
                        </w:tc>
                      </w:tr>
                      <w:tr w:rsidR="00877612" w:rsidRPr="002570B2" w14:paraId="7250A72B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4499AA4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6BE6C62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6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bookmarkEnd w:id="26"/>
                          </w:p>
                        </w:tc>
                      </w:tr>
                      <w:tr w:rsidR="00877612" w:rsidRPr="002570B2" w14:paraId="7FBB8CA1" w14:textId="77777777" w:rsidTr="00A9484F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1B2A05F9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633E3EB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7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27"/>
                          </w:p>
                        </w:tc>
                      </w:tr>
                      <w:tr w:rsidR="00877612" w:rsidRPr="002570B2" w14:paraId="665C707D" w14:textId="77777777" w:rsidTr="009E5E97">
                        <w:trPr>
                          <w:cantSplit/>
                          <w:trHeight w:hRule="exact" w:val="595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90EE9A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C26C4E6" w14:textId="77777777" w:rsidR="00877612" w:rsidRPr="009300C4" w:rsidRDefault="00877612" w:rsidP="00A948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8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[JobPostCode]</w:t>
                            </w:r>
                            <w:bookmarkEnd w:id="28"/>
                          </w:p>
                        </w:tc>
                      </w:tr>
                    </w:tbl>
                    <w:p w14:paraId="095E3836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</w:tblGrid>
      <w:tr w:rsidR="0096336F" w:rsidRPr="00790EB6" w14:paraId="39E6ABB8" w14:textId="77777777" w:rsidTr="00167A27">
        <w:trPr>
          <w:trHeight w:val="2064"/>
        </w:trPr>
        <w:tc>
          <w:tcPr>
            <w:tcW w:w="2064" w:type="dxa"/>
            <w:vAlign w:val="center"/>
          </w:tcPr>
          <w:p w14:paraId="2896BD3E" w14:textId="77777777" w:rsidR="0096336F" w:rsidRPr="00790EB6" w:rsidRDefault="0096336F" w:rsidP="0096336F">
            <w:pPr>
              <w:rPr>
                <w:rFonts w:ascii="Arial" w:hAnsi="Arial" w:cs="Arial"/>
                <w:b/>
                <w:bCs/>
                <w:sz w:val="18"/>
              </w:rPr>
            </w:pPr>
            <w:bookmarkStart w:id="29" w:name="Logo"/>
            <w:r w:rsidRPr="00790EB6">
              <w:rPr>
                <w:rFonts w:ascii="Arial" w:hAnsi="Arial" w:cs="Arial"/>
                <w:b/>
                <w:bCs/>
                <w:sz w:val="18"/>
              </w:rPr>
              <w:t>[Logo]</w:t>
            </w:r>
            <w:bookmarkEnd w:id="29"/>
          </w:p>
        </w:tc>
      </w:tr>
    </w:tbl>
    <w:p w14:paraId="054DDCED" w14:textId="77777777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172133FC" w14:textId="2DC7A7BE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6FD413C0" w14:textId="77777777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36069859" w14:textId="77777777" w:rsidR="000F0A48" w:rsidRPr="00790EB6" w:rsidRDefault="000F0A48" w:rsidP="000F0A48">
      <w:pPr>
        <w:rPr>
          <w:rFonts w:ascii="Arial" w:hAnsi="Arial" w:cs="Arial"/>
          <w:b/>
          <w:bCs/>
          <w:sz w:val="12"/>
        </w:rPr>
      </w:pPr>
    </w:p>
    <w:p w14:paraId="360F61E1" w14:textId="690EB231" w:rsidR="000F0A48" w:rsidRPr="00790EB6" w:rsidRDefault="000F0A48" w:rsidP="000F0A48">
      <w:pPr>
        <w:jc w:val="center"/>
        <w:rPr>
          <w:rFonts w:ascii="Arial" w:hAnsi="Arial" w:cs="Arial"/>
          <w:b/>
          <w:bCs/>
          <w:sz w:val="18"/>
        </w:rPr>
      </w:pPr>
      <w:r w:rsidRPr="00790EB6">
        <w:rPr>
          <w:rFonts w:ascii="Arial" w:hAnsi="Arial" w:cs="Arial"/>
          <w:b/>
          <w:bCs/>
          <w:sz w:val="18"/>
        </w:rPr>
        <w:t>working with</w:t>
      </w:r>
    </w:p>
    <w:p w14:paraId="072ABC86" w14:textId="4DDC179D" w:rsidR="000F0A48" w:rsidRPr="00790EB6" w:rsidRDefault="000F0A48" w:rsidP="000F0A48">
      <w:pPr>
        <w:rPr>
          <w:rFonts w:ascii="Arial" w:hAnsi="Arial" w:cs="Arial"/>
        </w:rPr>
      </w:pPr>
    </w:p>
    <w:p w14:paraId="0D8F149C" w14:textId="2BC4BE04" w:rsidR="00316565" w:rsidRPr="00790EB6" w:rsidRDefault="006D4745" w:rsidP="000F0A48">
      <w:pPr>
        <w:rPr>
          <w:rFonts w:ascii="Arial" w:hAnsi="Arial" w:cs="Arial"/>
        </w:rPr>
      </w:pP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73E0F2" wp14:editId="57BA5589">
                <wp:simplePos x="0" y="0"/>
                <wp:positionH relativeFrom="page">
                  <wp:posOffset>211455</wp:posOffset>
                </wp:positionH>
                <wp:positionV relativeFrom="page">
                  <wp:posOffset>2129790</wp:posOffset>
                </wp:positionV>
                <wp:extent cx="10271125" cy="2080260"/>
                <wp:effectExtent l="0" t="0" r="15875" b="1524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71125" cy="2080260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904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7"/>
                              <w:gridCol w:w="1592"/>
                              <w:gridCol w:w="888"/>
                              <w:gridCol w:w="711"/>
                              <w:gridCol w:w="1680"/>
                              <w:gridCol w:w="37"/>
                              <w:gridCol w:w="2126"/>
                              <w:gridCol w:w="230"/>
                              <w:gridCol w:w="1896"/>
                              <w:gridCol w:w="827"/>
                              <w:gridCol w:w="1158"/>
                              <w:gridCol w:w="719"/>
                              <w:gridCol w:w="1549"/>
                              <w:gridCol w:w="690"/>
                              <w:gridCol w:w="1294"/>
                              <w:gridCol w:w="90"/>
                            </w:tblGrid>
                            <w:tr w:rsidR="00976332" w:rsidRPr="005443D9" w14:paraId="26781430" w14:textId="77777777" w:rsidTr="0077032C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904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D83DB11" w14:textId="77777777" w:rsidR="00976332" w:rsidRPr="00CB1A1A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</w:tr>
                            <w:tr w:rsidR="00976332" w:rsidRPr="000C247C" w14:paraId="0B3A3809" w14:textId="77777777" w:rsidTr="0077032C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67AB365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E4FF388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C3E790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/Fuel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type</w:t>
                                  </w:r>
                                </w:p>
                              </w:tc>
                              <w:tc>
                                <w:tcPr>
                                  <w:tcW w:w="2393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3B5EC78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272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53D72CA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87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16975E3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Landlord’s appliance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5DC82BF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Serviced Or inspected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790A7D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Safe</w:t>
                                  </w:r>
                                </w:p>
                                <w:p w14:paraId="23839D67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976332" w:rsidRPr="000C247C" w14:paraId="28E00F89" w14:textId="77777777" w:rsidTr="002C75CF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53846CE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A5316F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0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0"/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0A4BFED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1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1"/>
                                </w:p>
                              </w:tc>
                              <w:tc>
                                <w:tcPr>
                                  <w:tcW w:w="2393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B63916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2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2"/>
                                </w:p>
                              </w:tc>
                              <w:tc>
                                <w:tcPr>
                                  <w:tcW w:w="272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5CF1ADA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3" w:name="D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3"/>
                                </w:p>
                              </w:tc>
                              <w:tc>
                                <w:tcPr>
                                  <w:tcW w:w="187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546061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4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4"/>
                                </w:p>
                              </w:tc>
                              <w:tc>
                                <w:tcPr>
                                  <w:tcW w:w="223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A64ABF2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5" w:name="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5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3254BF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6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6"/>
                                </w:p>
                              </w:tc>
                            </w:tr>
                            <w:tr w:rsidR="00976332" w:rsidRPr="000C247C" w14:paraId="7EE3FD3D" w14:textId="77777777" w:rsidTr="002C75CF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6C0B53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9F4CC8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7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7"/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F57572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8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8"/>
                                </w:p>
                              </w:tc>
                              <w:tc>
                                <w:tcPr>
                                  <w:tcW w:w="2393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4B7FDB0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39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9"/>
                                </w:p>
                              </w:tc>
                              <w:tc>
                                <w:tcPr>
                                  <w:tcW w:w="272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18C267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0" w:name="D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0"/>
                                </w:p>
                              </w:tc>
                              <w:tc>
                                <w:tcPr>
                                  <w:tcW w:w="187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ABD7A1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1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1"/>
                                </w:p>
                              </w:tc>
                              <w:tc>
                                <w:tcPr>
                                  <w:tcW w:w="223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37C0AC4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2" w:name="F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2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B5BB6C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3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3"/>
                                </w:p>
                              </w:tc>
                            </w:tr>
                            <w:tr w:rsidR="00976332" w:rsidRPr="000C247C" w14:paraId="7D7DADE5" w14:textId="77777777" w:rsidTr="002C75CF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0B7719A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31FE55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4" w:name="A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4"/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9AD69D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5" w:name="B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5"/>
                                </w:p>
                              </w:tc>
                              <w:tc>
                                <w:tcPr>
                                  <w:tcW w:w="2393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CC1F1B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6" w:name="C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6"/>
                                </w:p>
                              </w:tc>
                              <w:tc>
                                <w:tcPr>
                                  <w:tcW w:w="272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762AB1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7" w:name="D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7"/>
                                </w:p>
                              </w:tc>
                              <w:tc>
                                <w:tcPr>
                                  <w:tcW w:w="187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F4A280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8" w:name="E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8"/>
                                </w:p>
                              </w:tc>
                              <w:tc>
                                <w:tcPr>
                                  <w:tcW w:w="223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AEFA2B6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49" w:name="F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49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642031A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0" w:name="G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0"/>
                                </w:p>
                              </w:tc>
                            </w:tr>
                            <w:tr w:rsidR="00976332" w:rsidRPr="000C247C" w14:paraId="23F67700" w14:textId="77777777" w:rsidTr="002C75CF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98525E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40BBE3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1" w:name="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1"/>
                                </w:p>
                              </w:tc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18C759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2" w:name="B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2"/>
                                </w:p>
                              </w:tc>
                              <w:tc>
                                <w:tcPr>
                                  <w:tcW w:w="239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88954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3" w:name="C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3"/>
                                </w:p>
                              </w:tc>
                              <w:tc>
                                <w:tcPr>
                                  <w:tcW w:w="2723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6D46438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4" w:name="D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4"/>
                                </w:p>
                              </w:tc>
                              <w:tc>
                                <w:tcPr>
                                  <w:tcW w:w="1877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15897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5" w:name="E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5"/>
                                </w:p>
                              </w:tc>
                              <w:tc>
                                <w:tcPr>
                                  <w:tcW w:w="2239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E4875C0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6" w:name="F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6"/>
                                </w:p>
                              </w:tc>
                              <w:tc>
                                <w:tcPr>
                                  <w:tcW w:w="138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DA0B76" w14:textId="77777777" w:rsidR="00976332" w:rsidRPr="000C247C" w:rsidRDefault="00976332" w:rsidP="0097633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7" w:name="G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7"/>
                                </w:p>
                              </w:tc>
                            </w:tr>
                            <w:tr w:rsidR="00976332" w:rsidRPr="000C247C" w14:paraId="4E4A7D5E" w14:textId="77777777" w:rsidTr="00276C16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904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3FF944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INSPECTION DETAILS</w:t>
                                  </w:r>
                                </w:p>
                              </w:tc>
                            </w:tr>
                            <w:tr w:rsidR="00976332" w:rsidRPr="000C247C" w14:paraId="280A78DA" w14:textId="77777777" w:rsidTr="002C75CF">
                              <w:trPr>
                                <w:gridAfter w:val="1"/>
                                <w:wAfter w:w="90" w:type="dxa"/>
                                <w:cantSplit/>
                                <w:trHeight w:hRule="exact" w:val="339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1AB86CEC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3037512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Discharge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5323B6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Stability</w:t>
                                  </w:r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31EF67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Leaks / Pressure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55E2886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E97A85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Ventilation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B22090A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Devices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3C1B326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Sweep Outcome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02B5E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Overall Condition</w:t>
                                  </w:r>
                                </w:p>
                              </w:tc>
                            </w:tr>
                            <w:tr w:rsidR="00976332" w:rsidRPr="000C247C" w14:paraId="135902A6" w14:textId="77777777" w:rsidTr="002C75CF">
                              <w:trPr>
                                <w:gridAfter w:val="1"/>
                                <w:wAfter w:w="90" w:type="dxa"/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4CB13A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6DBE641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8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8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C13499C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59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59"/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AFBAB6E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0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0"/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33EC78EC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1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1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1E7C709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2" w:name="L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2"/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3CB5AD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3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3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B67E6C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4" w:name="O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4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C0C6A5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5" w:name="N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5"/>
                                </w:p>
                              </w:tc>
                            </w:tr>
                            <w:tr w:rsidR="00976332" w:rsidRPr="000C247C" w14:paraId="186BC5E2" w14:textId="77777777" w:rsidTr="002C75CF">
                              <w:trPr>
                                <w:gridAfter w:val="1"/>
                                <w:wAfter w:w="90" w:type="dxa"/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58C748C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703F2BFE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6" w:name="H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6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287903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7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7"/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5B5031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8" w:name="J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8"/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6C43A8F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69" w:name="K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69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AB7283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0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0"/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F8E76E8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1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1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7493A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2" w:name="O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2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E511A5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3" w:name="N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3"/>
                                </w:p>
                              </w:tc>
                            </w:tr>
                            <w:tr w:rsidR="00976332" w:rsidRPr="000C247C" w14:paraId="569F1D40" w14:textId="77777777" w:rsidTr="002C75CF">
                              <w:trPr>
                                <w:gridAfter w:val="1"/>
                                <w:wAfter w:w="90" w:type="dxa"/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9933FDF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210646E0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4" w:name="H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4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8D9B268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5" w:name="I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75"/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29DE7A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6" w:name="J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6"/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1ECC70B2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7" w:name="K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7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40C28A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8" w:name="L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8"/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17FFC77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79" w:name="M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79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6050F6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0" w:name="O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0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B2C1E9C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1" w:name="N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1"/>
                                </w:p>
                              </w:tc>
                            </w:tr>
                            <w:tr w:rsidR="00976332" w:rsidRPr="000C247C" w14:paraId="4580CCC6" w14:textId="77777777" w:rsidTr="002C75CF">
                              <w:trPr>
                                <w:gridAfter w:val="1"/>
                                <w:wAfter w:w="90" w:type="dxa"/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13208E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678BCC8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2" w:name="H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[H4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2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9320545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3" w:name="I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3"/>
                                </w:p>
                              </w:tc>
                              <w:tc>
                                <w:tcPr>
                                  <w:tcW w:w="17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F012B0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4" w:name="J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84"/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FFFFFF"/>
                                  <w:vAlign w:val="center"/>
                                </w:tcPr>
                                <w:p w14:paraId="3ADD0BF4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5" w:name="K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5"/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D206A01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6" w:name="L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6"/>
                                </w:p>
                              </w:tc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F8F8473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7" w:name="M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7"/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FD912AE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8" w:name="O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8"/>
                                </w:p>
                              </w:tc>
                              <w:tc>
                                <w:tcPr>
                                  <w:tcW w:w="1984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5AE946B" w14:textId="77777777" w:rsidR="00976332" w:rsidRPr="000C247C" w:rsidRDefault="00976332" w:rsidP="0097633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89" w:name="N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89"/>
                                </w:p>
                              </w:tc>
                            </w:tr>
                          </w:tbl>
                          <w:p w14:paraId="6073F06F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3E0F2" id="Text Box 8" o:spid="_x0000_s1029" style="position:absolute;margin-left:16.65pt;margin-top:167.7pt;width:808.75pt;height:163.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" fillcolor="#a5a5a5" strokeweight="2pt">
                <v:textbox inset="0,0,0,0">
                  <w:txbxContent>
                    <w:tbl>
                      <w:tblPr>
                        <w:tblW w:w="15904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7"/>
                        <w:gridCol w:w="1592"/>
                        <w:gridCol w:w="888"/>
                        <w:gridCol w:w="711"/>
                        <w:gridCol w:w="1680"/>
                        <w:gridCol w:w="37"/>
                        <w:gridCol w:w="2126"/>
                        <w:gridCol w:w="230"/>
                        <w:gridCol w:w="1896"/>
                        <w:gridCol w:w="827"/>
                        <w:gridCol w:w="1158"/>
                        <w:gridCol w:w="719"/>
                        <w:gridCol w:w="1549"/>
                        <w:gridCol w:w="690"/>
                        <w:gridCol w:w="1294"/>
                        <w:gridCol w:w="90"/>
                      </w:tblGrid>
                      <w:tr w:rsidR="00976332" w:rsidRPr="005443D9" w14:paraId="26781430" w14:textId="77777777" w:rsidTr="0077032C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904" w:type="dxa"/>
                            <w:gridSpan w:val="16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D83DB11" w14:textId="77777777" w:rsidR="00976332" w:rsidRPr="00CB1A1A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</w:tr>
                      <w:tr w:rsidR="00976332" w:rsidRPr="000C247C" w14:paraId="0B3A3809" w14:textId="77777777" w:rsidTr="0077032C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67AB365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E4FF388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39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C3E790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/Fuel</w:t>
                            </w: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type</w:t>
                            </w:r>
                          </w:p>
                        </w:tc>
                        <w:tc>
                          <w:tcPr>
                            <w:tcW w:w="2393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3B5EC78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272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53D72CA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87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16975E3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Landlord’s appliance</w:t>
                            </w:r>
                          </w:p>
                        </w:tc>
                        <w:tc>
                          <w:tcPr>
                            <w:tcW w:w="223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5DC82BF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Serviced Or inspected</w:t>
                            </w:r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790A7D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Safe</w:t>
                            </w:r>
                          </w:p>
                          <w:p w14:paraId="23839D67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976332" w:rsidRPr="000C247C" w14:paraId="28E00F89" w14:textId="77777777" w:rsidTr="002C75CF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53846CE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A5316F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0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0"/>
                          </w:p>
                        </w:tc>
                        <w:tc>
                          <w:tcPr>
                            <w:tcW w:w="239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0A4BFED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1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1"/>
                          </w:p>
                        </w:tc>
                        <w:tc>
                          <w:tcPr>
                            <w:tcW w:w="2393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B63916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2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2"/>
                          </w:p>
                        </w:tc>
                        <w:tc>
                          <w:tcPr>
                            <w:tcW w:w="272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5CF1ADA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3" w:name="D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3"/>
                          </w:p>
                        </w:tc>
                        <w:tc>
                          <w:tcPr>
                            <w:tcW w:w="187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546061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4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4"/>
                          </w:p>
                        </w:tc>
                        <w:tc>
                          <w:tcPr>
                            <w:tcW w:w="223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A64ABF2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5" w:name="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5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3254BF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6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6"/>
                          </w:p>
                        </w:tc>
                      </w:tr>
                      <w:tr w:rsidR="00976332" w:rsidRPr="000C247C" w14:paraId="7EE3FD3D" w14:textId="77777777" w:rsidTr="002C75CF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6C0B53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9F4CC8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7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7"/>
                          </w:p>
                        </w:tc>
                        <w:tc>
                          <w:tcPr>
                            <w:tcW w:w="239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F57572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8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8"/>
                          </w:p>
                        </w:tc>
                        <w:tc>
                          <w:tcPr>
                            <w:tcW w:w="2393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4B7FDB0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99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99"/>
                          </w:p>
                        </w:tc>
                        <w:tc>
                          <w:tcPr>
                            <w:tcW w:w="272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18C267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0" w:name="D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0"/>
                          </w:p>
                        </w:tc>
                        <w:tc>
                          <w:tcPr>
                            <w:tcW w:w="187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ABD7A1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1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1"/>
                          </w:p>
                        </w:tc>
                        <w:tc>
                          <w:tcPr>
                            <w:tcW w:w="223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37C0AC4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2" w:name="F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2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B5BB6C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3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3"/>
                          </w:p>
                        </w:tc>
                      </w:tr>
                      <w:tr w:rsidR="00976332" w:rsidRPr="000C247C" w14:paraId="7D7DADE5" w14:textId="77777777" w:rsidTr="002C75CF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0B7719A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31FE55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4" w:name="A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4"/>
                          </w:p>
                        </w:tc>
                        <w:tc>
                          <w:tcPr>
                            <w:tcW w:w="239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9AD69D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5" w:name="B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5"/>
                          </w:p>
                        </w:tc>
                        <w:tc>
                          <w:tcPr>
                            <w:tcW w:w="2393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CC1F1B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6" w:name="C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6"/>
                          </w:p>
                        </w:tc>
                        <w:tc>
                          <w:tcPr>
                            <w:tcW w:w="272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762AB1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7" w:name="D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7"/>
                          </w:p>
                        </w:tc>
                        <w:tc>
                          <w:tcPr>
                            <w:tcW w:w="187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F4A280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8" w:name="E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8"/>
                          </w:p>
                        </w:tc>
                        <w:tc>
                          <w:tcPr>
                            <w:tcW w:w="223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AEFA2B6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09" w:name="F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09"/>
                          </w:p>
                        </w:tc>
                        <w:tc>
                          <w:tcPr>
                            <w:tcW w:w="13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642031A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0" w:name="G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0"/>
                          </w:p>
                        </w:tc>
                      </w:tr>
                      <w:tr w:rsidR="00976332" w:rsidRPr="000C247C" w14:paraId="23F67700" w14:textId="77777777" w:rsidTr="002C75CF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98525E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40BBE3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1" w:name="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1"/>
                          </w:p>
                        </w:tc>
                        <w:tc>
                          <w:tcPr>
                            <w:tcW w:w="2391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18C759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2" w:name="B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2"/>
                          </w:p>
                        </w:tc>
                        <w:tc>
                          <w:tcPr>
                            <w:tcW w:w="239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88954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3" w:name="C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3"/>
                          </w:p>
                        </w:tc>
                        <w:tc>
                          <w:tcPr>
                            <w:tcW w:w="2723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6D46438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4" w:name="D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4"/>
                          </w:p>
                        </w:tc>
                        <w:tc>
                          <w:tcPr>
                            <w:tcW w:w="1877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15897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5" w:name="E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5"/>
                          </w:p>
                        </w:tc>
                        <w:tc>
                          <w:tcPr>
                            <w:tcW w:w="2239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E4875C0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6" w:name="F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6"/>
                          </w:p>
                        </w:tc>
                        <w:tc>
                          <w:tcPr>
                            <w:tcW w:w="1384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DA0B76" w14:textId="77777777" w:rsidR="00976332" w:rsidRPr="000C247C" w:rsidRDefault="00976332" w:rsidP="0097633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7" w:name="G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7"/>
                          </w:p>
                        </w:tc>
                      </w:tr>
                      <w:tr w:rsidR="00976332" w:rsidRPr="000C247C" w14:paraId="4E4A7D5E" w14:textId="77777777" w:rsidTr="00276C16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904" w:type="dxa"/>
                            <w:gridSpan w:val="16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13FF944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INSPECTION DETAILS</w:t>
                            </w:r>
                          </w:p>
                        </w:tc>
                      </w:tr>
                      <w:tr w:rsidR="00976332" w:rsidRPr="000C247C" w14:paraId="280A78DA" w14:textId="77777777" w:rsidTr="002C75CF">
                        <w:trPr>
                          <w:gridAfter w:val="1"/>
                          <w:wAfter w:w="90" w:type="dxa"/>
                          <w:cantSplit/>
                          <w:trHeight w:hRule="exact" w:val="339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1AB86CEC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3037512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Discharge</w:t>
                            </w:r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5323B6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Stability</w:t>
                            </w:r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31EF67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Leaks / Pressure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55E2886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E97A85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Ventilation</w:t>
                            </w:r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B22090A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Devices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3C1B326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Sweep Outcome</w:t>
                            </w:r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02B5E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Overall Condition</w:t>
                            </w:r>
                          </w:p>
                        </w:tc>
                      </w:tr>
                      <w:tr w:rsidR="00976332" w:rsidRPr="000C247C" w14:paraId="135902A6" w14:textId="77777777" w:rsidTr="002C75CF">
                        <w:trPr>
                          <w:gridAfter w:val="1"/>
                          <w:wAfter w:w="90" w:type="dxa"/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4CB13A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6DBE641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8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8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C13499C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19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19"/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AFBAB6E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0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0"/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33EC78EC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1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1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1E7C709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2" w:name="L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2"/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3CB5AD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3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3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B67E6C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4" w:name="O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4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C0C6A5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5" w:name="N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5"/>
                          </w:p>
                        </w:tc>
                      </w:tr>
                      <w:tr w:rsidR="00976332" w:rsidRPr="000C247C" w14:paraId="186BC5E2" w14:textId="77777777" w:rsidTr="002C75CF">
                        <w:trPr>
                          <w:gridAfter w:val="1"/>
                          <w:wAfter w:w="90" w:type="dxa"/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58C748C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703F2BFE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6" w:name="H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6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287903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7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7"/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5B5031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8" w:name="J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8"/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6C43A8F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29" w:name="K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29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AB7283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0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0"/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F8E76E8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1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1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7493A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2" w:name="O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2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E511A5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3" w:name="N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3"/>
                          </w:p>
                        </w:tc>
                      </w:tr>
                      <w:tr w:rsidR="00976332" w:rsidRPr="000C247C" w14:paraId="569F1D40" w14:textId="77777777" w:rsidTr="002C75CF">
                        <w:trPr>
                          <w:gridAfter w:val="1"/>
                          <w:wAfter w:w="90" w:type="dxa"/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9933FDF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210646E0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4" w:name="H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4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8D9B268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5" w:name="I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135"/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29DE7A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6" w:name="J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6"/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1ECC70B2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7" w:name="K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7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40C28A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8" w:name="L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8"/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17FFC77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39" w:name="M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39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6050F6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0" w:name="O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0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B2C1E9C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1" w:name="N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1"/>
                          </w:p>
                        </w:tc>
                      </w:tr>
                      <w:tr w:rsidR="00976332" w:rsidRPr="000C247C" w14:paraId="4580CCC6" w14:textId="77777777" w:rsidTr="002C75CF">
                        <w:trPr>
                          <w:gridAfter w:val="1"/>
                          <w:wAfter w:w="90" w:type="dxa"/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13208E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678BCC8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2" w:name="H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[H4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2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9320545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3" w:name="I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3"/>
                          </w:p>
                        </w:tc>
                        <w:tc>
                          <w:tcPr>
                            <w:tcW w:w="17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F012B0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4" w:name="J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144"/>
                          </w:p>
                        </w:tc>
                        <w:tc>
                          <w:tcPr>
                            <w:tcW w:w="2126" w:type="dxa"/>
                            <w:shd w:val="clear" w:color="auto" w:fill="FFFFFF"/>
                            <w:vAlign w:val="center"/>
                          </w:tcPr>
                          <w:p w14:paraId="3ADD0BF4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5" w:name="K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5"/>
                          </w:p>
                        </w:tc>
                        <w:tc>
                          <w:tcPr>
                            <w:tcW w:w="212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D206A01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6" w:name="L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6"/>
                          </w:p>
                        </w:tc>
                        <w:tc>
                          <w:tcPr>
                            <w:tcW w:w="1985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F8F8473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7" w:name="M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7"/>
                          </w:p>
                        </w:tc>
                        <w:tc>
                          <w:tcPr>
                            <w:tcW w:w="22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FD912AE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8" w:name="O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8"/>
                          </w:p>
                        </w:tc>
                        <w:tc>
                          <w:tcPr>
                            <w:tcW w:w="1984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5AE946B" w14:textId="77777777" w:rsidR="00976332" w:rsidRPr="000C247C" w:rsidRDefault="00976332" w:rsidP="0097633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49" w:name="N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49"/>
                          </w:p>
                        </w:tc>
                      </w:tr>
                    </w:tbl>
                    <w:p w14:paraId="6073F06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69E4A6" wp14:editId="32C37323">
                <wp:simplePos x="0" y="0"/>
                <wp:positionH relativeFrom="page">
                  <wp:posOffset>6480175</wp:posOffset>
                </wp:positionH>
                <wp:positionV relativeFrom="page">
                  <wp:posOffset>4219575</wp:posOffset>
                </wp:positionV>
                <wp:extent cx="4002405" cy="2894330"/>
                <wp:effectExtent l="0" t="0" r="17145" b="203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010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  <w:gridCol w:w="1422"/>
                              <w:gridCol w:w="80"/>
                              <w:gridCol w:w="1503"/>
                            </w:tblGrid>
                            <w:tr w:rsidR="00A23C3F" w:rsidRPr="006C4778" w14:paraId="06E3052B" w14:textId="77777777" w:rsidTr="00A23C3F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8AE0E8" w14:textId="1F2D3ED1" w:rsidR="005C522C" w:rsidRPr="006C4778" w:rsidRDefault="00A23C3F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WORK CARRIED OUT</w:t>
                                  </w:r>
                                </w:p>
                              </w:tc>
                            </w:tr>
                            <w:tr w:rsidR="00A23C3F" w:rsidRPr="006C4778" w14:paraId="6CB6DD43" w14:textId="77777777" w:rsidTr="00276C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49F0C7" w14:textId="5AFFCC8B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A6D7F1" w14:textId="3885DCCD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6C4778" w14:paraId="323377AA" w14:textId="77777777" w:rsidTr="00276C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5353B1" w14:textId="46B0D860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DBE8CFD" w14:textId="729484A0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6C4778" w14:paraId="6CC1BE04" w14:textId="77777777" w:rsidTr="00276C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827F9C" w14:textId="3F7D63EC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666F1E" w14:textId="4BACCE91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B3CD5" w:rsidRPr="006C4778" w14:paraId="23CEDABE" w14:textId="77777777" w:rsidTr="00276C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A3A3C6" w14:textId="7D5AA69E" w:rsidR="006B3CD5" w:rsidRPr="00790EB6" w:rsidRDefault="006B3CD5" w:rsidP="00CE59E6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COMO Detector</w:t>
                                  </w:r>
                                  <w:r w:rsidR="000B0DA2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CE59E6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</w:t>
                                  </w: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</w:t>
                                  </w:r>
                                  <w:bookmarkStart w:id="150" w:name="COMO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[COM</w:t>
                                  </w:r>
                                  <w:r w:rsidR="000B0DA2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="00245CDF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0"/>
                                </w:p>
                              </w:tc>
                            </w:tr>
                            <w:tr w:rsidR="006B3CD5" w:rsidRPr="006C4778" w14:paraId="1284A8D1" w14:textId="77777777" w:rsidTr="00276C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AA6F82" w14:textId="36C59FC8" w:rsidR="006B3CD5" w:rsidRPr="00790EB6" w:rsidRDefault="006B3CD5" w:rsidP="006B3CD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Smoke Detector</w:t>
                                  </w:r>
                                  <w:r w:rsidR="000B0DA2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 w:rsidR="00CE59E6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 w:rsidR="00CE59E6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</w:t>
                                  </w: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  <w:bookmarkStart w:id="151" w:name="SMOKE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</w:t>
                                  </w:r>
                                  <w:r w:rsidR="000B0DA2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="00245CDF"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1"/>
                                </w:p>
                              </w:tc>
                            </w:tr>
                            <w:tr w:rsidR="00A23C3F" w:rsidRPr="00361731" w14:paraId="490FEDF6" w14:textId="77777777" w:rsidTr="00276C16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4D248F" w14:textId="77777777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Safety Record issued by:</w:t>
                                  </w:r>
                                  <w:proofErr w:type="gramStart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152" w:name="Engineer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Engineer]</w:t>
                                  </w:r>
                                  <w:bookmarkEnd w:id="152"/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803220" w14:textId="468ABCE8" w:rsidR="00A23C3F" w:rsidRPr="00790EB6" w:rsidRDefault="00A23C3F" w:rsidP="00A23C3F">
                                  <w:pPr>
                                    <w:pStyle w:val="Heading6"/>
                                    <w:jc w:val="left"/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C90E17" w14:paraId="6EF9C373" w14:textId="77777777" w:rsidTr="00276C16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28C545" w14:textId="77777777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Safe ID Number</w:t>
                                  </w:r>
                                  <w:proofErr w:type="gramStart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153" w:name="GasSafeIDNo"/>
                                  <w:r w:rsidRPr="00790EB6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GasSafeIDNo]</w:t>
                                  </w:r>
                                  <w:bookmarkEnd w:id="153"/>
                                </w:p>
                              </w:tc>
                              <w:tc>
                                <w:tcPr>
                                  <w:tcW w:w="1583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24A5CF" w14:textId="77777777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361731" w14:paraId="75434177" w14:textId="77777777" w:rsidTr="00276C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CC0E08" w14:textId="77777777" w:rsidR="00A23C3F" w:rsidRPr="00790EB6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  <w:proofErr w:type="gramStart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154" w:name="JobCustomerName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JobCustomerName]</w:t>
                                  </w:r>
                                  <w:bookmarkEnd w:id="154"/>
                                </w:p>
                              </w:tc>
                            </w:tr>
                            <w:tr w:rsidR="00A23C3F" w:rsidRPr="00361731" w14:paraId="3C7B4EF5" w14:textId="77777777" w:rsidTr="00276C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6010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33561C" w14:textId="77777777" w:rsidR="00A23C3F" w:rsidRPr="00790EB6" w:rsidRDefault="00A23C3F" w:rsidP="00A23C3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 appliance(s)/flue(s) checked:</w:t>
                                  </w:r>
                                  <w:proofErr w:type="gramStart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155" w:name="VisitDate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VisitDate2]</w:t>
                                  </w:r>
                                  <w:bookmarkEnd w:id="155"/>
                                </w:p>
                              </w:tc>
                            </w:tr>
                            <w:tr w:rsidR="00A23C3F" w:rsidRPr="00361731" w14:paraId="2140ED9C" w14:textId="77777777" w:rsidTr="00276C16">
                              <w:trPr>
                                <w:cantSplit/>
                                <w:trHeight w:hRule="exact" w:val="1134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90DE39" w14:textId="77777777" w:rsidR="00A23C3F" w:rsidRPr="00790EB6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 Signature: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AA2D04" w14:textId="0181D9C1" w:rsidR="00A23C3F" w:rsidRPr="00790EB6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56" w:name="EngineerSignature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[EngineerSignature]</w:t>
                                  </w:r>
                                  <w:bookmarkEnd w:id="156"/>
                                </w:p>
                              </w:tc>
                              <w:tc>
                                <w:tcPr>
                                  <w:tcW w:w="150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8DB30A" w14:textId="77777777" w:rsidR="00A23C3F" w:rsidRPr="00790EB6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Customer Signature: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1A7680" w14:textId="36451F4F" w:rsidR="00A23C3F" w:rsidRPr="00790EB6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157" w:name="CustomerSignature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[CustomerSignature]</w:t>
                                  </w:r>
                                  <w:bookmarkEnd w:id="157"/>
                                </w:p>
                              </w:tc>
                            </w:tr>
                          </w:tbl>
                          <w:p w14:paraId="52E83CBB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E4A6" id="Text Box 12" o:spid="_x0000_s1030" style="position:absolute;margin-left:510.25pt;margin-top:332.25pt;width:315.15pt;height:227.9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" fillcolor="#a5a5a5" strokeweight="2pt">
                <v:textbox inset="0,0,0,0">
                  <w:txbxContent>
                    <w:tbl>
                      <w:tblPr>
                        <w:tblW w:w="6010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  <w:gridCol w:w="1422"/>
                        <w:gridCol w:w="80"/>
                        <w:gridCol w:w="1503"/>
                      </w:tblGrid>
                      <w:tr w:rsidR="00A23C3F" w:rsidRPr="006C4778" w14:paraId="06E3052B" w14:textId="77777777" w:rsidTr="00A23C3F">
                        <w:trPr>
                          <w:cantSplit/>
                          <w:trHeight w:val="283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C8AE0E8" w14:textId="1F2D3ED1" w:rsidR="005C522C" w:rsidRPr="006C4778" w:rsidRDefault="00A23C3F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WORK CARRIED OUT</w:t>
                            </w:r>
                          </w:p>
                        </w:tc>
                      </w:tr>
                      <w:tr w:rsidR="00A23C3F" w:rsidRPr="006C4778" w14:paraId="6CB6DD43" w14:textId="77777777" w:rsidTr="00276C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49F0C7" w14:textId="5AFFCC8B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8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A6D7F1" w14:textId="3885DCCD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6C4778" w14:paraId="323377AA" w14:textId="77777777" w:rsidTr="00276C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5353B1" w14:textId="46B0D860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8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DBE8CFD" w14:textId="729484A0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6C4778" w14:paraId="6CC1BE04" w14:textId="77777777" w:rsidTr="00276C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827F9C" w14:textId="3F7D63EC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83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666F1E" w14:textId="4BACCE91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B3CD5" w:rsidRPr="006C4778" w14:paraId="23CEDABE" w14:textId="77777777" w:rsidTr="00276C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FA3A3C6" w14:textId="7D5AA69E" w:rsidR="006B3CD5" w:rsidRPr="00790EB6" w:rsidRDefault="006B3CD5" w:rsidP="00CE59E6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COMO Detector</w:t>
                            </w:r>
                            <w:r w:rsidR="000B0DA2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E59E6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</w:t>
                            </w: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</w:t>
                            </w:r>
                            <w:bookmarkStart w:id="158" w:name="COMO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[COM</w:t>
                            </w:r>
                            <w:r w:rsidR="000B0DA2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 w:rsidR="00245CDF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58"/>
                          </w:p>
                        </w:tc>
                      </w:tr>
                      <w:tr w:rsidR="006B3CD5" w:rsidRPr="006C4778" w14:paraId="1284A8D1" w14:textId="77777777" w:rsidTr="00276C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AA6F82" w14:textId="36C59FC8" w:rsidR="006B3CD5" w:rsidRPr="00790EB6" w:rsidRDefault="006B3CD5" w:rsidP="006B3CD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Smoke Detector</w:t>
                            </w:r>
                            <w:r w:rsidR="000B0DA2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="00CE59E6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CE59E6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</w:t>
                            </w: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bookmarkStart w:id="159" w:name="SMOKE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</w:t>
                            </w:r>
                            <w:r w:rsidR="000B0DA2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 w:rsidR="00245CDF"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159"/>
                          </w:p>
                        </w:tc>
                      </w:tr>
                      <w:tr w:rsidR="00A23C3F" w:rsidRPr="00361731" w14:paraId="490FEDF6" w14:textId="77777777" w:rsidTr="00276C16">
                        <w:trPr>
                          <w:cantSplit/>
                          <w:trHeight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4D248F" w14:textId="77777777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Safety Record issued by:</w:t>
                            </w:r>
                            <w:proofErr w:type="gramStart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160" w:name="Engineer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Engineer]</w:t>
                            </w:r>
                            <w:bookmarkEnd w:id="160"/>
                          </w:p>
                        </w:tc>
                        <w:tc>
                          <w:tcPr>
                            <w:tcW w:w="1583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803220" w14:textId="468ABCE8" w:rsidR="00A23C3F" w:rsidRPr="00790EB6" w:rsidRDefault="00A23C3F" w:rsidP="00A23C3F">
                            <w:pPr>
                              <w:pStyle w:val="Heading6"/>
                              <w:jc w:val="left"/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C90E17" w14:paraId="6EF9C373" w14:textId="77777777" w:rsidTr="00276C16">
                        <w:trPr>
                          <w:cantSplit/>
                          <w:trHeight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28C545" w14:textId="77777777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Safe ID Number</w:t>
                            </w:r>
                            <w:proofErr w:type="gramStart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161" w:name="GasSafeIDNo"/>
                            <w:r w:rsidRPr="00790EB6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GasSafeIDNo]</w:t>
                            </w:r>
                            <w:bookmarkEnd w:id="161"/>
                          </w:p>
                        </w:tc>
                        <w:tc>
                          <w:tcPr>
                            <w:tcW w:w="1583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24A5CF" w14:textId="77777777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361731" w14:paraId="75434177" w14:textId="77777777" w:rsidTr="00276C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CC0E08" w14:textId="77777777" w:rsidR="00A23C3F" w:rsidRPr="00790EB6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  <w:proofErr w:type="gramStart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162" w:name="JobCustomerName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JobCustomerName]</w:t>
                            </w:r>
                            <w:bookmarkEnd w:id="162"/>
                          </w:p>
                        </w:tc>
                      </w:tr>
                      <w:tr w:rsidR="00A23C3F" w:rsidRPr="00361731" w14:paraId="3C7B4EF5" w14:textId="77777777" w:rsidTr="00276C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6010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33561C" w14:textId="77777777" w:rsidR="00A23C3F" w:rsidRPr="00790EB6" w:rsidRDefault="00A23C3F" w:rsidP="00A23C3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 appliance(s)/flue(s) checked:</w:t>
                            </w:r>
                            <w:proofErr w:type="gramStart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163" w:name="VisitDate2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VisitDate2]</w:t>
                            </w:r>
                            <w:bookmarkEnd w:id="163"/>
                          </w:p>
                        </w:tc>
                      </w:tr>
                      <w:tr w:rsidR="00A23C3F" w:rsidRPr="00361731" w14:paraId="2140ED9C" w14:textId="77777777" w:rsidTr="00276C16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15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90DE39" w14:textId="77777777" w:rsidR="00A23C3F" w:rsidRPr="00790EB6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 Signature:</w:t>
                            </w: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AA2D04" w14:textId="0181D9C1" w:rsidR="00A23C3F" w:rsidRPr="00790EB6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64" w:name="EngineerSignature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[EngineerSignature]</w:t>
                            </w:r>
                            <w:bookmarkEnd w:id="164"/>
                          </w:p>
                        </w:tc>
                        <w:tc>
                          <w:tcPr>
                            <w:tcW w:w="150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8DB30A" w14:textId="77777777" w:rsidR="00A23C3F" w:rsidRPr="00790EB6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Customer Signature:</w:t>
                            </w: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1A7680" w14:textId="36451F4F" w:rsidR="00A23C3F" w:rsidRPr="00790EB6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165" w:name="CustomerSignature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[CustomerSignature]</w:t>
                            </w:r>
                            <w:bookmarkEnd w:id="165"/>
                          </w:p>
                        </w:tc>
                      </w:tr>
                    </w:tbl>
                    <w:p w14:paraId="52E83CBB" w14:textId="77777777" w:rsidR="004714AC" w:rsidRDefault="004714AC" w:rsidP="004714AC"/>
                  </w:txbxContent>
                </v:textbox>
                <w10:wrap anchorx="page" anchory="page"/>
              </v:roundrect>
            </w:pict>
          </mc:Fallback>
        </mc:AlternateContent>
      </w:r>
      <w:r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9A41E" wp14:editId="6BA7F022">
                <wp:simplePos x="0" y="0"/>
                <wp:positionH relativeFrom="page">
                  <wp:posOffset>207010</wp:posOffset>
                </wp:positionH>
                <wp:positionV relativeFrom="page">
                  <wp:posOffset>4219575</wp:posOffset>
                </wp:positionV>
                <wp:extent cx="6271895" cy="2894330"/>
                <wp:effectExtent l="0" t="0" r="14605" b="2032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189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9605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6"/>
                              <w:gridCol w:w="4594"/>
                              <w:gridCol w:w="1631"/>
                              <w:gridCol w:w="1208"/>
                              <w:gridCol w:w="1756"/>
                            </w:tblGrid>
                            <w:tr w:rsidR="00877612" w:rsidRPr="00541F8D" w14:paraId="32698C54" w14:textId="77777777" w:rsidTr="00276C16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664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EF384F" w14:textId="77777777" w:rsidR="00877612" w:rsidRPr="00790EB6" w:rsidRDefault="0087761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DEFECTS (S) IDENTIFIED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50205E" w14:textId="77777777" w:rsidR="00877612" w:rsidRPr="00790EB6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Warning Notice left?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F67EC1" w14:textId="77777777" w:rsidR="00877612" w:rsidRPr="00790EB6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Disconnected</w:t>
                                  </w:r>
                                </w:p>
                              </w:tc>
                            </w:tr>
                            <w:tr w:rsidR="00877612" w:rsidRPr="00541F8D" w14:paraId="09B1046E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3940AB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72A4E8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6" w:name="AA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6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2D2862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7" w:name="BB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7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72F1BF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8" w:name="CC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8"/>
                                </w:p>
                              </w:tc>
                            </w:tr>
                            <w:tr w:rsidR="00877612" w:rsidRPr="00541F8D" w14:paraId="02A70AF3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03B3D8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17550A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69" w:name="AA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69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2625DD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0" w:name="BB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0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878931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1" w:name="CC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1"/>
                                </w:p>
                              </w:tc>
                            </w:tr>
                            <w:tr w:rsidR="00877612" w:rsidRPr="00541F8D" w14:paraId="267A39A7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5BC05A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EF1FC1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2" w:name="AA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2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A1FE8A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3" w:name="BB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3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AEBC4B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4" w:name="CC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4"/>
                                </w:p>
                              </w:tc>
                            </w:tr>
                            <w:tr w:rsidR="00877612" w:rsidRPr="00541F8D" w14:paraId="677B511C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027C2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62D99D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Start w:id="175" w:name="AA3"/>
                                  <w:bookmarkEnd w:id="175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431AE6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6" w:name="BB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6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6BD29A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7" w:name="CC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7"/>
                                </w:p>
                              </w:tc>
                            </w:tr>
                            <w:tr w:rsidR="00877612" w:rsidRPr="00541F8D" w14:paraId="3A629FF2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E3800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B46D9B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8" w:name="AA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8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DDA8F4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79" w:name="BB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79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A76F39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0" w:name="CC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80"/>
                                </w:p>
                              </w:tc>
                            </w:tr>
                            <w:tr w:rsidR="00877612" w:rsidRPr="00541F8D" w14:paraId="7D6B31DD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9ED044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A8BA3E" w14:textId="77777777" w:rsidR="00877612" w:rsidRPr="00790EB6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1" w:name="AA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81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FD819C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2" w:name="BB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82"/>
                                </w:p>
                              </w:tc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623A81" w14:textId="77777777" w:rsidR="00877612" w:rsidRPr="00790EB6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3" w:name="CC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183"/>
                                </w:p>
                              </w:tc>
                            </w:tr>
                            <w:tr w:rsidR="00A23C3F" w:rsidRPr="00541F8D" w14:paraId="4B2816F8" w14:textId="77777777" w:rsidTr="00D36243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50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64E4AC" w14:textId="77777777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DEFECTS FOUND / REMEDIAL ACTION REQUIRED / TAKEN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A557D9" w14:textId="77777777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A23C3F" w:rsidRPr="00541F8D" w14:paraId="632CE9E0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05FAB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710BE9" w14:textId="459A9D94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4" w:name="DD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5A63AE"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4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E2CF06" w14:textId="307C5015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5" w:name="EE0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5"/>
                                </w:p>
                              </w:tc>
                            </w:tr>
                            <w:tr w:rsidR="00A23C3F" w:rsidRPr="00541F8D" w14:paraId="604715C3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152844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FB69624" w14:textId="7FD058C5" w:rsidR="00A23C3F" w:rsidRPr="00790EB6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6" w:name="DD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5A63AE"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6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AAA9F6" w14:textId="47382869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7" w:name="EE1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7"/>
                                </w:p>
                              </w:tc>
                            </w:tr>
                            <w:tr w:rsidR="00A23C3F" w:rsidRPr="00541F8D" w14:paraId="35D34F62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1ABA0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6040E3" w14:textId="348423A0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8" w:name="DD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8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A63F32" w14:textId="5405B65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89" w:name="EE2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89"/>
                                </w:p>
                              </w:tc>
                            </w:tr>
                            <w:tr w:rsidR="00A23C3F" w:rsidRPr="00541F8D" w14:paraId="1209B5E2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9943D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CD1FEB" w14:textId="1412A65F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0" w:name="DD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0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4E61C6" w14:textId="7FDCAB4B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1" w:name="EE3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1"/>
                                </w:p>
                              </w:tc>
                            </w:tr>
                            <w:tr w:rsidR="00A23C3F" w:rsidRPr="00541F8D" w14:paraId="06B8E111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93677C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F5C55B" w14:textId="4E474A3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2" w:name="DD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2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A10E92" w14:textId="1693159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3" w:name="EE4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3"/>
                                </w:p>
                              </w:tc>
                            </w:tr>
                            <w:tr w:rsidR="00A23C3F" w:rsidRPr="00541F8D" w14:paraId="3599F4F7" w14:textId="77777777" w:rsidTr="002C75CF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9EFD79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6F02EB" w14:textId="573173B4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4" w:name="DD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4"/>
                                </w:p>
                              </w:tc>
                              <w:tc>
                                <w:tcPr>
                                  <w:tcW w:w="459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CFC3DE" w14:textId="6573D6AF" w:rsidR="00A23C3F" w:rsidRPr="00790EB6" w:rsidRDefault="005A63A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195" w:name="EE5"/>
                                  <w:r w:rsidRPr="00790EB6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195"/>
                                </w:p>
                              </w:tc>
                            </w:tr>
                          </w:tbl>
                          <w:p w14:paraId="6E576EFC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9A41E" id="_x0000_s1031" style="position:absolute;margin-left:16.3pt;margin-top:332.25pt;width:493.85pt;height:227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" fillcolor="#a5a5a5" strokeweight="2pt">
                <v:textbox inset="0,0,0,0">
                  <w:txbxContent>
                    <w:tbl>
                      <w:tblPr>
                        <w:tblW w:w="9605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6"/>
                        <w:gridCol w:w="4594"/>
                        <w:gridCol w:w="1631"/>
                        <w:gridCol w:w="1208"/>
                        <w:gridCol w:w="1756"/>
                      </w:tblGrid>
                      <w:tr w:rsidR="00877612" w:rsidRPr="00541F8D" w14:paraId="32698C54" w14:textId="77777777" w:rsidTr="00276C16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664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EF384F" w14:textId="77777777" w:rsidR="00877612" w:rsidRPr="00790EB6" w:rsidRDefault="0087761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DEFECTS (S) IDENTIFIED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50205E" w14:textId="77777777" w:rsidR="00877612" w:rsidRPr="00790EB6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Warning Notice left?</w:t>
                            </w:r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F67EC1" w14:textId="77777777" w:rsidR="00877612" w:rsidRPr="00790EB6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Disconnected</w:t>
                            </w:r>
                          </w:p>
                        </w:tc>
                      </w:tr>
                      <w:tr w:rsidR="00877612" w:rsidRPr="00541F8D" w14:paraId="09B1046E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3940AB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72A4E8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6" w:name="AA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6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2D2862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7" w:name="BB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7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72F1BF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8" w:name="CC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8"/>
                          </w:p>
                        </w:tc>
                      </w:tr>
                      <w:tr w:rsidR="00877612" w:rsidRPr="00541F8D" w14:paraId="02A70AF3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03B3D8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17550A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99" w:name="AA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99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2625DD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0" w:name="BB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0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878931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1" w:name="CC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1"/>
                          </w:p>
                        </w:tc>
                      </w:tr>
                      <w:tr w:rsidR="00877612" w:rsidRPr="00541F8D" w14:paraId="267A39A7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5BC05A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EF1FC1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2" w:name="AA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2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A1FE8A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3" w:name="BB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3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AEBC4B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4" w:name="CC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4"/>
                          </w:p>
                        </w:tc>
                      </w:tr>
                      <w:tr w:rsidR="00877612" w:rsidRPr="00541F8D" w14:paraId="677B511C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027C2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62D99D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205" w:name="AA3"/>
                            <w:bookmarkEnd w:id="205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431AE6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6" w:name="BB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6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6BD29A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7" w:name="CC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7"/>
                          </w:p>
                        </w:tc>
                      </w:tr>
                      <w:tr w:rsidR="00877612" w:rsidRPr="00541F8D" w14:paraId="3A629FF2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E3800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B46D9B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8" w:name="AA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8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DDA8F4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09" w:name="BB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09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A76F39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0" w:name="CC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10"/>
                          </w:p>
                        </w:tc>
                      </w:tr>
                      <w:tr w:rsidR="00877612" w:rsidRPr="00541F8D" w14:paraId="7D6B31DD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9ED044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A8BA3E" w14:textId="77777777" w:rsidR="00877612" w:rsidRPr="00790EB6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1" w:name="AA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11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FD819C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2" w:name="BB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12"/>
                          </w:p>
                        </w:tc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623A81" w14:textId="77777777" w:rsidR="00877612" w:rsidRPr="00790EB6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3" w:name="CC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213"/>
                          </w:p>
                        </w:tc>
                      </w:tr>
                      <w:tr w:rsidR="00A23C3F" w:rsidRPr="00541F8D" w14:paraId="4B2816F8" w14:textId="77777777" w:rsidTr="00D36243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501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64E4AC" w14:textId="77777777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DEFECTS FOUND / REMEDIAL ACTION REQUIRED / TAKEN</w:t>
                            </w:r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A557D9" w14:textId="77777777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COMMENTS</w:t>
                            </w:r>
                          </w:p>
                        </w:tc>
                      </w:tr>
                      <w:tr w:rsidR="00A23C3F" w:rsidRPr="00541F8D" w14:paraId="632CE9E0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05FAB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710BE9" w14:textId="459A9D94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4" w:name="DD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A63AE"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4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E2CF06" w14:textId="307C5015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5" w:name="EE0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5"/>
                          </w:p>
                        </w:tc>
                      </w:tr>
                      <w:tr w:rsidR="00A23C3F" w:rsidRPr="00541F8D" w14:paraId="604715C3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152844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FB69624" w14:textId="7FD058C5" w:rsidR="00A23C3F" w:rsidRPr="00790EB6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6" w:name="DD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A63AE"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6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AAA9F6" w14:textId="47382869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7" w:name="EE1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7"/>
                          </w:p>
                        </w:tc>
                      </w:tr>
                      <w:tr w:rsidR="00A23C3F" w:rsidRPr="00541F8D" w14:paraId="35D34F62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1ABA0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6040E3" w14:textId="348423A0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8" w:name="DD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8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A63F32" w14:textId="5405B65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19" w:name="EE2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19"/>
                          </w:p>
                        </w:tc>
                      </w:tr>
                      <w:tr w:rsidR="00A23C3F" w:rsidRPr="00541F8D" w14:paraId="1209B5E2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9943D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CD1FEB" w14:textId="1412A65F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0" w:name="DD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0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4E61C6" w14:textId="7FDCAB4B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1" w:name="EE3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1"/>
                          </w:p>
                        </w:tc>
                      </w:tr>
                      <w:tr w:rsidR="00A23C3F" w:rsidRPr="00541F8D" w14:paraId="06B8E111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93677C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F5C55B" w14:textId="4E474A3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2" w:name="DD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2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A10E92" w14:textId="1693159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3" w:name="EE4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3"/>
                          </w:p>
                        </w:tc>
                      </w:tr>
                      <w:tr w:rsidR="00A23C3F" w:rsidRPr="00541F8D" w14:paraId="3599F4F7" w14:textId="77777777" w:rsidTr="002C75CF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9EFD79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6F02EB" w14:textId="573173B4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4" w:name="DD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4"/>
                          </w:p>
                        </w:tc>
                        <w:tc>
                          <w:tcPr>
                            <w:tcW w:w="459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CFC3DE" w14:textId="6573D6AF" w:rsidR="00A23C3F" w:rsidRPr="00790EB6" w:rsidRDefault="005A63A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225" w:name="EE5"/>
                            <w:r w:rsidRPr="00790EB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225"/>
                          </w:p>
                        </w:tc>
                      </w:tr>
                    </w:tbl>
                    <w:p w14:paraId="6E576EFC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9E1259" w:rsidRPr="00790E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56E4E" wp14:editId="35BA6BCE">
                <wp:simplePos x="0" y="0"/>
                <wp:positionH relativeFrom="column">
                  <wp:posOffset>-1905</wp:posOffset>
                </wp:positionH>
                <wp:positionV relativeFrom="paragraph">
                  <wp:posOffset>5717540</wp:posOffset>
                </wp:positionV>
                <wp:extent cx="10250170" cy="1790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01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516F7" w14:textId="77777777" w:rsidR="00A23C3F" w:rsidRDefault="00A23C3F"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THIS IS A RECORD OF YOUR GAS SAFETY CHECK IN ACCORDANCE WITH GAS SAFETY (INSTALLATION AND USE) REGULATION. ANY FLUE(S) HAVE BEEN TESTED/INSPECTED FOR SATISFACTORY EVACUATION OF PRODUCTS OF COMBUSTION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756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.15pt;margin-top:450.2pt;width:807.1pt;height:14.1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DAtQ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" filled="f" stroked="f">
                <v:textbox style="mso-fit-shape-to-text:t">
                  <w:txbxContent>
                    <w:p w14:paraId="5E0516F7" w14:textId="77777777" w:rsidR="00A23C3F" w:rsidRDefault="00A23C3F"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THIS IS A RECORD OF YOUR GAS SAFETY CHECK IN ACCORDANCE WITH GAS SAFETY (INSTALLATION AND USE) REGULATION. ANY FLUE(S) HAVE BEEN TESTED/INSPECTED FOR SATISFACTORY EVACUATION OF PRODUCTS OF COMBUSTION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565" w:rsidRPr="00790EB6" w:rsidSect="00C41FCA">
      <w:pgSz w:w="16838" w:h="11906" w:orient="landscape"/>
      <w:pgMar w:top="28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F05F8" w14:textId="77777777" w:rsidR="00B92133" w:rsidRDefault="00B92133" w:rsidP="00C41FCA">
      <w:r>
        <w:separator/>
      </w:r>
    </w:p>
  </w:endnote>
  <w:endnote w:type="continuationSeparator" w:id="0">
    <w:p w14:paraId="73393AAB" w14:textId="77777777" w:rsidR="00B92133" w:rsidRDefault="00B92133" w:rsidP="00C4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7994E" w14:textId="77777777" w:rsidR="00B92133" w:rsidRDefault="00B92133" w:rsidP="00C41FCA">
      <w:r>
        <w:separator/>
      </w:r>
    </w:p>
  </w:footnote>
  <w:footnote w:type="continuationSeparator" w:id="0">
    <w:p w14:paraId="5901CEE1" w14:textId="77777777" w:rsidR="00B92133" w:rsidRDefault="00B92133" w:rsidP="00C4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EE"/>
    <w:rsid w:val="00024664"/>
    <w:rsid w:val="00061ABA"/>
    <w:rsid w:val="00071E0F"/>
    <w:rsid w:val="00094E2C"/>
    <w:rsid w:val="000B0DA2"/>
    <w:rsid w:val="000B1F8E"/>
    <w:rsid w:val="000E3AF4"/>
    <w:rsid w:val="000E49D1"/>
    <w:rsid w:val="000F0A48"/>
    <w:rsid w:val="00107ACC"/>
    <w:rsid w:val="001423F1"/>
    <w:rsid w:val="00167A27"/>
    <w:rsid w:val="001A7B5A"/>
    <w:rsid w:val="001B222B"/>
    <w:rsid w:val="001B672E"/>
    <w:rsid w:val="001C1018"/>
    <w:rsid w:val="001C5C95"/>
    <w:rsid w:val="001E66FF"/>
    <w:rsid w:val="00205B10"/>
    <w:rsid w:val="00210C9C"/>
    <w:rsid w:val="00245CDF"/>
    <w:rsid w:val="002570B2"/>
    <w:rsid w:val="00257C61"/>
    <w:rsid w:val="002676E9"/>
    <w:rsid w:val="00276C16"/>
    <w:rsid w:val="002974FF"/>
    <w:rsid w:val="002C75CF"/>
    <w:rsid w:val="002E2358"/>
    <w:rsid w:val="00316565"/>
    <w:rsid w:val="0032447B"/>
    <w:rsid w:val="00347A85"/>
    <w:rsid w:val="003646D2"/>
    <w:rsid w:val="00386018"/>
    <w:rsid w:val="003C5E9E"/>
    <w:rsid w:val="00424B42"/>
    <w:rsid w:val="004714AC"/>
    <w:rsid w:val="00483FA4"/>
    <w:rsid w:val="004A227E"/>
    <w:rsid w:val="004D018B"/>
    <w:rsid w:val="005363C8"/>
    <w:rsid w:val="00546B6F"/>
    <w:rsid w:val="00551824"/>
    <w:rsid w:val="005538BD"/>
    <w:rsid w:val="00587806"/>
    <w:rsid w:val="005A63AE"/>
    <w:rsid w:val="005C522C"/>
    <w:rsid w:val="005D5F7C"/>
    <w:rsid w:val="005D6FA5"/>
    <w:rsid w:val="005F7A99"/>
    <w:rsid w:val="0068047A"/>
    <w:rsid w:val="00683B5D"/>
    <w:rsid w:val="006A26F6"/>
    <w:rsid w:val="006B3CD5"/>
    <w:rsid w:val="006B3E28"/>
    <w:rsid w:val="006B543A"/>
    <w:rsid w:val="006B5C4B"/>
    <w:rsid w:val="006D2598"/>
    <w:rsid w:val="006D4745"/>
    <w:rsid w:val="00713425"/>
    <w:rsid w:val="0073434B"/>
    <w:rsid w:val="00740284"/>
    <w:rsid w:val="00741E3F"/>
    <w:rsid w:val="007439FD"/>
    <w:rsid w:val="007725D0"/>
    <w:rsid w:val="00783497"/>
    <w:rsid w:val="0078708C"/>
    <w:rsid w:val="00790EB6"/>
    <w:rsid w:val="007A544F"/>
    <w:rsid w:val="007A79CE"/>
    <w:rsid w:val="007B6F8F"/>
    <w:rsid w:val="007D7E81"/>
    <w:rsid w:val="00824984"/>
    <w:rsid w:val="00831595"/>
    <w:rsid w:val="00877612"/>
    <w:rsid w:val="00877BCE"/>
    <w:rsid w:val="008901CE"/>
    <w:rsid w:val="008A3DD4"/>
    <w:rsid w:val="008B5002"/>
    <w:rsid w:val="008D68E0"/>
    <w:rsid w:val="008E618E"/>
    <w:rsid w:val="0091176B"/>
    <w:rsid w:val="009324F3"/>
    <w:rsid w:val="009552EE"/>
    <w:rsid w:val="0096336F"/>
    <w:rsid w:val="00976332"/>
    <w:rsid w:val="009B244B"/>
    <w:rsid w:val="009E1259"/>
    <w:rsid w:val="009E5E97"/>
    <w:rsid w:val="00A23C3F"/>
    <w:rsid w:val="00A30AEC"/>
    <w:rsid w:val="00A3459B"/>
    <w:rsid w:val="00A45BAA"/>
    <w:rsid w:val="00A76519"/>
    <w:rsid w:val="00A84296"/>
    <w:rsid w:val="00A945DC"/>
    <w:rsid w:val="00A9484F"/>
    <w:rsid w:val="00AB4599"/>
    <w:rsid w:val="00AE507F"/>
    <w:rsid w:val="00AE6383"/>
    <w:rsid w:val="00B00C3F"/>
    <w:rsid w:val="00B122DA"/>
    <w:rsid w:val="00B12D91"/>
    <w:rsid w:val="00B24824"/>
    <w:rsid w:val="00B62FDE"/>
    <w:rsid w:val="00B80A7C"/>
    <w:rsid w:val="00B83FB0"/>
    <w:rsid w:val="00B91D70"/>
    <w:rsid w:val="00B91F72"/>
    <w:rsid w:val="00B92133"/>
    <w:rsid w:val="00BD7B29"/>
    <w:rsid w:val="00C06A2C"/>
    <w:rsid w:val="00C40B34"/>
    <w:rsid w:val="00C41FCA"/>
    <w:rsid w:val="00C76BC2"/>
    <w:rsid w:val="00C82578"/>
    <w:rsid w:val="00C97C67"/>
    <w:rsid w:val="00CB5FA2"/>
    <w:rsid w:val="00CD0CE5"/>
    <w:rsid w:val="00CE59E6"/>
    <w:rsid w:val="00CF4CF5"/>
    <w:rsid w:val="00D04E65"/>
    <w:rsid w:val="00D244D7"/>
    <w:rsid w:val="00D31635"/>
    <w:rsid w:val="00D36243"/>
    <w:rsid w:val="00D73CDA"/>
    <w:rsid w:val="00DA3037"/>
    <w:rsid w:val="00DA502A"/>
    <w:rsid w:val="00DA6BC2"/>
    <w:rsid w:val="00DC3A13"/>
    <w:rsid w:val="00DF4E2A"/>
    <w:rsid w:val="00DF73DB"/>
    <w:rsid w:val="00E1153B"/>
    <w:rsid w:val="00E15325"/>
    <w:rsid w:val="00E30456"/>
    <w:rsid w:val="00E35725"/>
    <w:rsid w:val="00E64034"/>
    <w:rsid w:val="00E71BE7"/>
    <w:rsid w:val="00E73DE8"/>
    <w:rsid w:val="00E74519"/>
    <w:rsid w:val="00E80D6A"/>
    <w:rsid w:val="00E8113F"/>
    <w:rsid w:val="00E96A5A"/>
    <w:rsid w:val="00E9784A"/>
    <w:rsid w:val="00EC23C4"/>
    <w:rsid w:val="00EE44AF"/>
    <w:rsid w:val="00EF4D63"/>
    <w:rsid w:val="00EF6D4A"/>
    <w:rsid w:val="00F05833"/>
    <w:rsid w:val="00F1556E"/>
    <w:rsid w:val="00F359AC"/>
    <w:rsid w:val="00F375ED"/>
    <w:rsid w:val="00F57F22"/>
    <w:rsid w:val="00F7725D"/>
    <w:rsid w:val="00F845D0"/>
    <w:rsid w:val="00FA4CC0"/>
    <w:rsid w:val="00FC6869"/>
    <w:rsid w:val="00FC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87116"/>
  <w15:chartTrackingRefBased/>
  <w15:docId w15:val="{2B98BD67-BBE7-4DC3-89EC-7E7E24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C41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1F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41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1FCA"/>
    <w:rPr>
      <w:sz w:val="24"/>
      <w:szCs w:val="24"/>
      <w:lang w:eastAsia="en-US"/>
    </w:rPr>
  </w:style>
  <w:style w:type="table" w:styleId="TableGrid">
    <w:name w:val="Table Grid"/>
    <w:basedOn w:val="TableNormal"/>
    <w:rsid w:val="00C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G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DA2E9-51AB-476E-AF87-39F54BBC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GSR</Template>
  <TotalTime>13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21</cp:revision>
  <cp:lastPrinted>2009-02-23T11:05:00Z</cp:lastPrinted>
  <dcterms:created xsi:type="dcterms:W3CDTF">2018-11-19T16:46:00Z</dcterms:created>
  <dcterms:modified xsi:type="dcterms:W3CDTF">2020-03-10T13:01:00Z</dcterms:modified>
</cp:coreProperties>
</file>