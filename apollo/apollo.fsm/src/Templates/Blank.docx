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08DF" w14:textId="77777777" w:rsidR="008F0340" w:rsidRPr="00092151" w:rsidRDefault="008F0340" w:rsidP="003B0DB6">
      <w:pPr>
        <w:tabs>
          <w:tab w:val="left" w:pos="1470"/>
        </w:tabs>
        <w:rPr>
          <w:rFonts w:ascii="Arial" w:hAnsi="Arial" w:cs="Arial"/>
          <w:sz w:val="20"/>
        </w:rPr>
      </w:pPr>
      <w:bookmarkStart w:id="0" w:name="_GoBack"/>
      <w:bookmarkEnd w:id="0"/>
    </w:p>
    <w:sectPr w:rsidR="008F0340" w:rsidRPr="00092151" w:rsidSect="008E5D9E">
      <w:pgSz w:w="11906" w:h="16838" w:code="9"/>
      <w:pgMar w:top="426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4F68C" w14:textId="77777777" w:rsidR="00050CC9" w:rsidRDefault="00050CC9">
      <w:r>
        <w:separator/>
      </w:r>
    </w:p>
  </w:endnote>
  <w:endnote w:type="continuationSeparator" w:id="0">
    <w:p w14:paraId="27F123B5" w14:textId="77777777" w:rsidR="00050CC9" w:rsidRDefault="0005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895A" w14:textId="77777777" w:rsidR="00050CC9" w:rsidRDefault="00050CC9">
      <w:r>
        <w:separator/>
      </w:r>
    </w:p>
  </w:footnote>
  <w:footnote w:type="continuationSeparator" w:id="0">
    <w:p w14:paraId="0DA92125" w14:textId="77777777" w:rsidR="00050CC9" w:rsidRDefault="00050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19"/>
    <w:rsid w:val="00017D18"/>
    <w:rsid w:val="00050650"/>
    <w:rsid w:val="00050CC9"/>
    <w:rsid w:val="00057B19"/>
    <w:rsid w:val="00092151"/>
    <w:rsid w:val="000F01E8"/>
    <w:rsid w:val="001B60E9"/>
    <w:rsid w:val="002E11D9"/>
    <w:rsid w:val="002F6F6D"/>
    <w:rsid w:val="003777F2"/>
    <w:rsid w:val="00395F8B"/>
    <w:rsid w:val="003B0DB6"/>
    <w:rsid w:val="00412424"/>
    <w:rsid w:val="004215EB"/>
    <w:rsid w:val="004616F3"/>
    <w:rsid w:val="004C1245"/>
    <w:rsid w:val="004D0C43"/>
    <w:rsid w:val="005167F9"/>
    <w:rsid w:val="00566D2C"/>
    <w:rsid w:val="00585CAC"/>
    <w:rsid w:val="006D6EB6"/>
    <w:rsid w:val="0074346E"/>
    <w:rsid w:val="00784A31"/>
    <w:rsid w:val="007B2CDB"/>
    <w:rsid w:val="007E6AA9"/>
    <w:rsid w:val="008030EB"/>
    <w:rsid w:val="008A5615"/>
    <w:rsid w:val="008E5D9E"/>
    <w:rsid w:val="008F0340"/>
    <w:rsid w:val="00920B03"/>
    <w:rsid w:val="009D5411"/>
    <w:rsid w:val="00A244FA"/>
    <w:rsid w:val="00A377C2"/>
    <w:rsid w:val="00A865C8"/>
    <w:rsid w:val="00B02BB4"/>
    <w:rsid w:val="00B95B3C"/>
    <w:rsid w:val="00BC42BB"/>
    <w:rsid w:val="00C23B96"/>
    <w:rsid w:val="00D12ACE"/>
    <w:rsid w:val="00E064F0"/>
    <w:rsid w:val="00E364EA"/>
    <w:rsid w:val="00E83635"/>
    <w:rsid w:val="00EF22F7"/>
    <w:rsid w:val="00F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0441AE"/>
  <w15:chartTrackingRefBased/>
  <w15:docId w15:val="{35ED7114-1E4C-4EA9-AD34-703F5C5C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NoSpacing">
    <w:name w:val="No Spacing"/>
    <w:qFormat/>
    <w:rsid w:val="008F0340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eneralreport\bin\templates\ContractBat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717B-4DC2-4E51-B657-6107D91F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ContractBatch.dot</Template>
  <TotalTime>884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2</cp:revision>
  <dcterms:created xsi:type="dcterms:W3CDTF">2018-10-09T15:29:00Z</dcterms:created>
  <dcterms:modified xsi:type="dcterms:W3CDTF">2019-01-04T14:35:00Z</dcterms:modified>
</cp:coreProperties>
</file>