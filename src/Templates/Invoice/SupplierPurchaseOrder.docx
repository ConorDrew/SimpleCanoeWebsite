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topFromText="142" w:bottomFromText="142" w:vertAnchor="page" w:horzAnchor="margin" w:tblpXSpec="center" w:tblpY="47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7"/>
      </w:tblGrid>
      <w:tr w:rsidR="00D82FA9" w:rsidRPr="00A77F39" w14:paraId="325AD5C9" w14:textId="77777777" w:rsidTr="00CC5F26">
        <w:trPr>
          <w:trHeight w:val="2421"/>
        </w:trPr>
        <w:tc>
          <w:tcPr>
            <w:tcW w:w="3537" w:type="dxa"/>
            <w:vAlign w:val="center"/>
          </w:tcPr>
          <w:p w14:paraId="64051746" w14:textId="77777777" w:rsidR="00D82FA9" w:rsidRPr="00A77F39" w:rsidRDefault="00D82FA9" w:rsidP="00D82FA9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bookmarkStart w:id="0" w:name="Logo"/>
            <w:bookmarkStart w:id="1" w:name="_GoBack"/>
            <w:bookmarkEnd w:id="1"/>
            <w:r w:rsidRPr="00A77F39">
              <w:rPr>
                <w:rFonts w:ascii="Arial" w:hAnsi="Arial" w:cs="Arial"/>
                <w:b/>
                <w:bCs/>
                <w:sz w:val="18"/>
              </w:rPr>
              <w:t>[Logo]</w:t>
            </w:r>
            <w:bookmarkEnd w:id="0"/>
          </w:p>
        </w:tc>
      </w:tr>
    </w:tbl>
    <w:p w14:paraId="61C85570" w14:textId="77777777" w:rsidR="00D82FA9" w:rsidRDefault="00D82FA9" w:rsidP="00D82FA9">
      <w:pPr>
        <w:pStyle w:val="BodyText"/>
      </w:pPr>
      <w:r>
        <w:t xml:space="preserve"> </w:t>
      </w:r>
    </w:p>
    <w:p w14:paraId="5D828639" w14:textId="77777777" w:rsidR="00D82FA9" w:rsidRDefault="00D82FA9" w:rsidP="00D82FA9">
      <w:pPr>
        <w:pStyle w:val="BodyText"/>
      </w:pPr>
    </w:p>
    <w:p w14:paraId="73641F0E" w14:textId="77777777" w:rsidR="00D82FA9" w:rsidRDefault="00D82FA9" w:rsidP="00D82FA9">
      <w:pPr>
        <w:pStyle w:val="BodyText"/>
      </w:pPr>
    </w:p>
    <w:p w14:paraId="630860EF" w14:textId="77777777" w:rsidR="00D82FA9" w:rsidRDefault="00D82FA9" w:rsidP="00D82FA9">
      <w:pPr>
        <w:pStyle w:val="BodyText"/>
      </w:pPr>
    </w:p>
    <w:p w14:paraId="537B8C9C" w14:textId="77777777" w:rsidR="00D82FA9" w:rsidRDefault="00D82FA9" w:rsidP="00D82FA9">
      <w:pPr>
        <w:pStyle w:val="BodyText"/>
      </w:pPr>
    </w:p>
    <w:p w14:paraId="45CE2A11" w14:textId="77777777" w:rsidR="00D82FA9" w:rsidRDefault="00D82FA9" w:rsidP="00D82FA9">
      <w:pPr>
        <w:pStyle w:val="BodyText"/>
      </w:pPr>
    </w:p>
    <w:p w14:paraId="1130AF83" w14:textId="77777777" w:rsidR="00D82FA9" w:rsidRDefault="00D82FA9" w:rsidP="00D82FA9">
      <w:pPr>
        <w:pStyle w:val="BodyText"/>
      </w:pPr>
    </w:p>
    <w:p w14:paraId="13C9E632" w14:textId="77777777" w:rsidR="00D82FA9" w:rsidRDefault="00D82FA9" w:rsidP="00D82FA9">
      <w:pPr>
        <w:pStyle w:val="BodyText"/>
      </w:pPr>
    </w:p>
    <w:p w14:paraId="4390C915" w14:textId="77777777" w:rsidR="00D82FA9" w:rsidRDefault="00D82FA9" w:rsidP="00D82FA9">
      <w:pPr>
        <w:pStyle w:val="BodyText"/>
      </w:pPr>
    </w:p>
    <w:p w14:paraId="21F1023D" w14:textId="77777777" w:rsidR="007B476A" w:rsidRDefault="007B476A" w:rsidP="00D82FA9">
      <w:pPr>
        <w:pStyle w:val="BodyText"/>
      </w:pPr>
    </w:p>
    <w:p w14:paraId="45A9C9BF" w14:textId="77777777" w:rsidR="007B476A" w:rsidRDefault="007B476A" w:rsidP="00D82FA9">
      <w:pPr>
        <w:pStyle w:val="BodyText"/>
      </w:pPr>
    </w:p>
    <w:p w14:paraId="247EF7F5" w14:textId="35EFA56B" w:rsidR="00D82FA9" w:rsidRDefault="00D82FA9" w:rsidP="00D82FA9">
      <w:pPr>
        <w:pStyle w:val="BodyText"/>
      </w:pPr>
      <w:r>
        <w:t>[CompanyName]</w:t>
      </w:r>
    </w:p>
    <w:p w14:paraId="35FB36DD" w14:textId="77777777" w:rsidR="00D82FA9" w:rsidRDefault="00D82FA9" w:rsidP="00D82FA9">
      <w:pPr>
        <w:pStyle w:val="BodyText"/>
      </w:pPr>
      <w:r>
        <w:t xml:space="preserve">[CompanyAddress1] </w:t>
      </w:r>
      <w:r>
        <w:br/>
        <w:t>[CompanyAddress2]  </w:t>
      </w:r>
      <w:r>
        <w:br/>
        <w:t>[CompanyAddress3]  </w:t>
      </w:r>
      <w:r>
        <w:br/>
        <w:t>[CompanyPostcode]</w:t>
      </w:r>
    </w:p>
    <w:p w14:paraId="0174935B" w14:textId="77777777" w:rsidR="00D82FA9" w:rsidRDefault="00D82FA9" w:rsidP="00D82FA9">
      <w:pPr>
        <w:jc w:val="center"/>
        <w:rPr>
          <w:rFonts w:ascii="Arial" w:hAnsi="Arial" w:cs="Arial"/>
          <w:sz w:val="20"/>
        </w:rPr>
      </w:pPr>
    </w:p>
    <w:p w14:paraId="7045C014" w14:textId="19654A42" w:rsidR="00D82FA9" w:rsidRDefault="00D82FA9" w:rsidP="00D82FA9">
      <w:pPr>
        <w:pStyle w:val="Header"/>
      </w:pPr>
      <w:r>
        <w:rPr>
          <w:rFonts w:ascii="Arial" w:hAnsi="Arial" w:cs="Arial"/>
          <w:sz w:val="20"/>
        </w:rPr>
        <w:t xml:space="preserve">Tel: [CompanyTelephoneNumber]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Website: </w:t>
      </w:r>
      <w:hyperlink r:id="rId7" w:history="1">
        <w:r>
          <w:rPr>
            <w:rStyle w:val="Hyperlink"/>
            <w:sz w:val="20"/>
          </w:rPr>
          <w:t>[CompanyWebsite]</w:t>
        </w:r>
      </w:hyperlink>
      <w:r>
        <w:rPr>
          <w:rStyle w:val="Hyperlink"/>
          <w:sz w:val="20"/>
        </w:rPr>
        <w:t xml:space="preserve">  </w:t>
      </w:r>
    </w:p>
    <w:p w14:paraId="0D03FA6A" w14:textId="77777777" w:rsidR="002366FC" w:rsidRDefault="002366FC">
      <w:pPr>
        <w:rPr>
          <w:rFonts w:ascii="Arial" w:hAnsi="Arial" w:cs="Arial"/>
          <w:sz w:val="20"/>
        </w:rPr>
      </w:pPr>
    </w:p>
    <w:p w14:paraId="6CAA5985" w14:textId="77777777" w:rsidR="002366FC" w:rsidRPr="00950C84" w:rsidRDefault="002366FC">
      <w:pPr>
        <w:pStyle w:val="Heading4"/>
        <w:rPr>
          <w:sz w:val="24"/>
        </w:rPr>
      </w:pPr>
      <w:r w:rsidRPr="00950C84">
        <w:rPr>
          <w:sz w:val="24"/>
        </w:rPr>
        <w:t>PURCHASE ORDER</w:t>
      </w:r>
    </w:p>
    <w:p w14:paraId="5E39392D" w14:textId="77777777" w:rsidR="002366FC" w:rsidRDefault="002366FC"/>
    <w:p w14:paraId="545368E9" w14:textId="7DA8F7A7" w:rsidR="002366FC" w:rsidRDefault="002366F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</w:t>
      </w:r>
      <w:r w:rsidR="000C3F93">
        <w:rPr>
          <w:rFonts w:ascii="Arial" w:hAnsi="Arial" w:cs="Arial"/>
          <w:sz w:val="20"/>
          <w:szCs w:val="20"/>
        </w:rPr>
        <w:t xml:space="preserve">: [OrderNumber] </w:t>
      </w:r>
      <w:r>
        <w:rPr>
          <w:rFonts w:ascii="Arial" w:hAnsi="Arial" w:cs="Arial"/>
          <w:sz w:val="20"/>
          <w:szCs w:val="20"/>
        </w:rPr>
        <w:t>/ Delivery Due: [DeliveryDueDate]</w:t>
      </w:r>
      <w:r w:rsidR="00B2648F">
        <w:rPr>
          <w:rFonts w:ascii="Arial" w:hAnsi="Arial" w:cs="Arial"/>
          <w:sz w:val="20"/>
          <w:szCs w:val="20"/>
        </w:rPr>
        <w:t xml:space="preserve"> </w:t>
      </w:r>
    </w:p>
    <w:p w14:paraId="1EEC8C43" w14:textId="77777777" w:rsidR="002366FC" w:rsidRDefault="002366FC">
      <w:pPr>
        <w:jc w:val="center"/>
      </w:pPr>
    </w:p>
    <w:p w14:paraId="73CDA31B" w14:textId="77777777" w:rsidR="002366FC" w:rsidRDefault="002366FC">
      <w:pPr>
        <w:pStyle w:val="Heading5"/>
        <w:rPr>
          <w:b w:val="0"/>
        </w:rPr>
      </w:pPr>
      <w:r>
        <w:rPr>
          <w:b w:val="0"/>
        </w:rPr>
        <w:t>[Name]</w:t>
      </w:r>
      <w:r>
        <w:rPr>
          <w:b w:val="0"/>
        </w:rPr>
        <w:tab/>
        <w:t xml:space="preserve"> </w:t>
      </w:r>
      <w:r>
        <w:rPr>
          <w:b w:val="0"/>
        </w:rPr>
        <w:tab/>
      </w:r>
    </w:p>
    <w:p w14:paraId="32F72890" w14:textId="77777777" w:rsidR="002366FC" w:rsidRDefault="002366FC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[Address1]</w:t>
      </w:r>
      <w:r>
        <w:rPr>
          <w:rFonts w:ascii="Arial" w:hAnsi="Arial" w:cs="Arial"/>
          <w:sz w:val="18"/>
        </w:rPr>
        <w:tab/>
      </w:r>
    </w:p>
    <w:p w14:paraId="4EDBE990" w14:textId="77777777" w:rsidR="002366FC" w:rsidRDefault="002366FC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[Address2]</w:t>
      </w:r>
    </w:p>
    <w:p w14:paraId="659C1D91" w14:textId="77777777" w:rsidR="002366FC" w:rsidRDefault="002366FC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[Address3]</w:t>
      </w:r>
    </w:p>
    <w:p w14:paraId="31271EDD" w14:textId="77777777" w:rsidR="002366FC" w:rsidRDefault="002366FC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[Address4]</w:t>
      </w:r>
    </w:p>
    <w:p w14:paraId="44D7E04C" w14:textId="77777777" w:rsidR="002366FC" w:rsidRDefault="002366FC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[Address5]</w:t>
      </w:r>
    </w:p>
    <w:p w14:paraId="28C49F8C" w14:textId="77777777" w:rsidR="002366FC" w:rsidRDefault="002366FC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[Postcode]</w:t>
      </w:r>
    </w:p>
    <w:p w14:paraId="1A2992D5" w14:textId="77777777" w:rsidR="002366FC" w:rsidRDefault="002366FC">
      <w:pPr>
        <w:rPr>
          <w:rFonts w:ascii="Arial" w:hAnsi="Arial" w:cs="Arial"/>
          <w:sz w:val="18"/>
        </w:rPr>
      </w:pPr>
    </w:p>
    <w:p w14:paraId="47F2A81B" w14:textId="77777777" w:rsidR="002366FC" w:rsidRDefault="002366F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[Date]</w:t>
      </w:r>
    </w:p>
    <w:p w14:paraId="4327EC86" w14:textId="77777777" w:rsidR="002366FC" w:rsidRDefault="002366FC">
      <w:pPr>
        <w:rPr>
          <w:rFonts w:ascii="Arial" w:hAnsi="Arial" w:cs="Arial"/>
          <w:sz w:val="20"/>
        </w:rPr>
      </w:pPr>
    </w:p>
    <w:p w14:paraId="6DA9ACEA" w14:textId="77777777" w:rsidR="002366FC" w:rsidRDefault="002366FC">
      <w:pPr>
        <w:rPr>
          <w:rFonts w:ascii="Arial" w:hAnsi="Arial" w:cs="Arial"/>
          <w:sz w:val="20"/>
        </w:rPr>
      </w:pPr>
    </w:p>
    <w:p w14:paraId="215B7DDA" w14:textId="77777777" w:rsidR="002366FC" w:rsidRDefault="002366FC">
      <w:pPr>
        <w:rPr>
          <w:b/>
          <w:bCs/>
        </w:rPr>
      </w:pPr>
      <w:r>
        <w:rPr>
          <w:rFonts w:ascii="Arial" w:hAnsi="Arial" w:cs="Arial"/>
          <w:b/>
          <w:bCs/>
          <w:sz w:val="20"/>
        </w:rPr>
        <w:t>PLEASE SUPPLY THE FOLLOWING</w:t>
      </w:r>
    </w:p>
    <w:p w14:paraId="4DF7DCF3" w14:textId="77777777" w:rsidR="002366FC" w:rsidRDefault="002366FC">
      <w:pPr>
        <w:rPr>
          <w:rFonts w:ascii="Arial" w:hAnsi="Arial" w:cs="Arial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3901"/>
        <w:gridCol w:w="1440"/>
        <w:gridCol w:w="1075"/>
        <w:gridCol w:w="545"/>
        <w:gridCol w:w="1080"/>
      </w:tblGrid>
      <w:tr w:rsidR="00422E8E" w14:paraId="5D4578AD" w14:textId="77777777" w:rsidTr="00422E8E">
        <w:tc>
          <w:tcPr>
            <w:tcW w:w="599" w:type="dxa"/>
          </w:tcPr>
          <w:p w14:paraId="38E43E6E" w14:textId="77777777" w:rsidR="00422E8E" w:rsidRDefault="00422E8E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ITEM</w:t>
            </w:r>
          </w:p>
        </w:tc>
        <w:tc>
          <w:tcPr>
            <w:tcW w:w="3901" w:type="dxa"/>
          </w:tcPr>
          <w:p w14:paraId="273BC7DF" w14:textId="77777777" w:rsidR="00422E8E" w:rsidRDefault="00422E8E">
            <w:pPr>
              <w:pStyle w:val="Heading7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  <w:tc>
          <w:tcPr>
            <w:tcW w:w="1440" w:type="dxa"/>
          </w:tcPr>
          <w:p w14:paraId="3B6F7B8C" w14:textId="77777777" w:rsidR="00422E8E" w:rsidRDefault="00422E8E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NUMBER</w:t>
            </w:r>
          </w:p>
        </w:tc>
        <w:tc>
          <w:tcPr>
            <w:tcW w:w="1075" w:type="dxa"/>
          </w:tcPr>
          <w:p w14:paraId="3EE372EA" w14:textId="77777777" w:rsidR="00422E8E" w:rsidRDefault="00422E8E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PRICE </w:t>
            </w:r>
          </w:p>
        </w:tc>
        <w:tc>
          <w:tcPr>
            <w:tcW w:w="545" w:type="dxa"/>
          </w:tcPr>
          <w:p w14:paraId="36BC58AB" w14:textId="77777777" w:rsidR="00422E8E" w:rsidRDefault="00422E8E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QTY</w:t>
            </w:r>
          </w:p>
        </w:tc>
        <w:tc>
          <w:tcPr>
            <w:tcW w:w="1080" w:type="dxa"/>
          </w:tcPr>
          <w:p w14:paraId="72A273E8" w14:textId="77777777" w:rsidR="00422E8E" w:rsidRDefault="00422E8E">
            <w:pPr>
              <w:pStyle w:val="Heading8"/>
            </w:pPr>
            <w:r>
              <w:t>TOTAL</w:t>
            </w:r>
          </w:p>
        </w:tc>
      </w:tr>
    </w:tbl>
    <w:p w14:paraId="4D33662E" w14:textId="77777777" w:rsidR="002366FC" w:rsidRDefault="002366FC">
      <w:pPr>
        <w:rPr>
          <w:rFonts w:ascii="Arial" w:hAnsi="Arial" w:cs="Arial"/>
        </w:rPr>
      </w:pPr>
    </w:p>
    <w:tbl>
      <w:tblPr>
        <w:tblW w:w="0" w:type="auto"/>
        <w:tblInd w:w="6408" w:type="dxa"/>
        <w:tblLook w:val="01E0" w:firstRow="1" w:lastRow="1" w:firstColumn="1" w:lastColumn="1" w:noHBand="0" w:noVBand="0"/>
      </w:tblPr>
      <w:tblGrid>
        <w:gridCol w:w="1260"/>
        <w:gridCol w:w="1111"/>
      </w:tblGrid>
      <w:tr w:rsidR="00422E8E" w:rsidRPr="004B567A" w14:paraId="0F06E951" w14:textId="77777777" w:rsidTr="004B567A">
        <w:tc>
          <w:tcPr>
            <w:tcW w:w="1260" w:type="dxa"/>
            <w:shd w:val="clear" w:color="auto" w:fill="auto"/>
          </w:tcPr>
          <w:p w14:paraId="47E3CAAD" w14:textId="77777777" w:rsidR="00422E8E" w:rsidRPr="004B567A" w:rsidRDefault="00422E8E" w:rsidP="004B567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B567A">
              <w:rPr>
                <w:rFonts w:ascii="Arial" w:hAnsi="Arial" w:cs="Arial"/>
                <w:sz w:val="16"/>
                <w:szCs w:val="16"/>
              </w:rPr>
              <w:t xml:space="preserve">Total: </w:t>
            </w:r>
          </w:p>
        </w:tc>
        <w:tc>
          <w:tcPr>
            <w:tcW w:w="1111" w:type="dxa"/>
            <w:shd w:val="clear" w:color="auto" w:fill="auto"/>
          </w:tcPr>
          <w:p w14:paraId="08E33222" w14:textId="77777777" w:rsidR="00422E8E" w:rsidRPr="004B567A" w:rsidRDefault="00422E8E" w:rsidP="004B567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B567A">
              <w:rPr>
                <w:rFonts w:ascii="Arial" w:hAnsi="Arial" w:cs="Arial"/>
                <w:sz w:val="16"/>
                <w:szCs w:val="16"/>
              </w:rPr>
              <w:t>[Total]</w:t>
            </w:r>
          </w:p>
        </w:tc>
      </w:tr>
    </w:tbl>
    <w:p w14:paraId="17318D4A" w14:textId="77777777" w:rsidR="00C91A69" w:rsidRDefault="00C91A69">
      <w:pPr>
        <w:rPr>
          <w:rFonts w:ascii="Arial" w:hAnsi="Arial" w:cs="Arial"/>
        </w:rPr>
      </w:pPr>
    </w:p>
    <w:p w14:paraId="63060096" w14:textId="77777777" w:rsidR="002366FC" w:rsidRDefault="002366FC">
      <w:pPr>
        <w:pStyle w:val="Heading5"/>
      </w:pPr>
      <w:r>
        <w:t>Additional Charges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1080"/>
      </w:tblGrid>
      <w:tr w:rsidR="002366FC" w14:paraId="12B794E6" w14:textId="77777777" w:rsidTr="00422E8E">
        <w:tc>
          <w:tcPr>
            <w:tcW w:w="7560" w:type="dxa"/>
          </w:tcPr>
          <w:p w14:paraId="785156E0" w14:textId="77777777" w:rsidR="002366FC" w:rsidRDefault="002366FC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TYPE</w:t>
            </w:r>
          </w:p>
        </w:tc>
        <w:tc>
          <w:tcPr>
            <w:tcW w:w="1080" w:type="dxa"/>
          </w:tcPr>
          <w:p w14:paraId="637ECE27" w14:textId="77777777" w:rsidR="002366FC" w:rsidRDefault="002366FC">
            <w:pPr>
              <w:pStyle w:val="Heading7"/>
              <w:rPr>
                <w:sz w:val="16"/>
              </w:rPr>
            </w:pPr>
            <w:r>
              <w:rPr>
                <w:sz w:val="16"/>
              </w:rPr>
              <w:t>PRICE</w:t>
            </w:r>
          </w:p>
        </w:tc>
      </w:tr>
    </w:tbl>
    <w:p w14:paraId="27D7F028" w14:textId="77777777" w:rsidR="002366FC" w:rsidRDefault="002366FC">
      <w:pPr>
        <w:rPr>
          <w:rFonts w:ascii="Arial" w:hAnsi="Arial" w:cs="Arial"/>
        </w:rPr>
      </w:pPr>
    </w:p>
    <w:p w14:paraId="2224F5A4" w14:textId="77777777" w:rsidR="002366FC" w:rsidRDefault="002366FC">
      <w:pPr>
        <w:rPr>
          <w:rFonts w:ascii="Arial" w:hAnsi="Arial" w:cs="Arial"/>
          <w:sz w:val="20"/>
        </w:rPr>
      </w:pPr>
    </w:p>
    <w:p w14:paraId="7EF05683" w14:textId="77777777" w:rsidR="002366FC" w:rsidRDefault="002366FC">
      <w:pPr>
        <w:pStyle w:val="Heading5"/>
      </w:pPr>
      <w:r>
        <w:t>DELIVERY ADDRESS</w:t>
      </w:r>
    </w:p>
    <w:p w14:paraId="6533D9CC" w14:textId="77777777" w:rsidR="002366FC" w:rsidRDefault="002366F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[DeliveryAddress1]</w:t>
      </w:r>
    </w:p>
    <w:p w14:paraId="11374AD8" w14:textId="77777777" w:rsidR="002366FC" w:rsidRDefault="002366F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[DeliveryAddress2]</w:t>
      </w:r>
    </w:p>
    <w:p w14:paraId="113EEAE2" w14:textId="77777777" w:rsidR="002366FC" w:rsidRDefault="002366F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[DeliveryAddress3]</w:t>
      </w:r>
    </w:p>
    <w:p w14:paraId="35C58C3C" w14:textId="77777777" w:rsidR="002366FC" w:rsidRDefault="002366F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[DeliveryAddress4]</w:t>
      </w:r>
    </w:p>
    <w:p w14:paraId="76A1B31C" w14:textId="77777777" w:rsidR="002366FC" w:rsidRDefault="002366F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[DeliveryAddress5]</w:t>
      </w:r>
    </w:p>
    <w:p w14:paraId="346126CB" w14:textId="459CCFA2" w:rsidR="002366FC" w:rsidRDefault="002366F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[DeliveryPostcode]</w:t>
      </w:r>
      <w:r w:rsidR="00B2648F">
        <w:rPr>
          <w:rFonts w:ascii="Arial" w:hAnsi="Arial" w:cs="Arial"/>
          <w:sz w:val="20"/>
        </w:rPr>
        <w:t xml:space="preserve"> </w:t>
      </w:r>
    </w:p>
    <w:p w14:paraId="0E1A09B3" w14:textId="77777777" w:rsidR="002366FC" w:rsidRDefault="002366FC">
      <w:pPr>
        <w:rPr>
          <w:rFonts w:ascii="Arial" w:hAnsi="Arial" w:cs="Arial"/>
          <w:sz w:val="20"/>
        </w:rPr>
      </w:pPr>
    </w:p>
    <w:p w14:paraId="17F2C43D" w14:textId="77777777" w:rsidR="002366FC" w:rsidRDefault="002366FC">
      <w:pPr>
        <w:rPr>
          <w:rFonts w:ascii="Arial" w:hAnsi="Arial" w:cs="Arial"/>
          <w:sz w:val="20"/>
        </w:rPr>
      </w:pPr>
    </w:p>
    <w:p w14:paraId="575F1214" w14:textId="77777777" w:rsidR="00950C84" w:rsidRDefault="00950C84">
      <w:pPr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Regards</w:t>
      </w:r>
    </w:p>
    <w:p w14:paraId="754572C3" w14:textId="77777777" w:rsidR="00950C84" w:rsidRDefault="00950C84">
      <w:pPr>
        <w:rPr>
          <w:rFonts w:ascii="Arial" w:hAnsi="Arial" w:cs="Arial"/>
          <w:sz w:val="18"/>
          <w:szCs w:val="16"/>
        </w:rPr>
      </w:pPr>
    </w:p>
    <w:p w14:paraId="04509975" w14:textId="77777777" w:rsidR="002366FC" w:rsidRDefault="002366FC">
      <w:pPr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[User]</w:t>
      </w:r>
    </w:p>
    <w:p w14:paraId="231BBF4C" w14:textId="77777777" w:rsidR="002366FC" w:rsidRDefault="002366FC">
      <w:pPr>
        <w:rPr>
          <w:rFonts w:ascii="Arial" w:hAnsi="Arial" w:cs="Arial"/>
          <w:sz w:val="18"/>
          <w:szCs w:val="16"/>
        </w:rPr>
      </w:pPr>
    </w:p>
    <w:p w14:paraId="7A869D60" w14:textId="77777777" w:rsidR="002366FC" w:rsidRDefault="002366FC">
      <w:pPr>
        <w:rPr>
          <w:rFonts w:ascii="Arial" w:hAnsi="Arial" w:cs="Arial"/>
          <w:sz w:val="18"/>
          <w:szCs w:val="16"/>
        </w:rPr>
      </w:pPr>
    </w:p>
    <w:p w14:paraId="195052C1" w14:textId="77777777" w:rsidR="002366FC" w:rsidRDefault="002366FC">
      <w:pPr>
        <w:tabs>
          <w:tab w:val="left" w:pos="8460"/>
        </w:tabs>
        <w:ind w:right="-154"/>
        <w:rPr>
          <w:rFonts w:ascii="Arial" w:hAnsi="Arial" w:cs="Arial"/>
          <w:sz w:val="15"/>
        </w:rPr>
      </w:pPr>
      <w:r>
        <w:rPr>
          <w:rFonts w:ascii="Arial" w:hAnsi="Arial" w:cs="Arial"/>
          <w:sz w:val="15"/>
          <w:szCs w:val="16"/>
        </w:rPr>
        <w:t>THIS PURCHASE ORDER IS ISSUED IN ACCORDANCE WITH AND INCORPORATES OUR TERMS AND CONDITIONS</w:t>
      </w:r>
    </w:p>
    <w:sectPr w:rsidR="002366FC" w:rsidSect="003F61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440" w:bottom="1440" w:left="144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896C9" w14:textId="77777777" w:rsidR="00953618" w:rsidRDefault="00953618" w:rsidP="00937408">
      <w:r>
        <w:separator/>
      </w:r>
    </w:p>
  </w:endnote>
  <w:endnote w:type="continuationSeparator" w:id="0">
    <w:p w14:paraId="27A4FB75" w14:textId="77777777" w:rsidR="00953618" w:rsidRDefault="00953618" w:rsidP="0093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33AA0" w14:textId="77777777" w:rsidR="00937408" w:rsidRDefault="009374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62679" w14:textId="77777777" w:rsidR="00937408" w:rsidRDefault="009374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34A2F" w14:textId="77777777" w:rsidR="00937408" w:rsidRDefault="00937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B6B05" w14:textId="77777777" w:rsidR="00953618" w:rsidRDefault="00953618" w:rsidP="00937408">
      <w:r>
        <w:separator/>
      </w:r>
    </w:p>
  </w:footnote>
  <w:footnote w:type="continuationSeparator" w:id="0">
    <w:p w14:paraId="19CB8B83" w14:textId="77777777" w:rsidR="00953618" w:rsidRDefault="00953618" w:rsidP="00937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B4AF8" w14:textId="77777777" w:rsidR="00937408" w:rsidRDefault="009374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BA0DF" w14:textId="77777777" w:rsidR="00937408" w:rsidRDefault="009374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E1624" w14:textId="77777777" w:rsidR="00937408" w:rsidRDefault="00937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4B"/>
    <w:rsid w:val="000A62DA"/>
    <w:rsid w:val="000C3F93"/>
    <w:rsid w:val="0023409A"/>
    <w:rsid w:val="002366FC"/>
    <w:rsid w:val="00245457"/>
    <w:rsid w:val="002C100C"/>
    <w:rsid w:val="003F6105"/>
    <w:rsid w:val="00422E8E"/>
    <w:rsid w:val="00451FF7"/>
    <w:rsid w:val="004B567A"/>
    <w:rsid w:val="005B1C29"/>
    <w:rsid w:val="006437C0"/>
    <w:rsid w:val="0064675F"/>
    <w:rsid w:val="00667A08"/>
    <w:rsid w:val="00691FB8"/>
    <w:rsid w:val="007B476A"/>
    <w:rsid w:val="008042AC"/>
    <w:rsid w:val="00870818"/>
    <w:rsid w:val="00937408"/>
    <w:rsid w:val="00950C84"/>
    <w:rsid w:val="00953618"/>
    <w:rsid w:val="009B1959"/>
    <w:rsid w:val="00A10932"/>
    <w:rsid w:val="00A26A44"/>
    <w:rsid w:val="00AA644B"/>
    <w:rsid w:val="00B2648F"/>
    <w:rsid w:val="00B473C6"/>
    <w:rsid w:val="00B701B7"/>
    <w:rsid w:val="00C04D2F"/>
    <w:rsid w:val="00C550D4"/>
    <w:rsid w:val="00C91A69"/>
    <w:rsid w:val="00CB0707"/>
    <w:rsid w:val="00D82FA9"/>
    <w:rsid w:val="00D92FD7"/>
    <w:rsid w:val="00DB5A65"/>
    <w:rsid w:val="00F21136"/>
    <w:rsid w:val="00FA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5831B"/>
  <w15:chartTrackingRefBased/>
  <w15:docId w15:val="{64BD9F24-FA50-4B49-A73C-C7A27B5C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pPr>
      <w:jc w:val="center"/>
    </w:pPr>
    <w:rPr>
      <w:rFonts w:ascii="Arial" w:hAnsi="Arial" w:cs="Arial"/>
      <w:color w:val="000000"/>
      <w:sz w:val="20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C9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3740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3740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93740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37408"/>
    <w:rPr>
      <w:sz w:val="24"/>
      <w:szCs w:val="24"/>
      <w:lang w:eastAsia="en-US"/>
    </w:rPr>
  </w:style>
  <w:style w:type="character" w:customStyle="1" w:styleId="BodyTextChar">
    <w:name w:val="Body Text Char"/>
    <w:link w:val="BodyText"/>
    <w:rsid w:val="00AA644B"/>
    <w:rPr>
      <w:rFonts w:ascii="Arial" w:hAnsi="Arial" w:cs="Arial"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les@gabriel.co.u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rew\Desktop\Temp%20Templates\SupplierPurchaseOr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SupplierPurchaseOrder.dot</Template>
  <TotalTime>25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Gabriel</Company>
  <LinksUpToDate>false</LinksUpToDate>
  <CharactersWithSpaces>738</CharactersWithSpaces>
  <SharedDoc>false</SharedDoc>
  <HLinks>
    <vt:vector size="6" baseType="variant">
      <vt:variant>
        <vt:i4>4456484</vt:i4>
      </vt:variant>
      <vt:variant>
        <vt:i4>0</vt:i4>
      </vt:variant>
      <vt:variant>
        <vt:i4>0</vt:i4>
      </vt:variant>
      <vt:variant>
        <vt:i4>5</vt:i4>
      </vt:variant>
      <vt:variant>
        <vt:lpwstr>mailto:enquiries@gasway.co.uk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Drew</dc:creator>
  <cp:keywords/>
  <cp:lastModifiedBy>Yemi Fasuyi</cp:lastModifiedBy>
  <cp:revision>12</cp:revision>
  <dcterms:created xsi:type="dcterms:W3CDTF">2020-03-12T13:10:00Z</dcterms:created>
  <dcterms:modified xsi:type="dcterms:W3CDTF">2020-03-27T11:40:00Z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PLEASEINSERTTEXT</vt:lpwstr>
  </property>
  <property fmtid="{D5CDD505-2E9C-101B-9397-08002B2CF9AE}" pid="3" name="Site">
    <vt:lpwstr>PLEASEINSERTTEXT</vt:lpwstr>
  </property>
  <property fmtid="{D5CDD505-2E9C-101B-9397-08002B2CF9AE}" pid="4" name="CustomerRef">
    <vt:lpwstr>PLEASEINSERTTEXT</vt:lpwstr>
  </property>
  <property fmtid="{D5CDD505-2E9C-101B-9397-08002B2CF9AE}" pid="5" name="Contact">
    <vt:lpwstr>PLEASEINSERTTEXT</vt:lpwstr>
  </property>
  <property fmtid="{D5CDD505-2E9C-101B-9397-08002B2CF9AE}" pid="6" name="Telephone">
    <vt:lpwstr>PLEASEINSERTTEXT</vt:lpwstr>
  </property>
  <property fmtid="{D5CDD505-2E9C-101B-9397-08002B2CF9AE}" pid="7" name="Fax">
    <vt:lpwstr>PLEASEINSERTEXT</vt:lpwstr>
  </property>
  <property fmtid="{D5CDD505-2E9C-101B-9397-08002B2CF9AE}" pid="8" name="Reference">
    <vt:lpwstr>PLEASEINSERTTEXT</vt:lpwstr>
  </property>
  <property fmtid="{D5CDD505-2E9C-101B-9397-08002B2CF9AE}" pid="9" name="EnquiryDate">
    <vt:lpwstr>PLEASEINSERTTEXT</vt:lpwstr>
  </property>
  <property fmtid="{D5CDD505-2E9C-101B-9397-08002B2CF9AE}" pid="10" name="QuotationDate">
    <vt:lpwstr>PLEASEINSERTTEXT</vt:lpwstr>
  </property>
  <property fmtid="{D5CDD505-2E9C-101B-9397-08002B2CF9AE}" pid="11" name="ValidUntilDate">
    <vt:lpwstr>PLEASEINSERTTEXT</vt:lpwstr>
  </property>
  <property fmtid="{D5CDD505-2E9C-101B-9397-08002B2CF9AE}" pid="12" name="PriceDetails">
    <vt:lpwstr>PLEASEINSERTTEXT</vt:lpwstr>
  </property>
  <property fmtid="{D5CDD505-2E9C-101B-9397-08002B2CF9AE}" pid="13" name="PriceExcludeDetails">
    <vt:lpwstr>PLEASEINSERTTEXT</vt:lpwstr>
  </property>
  <property fmtid="{D5CDD505-2E9C-101B-9397-08002B2CF9AE}" pid="14" name="Availability">
    <vt:lpwstr>PLEASEINSERTTEXT</vt:lpwstr>
  </property>
  <property fmtid="{D5CDD505-2E9C-101B-9397-08002B2CF9AE}" pid="15" name="Username">
    <vt:lpwstr>PLEASEINSERTTEXT</vt:lpwstr>
  </property>
</Properties>
</file>