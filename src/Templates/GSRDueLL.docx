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72B3" w14:textId="77777777" w:rsidR="00B54265" w:rsidRPr="00605EDF" w:rsidRDefault="00C26980" w:rsidP="00605EDF">
      <w:pPr>
        <w:pStyle w:val="Header"/>
        <w:rPr>
          <w:color w:val="FFFFFF" w:themeColor="background1"/>
          <w:sz w:val="16"/>
        </w:rPr>
      </w:pPr>
      <w:r w:rsidRPr="00605EDF">
        <w:rPr>
          <w:color w:val="FFFFFF" w:themeColor="background1"/>
          <w:sz w:val="16"/>
        </w:rPr>
        <w:t>[GoldenRule]</w:t>
      </w:r>
    </w:p>
    <w:p w14:paraId="0DEAC374" w14:textId="77777777" w:rsidR="00B54265" w:rsidRPr="00C77FD2" w:rsidRDefault="00B54265" w:rsidP="00B54265">
      <w:pPr>
        <w:pStyle w:val="Header"/>
        <w:jc w:val="right"/>
        <w:rPr>
          <w:color w:val="FFFFFF" w:themeColor="background1"/>
          <w:sz w:val="16"/>
        </w:rPr>
      </w:pPr>
    </w:p>
    <w:p w14:paraId="6075C021" w14:textId="05B50E1B" w:rsidR="009050A2" w:rsidRPr="00C77FD2" w:rsidRDefault="00B54265" w:rsidP="00B54265">
      <w:pPr>
        <w:pStyle w:val="Header"/>
        <w:jc w:val="right"/>
        <w:rPr>
          <w:color w:val="FFFFFF" w:themeColor="background1"/>
          <w:sz w:val="16"/>
        </w:rPr>
      </w:pPr>
      <w:r w:rsidRPr="00C77FD2">
        <w:rPr>
          <w:noProof/>
        </w:rPr>
        <w:drawing>
          <wp:anchor distT="0" distB="0" distL="114300" distR="114300" simplePos="0" relativeHeight="251660288" behindDoc="0" locked="0" layoutInCell="1" allowOverlap="1" wp14:anchorId="52558FB0" wp14:editId="7C0BBB19">
            <wp:simplePos x="0" y="0"/>
            <wp:positionH relativeFrom="margin">
              <wp:posOffset>14288</wp:posOffset>
            </wp:positionH>
            <wp:positionV relativeFrom="paragraph">
              <wp:posOffset>46038</wp:posOffset>
            </wp:positionV>
            <wp:extent cx="1438275" cy="838200"/>
            <wp:effectExtent l="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0A2" w:rsidRPr="00C77FD2">
        <w:rPr>
          <w:sz w:val="20"/>
          <w:szCs w:val="22"/>
        </w:rPr>
        <w:t>18 Burnet Road</w:t>
      </w:r>
    </w:p>
    <w:p w14:paraId="467BE971" w14:textId="7C94CD66" w:rsidR="009050A2" w:rsidRPr="00C77FD2" w:rsidRDefault="009050A2" w:rsidP="009050A2">
      <w:pPr>
        <w:pStyle w:val="basic"/>
        <w:jc w:val="right"/>
        <w:rPr>
          <w:sz w:val="20"/>
          <w:szCs w:val="22"/>
        </w:rPr>
      </w:pPr>
      <w:r w:rsidRPr="00C77FD2">
        <w:rPr>
          <w:sz w:val="20"/>
          <w:szCs w:val="22"/>
        </w:rPr>
        <w:t>Sweet Briar Industrial Estate</w:t>
      </w:r>
    </w:p>
    <w:p w14:paraId="1C926AD9" w14:textId="3E82C55F" w:rsidR="009050A2" w:rsidRPr="00C77FD2" w:rsidRDefault="009050A2" w:rsidP="009050A2">
      <w:pPr>
        <w:pStyle w:val="basic"/>
        <w:jc w:val="right"/>
        <w:rPr>
          <w:sz w:val="20"/>
          <w:szCs w:val="22"/>
        </w:rPr>
      </w:pPr>
      <w:r w:rsidRPr="00C77FD2">
        <w:rPr>
          <w:sz w:val="20"/>
          <w:szCs w:val="22"/>
        </w:rPr>
        <w:t>Norwich, NR3 2BS</w:t>
      </w:r>
    </w:p>
    <w:p w14:paraId="60382BFB" w14:textId="435D4D73" w:rsidR="009050A2" w:rsidRPr="00C77FD2" w:rsidRDefault="009050A2" w:rsidP="009050A2">
      <w:pPr>
        <w:pStyle w:val="basic"/>
        <w:jc w:val="right"/>
        <w:rPr>
          <w:sz w:val="22"/>
          <w:szCs w:val="22"/>
        </w:rPr>
      </w:pPr>
    </w:p>
    <w:p w14:paraId="2BC03F3A" w14:textId="2140DC2A" w:rsidR="009050A2" w:rsidRPr="00C77FD2" w:rsidRDefault="009050A2" w:rsidP="009050A2">
      <w:pPr>
        <w:pStyle w:val="basic"/>
        <w:jc w:val="right"/>
        <w:rPr>
          <w:sz w:val="18"/>
          <w:szCs w:val="20"/>
        </w:rPr>
      </w:pPr>
      <w:r w:rsidRPr="00C77FD2">
        <w:rPr>
          <w:sz w:val="18"/>
          <w:szCs w:val="20"/>
        </w:rPr>
        <w:t xml:space="preserve">Tel: </w:t>
      </w:r>
      <w:r w:rsidR="00E65E40" w:rsidRPr="00E65E40">
        <w:rPr>
          <w:b/>
          <w:sz w:val="18"/>
          <w:szCs w:val="20"/>
        </w:rPr>
        <w:t>01603 855464</w:t>
      </w:r>
    </w:p>
    <w:p w14:paraId="702637F0" w14:textId="025901FA" w:rsidR="009050A2" w:rsidRPr="00C77FD2" w:rsidRDefault="009050A2" w:rsidP="00C95BA1">
      <w:pPr>
        <w:pStyle w:val="basic"/>
        <w:jc w:val="right"/>
        <w:rPr>
          <w:rStyle w:val="Hyperlink"/>
          <w:b/>
          <w:sz w:val="18"/>
          <w:szCs w:val="20"/>
        </w:rPr>
      </w:pPr>
      <w:r w:rsidRPr="00C77FD2">
        <w:rPr>
          <w:sz w:val="18"/>
          <w:szCs w:val="20"/>
        </w:rPr>
        <w:t xml:space="preserve">Email: </w:t>
      </w:r>
      <w:hyperlink r:id="rId8" w:history="1">
        <w:r w:rsidRPr="00C77FD2">
          <w:rPr>
            <w:rStyle w:val="Hyperlink"/>
            <w:b/>
            <w:sz w:val="18"/>
            <w:szCs w:val="20"/>
          </w:rPr>
          <w:t>enquires@gasway.co.uk</w:t>
        </w:r>
      </w:hyperlink>
    </w:p>
    <w:p w14:paraId="2BAD7637" w14:textId="389CDDC5" w:rsidR="00B54265" w:rsidRPr="00C77FD2" w:rsidRDefault="00B54265" w:rsidP="00C95BA1">
      <w:pPr>
        <w:pStyle w:val="basic"/>
        <w:jc w:val="right"/>
        <w:rPr>
          <w:rStyle w:val="Hyperlink"/>
          <w:b/>
          <w:sz w:val="18"/>
          <w:szCs w:val="20"/>
        </w:rPr>
      </w:pPr>
    </w:p>
    <w:p w14:paraId="74F4AB79" w14:textId="69634A26" w:rsidR="00B54265" w:rsidRPr="00C77FD2" w:rsidRDefault="00B54265" w:rsidP="00C95BA1">
      <w:pPr>
        <w:pStyle w:val="basic"/>
        <w:jc w:val="right"/>
        <w:rPr>
          <w:rStyle w:val="Hyperlink"/>
          <w:b/>
          <w:sz w:val="18"/>
          <w:szCs w:val="20"/>
        </w:rPr>
      </w:pPr>
    </w:p>
    <w:p w14:paraId="7B8A77F9" w14:textId="0A297496" w:rsidR="00B54265" w:rsidRPr="00C77FD2" w:rsidRDefault="00B54265" w:rsidP="008F1215">
      <w:pPr>
        <w:pStyle w:val="basic"/>
        <w:rPr>
          <w:rStyle w:val="Hyperlink"/>
          <w:b/>
          <w:sz w:val="18"/>
          <w:szCs w:val="20"/>
        </w:rPr>
      </w:pPr>
      <w:bookmarkStart w:id="0" w:name="_GoBack"/>
      <w:bookmarkEnd w:id="0"/>
    </w:p>
    <w:p w14:paraId="736A4BF9" w14:textId="77777777" w:rsidR="00B54265" w:rsidRPr="00C77FD2" w:rsidRDefault="00B54265" w:rsidP="00C95BA1">
      <w:pPr>
        <w:pStyle w:val="basic"/>
        <w:jc w:val="right"/>
        <w:rPr>
          <w:b/>
          <w:sz w:val="18"/>
          <w:szCs w:val="20"/>
        </w:rPr>
      </w:pPr>
    </w:p>
    <w:p w14:paraId="343CC5C0" w14:textId="38CD2752" w:rsidR="009050A2" w:rsidRPr="00C77FD2" w:rsidRDefault="00B443F6" w:rsidP="009050A2">
      <w:pPr>
        <w:pStyle w:val="basic"/>
        <w:rPr>
          <w:sz w:val="20"/>
          <w:szCs w:val="22"/>
        </w:rPr>
      </w:pPr>
      <w:r w:rsidRPr="00C77FD2">
        <w:rPr>
          <w:sz w:val="20"/>
          <w:szCs w:val="22"/>
        </w:rPr>
        <w:t>[CustomerName]</w:t>
      </w:r>
    </w:p>
    <w:p w14:paraId="7628DEC4" w14:textId="4FF1731C" w:rsidR="009050A2" w:rsidRPr="00C77FD2" w:rsidRDefault="009050A2" w:rsidP="009050A2">
      <w:pPr>
        <w:pStyle w:val="basic"/>
        <w:rPr>
          <w:sz w:val="20"/>
          <w:szCs w:val="22"/>
        </w:rPr>
      </w:pPr>
      <w:r w:rsidRPr="00C77FD2">
        <w:rPr>
          <w:sz w:val="20"/>
          <w:szCs w:val="22"/>
        </w:rPr>
        <w:t>[Address1]</w:t>
      </w:r>
    </w:p>
    <w:p w14:paraId="1C3BD602" w14:textId="57234FFD" w:rsidR="009050A2" w:rsidRPr="00C77FD2" w:rsidRDefault="009050A2" w:rsidP="009050A2">
      <w:pPr>
        <w:pStyle w:val="basic"/>
        <w:rPr>
          <w:sz w:val="20"/>
          <w:szCs w:val="22"/>
        </w:rPr>
      </w:pPr>
      <w:r w:rsidRPr="00C77FD2">
        <w:rPr>
          <w:sz w:val="20"/>
          <w:szCs w:val="22"/>
        </w:rPr>
        <w:t>[Address2]</w:t>
      </w:r>
    </w:p>
    <w:p w14:paraId="00C07960" w14:textId="136D0512" w:rsidR="009050A2" w:rsidRPr="00C77FD2" w:rsidRDefault="009050A2" w:rsidP="009050A2">
      <w:pPr>
        <w:pStyle w:val="basic"/>
        <w:rPr>
          <w:sz w:val="20"/>
          <w:szCs w:val="22"/>
        </w:rPr>
      </w:pPr>
      <w:r w:rsidRPr="00C77FD2">
        <w:rPr>
          <w:sz w:val="20"/>
          <w:szCs w:val="22"/>
        </w:rPr>
        <w:t>[Address3]</w:t>
      </w:r>
    </w:p>
    <w:p w14:paraId="58684DB8" w14:textId="066259B3" w:rsidR="009050A2" w:rsidRPr="00C77FD2" w:rsidRDefault="009050A2" w:rsidP="009050A2">
      <w:pPr>
        <w:pStyle w:val="basic"/>
        <w:rPr>
          <w:sz w:val="20"/>
          <w:szCs w:val="22"/>
        </w:rPr>
      </w:pPr>
      <w:r w:rsidRPr="00C77FD2">
        <w:rPr>
          <w:sz w:val="20"/>
          <w:szCs w:val="22"/>
        </w:rPr>
        <w:t>[Postcode]</w:t>
      </w:r>
    </w:p>
    <w:p w14:paraId="68E5AD74" w14:textId="4E3C22FE" w:rsidR="009050A2" w:rsidRPr="00C77FD2" w:rsidRDefault="009050A2" w:rsidP="009050A2">
      <w:pPr>
        <w:pStyle w:val="basic"/>
        <w:rPr>
          <w:sz w:val="20"/>
          <w:szCs w:val="22"/>
        </w:rPr>
      </w:pPr>
    </w:p>
    <w:p w14:paraId="74173AAB" w14:textId="4FA69A8C" w:rsidR="009050A2" w:rsidRPr="00C77FD2" w:rsidRDefault="009050A2" w:rsidP="009050A2">
      <w:pPr>
        <w:pStyle w:val="basic"/>
        <w:rPr>
          <w:sz w:val="20"/>
          <w:szCs w:val="22"/>
        </w:rPr>
      </w:pPr>
      <w:r w:rsidRPr="00C77FD2">
        <w:rPr>
          <w:sz w:val="20"/>
          <w:szCs w:val="22"/>
        </w:rPr>
        <w:t>[Date]</w:t>
      </w:r>
    </w:p>
    <w:p w14:paraId="4583D802" w14:textId="6E0294D3" w:rsidR="009050A2" w:rsidRPr="00C77FD2" w:rsidRDefault="009050A2" w:rsidP="009050A2">
      <w:pPr>
        <w:pStyle w:val="basic"/>
        <w:rPr>
          <w:sz w:val="20"/>
          <w:szCs w:val="22"/>
        </w:rPr>
      </w:pPr>
    </w:p>
    <w:p w14:paraId="74144328" w14:textId="0ADAF51A" w:rsidR="009050A2" w:rsidRPr="00C77FD2" w:rsidRDefault="009050A2" w:rsidP="009050A2">
      <w:pPr>
        <w:pStyle w:val="basic"/>
        <w:tabs>
          <w:tab w:val="left" w:pos="3765"/>
        </w:tabs>
        <w:rPr>
          <w:b/>
          <w:sz w:val="20"/>
          <w:szCs w:val="22"/>
        </w:rPr>
      </w:pPr>
      <w:r w:rsidRPr="00C77FD2">
        <w:rPr>
          <w:b/>
          <w:sz w:val="20"/>
          <w:szCs w:val="22"/>
        </w:rPr>
        <w:t>GAS</w:t>
      </w:r>
      <w:r w:rsidR="00A302E2" w:rsidRPr="00C77FD2">
        <w:rPr>
          <w:b/>
          <w:sz w:val="20"/>
          <w:szCs w:val="22"/>
        </w:rPr>
        <w:t xml:space="preserve"> SERVICE AND</w:t>
      </w:r>
      <w:r w:rsidRPr="00C77FD2">
        <w:rPr>
          <w:b/>
          <w:sz w:val="20"/>
          <w:szCs w:val="22"/>
        </w:rPr>
        <w:t xml:space="preserve"> SAFETY CHECK</w:t>
      </w:r>
      <w:r w:rsidRPr="00C77FD2">
        <w:rPr>
          <w:b/>
          <w:sz w:val="20"/>
          <w:szCs w:val="22"/>
        </w:rPr>
        <w:tab/>
      </w:r>
    </w:p>
    <w:p w14:paraId="6CF48B3A" w14:textId="7C8E12E6" w:rsidR="009050A2" w:rsidRPr="00C77FD2" w:rsidRDefault="009050A2" w:rsidP="009050A2">
      <w:pPr>
        <w:pStyle w:val="basic"/>
        <w:tabs>
          <w:tab w:val="left" w:pos="3765"/>
        </w:tabs>
        <w:rPr>
          <w:b/>
          <w:sz w:val="20"/>
          <w:szCs w:val="22"/>
        </w:rPr>
      </w:pPr>
    </w:p>
    <w:p w14:paraId="7177F1DF" w14:textId="78A5F39E" w:rsidR="009050A2" w:rsidRPr="00C77FD2" w:rsidRDefault="009050A2" w:rsidP="009050A2">
      <w:pPr>
        <w:pStyle w:val="basic"/>
        <w:tabs>
          <w:tab w:val="left" w:pos="3765"/>
        </w:tabs>
        <w:rPr>
          <w:sz w:val="20"/>
          <w:szCs w:val="22"/>
        </w:rPr>
      </w:pPr>
      <w:r w:rsidRPr="00C77FD2">
        <w:rPr>
          <w:sz w:val="20"/>
          <w:szCs w:val="22"/>
        </w:rPr>
        <w:t xml:space="preserve">Dear </w:t>
      </w:r>
      <w:r w:rsidR="00A1166A" w:rsidRPr="00C77FD2">
        <w:rPr>
          <w:sz w:val="20"/>
          <w:szCs w:val="22"/>
        </w:rPr>
        <w:t>[CustomerName],</w:t>
      </w:r>
    </w:p>
    <w:p w14:paraId="5F4ABC21" w14:textId="51201C2C" w:rsidR="00A302E2" w:rsidRPr="00C77FD2" w:rsidRDefault="00A302E2" w:rsidP="009050A2">
      <w:pPr>
        <w:pStyle w:val="basic"/>
        <w:tabs>
          <w:tab w:val="left" w:pos="3765"/>
        </w:tabs>
        <w:rPr>
          <w:sz w:val="20"/>
          <w:szCs w:val="22"/>
        </w:rPr>
      </w:pPr>
    </w:p>
    <w:p w14:paraId="57E5AA2F" w14:textId="57CBD376" w:rsidR="00A302E2" w:rsidRPr="00C77FD2" w:rsidRDefault="00A302E2" w:rsidP="009050A2">
      <w:pPr>
        <w:pStyle w:val="basic"/>
        <w:tabs>
          <w:tab w:val="left" w:pos="3765"/>
        </w:tabs>
        <w:rPr>
          <w:b/>
          <w:sz w:val="20"/>
          <w:szCs w:val="22"/>
          <w:u w:val="single"/>
        </w:rPr>
      </w:pPr>
      <w:r w:rsidRPr="00C77FD2">
        <w:rPr>
          <w:b/>
          <w:sz w:val="20"/>
          <w:szCs w:val="22"/>
          <w:u w:val="single"/>
        </w:rPr>
        <w:t>Re: Landlord’s Annual Service and Gas Safety Certificates due for Renewal</w:t>
      </w:r>
    </w:p>
    <w:p w14:paraId="2C4B6128" w14:textId="62DB02F0" w:rsidR="00A302E2" w:rsidRPr="00C77FD2" w:rsidRDefault="00A302E2" w:rsidP="009050A2">
      <w:pPr>
        <w:pStyle w:val="basic"/>
        <w:tabs>
          <w:tab w:val="left" w:pos="3765"/>
        </w:tabs>
        <w:rPr>
          <w:b/>
          <w:sz w:val="20"/>
          <w:szCs w:val="22"/>
          <w:u w:val="single"/>
        </w:rPr>
      </w:pPr>
    </w:p>
    <w:p w14:paraId="5C8F2455" w14:textId="77777777" w:rsidR="00C95BA1" w:rsidRPr="00C77FD2" w:rsidRDefault="00C95BA1" w:rsidP="00C95BA1">
      <w:pPr>
        <w:pStyle w:val="basic"/>
        <w:tabs>
          <w:tab w:val="left" w:pos="3765"/>
        </w:tabs>
        <w:rPr>
          <w:sz w:val="20"/>
          <w:szCs w:val="22"/>
        </w:rPr>
      </w:pPr>
      <w:r w:rsidRPr="00C77FD2">
        <w:rPr>
          <w:sz w:val="20"/>
          <w:szCs w:val="22"/>
        </w:rPr>
        <w:t>Our database is showing the following properties are due for renewal.</w:t>
      </w:r>
    </w:p>
    <w:p w14:paraId="784448C4" w14:textId="464EC800" w:rsidR="00C95BA1" w:rsidRPr="00C77FD2" w:rsidRDefault="00C95BA1" w:rsidP="00C95BA1">
      <w:pPr>
        <w:pStyle w:val="basic"/>
        <w:tabs>
          <w:tab w:val="left" w:pos="3765"/>
        </w:tabs>
        <w:rPr>
          <w:sz w:val="20"/>
          <w:szCs w:val="22"/>
        </w:rPr>
      </w:pPr>
    </w:p>
    <w:p w14:paraId="53FD5FE7" w14:textId="36BD42E5" w:rsidR="00C95BA1" w:rsidRPr="00C77FD2" w:rsidRDefault="00C95BA1" w:rsidP="00C95BA1">
      <w:pPr>
        <w:pStyle w:val="basic"/>
        <w:tabs>
          <w:tab w:val="left" w:pos="3765"/>
        </w:tabs>
        <w:rPr>
          <w:sz w:val="20"/>
          <w:szCs w:val="22"/>
        </w:rPr>
      </w:pPr>
      <w:bookmarkStart w:id="1" w:name="SitesAndAppliances"/>
      <w:r w:rsidRPr="00C77FD2">
        <w:rPr>
          <w:sz w:val="20"/>
          <w:szCs w:val="22"/>
        </w:rPr>
        <w:t xml:space="preserve">      </w:t>
      </w:r>
      <w:bookmarkEnd w:id="1"/>
    </w:p>
    <w:p w14:paraId="44AF2724" w14:textId="078B9290" w:rsidR="0023271C" w:rsidRPr="00C77FD2" w:rsidRDefault="0023271C" w:rsidP="00C95BA1">
      <w:pPr>
        <w:pStyle w:val="basic"/>
        <w:tabs>
          <w:tab w:val="left" w:pos="3765"/>
        </w:tabs>
        <w:rPr>
          <w:sz w:val="20"/>
          <w:szCs w:val="22"/>
        </w:rPr>
      </w:pPr>
      <w:r w:rsidRPr="00C77FD2">
        <w:rPr>
          <w:sz w:val="20"/>
          <w:szCs w:val="22"/>
        </w:rPr>
        <w:t>Gas Safe and all manufacturers recommend that all gas appliances should be serviced on an annual basis to ensure that they are running safely and to their optimum efficiency.</w:t>
      </w:r>
    </w:p>
    <w:p w14:paraId="108240B5" w14:textId="6FF9218A" w:rsidR="00C95BA1" w:rsidRPr="00C77FD2" w:rsidRDefault="00C95BA1" w:rsidP="00C95BA1">
      <w:pPr>
        <w:pStyle w:val="basic"/>
        <w:tabs>
          <w:tab w:val="left" w:pos="3765"/>
        </w:tabs>
        <w:rPr>
          <w:sz w:val="20"/>
          <w:szCs w:val="22"/>
        </w:rPr>
      </w:pPr>
    </w:p>
    <w:p w14:paraId="43889768" w14:textId="395EE1B5" w:rsidR="00C95BA1" w:rsidRPr="00C77FD2" w:rsidRDefault="00C95BA1" w:rsidP="00C95BA1">
      <w:pPr>
        <w:pStyle w:val="basic"/>
        <w:tabs>
          <w:tab w:val="left" w:pos="3765"/>
        </w:tabs>
        <w:rPr>
          <w:sz w:val="20"/>
          <w:szCs w:val="22"/>
        </w:rPr>
      </w:pPr>
      <w:r w:rsidRPr="00C77FD2">
        <w:rPr>
          <w:sz w:val="20"/>
          <w:szCs w:val="22"/>
        </w:rPr>
        <w:t xml:space="preserve">If you would like us to carry out your </w:t>
      </w:r>
      <w:r w:rsidR="0085034A" w:rsidRPr="00C77FD2">
        <w:rPr>
          <w:sz w:val="20"/>
          <w:szCs w:val="22"/>
        </w:rPr>
        <w:t>annual</w:t>
      </w:r>
      <w:r w:rsidRPr="00C77FD2">
        <w:rPr>
          <w:sz w:val="20"/>
          <w:szCs w:val="22"/>
        </w:rPr>
        <w:t xml:space="preserve"> </w:t>
      </w:r>
      <w:r w:rsidR="0085034A" w:rsidRPr="00C77FD2">
        <w:rPr>
          <w:sz w:val="20"/>
          <w:szCs w:val="22"/>
        </w:rPr>
        <w:t>service,</w:t>
      </w:r>
      <w:r w:rsidRPr="00C77FD2">
        <w:rPr>
          <w:sz w:val="20"/>
          <w:szCs w:val="22"/>
        </w:rPr>
        <w:t xml:space="preserve"> please call us on </w:t>
      </w:r>
      <w:r w:rsidR="00E65E40">
        <w:rPr>
          <w:color w:val="333333"/>
          <w:sz w:val="21"/>
          <w:szCs w:val="21"/>
          <w:shd w:val="clear" w:color="auto" w:fill="FFFFFF"/>
        </w:rPr>
        <w:t>01603 855464</w:t>
      </w:r>
    </w:p>
    <w:p w14:paraId="461A665F" w14:textId="7DD62612" w:rsidR="00C95BA1" w:rsidRPr="00C77FD2" w:rsidRDefault="00C95BA1" w:rsidP="00C95BA1">
      <w:pPr>
        <w:pStyle w:val="basic"/>
        <w:tabs>
          <w:tab w:val="left" w:pos="3765"/>
        </w:tabs>
        <w:rPr>
          <w:sz w:val="20"/>
          <w:szCs w:val="22"/>
        </w:rPr>
      </w:pPr>
    </w:p>
    <w:p w14:paraId="64A0C356" w14:textId="0672A997" w:rsidR="00C95BA1" w:rsidRPr="00C77FD2" w:rsidRDefault="00C95BA1" w:rsidP="00C95BA1">
      <w:pPr>
        <w:pStyle w:val="basic"/>
        <w:tabs>
          <w:tab w:val="left" w:pos="3765"/>
        </w:tabs>
        <w:rPr>
          <w:b/>
          <w:sz w:val="20"/>
          <w:szCs w:val="22"/>
        </w:rPr>
      </w:pPr>
      <w:r w:rsidRPr="00C77FD2">
        <w:rPr>
          <w:b/>
          <w:sz w:val="20"/>
          <w:szCs w:val="22"/>
        </w:rPr>
        <w:t>If you have already arranged an appointment, please disregard this letter.</w:t>
      </w:r>
    </w:p>
    <w:p w14:paraId="3B3753E6" w14:textId="77777777" w:rsidR="0023271C" w:rsidRPr="00C77FD2" w:rsidRDefault="0023271C" w:rsidP="0023271C">
      <w:pPr>
        <w:pStyle w:val="basic"/>
        <w:spacing w:before="100" w:beforeAutospacing="1" w:after="100" w:afterAutospacing="1"/>
        <w:rPr>
          <w:sz w:val="20"/>
          <w:szCs w:val="18"/>
        </w:rPr>
      </w:pPr>
      <w:r w:rsidRPr="00C77FD2">
        <w:rPr>
          <w:sz w:val="20"/>
          <w:szCs w:val="18"/>
        </w:rPr>
        <w:t>Yours sincerely</w:t>
      </w:r>
    </w:p>
    <w:p w14:paraId="42D065F8" w14:textId="13AF5D9B" w:rsidR="0023271C" w:rsidRPr="00C77FD2" w:rsidRDefault="0023271C" w:rsidP="0023271C">
      <w:pPr>
        <w:pStyle w:val="basic"/>
        <w:spacing w:before="100" w:beforeAutospacing="1" w:after="100" w:afterAutospacing="1"/>
        <w:rPr>
          <w:sz w:val="20"/>
          <w:szCs w:val="18"/>
        </w:rPr>
      </w:pPr>
      <w:r w:rsidRPr="00C77FD2">
        <w:rPr>
          <w:sz w:val="20"/>
          <w:szCs w:val="18"/>
        </w:rPr>
        <w:t xml:space="preserve"> </w:t>
      </w:r>
      <w:r w:rsidRPr="00C77FD2">
        <w:rPr>
          <w:noProof/>
          <w:sz w:val="20"/>
          <w:szCs w:val="18"/>
        </w:rPr>
        <w:drawing>
          <wp:inline distT="0" distB="0" distL="0" distR="0" wp14:anchorId="23F307EC" wp14:editId="3010E85F">
            <wp:extent cx="13620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7A629" w14:textId="77777777" w:rsidR="00687E75" w:rsidRPr="00C77FD2" w:rsidRDefault="0023271C" w:rsidP="0023271C">
      <w:pPr>
        <w:pStyle w:val="basic"/>
        <w:spacing w:before="100" w:beforeAutospacing="1" w:after="100" w:afterAutospacing="1"/>
        <w:rPr>
          <w:sz w:val="20"/>
          <w:szCs w:val="18"/>
        </w:rPr>
      </w:pPr>
      <w:r w:rsidRPr="00C77FD2">
        <w:rPr>
          <w:sz w:val="20"/>
          <w:szCs w:val="18"/>
        </w:rPr>
        <w:t>Gasway Service Department</w:t>
      </w:r>
    </w:p>
    <w:tbl>
      <w:tblPr>
        <w:tblStyle w:val="TableGrid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87E75" w14:paraId="0F5BC1C2" w14:textId="77777777" w:rsidTr="00FD0BEF">
        <w:tc>
          <w:tcPr>
            <w:tcW w:w="9628" w:type="dxa"/>
          </w:tcPr>
          <w:p w14:paraId="28CE5786" w14:textId="77777777" w:rsidR="00687E75" w:rsidRDefault="00687E75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1" locked="0" layoutInCell="1" allowOverlap="1" wp14:anchorId="4E24E98C" wp14:editId="792070EE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142875</wp:posOffset>
                  </wp:positionV>
                  <wp:extent cx="6057900" cy="683260"/>
                  <wp:effectExtent l="0" t="0" r="0" b="2540"/>
                  <wp:wrapNone/>
                  <wp:docPr id="28" name="Picture 1" descr="foo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F008759" w14:textId="77777777" w:rsidR="00687E75" w:rsidRDefault="00687E75" w:rsidP="00FD0BEF">
            <w:pPr>
              <w:pStyle w:val="Footer"/>
              <w:rPr>
                <w:color w:val="808080" w:themeColor="background1" w:themeShade="80"/>
                <w:sz w:val="18"/>
                <w:szCs w:val="18"/>
              </w:rPr>
            </w:pPr>
          </w:p>
          <w:p w14:paraId="225528BE" w14:textId="77777777" w:rsidR="00687E75" w:rsidRDefault="00687E75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  <w:p w14:paraId="3808B879" w14:textId="77777777" w:rsidR="00687E75" w:rsidRDefault="00687E75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E23A0">
              <w:rPr>
                <w:color w:val="808080" w:themeColor="background1" w:themeShade="80"/>
                <w:sz w:val="18"/>
                <w:szCs w:val="18"/>
              </w:rPr>
              <w:t>Head Office: Gasway Services Ltd – 18 Burnet Road – Sweet Briar Industrial Estate – Norwich – NR3 2BS</w:t>
            </w:r>
          </w:p>
          <w:p w14:paraId="4199BD51" w14:textId="77777777" w:rsidR="00687E75" w:rsidRPr="009E23A0" w:rsidRDefault="00687E75" w:rsidP="00FD0BEF">
            <w:pPr>
              <w:pStyle w:val="Footer"/>
              <w:tabs>
                <w:tab w:val="center" w:pos="4819"/>
                <w:tab w:val="left" w:pos="8775"/>
              </w:tabs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ab/>
              <w:t>Telephone; 0800 0743030 Email: enquiries@gasway.co.uk</w:t>
            </w:r>
            <w:r>
              <w:rPr>
                <w:color w:val="808080" w:themeColor="background1" w:themeShade="80"/>
                <w:sz w:val="18"/>
                <w:szCs w:val="18"/>
              </w:rPr>
              <w:tab/>
            </w:r>
          </w:p>
          <w:p w14:paraId="4200B194" w14:textId="77777777" w:rsidR="00687E75" w:rsidRPr="009E23A0" w:rsidRDefault="00687E75" w:rsidP="00FD0BEF">
            <w:pPr>
              <w:pStyle w:val="Footer"/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9E23A0">
              <w:rPr>
                <w:color w:val="808080" w:themeColor="background1" w:themeShade="80"/>
                <w:sz w:val="16"/>
                <w:szCs w:val="16"/>
              </w:rPr>
              <w:t>Company No: 4158628</w:t>
            </w:r>
          </w:p>
          <w:p w14:paraId="2FA95CD9" w14:textId="77777777" w:rsidR="00687E75" w:rsidRPr="004B3417" w:rsidRDefault="00687E75" w:rsidP="00FD0BEF">
            <w:pPr>
              <w:pStyle w:val="Footer"/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9E23A0">
              <w:rPr>
                <w:color w:val="808080" w:themeColor="background1" w:themeShade="80"/>
                <w:sz w:val="16"/>
                <w:szCs w:val="16"/>
              </w:rPr>
              <w:t xml:space="preserve">VAT No: </w:t>
            </w:r>
            <w:r>
              <w:rPr>
                <w:color w:val="808080" w:themeColor="background1" w:themeShade="80"/>
                <w:sz w:val="16"/>
                <w:szCs w:val="16"/>
              </w:rPr>
              <w:t>688 4634 78</w:t>
            </w:r>
          </w:p>
        </w:tc>
      </w:tr>
    </w:tbl>
    <w:p w14:paraId="33A6AC70" w14:textId="7B937FB8" w:rsidR="0023271C" w:rsidRPr="00C77FD2" w:rsidRDefault="0023271C" w:rsidP="0023271C">
      <w:pPr>
        <w:pStyle w:val="basic"/>
        <w:spacing w:before="100" w:beforeAutospacing="1" w:after="100" w:afterAutospacing="1"/>
        <w:rPr>
          <w:sz w:val="20"/>
          <w:szCs w:val="18"/>
        </w:rPr>
      </w:pPr>
    </w:p>
    <w:sectPr w:rsidR="0023271C" w:rsidRPr="00C77FD2" w:rsidSect="00AB15F5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9D7B" w14:textId="77777777" w:rsidR="001C0EBB" w:rsidRDefault="001C0EBB" w:rsidP="009050A2">
      <w:r>
        <w:separator/>
      </w:r>
    </w:p>
  </w:endnote>
  <w:endnote w:type="continuationSeparator" w:id="0">
    <w:p w14:paraId="155E21A3" w14:textId="77777777" w:rsidR="001C0EBB" w:rsidRDefault="001C0EBB" w:rsidP="0090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57257" w14:textId="77777777" w:rsidR="001C0EBB" w:rsidRDefault="001C0EBB" w:rsidP="009050A2">
      <w:r>
        <w:separator/>
      </w:r>
    </w:p>
  </w:footnote>
  <w:footnote w:type="continuationSeparator" w:id="0">
    <w:p w14:paraId="3D101820" w14:textId="77777777" w:rsidR="001C0EBB" w:rsidRDefault="001C0EBB" w:rsidP="0090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4AC6"/>
    <w:multiLevelType w:val="hybridMultilevel"/>
    <w:tmpl w:val="BE2AC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F4"/>
    <w:rsid w:val="000067D1"/>
    <w:rsid w:val="00010BA4"/>
    <w:rsid w:val="000207E0"/>
    <w:rsid w:val="00023019"/>
    <w:rsid w:val="00055813"/>
    <w:rsid w:val="000640CB"/>
    <w:rsid w:val="000774FF"/>
    <w:rsid w:val="00081A8D"/>
    <w:rsid w:val="0009652B"/>
    <w:rsid w:val="00096C66"/>
    <w:rsid w:val="000D75A4"/>
    <w:rsid w:val="000E1FE0"/>
    <w:rsid w:val="000F0B61"/>
    <w:rsid w:val="000F1E7C"/>
    <w:rsid w:val="00100320"/>
    <w:rsid w:val="00101937"/>
    <w:rsid w:val="00106AB7"/>
    <w:rsid w:val="001164AB"/>
    <w:rsid w:val="00117216"/>
    <w:rsid w:val="0014045F"/>
    <w:rsid w:val="00146FA7"/>
    <w:rsid w:val="001603E4"/>
    <w:rsid w:val="00164300"/>
    <w:rsid w:val="0016449E"/>
    <w:rsid w:val="00180CD8"/>
    <w:rsid w:val="00191BE7"/>
    <w:rsid w:val="001B30C7"/>
    <w:rsid w:val="001B5B3D"/>
    <w:rsid w:val="001C0EBB"/>
    <w:rsid w:val="001D3DAD"/>
    <w:rsid w:val="001D66B6"/>
    <w:rsid w:val="001E2809"/>
    <w:rsid w:val="00200945"/>
    <w:rsid w:val="00212C9C"/>
    <w:rsid w:val="002156B8"/>
    <w:rsid w:val="00223392"/>
    <w:rsid w:val="0023271C"/>
    <w:rsid w:val="00244FE2"/>
    <w:rsid w:val="002841A0"/>
    <w:rsid w:val="002A1767"/>
    <w:rsid w:val="002A55B1"/>
    <w:rsid w:val="002B0521"/>
    <w:rsid w:val="002B3379"/>
    <w:rsid w:val="002B40F9"/>
    <w:rsid w:val="002B5E27"/>
    <w:rsid w:val="002D6516"/>
    <w:rsid w:val="002F12BA"/>
    <w:rsid w:val="00310BA3"/>
    <w:rsid w:val="0031364E"/>
    <w:rsid w:val="00336D2B"/>
    <w:rsid w:val="003565A3"/>
    <w:rsid w:val="00384DF5"/>
    <w:rsid w:val="003A66EB"/>
    <w:rsid w:val="003C16CD"/>
    <w:rsid w:val="003C345D"/>
    <w:rsid w:val="003C6AF9"/>
    <w:rsid w:val="003D0E3F"/>
    <w:rsid w:val="003D2540"/>
    <w:rsid w:val="003D4C56"/>
    <w:rsid w:val="003D594E"/>
    <w:rsid w:val="003E2DB5"/>
    <w:rsid w:val="003E3B20"/>
    <w:rsid w:val="003E7732"/>
    <w:rsid w:val="003F36AC"/>
    <w:rsid w:val="003F3773"/>
    <w:rsid w:val="00401330"/>
    <w:rsid w:val="0045555D"/>
    <w:rsid w:val="0045570C"/>
    <w:rsid w:val="0046033B"/>
    <w:rsid w:val="00470503"/>
    <w:rsid w:val="00476C6A"/>
    <w:rsid w:val="004928FB"/>
    <w:rsid w:val="004A44F6"/>
    <w:rsid w:val="004B0A50"/>
    <w:rsid w:val="004E2104"/>
    <w:rsid w:val="004F595D"/>
    <w:rsid w:val="00503406"/>
    <w:rsid w:val="00510DA1"/>
    <w:rsid w:val="005169B7"/>
    <w:rsid w:val="00535381"/>
    <w:rsid w:val="00537076"/>
    <w:rsid w:val="00592D6B"/>
    <w:rsid w:val="005C4817"/>
    <w:rsid w:val="005D2111"/>
    <w:rsid w:val="005D709F"/>
    <w:rsid w:val="005E233F"/>
    <w:rsid w:val="005E37A9"/>
    <w:rsid w:val="005F18C8"/>
    <w:rsid w:val="005F5F7D"/>
    <w:rsid w:val="00605EDF"/>
    <w:rsid w:val="00657BB7"/>
    <w:rsid w:val="006611E1"/>
    <w:rsid w:val="00665180"/>
    <w:rsid w:val="0066582C"/>
    <w:rsid w:val="00667709"/>
    <w:rsid w:val="00670194"/>
    <w:rsid w:val="00683171"/>
    <w:rsid w:val="00687E75"/>
    <w:rsid w:val="006A1A02"/>
    <w:rsid w:val="006A39DE"/>
    <w:rsid w:val="006A5040"/>
    <w:rsid w:val="006B6246"/>
    <w:rsid w:val="006C2392"/>
    <w:rsid w:val="006D1BDA"/>
    <w:rsid w:val="006E179D"/>
    <w:rsid w:val="006E2220"/>
    <w:rsid w:val="006E2608"/>
    <w:rsid w:val="00704BFB"/>
    <w:rsid w:val="00712449"/>
    <w:rsid w:val="00727484"/>
    <w:rsid w:val="00734D5F"/>
    <w:rsid w:val="00736A34"/>
    <w:rsid w:val="007602EF"/>
    <w:rsid w:val="00766B6F"/>
    <w:rsid w:val="0079115B"/>
    <w:rsid w:val="007921F8"/>
    <w:rsid w:val="007A5B30"/>
    <w:rsid w:val="007B4A18"/>
    <w:rsid w:val="007E53C0"/>
    <w:rsid w:val="007E74F4"/>
    <w:rsid w:val="007F3F8E"/>
    <w:rsid w:val="00811321"/>
    <w:rsid w:val="008138E9"/>
    <w:rsid w:val="00814FAF"/>
    <w:rsid w:val="00816E64"/>
    <w:rsid w:val="0083426A"/>
    <w:rsid w:val="00841FA6"/>
    <w:rsid w:val="0085034A"/>
    <w:rsid w:val="00857B8D"/>
    <w:rsid w:val="00877035"/>
    <w:rsid w:val="0088528B"/>
    <w:rsid w:val="00886719"/>
    <w:rsid w:val="008A0C72"/>
    <w:rsid w:val="008D2336"/>
    <w:rsid w:val="008D2F6C"/>
    <w:rsid w:val="008F1215"/>
    <w:rsid w:val="009050A2"/>
    <w:rsid w:val="009132EB"/>
    <w:rsid w:val="009402BC"/>
    <w:rsid w:val="00941BB1"/>
    <w:rsid w:val="00944781"/>
    <w:rsid w:val="00947338"/>
    <w:rsid w:val="009660A6"/>
    <w:rsid w:val="00967319"/>
    <w:rsid w:val="009A4934"/>
    <w:rsid w:val="009A5419"/>
    <w:rsid w:val="009C26D7"/>
    <w:rsid w:val="009D1606"/>
    <w:rsid w:val="009E0E0E"/>
    <w:rsid w:val="009E3B2E"/>
    <w:rsid w:val="009E4C92"/>
    <w:rsid w:val="009E6889"/>
    <w:rsid w:val="00A06075"/>
    <w:rsid w:val="00A1166A"/>
    <w:rsid w:val="00A2784D"/>
    <w:rsid w:val="00A27BA1"/>
    <w:rsid w:val="00A27CC8"/>
    <w:rsid w:val="00A30265"/>
    <w:rsid w:val="00A302E2"/>
    <w:rsid w:val="00A36361"/>
    <w:rsid w:val="00A37544"/>
    <w:rsid w:val="00AB15F5"/>
    <w:rsid w:val="00AB5A9E"/>
    <w:rsid w:val="00AD01F8"/>
    <w:rsid w:val="00AF387B"/>
    <w:rsid w:val="00AF4EA3"/>
    <w:rsid w:val="00AF5162"/>
    <w:rsid w:val="00AF5C92"/>
    <w:rsid w:val="00B07B38"/>
    <w:rsid w:val="00B136A7"/>
    <w:rsid w:val="00B329B2"/>
    <w:rsid w:val="00B34627"/>
    <w:rsid w:val="00B34B54"/>
    <w:rsid w:val="00B42A7F"/>
    <w:rsid w:val="00B443F6"/>
    <w:rsid w:val="00B54265"/>
    <w:rsid w:val="00B961A9"/>
    <w:rsid w:val="00BA7514"/>
    <w:rsid w:val="00BC22B6"/>
    <w:rsid w:val="00BD09C1"/>
    <w:rsid w:val="00BD1E29"/>
    <w:rsid w:val="00C00180"/>
    <w:rsid w:val="00C15DD8"/>
    <w:rsid w:val="00C23A80"/>
    <w:rsid w:val="00C253FA"/>
    <w:rsid w:val="00C2591D"/>
    <w:rsid w:val="00C26980"/>
    <w:rsid w:val="00C40669"/>
    <w:rsid w:val="00C4588F"/>
    <w:rsid w:val="00C47817"/>
    <w:rsid w:val="00C47A85"/>
    <w:rsid w:val="00C613B7"/>
    <w:rsid w:val="00C6349B"/>
    <w:rsid w:val="00C65BA6"/>
    <w:rsid w:val="00C71963"/>
    <w:rsid w:val="00C77FD2"/>
    <w:rsid w:val="00C825DA"/>
    <w:rsid w:val="00C955B4"/>
    <w:rsid w:val="00C95BA1"/>
    <w:rsid w:val="00CA0665"/>
    <w:rsid w:val="00CD2CD8"/>
    <w:rsid w:val="00CD69EC"/>
    <w:rsid w:val="00CE13A8"/>
    <w:rsid w:val="00CF6872"/>
    <w:rsid w:val="00D02376"/>
    <w:rsid w:val="00D16FFD"/>
    <w:rsid w:val="00D42ECE"/>
    <w:rsid w:val="00D73FD8"/>
    <w:rsid w:val="00D77118"/>
    <w:rsid w:val="00D82C32"/>
    <w:rsid w:val="00D83C69"/>
    <w:rsid w:val="00DA6DC2"/>
    <w:rsid w:val="00DA7DCF"/>
    <w:rsid w:val="00DC4878"/>
    <w:rsid w:val="00DC6381"/>
    <w:rsid w:val="00DD615E"/>
    <w:rsid w:val="00DE6C20"/>
    <w:rsid w:val="00DF02A8"/>
    <w:rsid w:val="00DF4BC4"/>
    <w:rsid w:val="00DF66D9"/>
    <w:rsid w:val="00E06A4B"/>
    <w:rsid w:val="00E13779"/>
    <w:rsid w:val="00E354EA"/>
    <w:rsid w:val="00E51C5D"/>
    <w:rsid w:val="00E55EF3"/>
    <w:rsid w:val="00E65E40"/>
    <w:rsid w:val="00E95A74"/>
    <w:rsid w:val="00E95BE1"/>
    <w:rsid w:val="00E96281"/>
    <w:rsid w:val="00E97F83"/>
    <w:rsid w:val="00EA087C"/>
    <w:rsid w:val="00EE1E06"/>
    <w:rsid w:val="00F078DC"/>
    <w:rsid w:val="00F07E0D"/>
    <w:rsid w:val="00F30EB6"/>
    <w:rsid w:val="00F30FCD"/>
    <w:rsid w:val="00F4742C"/>
    <w:rsid w:val="00F633FC"/>
    <w:rsid w:val="00F82FD5"/>
    <w:rsid w:val="00F85B2A"/>
    <w:rsid w:val="00F87772"/>
    <w:rsid w:val="00F91D8D"/>
    <w:rsid w:val="00FA09FD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E49D"/>
  <w15:chartTrackingRefBased/>
  <w15:docId w15:val="{32976B8F-E37F-416C-9EF4-3B0064A4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606"/>
    <w:rPr>
      <w:rFonts w:ascii="Arial" w:eastAsia="Times New Roman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rsid w:val="009D1606"/>
  </w:style>
  <w:style w:type="paragraph" w:customStyle="1" w:styleId="subject">
    <w:name w:val="subject"/>
    <w:basedOn w:val="basic"/>
    <w:rsid w:val="009D16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1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0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50A2"/>
    <w:rPr>
      <w:rFonts w:ascii="Arial" w:eastAsia="Times New Roman" w:hAnsi="Arial" w:cs="Arial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90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0A2"/>
    <w:rPr>
      <w:rFonts w:ascii="Arial" w:eastAsia="Times New Roman" w:hAnsi="Arial" w:cs="Arial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05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7E7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quires@gasway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gabriel.fieldservicemanager\src\Templates\HastoeAnnualSafetyInsp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HastoeAnnualSafetyInspection.dot</Template>
  <TotalTime>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Ducker</dc:creator>
  <cp:keywords/>
  <cp:lastModifiedBy>Yemi Fasuyi</cp:lastModifiedBy>
  <cp:revision>24</cp:revision>
  <dcterms:created xsi:type="dcterms:W3CDTF">2018-07-04T13:46:00Z</dcterms:created>
  <dcterms:modified xsi:type="dcterms:W3CDTF">2019-10-07T11:10:00Z</dcterms:modified>
</cp:coreProperties>
</file>