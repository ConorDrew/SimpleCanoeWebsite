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3231" w14:textId="2C8AF0B4" w:rsidR="003B79E3" w:rsidRDefault="00BB7D07">
      <w:pPr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0FFEE" wp14:editId="23CF656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437005" cy="840740"/>
            <wp:effectExtent l="0" t="0" r="0" b="0"/>
            <wp:wrapThrough wrapText="bothSides">
              <wp:wrapPolygon edited="0">
                <wp:start x="13745" y="0"/>
                <wp:lineTo x="10308" y="2447"/>
                <wp:lineTo x="5727" y="6852"/>
                <wp:lineTo x="0" y="13704"/>
                <wp:lineTo x="0" y="20556"/>
                <wp:lineTo x="4009" y="21045"/>
                <wp:lineTo x="16894" y="21045"/>
                <wp:lineTo x="19471" y="21045"/>
                <wp:lineTo x="21190" y="19088"/>
                <wp:lineTo x="21190" y="13215"/>
                <wp:lineTo x="15463" y="7831"/>
                <wp:lineTo x="15176" y="0"/>
                <wp:lineTo x="13745" y="0"/>
              </wp:wrapPolygon>
            </wp:wrapThrough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4343B" w14:textId="77777777" w:rsidR="00F27DE3" w:rsidRDefault="00F27DE3" w:rsidP="00F27DE3">
      <w:pPr>
        <w:pStyle w:val="BodyText"/>
        <w:jc w:val="right"/>
      </w:pPr>
    </w:p>
    <w:p w14:paraId="57347846" w14:textId="77777777" w:rsidR="00C35A75" w:rsidRDefault="00C35A75" w:rsidP="00F27DE3">
      <w:pPr>
        <w:pStyle w:val="BodyText"/>
        <w:jc w:val="right"/>
      </w:pPr>
      <w:r>
        <w:t>18 Burnet Road</w:t>
      </w:r>
      <w:r>
        <w:br/>
        <w:t>Sweet Briar Industrial Estate</w:t>
      </w:r>
      <w:r>
        <w:br/>
        <w:t>Norwich</w:t>
      </w:r>
      <w:r w:rsidR="00F27DE3">
        <w:t>,</w:t>
      </w:r>
      <w:r>
        <w:t> NR3 2BS</w:t>
      </w:r>
    </w:p>
    <w:p w14:paraId="12F70227" w14:textId="77777777" w:rsidR="00D157B7" w:rsidRDefault="00D157B7" w:rsidP="00F27DE3">
      <w:pPr>
        <w:pStyle w:val="BodyText"/>
        <w:jc w:val="right"/>
      </w:pPr>
    </w:p>
    <w:p w14:paraId="50EBC30B" w14:textId="1D61A1AC" w:rsidR="00C35A75" w:rsidRDefault="00F27DE3" w:rsidP="00124033">
      <w:pPr>
        <w:pStyle w:val="BodyText"/>
        <w:jc w:val="right"/>
      </w:pPr>
      <w:r>
        <w:t>Tel:  01603 309590</w:t>
      </w:r>
      <w:r w:rsidR="00C35A75">
        <w:t xml:space="preserve"> </w:t>
      </w:r>
    </w:p>
    <w:p w14:paraId="45840798" w14:textId="75243053" w:rsidR="00124033" w:rsidRDefault="00124033" w:rsidP="00124033">
      <w:pPr>
        <w:pStyle w:val="BodyText"/>
        <w:jc w:val="right"/>
      </w:pPr>
    </w:p>
    <w:p w14:paraId="085EE5C1" w14:textId="77777777" w:rsidR="00124033" w:rsidRDefault="00124033" w:rsidP="00124033">
      <w:pPr>
        <w:pStyle w:val="BodyText"/>
        <w:jc w:val="right"/>
      </w:pPr>
    </w:p>
    <w:p w14:paraId="7FA66A03" w14:textId="77777777" w:rsidR="00C35A75" w:rsidRDefault="00C35A75">
      <w:pPr>
        <w:rPr>
          <w:rFonts w:ascii="Arial" w:hAnsi="Arial" w:cs="Arial"/>
          <w:sz w:val="20"/>
        </w:rPr>
      </w:pPr>
    </w:p>
    <w:p w14:paraId="2E3E004F" w14:textId="29AC9918" w:rsidR="008F0340" w:rsidRDefault="0059261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8F0340">
        <w:rPr>
          <w:rFonts w:ascii="Arial" w:hAnsi="Arial" w:cs="Arial"/>
          <w:sz w:val="20"/>
        </w:rPr>
        <w:t>[Date]</w:t>
      </w:r>
    </w:p>
    <w:p w14:paraId="1B9E9D0F" w14:textId="77777777" w:rsidR="003B79E3" w:rsidRPr="003B79E3" w:rsidRDefault="003B79E3">
      <w:pPr>
        <w:rPr>
          <w:rFonts w:ascii="Arial" w:hAnsi="Arial" w:cs="Arial"/>
          <w:sz w:val="20"/>
        </w:rPr>
      </w:pPr>
    </w:p>
    <w:tbl>
      <w:tblPr>
        <w:tblW w:w="4791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9"/>
      </w:tblGrid>
      <w:tr w:rsidR="008F0340" w14:paraId="17357FA8" w14:textId="77777777" w:rsidTr="00F27DE3">
        <w:tc>
          <w:tcPr>
            <w:tcW w:w="10235" w:type="dxa"/>
            <w:tcBorders>
              <w:top w:val="nil"/>
              <w:bottom w:val="nil"/>
              <w:right w:val="nil"/>
            </w:tcBorders>
          </w:tcPr>
          <w:p w14:paraId="2EFC116E" w14:textId="3DF9162A" w:rsidR="008F0340" w:rsidRDefault="005926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Anton Group</w:t>
            </w:r>
          </w:p>
        </w:tc>
      </w:tr>
      <w:tr w:rsidR="008F0340" w14:paraId="10CF396D" w14:textId="77777777" w:rsidTr="00F27DE3">
        <w:tc>
          <w:tcPr>
            <w:tcW w:w="10235" w:type="dxa"/>
            <w:tcBorders>
              <w:top w:val="nil"/>
              <w:bottom w:val="nil"/>
              <w:right w:val="nil"/>
            </w:tcBorders>
          </w:tcPr>
          <w:p w14:paraId="7A6F0993" w14:textId="2AEE6CE7" w:rsidR="008F0340" w:rsidRDefault="005926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 6 Greenhill House</w:t>
            </w:r>
          </w:p>
        </w:tc>
      </w:tr>
      <w:tr w:rsidR="008F0340" w14:paraId="7C641D6E" w14:textId="77777777" w:rsidTr="00F27DE3">
        <w:tc>
          <w:tcPr>
            <w:tcW w:w="10235" w:type="dxa"/>
            <w:tcBorders>
              <w:top w:val="nil"/>
              <w:bottom w:val="nil"/>
              <w:right w:val="nil"/>
            </w:tcBorders>
          </w:tcPr>
          <w:p w14:paraId="78DAC929" w14:textId="1A31812F" w:rsidR="008F0340" w:rsidRDefault="005926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 Greenhill Crescent</w:t>
            </w:r>
          </w:p>
        </w:tc>
      </w:tr>
      <w:tr w:rsidR="008F0340" w14:paraId="12CF577A" w14:textId="77777777" w:rsidTr="00F27DE3">
        <w:tc>
          <w:tcPr>
            <w:tcW w:w="10235" w:type="dxa"/>
            <w:tcBorders>
              <w:top w:val="nil"/>
              <w:bottom w:val="nil"/>
              <w:right w:val="nil"/>
            </w:tcBorders>
          </w:tcPr>
          <w:p w14:paraId="0CBEE7CD" w14:textId="2AFE0B79" w:rsidR="00F27DE3" w:rsidRDefault="005926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Watford Business Park</w:t>
            </w:r>
          </w:p>
        </w:tc>
      </w:tr>
      <w:tr w:rsidR="008F0340" w14:paraId="500B1DE7" w14:textId="77777777" w:rsidTr="00F27DE3">
        <w:tc>
          <w:tcPr>
            <w:tcW w:w="10235" w:type="dxa"/>
            <w:tcBorders>
              <w:top w:val="nil"/>
              <w:bottom w:val="nil"/>
              <w:right w:val="nil"/>
            </w:tcBorders>
          </w:tcPr>
          <w:p w14:paraId="6F9EEAE2" w14:textId="77777777" w:rsidR="008F0340" w:rsidRDefault="005926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Watford</w:t>
            </w:r>
          </w:p>
          <w:p w14:paraId="375B990B" w14:textId="691F204A" w:rsidR="00592618" w:rsidRDefault="005926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WD18 8JA</w:t>
            </w:r>
          </w:p>
        </w:tc>
      </w:tr>
    </w:tbl>
    <w:p w14:paraId="5586F7C4" w14:textId="77777777" w:rsidR="008F0340" w:rsidRDefault="008F0340" w:rsidP="00424BB6">
      <w:pPr>
        <w:rPr>
          <w:rFonts w:ascii="Arial" w:hAnsi="Arial" w:cs="Arial"/>
          <w:sz w:val="20"/>
        </w:rPr>
      </w:pPr>
    </w:p>
    <w:p w14:paraId="5B4B800A" w14:textId="77777777" w:rsidR="00424BB6" w:rsidRDefault="00424BB6" w:rsidP="00424BB6">
      <w:pPr>
        <w:rPr>
          <w:rFonts w:ascii="Arial" w:hAnsi="Arial" w:cs="Arial"/>
          <w:color w:val="000000"/>
          <w:sz w:val="21"/>
          <w:szCs w:val="21"/>
        </w:rPr>
      </w:pPr>
    </w:p>
    <w:p w14:paraId="7A7BF39E" w14:textId="6D7214A1" w:rsidR="00424BB6" w:rsidRDefault="000F27CF" w:rsidP="00424BB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Dear Sir or Madam,</w:t>
      </w:r>
    </w:p>
    <w:p w14:paraId="6695B767" w14:textId="18A9E35B" w:rsidR="00592618" w:rsidRDefault="00592618" w:rsidP="00424BB6">
      <w:pPr>
        <w:rPr>
          <w:rFonts w:ascii="Arial" w:hAnsi="Arial" w:cs="Arial"/>
          <w:color w:val="000000"/>
          <w:sz w:val="21"/>
          <w:szCs w:val="21"/>
        </w:rPr>
      </w:pPr>
    </w:p>
    <w:p w14:paraId="4883D3FA" w14:textId="00669EB9" w:rsidR="00592618" w:rsidRPr="00D43596" w:rsidRDefault="00592618" w:rsidP="00424BB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RE: </w:t>
      </w:r>
      <w:r w:rsidR="000F27CF">
        <w:rPr>
          <w:rFonts w:ascii="Arial" w:hAnsi="Arial" w:cs="Arial"/>
          <w:color w:val="000000"/>
          <w:sz w:val="21"/>
          <w:szCs w:val="21"/>
        </w:rPr>
        <w:t>Anton Sprint eVo2, Serial Number</w:t>
      </w:r>
      <w:r w:rsidR="00440A6A">
        <w:rPr>
          <w:rFonts w:ascii="Arial" w:hAnsi="Arial" w:cs="Arial"/>
          <w:color w:val="000000"/>
          <w:sz w:val="21"/>
          <w:szCs w:val="21"/>
        </w:rPr>
        <w:t xml:space="preserve"> </w:t>
      </w:r>
      <w:r w:rsidR="00440A6A" w:rsidRPr="00440A6A">
        <w:rPr>
          <w:rFonts w:ascii="Arial" w:hAnsi="Arial" w:cs="Arial"/>
          <w:b/>
          <w:color w:val="000000"/>
          <w:sz w:val="21"/>
          <w:szCs w:val="21"/>
        </w:rPr>
        <w:t>[Serial]</w:t>
      </w:r>
    </w:p>
    <w:p w14:paraId="003DFB80" w14:textId="77777777" w:rsidR="00424BB6" w:rsidRPr="00D43596" w:rsidRDefault="00424BB6" w:rsidP="00424BB6">
      <w:pPr>
        <w:rPr>
          <w:rFonts w:ascii="Arial" w:hAnsi="Arial" w:cs="Arial"/>
          <w:color w:val="000000"/>
          <w:sz w:val="21"/>
          <w:szCs w:val="21"/>
        </w:rPr>
      </w:pPr>
      <w:r w:rsidRPr="00D43596">
        <w:rPr>
          <w:rFonts w:ascii="Arial" w:hAnsi="Arial" w:cs="Arial"/>
          <w:color w:val="000000"/>
          <w:sz w:val="21"/>
          <w:szCs w:val="21"/>
        </w:rPr>
        <w:t xml:space="preserve">    </w:t>
      </w:r>
    </w:p>
    <w:p w14:paraId="64E5FDCB" w14:textId="41416BC5" w:rsidR="001459EE" w:rsidRDefault="00592618" w:rsidP="001459E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Please service and calibrate this equipment.</w:t>
      </w:r>
    </w:p>
    <w:p w14:paraId="05D04394" w14:textId="21BD4488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</w:p>
    <w:p w14:paraId="74FADEFC" w14:textId="61623919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piece of equipment has the following faults:</w:t>
      </w:r>
    </w:p>
    <w:p w14:paraId="10354DB3" w14:textId="67F288CB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</w:p>
    <w:p w14:paraId="5E76B97F" w14:textId="23181BBA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[Faults]</w:t>
      </w:r>
    </w:p>
    <w:p w14:paraId="6EEC7C45" w14:textId="01684AC5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</w:p>
    <w:p w14:paraId="19092A08" w14:textId="58106FC5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Please can you email</w:t>
      </w:r>
      <w:r w:rsidR="009B03E0">
        <w:rPr>
          <w:rFonts w:ascii="Arial" w:hAnsi="Arial" w:cs="Arial"/>
          <w:sz w:val="21"/>
          <w:szCs w:val="21"/>
        </w:rPr>
        <w:t xml:space="preserve"> [Email]</w:t>
      </w:r>
      <w:r>
        <w:rPr>
          <w:rFonts w:ascii="Arial" w:hAnsi="Arial" w:cs="Arial"/>
          <w:sz w:val="21"/>
          <w:szCs w:val="21"/>
        </w:rPr>
        <w:t xml:space="preserve"> with any queries or quotations.</w:t>
      </w:r>
    </w:p>
    <w:p w14:paraId="6C42E62A" w14:textId="5D84C4C8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497E103C" w14:textId="74400A95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Kind regards,</w:t>
      </w:r>
    </w:p>
    <w:p w14:paraId="57E2DFA0" w14:textId="35A9F3BD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</w:p>
    <w:p w14:paraId="53F861BE" w14:textId="20C1C124" w:rsidR="00592618" w:rsidRDefault="00DE0A0A" w:rsidP="001459E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[Username]</w:t>
      </w:r>
    </w:p>
    <w:p w14:paraId="7674B3C5" w14:textId="762195C2" w:rsidR="00592618" w:rsidRDefault="00592618" w:rsidP="001459EE">
      <w:pPr>
        <w:jc w:val="both"/>
        <w:rPr>
          <w:rFonts w:ascii="Arial" w:hAnsi="Arial" w:cs="Arial"/>
          <w:sz w:val="21"/>
          <w:szCs w:val="21"/>
        </w:rPr>
      </w:pPr>
    </w:p>
    <w:p w14:paraId="5A26F4DC" w14:textId="149C080F" w:rsidR="0030389E" w:rsidRPr="00DB5472" w:rsidRDefault="00592618" w:rsidP="00592618">
      <w:pPr>
        <w:jc w:val="both"/>
      </w:pPr>
      <w:r>
        <w:rPr>
          <w:rFonts w:ascii="Arial" w:hAnsi="Arial" w:cs="Arial"/>
          <w:sz w:val="21"/>
          <w:szCs w:val="21"/>
        </w:rPr>
        <w:t>Compliance and Service Manager</w:t>
      </w:r>
    </w:p>
    <w:sectPr w:rsidR="0030389E" w:rsidRPr="00DB5472" w:rsidSect="00BC50F0">
      <w:pgSz w:w="11906" w:h="16838"/>
      <w:pgMar w:top="568" w:right="720" w:bottom="720" w:left="720" w:header="340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8446E" w14:textId="77777777" w:rsidR="001D4F12" w:rsidRDefault="001D4F12">
      <w:r>
        <w:separator/>
      </w:r>
    </w:p>
  </w:endnote>
  <w:endnote w:type="continuationSeparator" w:id="0">
    <w:p w14:paraId="6987665D" w14:textId="77777777" w:rsidR="001D4F12" w:rsidRDefault="001D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A8189" w14:textId="77777777" w:rsidR="001D4F12" w:rsidRDefault="001D4F12">
      <w:r>
        <w:separator/>
      </w:r>
    </w:p>
  </w:footnote>
  <w:footnote w:type="continuationSeparator" w:id="0">
    <w:p w14:paraId="74546B8E" w14:textId="77777777" w:rsidR="001D4F12" w:rsidRDefault="001D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27AAB"/>
    <w:multiLevelType w:val="hybridMultilevel"/>
    <w:tmpl w:val="919A3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33"/>
    <w:rsid w:val="0001648F"/>
    <w:rsid w:val="00017D18"/>
    <w:rsid w:val="00050650"/>
    <w:rsid w:val="0009147D"/>
    <w:rsid w:val="000D2934"/>
    <w:rsid w:val="000F27CF"/>
    <w:rsid w:val="00124033"/>
    <w:rsid w:val="001459EE"/>
    <w:rsid w:val="00153F29"/>
    <w:rsid w:val="00156A07"/>
    <w:rsid w:val="001744FA"/>
    <w:rsid w:val="00177519"/>
    <w:rsid w:val="001C0E75"/>
    <w:rsid w:val="001D4F12"/>
    <w:rsid w:val="001F3BF7"/>
    <w:rsid w:val="00214E57"/>
    <w:rsid w:val="00241D5C"/>
    <w:rsid w:val="00243406"/>
    <w:rsid w:val="00250633"/>
    <w:rsid w:val="00250EED"/>
    <w:rsid w:val="00263BE6"/>
    <w:rsid w:val="002A46A5"/>
    <w:rsid w:val="002B5680"/>
    <w:rsid w:val="002F1938"/>
    <w:rsid w:val="0030389E"/>
    <w:rsid w:val="00310CE4"/>
    <w:rsid w:val="0039613C"/>
    <w:rsid w:val="003B79E3"/>
    <w:rsid w:val="003C26F9"/>
    <w:rsid w:val="00410A40"/>
    <w:rsid w:val="00422138"/>
    <w:rsid w:val="00424BB6"/>
    <w:rsid w:val="00440A6A"/>
    <w:rsid w:val="004616F3"/>
    <w:rsid w:val="004A3210"/>
    <w:rsid w:val="004B2EA2"/>
    <w:rsid w:val="004B3D7A"/>
    <w:rsid w:val="004D0C43"/>
    <w:rsid w:val="004D1F1B"/>
    <w:rsid w:val="005412A9"/>
    <w:rsid w:val="00566D2C"/>
    <w:rsid w:val="00592618"/>
    <w:rsid w:val="005970A7"/>
    <w:rsid w:val="005A152B"/>
    <w:rsid w:val="005D66F0"/>
    <w:rsid w:val="005F6959"/>
    <w:rsid w:val="00731F1E"/>
    <w:rsid w:val="00784A31"/>
    <w:rsid w:val="007C4B91"/>
    <w:rsid w:val="007E6AA9"/>
    <w:rsid w:val="007F44B7"/>
    <w:rsid w:val="008030EB"/>
    <w:rsid w:val="00834558"/>
    <w:rsid w:val="00861B80"/>
    <w:rsid w:val="008D50BC"/>
    <w:rsid w:val="008E362E"/>
    <w:rsid w:val="008F0340"/>
    <w:rsid w:val="00920B03"/>
    <w:rsid w:val="0096420B"/>
    <w:rsid w:val="009B03E0"/>
    <w:rsid w:val="00A244FA"/>
    <w:rsid w:val="00A30892"/>
    <w:rsid w:val="00A60B46"/>
    <w:rsid w:val="00A73043"/>
    <w:rsid w:val="00A86000"/>
    <w:rsid w:val="00A865C8"/>
    <w:rsid w:val="00AB2FE4"/>
    <w:rsid w:val="00AD2BE9"/>
    <w:rsid w:val="00AE1EE7"/>
    <w:rsid w:val="00AF04B5"/>
    <w:rsid w:val="00B44AB9"/>
    <w:rsid w:val="00B54B8B"/>
    <w:rsid w:val="00B923E2"/>
    <w:rsid w:val="00B95B3C"/>
    <w:rsid w:val="00BB7D07"/>
    <w:rsid w:val="00BC42BB"/>
    <w:rsid w:val="00BC50F0"/>
    <w:rsid w:val="00C23B96"/>
    <w:rsid w:val="00C2525C"/>
    <w:rsid w:val="00C31AA6"/>
    <w:rsid w:val="00C33A24"/>
    <w:rsid w:val="00C35A75"/>
    <w:rsid w:val="00CE2066"/>
    <w:rsid w:val="00D126DC"/>
    <w:rsid w:val="00D13A3F"/>
    <w:rsid w:val="00D157B7"/>
    <w:rsid w:val="00D36B90"/>
    <w:rsid w:val="00D51290"/>
    <w:rsid w:val="00DB5472"/>
    <w:rsid w:val="00DE0A0A"/>
    <w:rsid w:val="00DE1E66"/>
    <w:rsid w:val="00E0451C"/>
    <w:rsid w:val="00E064F0"/>
    <w:rsid w:val="00E20123"/>
    <w:rsid w:val="00E4089D"/>
    <w:rsid w:val="00E666F1"/>
    <w:rsid w:val="00E726BE"/>
    <w:rsid w:val="00EC5E5E"/>
    <w:rsid w:val="00EE7B3B"/>
    <w:rsid w:val="00EF089F"/>
    <w:rsid w:val="00F0048E"/>
    <w:rsid w:val="00F0655C"/>
    <w:rsid w:val="00F27DE3"/>
    <w:rsid w:val="00F6134D"/>
    <w:rsid w:val="00FB516D"/>
    <w:rsid w:val="00FC1F68"/>
    <w:rsid w:val="00FE15F0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D2A6E"/>
  <w15:chartTrackingRefBased/>
  <w15:docId w15:val="{81458357-9D90-413B-B7AF-B6F01C69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link w:val="BodyText2Char"/>
    <w:rPr>
      <w:rFonts w:ascii="Arial" w:hAnsi="Arial" w:cs="Arial"/>
      <w:sz w:val="20"/>
    </w:rPr>
  </w:style>
  <w:style w:type="paragraph" w:styleId="NoSpacing">
    <w:name w:val="No Spacing"/>
    <w:qFormat/>
    <w:rsid w:val="008F0340"/>
    <w:rPr>
      <w:rFonts w:ascii="Calibri" w:hAnsi="Calibri"/>
      <w:sz w:val="22"/>
      <w:szCs w:val="22"/>
      <w:lang w:eastAsia="en-US"/>
    </w:rPr>
  </w:style>
  <w:style w:type="character" w:customStyle="1" w:styleId="BodyText2Char">
    <w:name w:val="Body Text 2 Char"/>
    <w:link w:val="BodyText2"/>
    <w:rsid w:val="00861B80"/>
    <w:rPr>
      <w:rFonts w:ascii="Arial" w:hAnsi="Arial" w:cs="Arial"/>
      <w:szCs w:val="24"/>
      <w:lang w:eastAsia="en-US"/>
    </w:rPr>
  </w:style>
  <w:style w:type="paragraph" w:styleId="BalloonText">
    <w:name w:val="Balloon Text"/>
    <w:basedOn w:val="Normal"/>
    <w:link w:val="BalloonTextChar"/>
    <w:rsid w:val="00F27D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27DE3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261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ContractDDRenew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200E7-43EF-4A14-8790-46F4C8B8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ContractDDRenewal.dot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Links>
    <vt:vector size="12" baseType="variant"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10</cp:revision>
  <cp:lastPrinted>2018-02-15T11:38:00Z</cp:lastPrinted>
  <dcterms:created xsi:type="dcterms:W3CDTF">2018-03-31T10:30:00Z</dcterms:created>
  <dcterms:modified xsi:type="dcterms:W3CDTF">2018-07-24T13:55:00Z</dcterms:modified>
</cp:coreProperties>
</file>