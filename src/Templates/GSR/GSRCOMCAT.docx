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D2A1A" w14:textId="521866B1" w:rsidR="003242EF" w:rsidRPr="008C5A00" w:rsidRDefault="003242EF" w:rsidP="003242EF">
      <w:pPr>
        <w:pStyle w:val="Header"/>
        <w:rPr>
          <w:color w:val="FFFFFF" w:themeColor="background1"/>
          <w:sz w:val="16"/>
        </w:rPr>
      </w:pPr>
      <w:r w:rsidRPr="008C5A00">
        <w:rPr>
          <w:color w:val="FFFFFF" w:themeColor="background1"/>
          <w:sz w:val="16"/>
        </w:rPr>
        <w:t>[</w:t>
      </w:r>
      <w:proofErr w:type="spellStart"/>
      <w:r w:rsidRPr="008C5A00">
        <w:rPr>
          <w:color w:val="FFFFFF" w:themeColor="background1"/>
          <w:sz w:val="16"/>
        </w:rPr>
        <w:t>GoldenRule</w:t>
      </w:r>
      <w:proofErr w:type="spellEnd"/>
      <w:r w:rsidRPr="008C5A00">
        <w:rPr>
          <w:color w:val="FFFFFF" w:themeColor="background1"/>
          <w:sz w:val="16"/>
        </w:rPr>
        <w:t>]</w:t>
      </w:r>
    </w:p>
    <w:tbl>
      <w:tblPr>
        <w:tblW w:w="4966" w:type="pct"/>
        <w:tblLayout w:type="fixed"/>
        <w:tblLook w:val="0000" w:firstRow="0" w:lastRow="0" w:firstColumn="0" w:lastColumn="0" w:noHBand="0" w:noVBand="0"/>
      </w:tblPr>
      <w:tblGrid>
        <w:gridCol w:w="2331"/>
        <w:gridCol w:w="7097"/>
        <w:gridCol w:w="1833"/>
      </w:tblGrid>
      <w:tr w:rsidR="00781013" w14:paraId="15729A32" w14:textId="77777777" w:rsidTr="003242EF">
        <w:trPr>
          <w:cantSplit/>
          <w:trHeight w:val="179"/>
        </w:trPr>
        <w:tc>
          <w:tcPr>
            <w:tcW w:w="1035" w:type="pct"/>
          </w:tcPr>
          <w:p w14:paraId="5C41CE8C" w14:textId="2D96565D" w:rsidR="000F0A48" w:rsidRPr="00B143C6" w:rsidRDefault="00B932E0" w:rsidP="000A7F80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[Job]</w:t>
            </w:r>
          </w:p>
        </w:tc>
        <w:tc>
          <w:tcPr>
            <w:tcW w:w="3151" w:type="pct"/>
          </w:tcPr>
          <w:p w14:paraId="639DAC6C" w14:textId="77777777" w:rsidR="000D315E" w:rsidRPr="003242EF" w:rsidRDefault="006029E3" w:rsidP="000D315E">
            <w:pPr>
              <w:jc w:val="center"/>
              <w:rPr>
                <w:rFonts w:ascii="Arial" w:hAnsi="Arial" w:cs="Arial"/>
                <w:b/>
                <w:sz w:val="27"/>
                <w:szCs w:val="27"/>
              </w:rPr>
            </w:pPr>
            <w:r w:rsidRPr="003242EF">
              <w:rPr>
                <w:rFonts w:ascii="Arial" w:hAnsi="Arial" w:cs="Arial"/>
                <w:b/>
                <w:sz w:val="27"/>
                <w:szCs w:val="27"/>
              </w:rPr>
              <w:t>GAS SAFETY INSPECTION</w:t>
            </w:r>
          </w:p>
          <w:p w14:paraId="32EC9ABB" w14:textId="17129904" w:rsidR="00C84B98" w:rsidRPr="00C84B98" w:rsidRDefault="00781013" w:rsidP="006029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242EF">
              <w:rPr>
                <w:rFonts w:ascii="Arial" w:hAnsi="Arial" w:cs="Arial"/>
                <w:b/>
                <w:sz w:val="27"/>
                <w:szCs w:val="27"/>
              </w:rPr>
              <w:t xml:space="preserve"> (</w:t>
            </w:r>
            <w:r w:rsidR="006029E3" w:rsidRPr="003242EF">
              <w:rPr>
                <w:rFonts w:ascii="Arial" w:hAnsi="Arial" w:cs="Arial"/>
                <w:b/>
                <w:sz w:val="27"/>
                <w:szCs w:val="27"/>
              </w:rPr>
              <w:t>COMMERCIAL CATERING APPLIANCES</w:t>
            </w:r>
            <w:r w:rsidR="008C12CD" w:rsidRPr="003242EF">
              <w:rPr>
                <w:rFonts w:ascii="Arial" w:hAnsi="Arial" w:cs="Arial"/>
                <w:b/>
                <w:sz w:val="27"/>
                <w:szCs w:val="27"/>
              </w:rPr>
              <w:t>)</w:t>
            </w:r>
            <w:r w:rsidR="006029E3" w:rsidRPr="003242EF">
              <w:rPr>
                <w:rFonts w:ascii="Arial" w:hAnsi="Arial" w:cs="Arial"/>
                <w:b/>
                <w:sz w:val="27"/>
                <w:szCs w:val="27"/>
              </w:rPr>
              <w:t xml:space="preserve"> – PART</w:t>
            </w:r>
            <w:r w:rsidR="003242EF">
              <w:rPr>
                <w:rFonts w:ascii="Arial" w:hAnsi="Arial" w:cs="Arial"/>
                <w:b/>
                <w:sz w:val="27"/>
                <w:szCs w:val="27"/>
              </w:rPr>
              <w:t xml:space="preserve"> </w:t>
            </w:r>
            <w:r w:rsidR="006029E3" w:rsidRPr="003242EF">
              <w:rPr>
                <w:rFonts w:ascii="Arial" w:hAnsi="Arial" w:cs="Arial"/>
                <w:b/>
                <w:sz w:val="27"/>
                <w:szCs w:val="27"/>
              </w:rPr>
              <w:t>1</w:t>
            </w:r>
          </w:p>
        </w:tc>
        <w:tc>
          <w:tcPr>
            <w:tcW w:w="814" w:type="pct"/>
          </w:tcPr>
          <w:p w14:paraId="39F8B633" w14:textId="77777777" w:rsidR="000F0A48" w:rsidRPr="00444007" w:rsidRDefault="00316C25" w:rsidP="00117D8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B366368" wp14:editId="109054CA">
                  <wp:extent cx="371475" cy="4000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23792" w14:textId="39B821BF" w:rsidR="000F0A48" w:rsidRDefault="00316C25" w:rsidP="000F0A48">
      <w:pPr>
        <w:jc w:val="center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119237" wp14:editId="00632581">
                <wp:simplePos x="0" y="0"/>
                <wp:positionH relativeFrom="column">
                  <wp:posOffset>3620135</wp:posOffset>
                </wp:positionH>
                <wp:positionV relativeFrom="paragraph">
                  <wp:posOffset>97155</wp:posOffset>
                </wp:positionV>
                <wp:extent cx="3590925" cy="971550"/>
                <wp:effectExtent l="19050" t="13335" r="19050" b="1524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971550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325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39"/>
                              <w:gridCol w:w="3686"/>
                            </w:tblGrid>
                            <w:tr w:rsidR="00781013" w:rsidRPr="005443D9" w14:paraId="5D944938" w14:textId="77777777" w:rsidTr="00C64EB3">
                              <w:trPr>
                                <w:cantSplit/>
                                <w:trHeight w:val="20"/>
                              </w:trPr>
                              <w:tc>
                                <w:tcPr>
                                  <w:tcW w:w="532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3598D73" w14:textId="77777777" w:rsidR="00781013" w:rsidRPr="00D13D99" w:rsidRDefault="00781013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81013" w:rsidRPr="000C247C" w14:paraId="4E41A616" w14:textId="77777777" w:rsidTr="00C64EB3">
                              <w:trPr>
                                <w:cantSplit/>
                                <w:trHeight w:val="370"/>
                              </w:trPr>
                              <w:tc>
                                <w:tcPr>
                                  <w:tcW w:w="1639" w:type="dxa"/>
                                  <w:shd w:val="clear" w:color="auto" w:fill="FFFFFF"/>
                                  <w:vAlign w:val="center"/>
                                </w:tcPr>
                                <w:p w14:paraId="1CC9DE62" w14:textId="77777777" w:rsidR="00781013" w:rsidRPr="00CC53EA" w:rsidRDefault="00D3210B" w:rsidP="00D3210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C53E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Registration No: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shd w:val="clear" w:color="auto" w:fill="FFFFFF"/>
                                  <w:vAlign w:val="center"/>
                                </w:tcPr>
                                <w:p w14:paraId="076524CE" w14:textId="77777777" w:rsidR="00781013" w:rsidRPr="00CC53EA" w:rsidRDefault="00D3210B" w:rsidP="00D3210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C53E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7939</w:t>
                                  </w:r>
                                </w:p>
                              </w:tc>
                            </w:tr>
                            <w:tr w:rsidR="00781013" w:rsidRPr="000C247C" w14:paraId="716F0A8D" w14:textId="77777777" w:rsidTr="00C64EB3">
                              <w:trPr>
                                <w:cantSplit/>
                                <w:trHeight w:val="218"/>
                              </w:trPr>
                              <w:tc>
                                <w:tcPr>
                                  <w:tcW w:w="1639" w:type="dxa"/>
                                  <w:shd w:val="clear" w:color="auto" w:fill="FFFFFF"/>
                                  <w:vAlign w:val="center"/>
                                </w:tcPr>
                                <w:p w14:paraId="478D7D1F" w14:textId="77777777" w:rsidR="00781013" w:rsidRPr="00CC53EA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CC53EA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Operative licence No: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shd w:val="clear" w:color="auto" w:fill="FFFFFF"/>
                                  <w:vAlign w:val="center"/>
                                </w:tcPr>
                                <w:p w14:paraId="1A05F404" w14:textId="77777777" w:rsidR="00781013" w:rsidRPr="00CC53EA" w:rsidRDefault="000A7F80" w:rsidP="000A7F80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0" w:name="A"/>
                                  <w:r w:rsidRPr="00CC53EA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[A]</w:t>
                                  </w:r>
                                  <w:bookmarkEnd w:id="0"/>
                                </w:p>
                              </w:tc>
                            </w:tr>
                            <w:tr w:rsidR="00781013" w:rsidRPr="000C247C" w14:paraId="5DAF0598" w14:textId="77777777" w:rsidTr="00C64EB3">
                              <w:trPr>
                                <w:cantSplit/>
                                <w:trHeight w:val="218"/>
                              </w:trPr>
                              <w:tc>
                                <w:tcPr>
                                  <w:tcW w:w="1639" w:type="dxa"/>
                                  <w:shd w:val="clear" w:color="auto" w:fill="FFFFFF"/>
                                  <w:vAlign w:val="center"/>
                                </w:tcPr>
                                <w:p w14:paraId="4BF4BFE7" w14:textId="77777777" w:rsidR="00781013" w:rsidRPr="00CC53EA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CC53EA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Date of issue: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shd w:val="clear" w:color="auto" w:fill="FFFFFF"/>
                                  <w:vAlign w:val="center"/>
                                </w:tcPr>
                                <w:p w14:paraId="0772E45A" w14:textId="77777777" w:rsidR="00781013" w:rsidRPr="00CC53EA" w:rsidRDefault="000A7F80" w:rsidP="000A7F80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" w:name="B"/>
                                  <w:r w:rsidRPr="00CC53EA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[B]</w:t>
                                  </w:r>
                                  <w:bookmarkEnd w:id="1"/>
                                </w:p>
                              </w:tc>
                            </w:tr>
                            <w:tr w:rsidR="00781013" w:rsidRPr="000C247C" w14:paraId="24C8A450" w14:textId="77777777" w:rsidTr="00C64EB3">
                              <w:trPr>
                                <w:cantSplit/>
                                <w:trHeight w:val="218"/>
                              </w:trPr>
                              <w:tc>
                                <w:tcPr>
                                  <w:tcW w:w="1639" w:type="dxa"/>
                                  <w:shd w:val="clear" w:color="auto" w:fill="FFFFFF"/>
                                  <w:vAlign w:val="center"/>
                                </w:tcPr>
                                <w:p w14:paraId="1E767B34" w14:textId="77777777" w:rsidR="00781013" w:rsidRPr="00CC53EA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CC53EA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Issued By: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shd w:val="clear" w:color="auto" w:fill="FFFFFF"/>
                                  <w:vAlign w:val="center"/>
                                </w:tcPr>
                                <w:p w14:paraId="42612B58" w14:textId="77777777" w:rsidR="00781013" w:rsidRPr="00CC53EA" w:rsidRDefault="000A7F80" w:rsidP="000A7F80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" w:name="C"/>
                                  <w:bookmarkStart w:id="3" w:name="EngSig"/>
                                  <w:r w:rsidRPr="00CC53EA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[C]</w:t>
                                  </w:r>
                                  <w:bookmarkEnd w:id="2"/>
                                  <w:bookmarkEnd w:id="3"/>
                                </w:p>
                              </w:tc>
                            </w:tr>
                            <w:tr w:rsidR="00781013" w:rsidRPr="000C247C" w14:paraId="62B4737A" w14:textId="77777777" w:rsidTr="00C64EB3">
                              <w:trPr>
                                <w:cantSplit/>
                                <w:trHeight w:val="218"/>
                              </w:trPr>
                              <w:tc>
                                <w:tcPr>
                                  <w:tcW w:w="1639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05466A2" w14:textId="77777777" w:rsidR="00781013" w:rsidRPr="00CC53EA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CC53EA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Print Name: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F218F7" w14:textId="77777777" w:rsidR="00781013" w:rsidRPr="00CC53EA" w:rsidRDefault="000A7F80" w:rsidP="000A7F80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4" w:name="D"/>
                                  <w:r w:rsidRPr="00CC53EA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[D]</w:t>
                                  </w:r>
                                  <w:bookmarkEnd w:id="4"/>
                                </w:p>
                              </w:tc>
                            </w:tr>
                          </w:tbl>
                          <w:p w14:paraId="3FBEEE8E" w14:textId="77777777" w:rsidR="00781013" w:rsidRDefault="00781013" w:rsidP="0078101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119237" id="Text Box 8" o:spid="_x0000_s1026" style="position:absolute;left:0;text-align:left;margin-left:285.05pt;margin-top:7.65pt;width:282.75pt;height:7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" fillcolor="#a5a5a5" strokeweight="2pt">
                <v:textbox inset="0,0,0,0">
                  <w:txbxContent>
                    <w:tbl>
                      <w:tblPr>
                        <w:tblW w:w="5325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39"/>
                        <w:gridCol w:w="3686"/>
                      </w:tblGrid>
                      <w:tr w:rsidR="00781013" w:rsidRPr="005443D9" w14:paraId="5D944938" w14:textId="77777777" w:rsidTr="00C64EB3">
                        <w:trPr>
                          <w:cantSplit/>
                          <w:trHeight w:val="20"/>
                        </w:trPr>
                        <w:tc>
                          <w:tcPr>
                            <w:tcW w:w="5325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3598D73" w14:textId="77777777" w:rsidR="00781013" w:rsidRPr="00D13D99" w:rsidRDefault="00781013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16"/>
                              </w:rPr>
                            </w:pPr>
                          </w:p>
                        </w:tc>
                      </w:tr>
                      <w:tr w:rsidR="00781013" w:rsidRPr="000C247C" w14:paraId="4E41A616" w14:textId="77777777" w:rsidTr="00C64EB3">
                        <w:trPr>
                          <w:cantSplit/>
                          <w:trHeight w:val="370"/>
                        </w:trPr>
                        <w:tc>
                          <w:tcPr>
                            <w:tcW w:w="1639" w:type="dxa"/>
                            <w:shd w:val="clear" w:color="auto" w:fill="FFFFFF"/>
                            <w:vAlign w:val="center"/>
                          </w:tcPr>
                          <w:p w14:paraId="1CC9DE62" w14:textId="77777777" w:rsidR="00781013" w:rsidRPr="00CC53EA" w:rsidRDefault="00D3210B" w:rsidP="00D321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C53E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Registration No:</w:t>
                            </w:r>
                          </w:p>
                        </w:tc>
                        <w:tc>
                          <w:tcPr>
                            <w:tcW w:w="3686" w:type="dxa"/>
                            <w:shd w:val="clear" w:color="auto" w:fill="FFFFFF"/>
                            <w:vAlign w:val="center"/>
                          </w:tcPr>
                          <w:p w14:paraId="076524CE" w14:textId="77777777" w:rsidR="00781013" w:rsidRPr="00CC53EA" w:rsidRDefault="00D3210B" w:rsidP="00D321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C53E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7939</w:t>
                            </w:r>
                          </w:p>
                        </w:tc>
                      </w:tr>
                      <w:tr w:rsidR="00781013" w:rsidRPr="000C247C" w14:paraId="716F0A8D" w14:textId="77777777" w:rsidTr="00C64EB3">
                        <w:trPr>
                          <w:cantSplit/>
                          <w:trHeight w:val="218"/>
                        </w:trPr>
                        <w:tc>
                          <w:tcPr>
                            <w:tcW w:w="1639" w:type="dxa"/>
                            <w:shd w:val="clear" w:color="auto" w:fill="FFFFFF"/>
                            <w:vAlign w:val="center"/>
                          </w:tcPr>
                          <w:p w14:paraId="478D7D1F" w14:textId="77777777" w:rsidR="00781013" w:rsidRPr="00CC53EA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CC53E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Operative licence No:</w:t>
                            </w:r>
                          </w:p>
                        </w:tc>
                        <w:tc>
                          <w:tcPr>
                            <w:tcW w:w="3686" w:type="dxa"/>
                            <w:shd w:val="clear" w:color="auto" w:fill="FFFFFF"/>
                            <w:vAlign w:val="center"/>
                          </w:tcPr>
                          <w:p w14:paraId="1A05F404" w14:textId="77777777" w:rsidR="00781013" w:rsidRPr="00CC53EA" w:rsidRDefault="000A7F80" w:rsidP="000A7F80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5" w:name="A"/>
                            <w:r w:rsidRPr="00CC53EA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[A]</w:t>
                            </w:r>
                            <w:bookmarkEnd w:id="5"/>
                          </w:p>
                        </w:tc>
                      </w:tr>
                      <w:tr w:rsidR="00781013" w:rsidRPr="000C247C" w14:paraId="5DAF0598" w14:textId="77777777" w:rsidTr="00C64EB3">
                        <w:trPr>
                          <w:cantSplit/>
                          <w:trHeight w:val="218"/>
                        </w:trPr>
                        <w:tc>
                          <w:tcPr>
                            <w:tcW w:w="1639" w:type="dxa"/>
                            <w:shd w:val="clear" w:color="auto" w:fill="FFFFFF"/>
                            <w:vAlign w:val="center"/>
                          </w:tcPr>
                          <w:p w14:paraId="4BF4BFE7" w14:textId="77777777" w:rsidR="00781013" w:rsidRPr="00CC53EA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CC53E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Date of issue:</w:t>
                            </w:r>
                          </w:p>
                        </w:tc>
                        <w:tc>
                          <w:tcPr>
                            <w:tcW w:w="3686" w:type="dxa"/>
                            <w:shd w:val="clear" w:color="auto" w:fill="FFFFFF"/>
                            <w:vAlign w:val="center"/>
                          </w:tcPr>
                          <w:p w14:paraId="0772E45A" w14:textId="77777777" w:rsidR="00781013" w:rsidRPr="00CC53EA" w:rsidRDefault="000A7F80" w:rsidP="000A7F80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6" w:name="B"/>
                            <w:r w:rsidRPr="00CC53EA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[B]</w:t>
                            </w:r>
                            <w:bookmarkEnd w:id="6"/>
                          </w:p>
                        </w:tc>
                      </w:tr>
                      <w:tr w:rsidR="00781013" w:rsidRPr="000C247C" w14:paraId="24C8A450" w14:textId="77777777" w:rsidTr="00C64EB3">
                        <w:trPr>
                          <w:cantSplit/>
                          <w:trHeight w:val="218"/>
                        </w:trPr>
                        <w:tc>
                          <w:tcPr>
                            <w:tcW w:w="1639" w:type="dxa"/>
                            <w:shd w:val="clear" w:color="auto" w:fill="FFFFFF"/>
                            <w:vAlign w:val="center"/>
                          </w:tcPr>
                          <w:p w14:paraId="1E767B34" w14:textId="77777777" w:rsidR="00781013" w:rsidRPr="00CC53EA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CC53E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Issued By:</w:t>
                            </w:r>
                          </w:p>
                        </w:tc>
                        <w:tc>
                          <w:tcPr>
                            <w:tcW w:w="3686" w:type="dxa"/>
                            <w:shd w:val="clear" w:color="auto" w:fill="FFFFFF"/>
                            <w:vAlign w:val="center"/>
                          </w:tcPr>
                          <w:p w14:paraId="42612B58" w14:textId="77777777" w:rsidR="00781013" w:rsidRPr="00CC53EA" w:rsidRDefault="000A7F80" w:rsidP="000A7F80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7" w:name="C"/>
                            <w:bookmarkStart w:id="8" w:name="EngSig"/>
                            <w:r w:rsidRPr="00CC53EA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[C]</w:t>
                            </w:r>
                            <w:bookmarkEnd w:id="7"/>
                            <w:bookmarkEnd w:id="8"/>
                          </w:p>
                        </w:tc>
                      </w:tr>
                      <w:tr w:rsidR="00781013" w:rsidRPr="000C247C" w14:paraId="62B4737A" w14:textId="77777777" w:rsidTr="00C64EB3">
                        <w:trPr>
                          <w:cantSplit/>
                          <w:trHeight w:val="218"/>
                        </w:trPr>
                        <w:tc>
                          <w:tcPr>
                            <w:tcW w:w="1639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05466A2" w14:textId="77777777" w:rsidR="00781013" w:rsidRPr="00CC53EA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CC53E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Print Name:</w:t>
                            </w:r>
                          </w:p>
                        </w:tc>
                        <w:tc>
                          <w:tcPr>
                            <w:tcW w:w="3686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F218F7" w14:textId="77777777" w:rsidR="00781013" w:rsidRPr="00CC53EA" w:rsidRDefault="000A7F80" w:rsidP="000A7F80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" w:name="D"/>
                            <w:r w:rsidRPr="00CC53EA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[D]</w:t>
                            </w:r>
                            <w:bookmarkEnd w:id="9"/>
                          </w:p>
                        </w:tc>
                      </w:tr>
                    </w:tbl>
                    <w:p w14:paraId="3FBEEE8E" w14:textId="77777777" w:rsidR="00781013" w:rsidRDefault="00781013" w:rsidP="00781013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45E472" wp14:editId="1B1EB8B6">
                <wp:simplePos x="0" y="0"/>
                <wp:positionH relativeFrom="column">
                  <wp:posOffset>635</wp:posOffset>
                </wp:positionH>
                <wp:positionV relativeFrom="paragraph">
                  <wp:posOffset>97155</wp:posOffset>
                </wp:positionV>
                <wp:extent cx="3533775" cy="971550"/>
                <wp:effectExtent l="19050" t="13335" r="19050" b="1524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3775" cy="971550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325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57"/>
                              <w:gridCol w:w="3368"/>
                            </w:tblGrid>
                            <w:tr w:rsidR="00DE7FE2" w:rsidRPr="005443D9" w14:paraId="2966A946" w14:textId="77777777" w:rsidTr="00D13D99">
                              <w:trPr>
                                <w:cantSplit/>
                                <w:trHeight w:val="80"/>
                              </w:trPr>
                              <w:tc>
                                <w:tcPr>
                                  <w:tcW w:w="532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CF97769" w14:textId="77777777" w:rsidR="00DE7FE2" w:rsidRPr="00D13D99" w:rsidRDefault="00DE7FE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81013" w:rsidRPr="000C247C" w14:paraId="342A250F" w14:textId="77777777" w:rsidTr="00F406EE">
                              <w:trPr>
                                <w:cantSplit/>
                                <w:trHeight w:val="370"/>
                              </w:trPr>
                              <w:tc>
                                <w:tcPr>
                                  <w:tcW w:w="1957" w:type="dxa"/>
                                  <w:shd w:val="clear" w:color="auto" w:fill="FFFFFF"/>
                                  <w:vAlign w:val="center"/>
                                </w:tcPr>
                                <w:p w14:paraId="6278A9C2" w14:textId="77777777" w:rsidR="00781013" w:rsidRPr="00F406EE" w:rsidRDefault="00781013" w:rsidP="00D3210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406E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Registered Business</w:t>
                                  </w:r>
                                  <w:r w:rsidR="00D3210B" w:rsidRPr="00F406E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368" w:type="dxa"/>
                                  <w:shd w:val="clear" w:color="auto" w:fill="FFFFFF"/>
                                  <w:vAlign w:val="center"/>
                                </w:tcPr>
                                <w:p w14:paraId="4A1574AE" w14:textId="491E8536" w:rsidR="00781013" w:rsidRPr="0048234B" w:rsidRDefault="00891064" w:rsidP="0048234B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[CompanyName] </w:t>
                                  </w:r>
                                </w:p>
                              </w:tc>
                            </w:tr>
                            <w:tr w:rsidR="00781013" w:rsidRPr="000C247C" w14:paraId="52A05EFE" w14:textId="77777777" w:rsidTr="00F406EE">
                              <w:trPr>
                                <w:cantSplit/>
                                <w:trHeight w:val="224"/>
                              </w:trPr>
                              <w:tc>
                                <w:tcPr>
                                  <w:tcW w:w="1957" w:type="dxa"/>
                                  <w:shd w:val="clear" w:color="auto" w:fill="FFFFFF"/>
                                  <w:vAlign w:val="center"/>
                                </w:tcPr>
                                <w:p w14:paraId="4FDC6EDD" w14:textId="77777777" w:rsidR="00781013" w:rsidRPr="00F406EE" w:rsidRDefault="00781013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F406E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Address:</w:t>
                                  </w:r>
                                </w:p>
                              </w:tc>
                              <w:tc>
                                <w:tcPr>
                                  <w:tcW w:w="3368" w:type="dxa"/>
                                  <w:shd w:val="clear" w:color="auto" w:fill="FFFFFF"/>
                                  <w:vAlign w:val="center"/>
                                </w:tcPr>
                                <w:p w14:paraId="5695F9E3" w14:textId="23EE9DE2" w:rsidR="00781013" w:rsidRPr="00F406EE" w:rsidRDefault="00891064" w:rsidP="00781013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[CompanyAddress1] </w:t>
                                  </w:r>
                                </w:p>
                              </w:tc>
                            </w:tr>
                            <w:tr w:rsidR="00781013" w:rsidRPr="000C247C" w14:paraId="082EABD5" w14:textId="77777777" w:rsidTr="00F406EE">
                              <w:trPr>
                                <w:cantSplit/>
                                <w:trHeight w:val="224"/>
                              </w:trPr>
                              <w:tc>
                                <w:tcPr>
                                  <w:tcW w:w="1957" w:type="dxa"/>
                                  <w:shd w:val="clear" w:color="auto" w:fill="FFFFFF"/>
                                  <w:vAlign w:val="center"/>
                                </w:tcPr>
                                <w:p w14:paraId="6D6914D5" w14:textId="77777777" w:rsidR="00781013" w:rsidRPr="00F406EE" w:rsidRDefault="00781013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8" w:type="dxa"/>
                                  <w:shd w:val="clear" w:color="auto" w:fill="FFFFFF"/>
                                  <w:vAlign w:val="center"/>
                                </w:tcPr>
                                <w:p w14:paraId="5BE2E99A" w14:textId="77777777" w:rsidR="00891064" w:rsidRDefault="00891064" w:rsidP="00781013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[CompanyAddress2] , </w:t>
                                  </w:r>
                                </w:p>
                                <w:p w14:paraId="7351120F" w14:textId="5051C364" w:rsidR="00781013" w:rsidRPr="00F406EE" w:rsidRDefault="00891064" w:rsidP="00781013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[CompanyAddress3] </w:t>
                                  </w:r>
                                </w:p>
                              </w:tc>
                            </w:tr>
                            <w:tr w:rsidR="00781013" w:rsidRPr="000C247C" w14:paraId="62E85D0D" w14:textId="77777777" w:rsidTr="00F406EE">
                              <w:trPr>
                                <w:cantSplit/>
                                <w:trHeight w:val="224"/>
                              </w:trPr>
                              <w:tc>
                                <w:tcPr>
                                  <w:tcW w:w="1957" w:type="dxa"/>
                                  <w:shd w:val="clear" w:color="auto" w:fill="FFFFFF"/>
                                  <w:vAlign w:val="center"/>
                                </w:tcPr>
                                <w:p w14:paraId="0182D0E4" w14:textId="77777777" w:rsidR="00781013" w:rsidRPr="00F406EE" w:rsidRDefault="00781013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F406E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Postcode</w:t>
                                  </w:r>
                                </w:p>
                              </w:tc>
                              <w:tc>
                                <w:tcPr>
                                  <w:tcW w:w="3368" w:type="dxa"/>
                                  <w:shd w:val="clear" w:color="auto" w:fill="FFFFFF"/>
                                  <w:vAlign w:val="center"/>
                                </w:tcPr>
                                <w:p w14:paraId="12946B62" w14:textId="125F007E" w:rsidR="00781013" w:rsidRPr="00F406EE" w:rsidRDefault="00891064" w:rsidP="00781013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[CompanyPostcode] </w:t>
                                  </w:r>
                                </w:p>
                              </w:tc>
                            </w:tr>
                            <w:tr w:rsidR="00781013" w:rsidRPr="000C247C" w14:paraId="6159FD44" w14:textId="77777777" w:rsidTr="00F406EE">
                              <w:trPr>
                                <w:cantSplit/>
                                <w:trHeight w:val="224"/>
                              </w:trPr>
                              <w:tc>
                                <w:tcPr>
                                  <w:tcW w:w="1957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746A7E3" w14:textId="77777777" w:rsidR="00781013" w:rsidRPr="00F406EE" w:rsidRDefault="00781013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F406E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Tel No:</w:t>
                                  </w:r>
                                </w:p>
                              </w:tc>
                              <w:tc>
                                <w:tcPr>
                                  <w:tcW w:w="336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CA35754" w14:textId="347BD052" w:rsidR="00781013" w:rsidRPr="00F406EE" w:rsidRDefault="00F42C6B" w:rsidP="00781013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[CompanyTelephoneNumber] </w:t>
                                  </w:r>
                                  <w:bookmarkStart w:id="10" w:name="_GoBack"/>
                                  <w:bookmarkEnd w:id="10"/>
                                </w:p>
                              </w:tc>
                            </w:tr>
                          </w:tbl>
                          <w:p w14:paraId="54560C0B" w14:textId="77777777" w:rsidR="00DE7FE2" w:rsidRDefault="00DE7FE2" w:rsidP="00DE7F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45E472" id="_x0000_s1027" style="position:absolute;left:0;text-align:left;margin-left:.05pt;margin-top:7.65pt;width:278.25pt;height:7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" fillcolor="#a5a5a5" strokeweight="2pt">
                <v:textbox inset="0,0,0,0">
                  <w:txbxContent>
                    <w:tbl>
                      <w:tblPr>
                        <w:tblW w:w="5325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57"/>
                        <w:gridCol w:w="3368"/>
                      </w:tblGrid>
                      <w:tr w:rsidR="00DE7FE2" w:rsidRPr="005443D9" w14:paraId="2966A946" w14:textId="77777777" w:rsidTr="00D13D99">
                        <w:trPr>
                          <w:cantSplit/>
                          <w:trHeight w:val="80"/>
                        </w:trPr>
                        <w:tc>
                          <w:tcPr>
                            <w:tcW w:w="5325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CF97769" w14:textId="77777777" w:rsidR="00DE7FE2" w:rsidRPr="00D13D99" w:rsidRDefault="00DE7FE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"/>
                                <w:szCs w:val="16"/>
                              </w:rPr>
                            </w:pPr>
                          </w:p>
                        </w:tc>
                      </w:tr>
                      <w:tr w:rsidR="00781013" w:rsidRPr="000C247C" w14:paraId="342A250F" w14:textId="77777777" w:rsidTr="00F406EE">
                        <w:trPr>
                          <w:cantSplit/>
                          <w:trHeight w:val="370"/>
                        </w:trPr>
                        <w:tc>
                          <w:tcPr>
                            <w:tcW w:w="1957" w:type="dxa"/>
                            <w:shd w:val="clear" w:color="auto" w:fill="FFFFFF"/>
                            <w:vAlign w:val="center"/>
                          </w:tcPr>
                          <w:p w14:paraId="6278A9C2" w14:textId="77777777" w:rsidR="00781013" w:rsidRPr="00F406EE" w:rsidRDefault="00781013" w:rsidP="00D321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06E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Registered Business</w:t>
                            </w:r>
                            <w:r w:rsidR="00D3210B" w:rsidRPr="00F406E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368" w:type="dxa"/>
                            <w:shd w:val="clear" w:color="auto" w:fill="FFFFFF"/>
                            <w:vAlign w:val="center"/>
                          </w:tcPr>
                          <w:p w14:paraId="4A1574AE" w14:textId="491E8536" w:rsidR="00781013" w:rsidRPr="0048234B" w:rsidRDefault="00891064" w:rsidP="0048234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[CompanyName] </w:t>
                            </w:r>
                          </w:p>
                        </w:tc>
                      </w:tr>
                      <w:tr w:rsidR="00781013" w:rsidRPr="000C247C" w14:paraId="52A05EFE" w14:textId="77777777" w:rsidTr="00F406EE">
                        <w:trPr>
                          <w:cantSplit/>
                          <w:trHeight w:val="224"/>
                        </w:trPr>
                        <w:tc>
                          <w:tcPr>
                            <w:tcW w:w="1957" w:type="dxa"/>
                            <w:shd w:val="clear" w:color="auto" w:fill="FFFFFF"/>
                            <w:vAlign w:val="center"/>
                          </w:tcPr>
                          <w:p w14:paraId="4FDC6EDD" w14:textId="77777777" w:rsidR="00781013" w:rsidRPr="00F406EE" w:rsidRDefault="00781013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06E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Address:</w:t>
                            </w:r>
                          </w:p>
                        </w:tc>
                        <w:tc>
                          <w:tcPr>
                            <w:tcW w:w="3368" w:type="dxa"/>
                            <w:shd w:val="clear" w:color="auto" w:fill="FFFFFF"/>
                            <w:vAlign w:val="center"/>
                          </w:tcPr>
                          <w:p w14:paraId="5695F9E3" w14:textId="23EE9DE2" w:rsidR="00781013" w:rsidRPr="00F406EE" w:rsidRDefault="00891064" w:rsidP="00781013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[CompanyAddress1] </w:t>
                            </w:r>
                          </w:p>
                        </w:tc>
                      </w:tr>
                      <w:tr w:rsidR="00781013" w:rsidRPr="000C247C" w14:paraId="082EABD5" w14:textId="77777777" w:rsidTr="00F406EE">
                        <w:trPr>
                          <w:cantSplit/>
                          <w:trHeight w:val="224"/>
                        </w:trPr>
                        <w:tc>
                          <w:tcPr>
                            <w:tcW w:w="1957" w:type="dxa"/>
                            <w:shd w:val="clear" w:color="auto" w:fill="FFFFFF"/>
                            <w:vAlign w:val="center"/>
                          </w:tcPr>
                          <w:p w14:paraId="6D6914D5" w14:textId="77777777" w:rsidR="00781013" w:rsidRPr="00F406EE" w:rsidRDefault="00781013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68" w:type="dxa"/>
                            <w:shd w:val="clear" w:color="auto" w:fill="FFFFFF"/>
                            <w:vAlign w:val="center"/>
                          </w:tcPr>
                          <w:p w14:paraId="5BE2E99A" w14:textId="77777777" w:rsidR="00891064" w:rsidRDefault="00891064" w:rsidP="00781013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[CompanyAddress2] , </w:t>
                            </w:r>
                          </w:p>
                          <w:p w14:paraId="7351120F" w14:textId="5051C364" w:rsidR="00781013" w:rsidRPr="00F406EE" w:rsidRDefault="00891064" w:rsidP="00781013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[CompanyAddress3] </w:t>
                            </w:r>
                          </w:p>
                        </w:tc>
                      </w:tr>
                      <w:tr w:rsidR="00781013" w:rsidRPr="000C247C" w14:paraId="62E85D0D" w14:textId="77777777" w:rsidTr="00F406EE">
                        <w:trPr>
                          <w:cantSplit/>
                          <w:trHeight w:val="224"/>
                        </w:trPr>
                        <w:tc>
                          <w:tcPr>
                            <w:tcW w:w="1957" w:type="dxa"/>
                            <w:shd w:val="clear" w:color="auto" w:fill="FFFFFF"/>
                            <w:vAlign w:val="center"/>
                          </w:tcPr>
                          <w:p w14:paraId="0182D0E4" w14:textId="77777777" w:rsidR="00781013" w:rsidRPr="00F406EE" w:rsidRDefault="00781013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06E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Postcode</w:t>
                            </w:r>
                          </w:p>
                        </w:tc>
                        <w:tc>
                          <w:tcPr>
                            <w:tcW w:w="3368" w:type="dxa"/>
                            <w:shd w:val="clear" w:color="auto" w:fill="FFFFFF"/>
                            <w:vAlign w:val="center"/>
                          </w:tcPr>
                          <w:p w14:paraId="12946B62" w14:textId="125F007E" w:rsidR="00781013" w:rsidRPr="00F406EE" w:rsidRDefault="00891064" w:rsidP="00781013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[CompanyPostcode] </w:t>
                            </w:r>
                          </w:p>
                        </w:tc>
                      </w:tr>
                      <w:tr w:rsidR="00781013" w:rsidRPr="000C247C" w14:paraId="6159FD44" w14:textId="77777777" w:rsidTr="00F406EE">
                        <w:trPr>
                          <w:cantSplit/>
                          <w:trHeight w:val="224"/>
                        </w:trPr>
                        <w:tc>
                          <w:tcPr>
                            <w:tcW w:w="1957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746A7E3" w14:textId="77777777" w:rsidR="00781013" w:rsidRPr="00F406EE" w:rsidRDefault="00781013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06E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Tel No:</w:t>
                            </w:r>
                          </w:p>
                        </w:tc>
                        <w:tc>
                          <w:tcPr>
                            <w:tcW w:w="3368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CA35754" w14:textId="347BD052" w:rsidR="00781013" w:rsidRPr="00F406EE" w:rsidRDefault="00F42C6B" w:rsidP="00781013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[CompanyTelephoneNumber] </w:t>
                            </w:r>
                            <w:bookmarkStart w:id="11" w:name="_GoBack"/>
                            <w:bookmarkEnd w:id="11"/>
                          </w:p>
                        </w:tc>
                      </w:tr>
                    </w:tbl>
                    <w:p w14:paraId="54560C0B" w14:textId="77777777" w:rsidR="00DE7FE2" w:rsidRDefault="00DE7FE2" w:rsidP="00DE7FE2"/>
                  </w:txbxContent>
                </v:textbox>
              </v:roundrect>
            </w:pict>
          </mc:Fallback>
        </mc:AlternateContent>
      </w:r>
    </w:p>
    <w:p w14:paraId="4C6AB9D9" w14:textId="77777777" w:rsidR="000F0A48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3568A38F" w14:textId="77777777" w:rsidR="000F0A48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0A5763BE" w14:textId="77777777" w:rsidR="000F0A48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559A2BBE" w14:textId="77777777" w:rsidR="000F0A48" w:rsidRPr="00CA54C3" w:rsidRDefault="000F0A48" w:rsidP="000F0A48">
      <w:pPr>
        <w:rPr>
          <w:rFonts w:ascii="Arial" w:hAnsi="Arial" w:cs="Arial"/>
          <w:b/>
          <w:bCs/>
          <w:sz w:val="12"/>
        </w:rPr>
      </w:pPr>
    </w:p>
    <w:p w14:paraId="168CE8F3" w14:textId="77777777" w:rsidR="000F0A48" w:rsidRDefault="000F0A48" w:rsidP="000F0A48"/>
    <w:p w14:paraId="36D16C59" w14:textId="5389B208" w:rsidR="00316565" w:rsidRPr="000F0A48" w:rsidRDefault="00A722B3" w:rsidP="000F0A4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7868D" wp14:editId="150802E4">
                <wp:simplePos x="0" y="0"/>
                <wp:positionH relativeFrom="column">
                  <wp:posOffset>-3810</wp:posOffset>
                </wp:positionH>
                <wp:positionV relativeFrom="paragraph">
                  <wp:posOffset>7781925</wp:posOffset>
                </wp:positionV>
                <wp:extent cx="7200900" cy="1114425"/>
                <wp:effectExtent l="0" t="0" r="19050" b="2857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0" cy="111442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C4A642" w14:textId="77777777" w:rsidR="00E96D58" w:rsidRPr="00C4555A" w:rsidRDefault="00E96D58" w:rsidP="00E96D58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10915" w:type="dxa"/>
                              <w:tblInd w:w="250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CellMar>
                                <w:top w:w="5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413"/>
                              <w:gridCol w:w="6502"/>
                            </w:tblGrid>
                            <w:tr w:rsidR="00E96D58" w:rsidRPr="006C4778" w14:paraId="5DE1F718" w14:textId="77777777" w:rsidTr="00F4287B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44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182B079F" w14:textId="77777777" w:rsidR="00E96D58" w:rsidRPr="006C4778" w:rsidRDefault="00E96D58" w:rsidP="00205B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Observations (if any)</w:t>
                                  </w:r>
                                </w:p>
                              </w:tc>
                              <w:tc>
                                <w:tcPr>
                                  <w:tcW w:w="65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45D029D7" w14:textId="77777777" w:rsidR="00E96D58" w:rsidRPr="006C4778" w:rsidRDefault="00E96D58" w:rsidP="00C526AE">
                                  <w:pPr>
                                    <w:keepNext/>
                                    <w:jc w:val="right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6D58" w:rsidRPr="006C4778" w14:paraId="34AAEEAA" w14:textId="77777777" w:rsidTr="00F4287B">
                              <w:trPr>
                                <w:cantSplit/>
                                <w:trHeight w:val="1253"/>
                              </w:trPr>
                              <w:tc>
                                <w:tcPr>
                                  <w:tcW w:w="1091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0D13354" w14:textId="77777777" w:rsidR="00E96D58" w:rsidRPr="00C76BC2" w:rsidRDefault="00F4287B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2" w:name="CA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[CA]</w:t>
                                  </w:r>
                                  <w:bookmarkEnd w:id="12"/>
                                </w:p>
                              </w:tc>
                            </w:tr>
                          </w:tbl>
                          <w:p w14:paraId="1C92BEBC" w14:textId="77777777" w:rsidR="00E96D58" w:rsidRDefault="00E96D58" w:rsidP="00E96D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67868D" id="Text Box 12" o:spid="_x0000_s1028" style="position:absolute;margin-left:-.3pt;margin-top:612.75pt;width:567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" fillcolor="#a5a5a5" strokeweight="2pt">
                <v:textbox inset="0,0,0,0">
                  <w:txbxContent>
                    <w:p w14:paraId="49C4A642" w14:textId="77777777" w:rsidR="00E96D58" w:rsidRPr="00C4555A" w:rsidRDefault="00E96D58" w:rsidP="00E96D58">
                      <w:pPr>
                        <w:rPr>
                          <w:sz w:val="2"/>
                          <w:szCs w:val="8"/>
                        </w:rPr>
                      </w:pPr>
                    </w:p>
                    <w:tbl>
                      <w:tblPr>
                        <w:tblW w:w="10915" w:type="dxa"/>
                        <w:tblInd w:w="250" w:type="dxa"/>
                        <w:tblBorders>
                          <w:bottom w:val="single" w:sz="4" w:space="0" w:color="auto"/>
                        </w:tblBorders>
                        <w:tblLayout w:type="fixed"/>
                        <w:tblCellMar>
                          <w:top w:w="57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413"/>
                        <w:gridCol w:w="6502"/>
                      </w:tblGrid>
                      <w:tr w:rsidR="00E96D58" w:rsidRPr="006C4778" w14:paraId="5DE1F718" w14:textId="77777777" w:rsidTr="00F4287B">
                        <w:trPr>
                          <w:cantSplit/>
                          <w:trHeight w:val="198"/>
                        </w:trPr>
                        <w:tc>
                          <w:tcPr>
                            <w:tcW w:w="44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182B079F" w14:textId="77777777" w:rsidR="00E96D58" w:rsidRPr="006C4778" w:rsidRDefault="00E96D58" w:rsidP="00205B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Observations (if any)</w:t>
                            </w:r>
                          </w:p>
                        </w:tc>
                        <w:tc>
                          <w:tcPr>
                            <w:tcW w:w="65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45D029D7" w14:textId="77777777" w:rsidR="00E96D58" w:rsidRPr="006C4778" w:rsidRDefault="00E96D58" w:rsidP="00C526AE">
                            <w:pPr>
                              <w:keepNext/>
                              <w:jc w:val="right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6D58" w:rsidRPr="006C4778" w14:paraId="34AAEEAA" w14:textId="77777777" w:rsidTr="00F4287B">
                        <w:trPr>
                          <w:cantSplit/>
                          <w:trHeight w:val="1253"/>
                        </w:trPr>
                        <w:tc>
                          <w:tcPr>
                            <w:tcW w:w="1091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40D13354" w14:textId="77777777" w:rsidR="00E96D58" w:rsidRPr="00C76BC2" w:rsidRDefault="00F4287B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13" w:name="CA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[CA]</w:t>
                            </w:r>
                            <w:bookmarkEnd w:id="13"/>
                          </w:p>
                        </w:tc>
                      </w:tr>
                    </w:tbl>
                    <w:p w14:paraId="1C92BEBC" w14:textId="77777777" w:rsidR="00E96D58" w:rsidRDefault="00E96D58" w:rsidP="00E96D58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A74FA4" wp14:editId="6729C227">
                <wp:simplePos x="0" y="0"/>
                <wp:positionH relativeFrom="column">
                  <wp:posOffset>635</wp:posOffset>
                </wp:positionH>
                <wp:positionV relativeFrom="paragraph">
                  <wp:posOffset>1757045</wp:posOffset>
                </wp:positionV>
                <wp:extent cx="3533775" cy="5990590"/>
                <wp:effectExtent l="0" t="0" r="28575" b="1016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3775" cy="599059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2FD0DC" w14:textId="77777777" w:rsidR="004714AC" w:rsidRPr="00762799" w:rsidRDefault="004714AC" w:rsidP="004714AC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353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0"/>
                              <w:gridCol w:w="65"/>
                              <w:gridCol w:w="3620"/>
                              <w:gridCol w:w="1418"/>
                            </w:tblGrid>
                            <w:tr w:rsidR="00C526AE" w:rsidRPr="006C4778" w14:paraId="7A5F0E36" w14:textId="77777777" w:rsidTr="00930333">
                              <w:trPr>
                                <w:cantSplit/>
                                <w:trHeight w:val="229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096C4631" w14:textId="77777777" w:rsidR="00C526AE" w:rsidRPr="006C4778" w:rsidRDefault="00F06FB4" w:rsidP="00F06FB4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33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6"/>
                                    </w:rPr>
                                    <w:t>Catering Area Gas Installation</w:t>
                                  </w:r>
                                  <w:r w:rsidR="00C526AE" w:rsidRPr="0093033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19CD771B" w14:textId="77777777" w:rsidR="00C526AE" w:rsidRPr="006C4778" w:rsidRDefault="00042F73" w:rsidP="00042F73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33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6"/>
                                    </w:rPr>
                                    <w:t>Yes/No/NA</w:t>
                                  </w:r>
                                </w:p>
                              </w:tc>
                            </w:tr>
                            <w:tr w:rsidR="00F06FB4" w:rsidRPr="006C4778" w14:paraId="47CFFC1B" w14:textId="77777777" w:rsidTr="00930333">
                              <w:trPr>
                                <w:cantSplit/>
                                <w:trHeight w:val="310"/>
                              </w:trPr>
                              <w:tc>
                                <w:tcPr>
                                  <w:tcW w:w="535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B131CB" w14:textId="77777777" w:rsidR="00F06FB4" w:rsidRPr="00F06FB4" w:rsidRDefault="00F06FB4" w:rsidP="00F06FB4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93033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Manual Emergency Control Valve (ECV)</w:t>
                                  </w:r>
                                </w:p>
                              </w:tc>
                            </w:tr>
                            <w:tr w:rsidR="00A23C3F" w:rsidRPr="006C4778" w14:paraId="47F6CBB3" w14:textId="77777777" w:rsidTr="00930333">
                              <w:trPr>
                                <w:cantSplit/>
                                <w:trHeight w:val="272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1077CF7" w14:textId="77777777" w:rsidR="00A23C3F" w:rsidRPr="00A722B3" w:rsidRDefault="00F06FB4" w:rsidP="00F06FB4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A722B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Acceptable Location (i.e. exit of catering area)?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751CB72" w14:textId="77777777" w:rsidR="00A23C3F" w:rsidRPr="00A722B3" w:rsidRDefault="00B73C4E" w:rsidP="00F65DA8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4" w:name="AB"/>
                                  <w:r w:rsidRPr="00A722B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[AB]</w:t>
                                  </w:r>
                                  <w:bookmarkEnd w:id="14"/>
                                </w:p>
                              </w:tc>
                            </w:tr>
                            <w:tr w:rsidR="00DD3EC5" w:rsidRPr="006C4778" w14:paraId="31DB8A8F" w14:textId="77777777" w:rsidTr="00930333">
                              <w:trPr>
                                <w:cantSplit/>
                                <w:trHeight w:val="233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F17275" w14:textId="77777777" w:rsidR="00DD3EC5" w:rsidRPr="00A722B3" w:rsidRDefault="00F06FB4" w:rsidP="00F65DA8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A722B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Accessible (see Automatic Isolation Valve Below)?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C0E9F2" w14:textId="77777777" w:rsidR="00DD3EC5" w:rsidRPr="00A722B3" w:rsidRDefault="00DD3EC5" w:rsidP="00F65DA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bookmarkStart w:id="15" w:name="AC"/>
                                  <w:r w:rsidRPr="00A722B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[AC]</w:t>
                                  </w:r>
                                  <w:bookmarkEnd w:id="15"/>
                                </w:p>
                              </w:tc>
                            </w:tr>
                            <w:tr w:rsidR="00DD3EC5" w:rsidRPr="006C4778" w14:paraId="671ED94B" w14:textId="77777777" w:rsidTr="00930333">
                              <w:trPr>
                                <w:cantSplit/>
                                <w:trHeight w:val="280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5F58C7" w14:textId="77777777" w:rsidR="00DD3EC5" w:rsidRPr="00A722B3" w:rsidRDefault="00F06FB4" w:rsidP="00F65DA8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A722B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Suitable valve type?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ADDB96A" w14:textId="77777777" w:rsidR="00DD3EC5" w:rsidRPr="00A722B3" w:rsidRDefault="00DD3EC5" w:rsidP="00F65DA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bookmarkStart w:id="16" w:name="AD"/>
                                  <w:r w:rsidRPr="00A722B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[AD]</w:t>
                                  </w:r>
                                  <w:bookmarkEnd w:id="16"/>
                                </w:p>
                              </w:tc>
                            </w:tr>
                            <w:tr w:rsidR="00DD3EC5" w:rsidRPr="006C4778" w14:paraId="7BFFE93F" w14:textId="77777777" w:rsidTr="00930333">
                              <w:trPr>
                                <w:cantSplit/>
                                <w:trHeight w:val="258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582FE85" w14:textId="77777777" w:rsidR="00DD3EC5" w:rsidRPr="00A722B3" w:rsidRDefault="00F06FB4" w:rsidP="00F06FB4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A722B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Handle attached?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6AF9DA" w14:textId="77777777" w:rsidR="00DD3EC5" w:rsidRPr="00A722B3" w:rsidRDefault="00DD3EC5" w:rsidP="00F65DA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bookmarkStart w:id="17" w:name="AE"/>
                                  <w:r w:rsidRPr="00A722B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[AE]</w:t>
                                  </w:r>
                                  <w:bookmarkEnd w:id="17"/>
                                </w:p>
                              </w:tc>
                            </w:tr>
                            <w:tr w:rsidR="00DD3EC5" w:rsidRPr="00361731" w14:paraId="5C2EB819" w14:textId="77777777" w:rsidTr="00930333">
                              <w:trPr>
                                <w:cantSplit/>
                                <w:trHeight w:val="276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A419EA" w14:textId="77777777" w:rsidR="00DD3EC5" w:rsidRPr="00A722B3" w:rsidRDefault="00042F73" w:rsidP="00F65DA8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A722B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Direction of operation marked/shown?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982DB94" w14:textId="77777777" w:rsidR="00DD3EC5" w:rsidRPr="00A722B3" w:rsidRDefault="00DD3EC5" w:rsidP="00F65DA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bookmarkStart w:id="18" w:name="AF"/>
                                  <w:r w:rsidRPr="00A722B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[AF]</w:t>
                                  </w:r>
                                  <w:bookmarkEnd w:id="18"/>
                                </w:p>
                              </w:tc>
                            </w:tr>
                            <w:tr w:rsidR="00042F73" w:rsidRPr="00C90E17" w14:paraId="0D3120B4" w14:textId="77777777" w:rsidTr="00930333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535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759702D" w14:textId="77777777" w:rsidR="00042F73" w:rsidRPr="00042F73" w:rsidRDefault="00042F73" w:rsidP="00042F73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93033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Automatic Isolation Valve (AIV)</w:t>
                                  </w:r>
                                </w:p>
                              </w:tc>
                            </w:tr>
                            <w:tr w:rsidR="00C526AE" w:rsidRPr="00361731" w14:paraId="0E0009AF" w14:textId="77777777" w:rsidTr="00930333">
                              <w:trPr>
                                <w:cantSplit/>
                                <w:trHeight w:val="423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C04F44" w14:textId="77777777" w:rsidR="00C526AE" w:rsidRPr="00965C31" w:rsidRDefault="00947EE2" w:rsidP="00F65DA8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965C31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Shielded knock-off button location near the exit of the catering area?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ADAE2E" w14:textId="77777777" w:rsidR="00C526AE" w:rsidRPr="00C76BC2" w:rsidRDefault="00B73C4E" w:rsidP="00F65DA8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9" w:name="AH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</w:t>
                                  </w:r>
                                  <w:r w:rsidR="00F4287B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"/>
                                </w:p>
                              </w:tc>
                            </w:tr>
                            <w:tr w:rsidR="00C526AE" w:rsidRPr="00361731" w14:paraId="61828388" w14:textId="77777777" w:rsidTr="00930333">
                              <w:trPr>
                                <w:cantSplit/>
                                <w:trHeight w:val="280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80326D" w14:textId="77777777" w:rsidR="00C526AE" w:rsidRPr="00965C31" w:rsidRDefault="00965C31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965C31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Is the gas system fitted with automatic pressure proving?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1B4DBF" w14:textId="77777777" w:rsidR="00C526AE" w:rsidRPr="00C76BC2" w:rsidRDefault="00F4287B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0" w:name="AI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[AH</w:t>
                                  </w:r>
                                  <w:r w:rsidR="00B73C4E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0"/>
                                </w:p>
                              </w:tc>
                            </w:tr>
                            <w:tr w:rsidR="0074411D" w:rsidRPr="00361731" w14:paraId="0DC3DCB2" w14:textId="77777777" w:rsidTr="006029E3">
                              <w:trPr>
                                <w:cantSplit/>
                                <w:trHeight w:val="403"/>
                              </w:trPr>
                              <w:tc>
                                <w:tcPr>
                                  <w:tcW w:w="2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FFFFFF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6FCEF04" w14:textId="77777777" w:rsidR="0074411D" w:rsidRDefault="0074411D" w:rsidP="0074411D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FFFFFF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06A5AE7" w14:textId="77777777" w:rsidR="0074411D" w:rsidRDefault="0074411D" w:rsidP="0093033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If yes, do all downstream appliance burners/pilots have full flame safeguard?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2DF95A" w14:textId="77777777" w:rsidR="0074411D" w:rsidRDefault="00F4287B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[AI]</w:t>
                                  </w:r>
                                </w:p>
                              </w:tc>
                            </w:tr>
                            <w:tr w:rsidR="0074411D" w:rsidRPr="00361731" w14:paraId="1F92400C" w14:textId="77777777" w:rsidTr="006029E3">
                              <w:trPr>
                                <w:cantSplit/>
                                <w:trHeight w:val="403"/>
                              </w:trPr>
                              <w:tc>
                                <w:tcPr>
                                  <w:tcW w:w="2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FFFFFF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F65AD4" w14:textId="77777777" w:rsidR="0074411D" w:rsidRDefault="0074411D" w:rsidP="0074411D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FFFFFF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F073967" w14:textId="77777777" w:rsidR="0074411D" w:rsidRDefault="0074411D" w:rsidP="0074411D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If No, does the manual rest facility have appropriate warning notices attached?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331FBB6" w14:textId="77777777" w:rsidR="0074411D" w:rsidRDefault="0074411D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1" w:name="AJ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[AJ]</w:t>
                                  </w:r>
                                  <w:bookmarkEnd w:id="21"/>
                                </w:p>
                              </w:tc>
                            </w:tr>
                            <w:tr w:rsidR="00930333" w:rsidRPr="00361731" w14:paraId="1D0E1BFF" w14:textId="77777777" w:rsidTr="006029E3">
                              <w:trPr>
                                <w:cantSplit/>
                                <w:trHeight w:val="280"/>
                              </w:trPr>
                              <w:tc>
                                <w:tcPr>
                                  <w:tcW w:w="535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8AFD869" w14:textId="77777777" w:rsidR="00930333" w:rsidRPr="00930333" w:rsidRDefault="00930333" w:rsidP="00930333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93033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Gas Interlocks</w:t>
                                  </w:r>
                                </w:p>
                              </w:tc>
                            </w:tr>
                            <w:tr w:rsidR="0074411D" w:rsidRPr="00361731" w14:paraId="21D2F771" w14:textId="77777777" w:rsidTr="00930333">
                              <w:trPr>
                                <w:cantSplit/>
                                <w:trHeight w:val="432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154D609" w14:textId="77777777" w:rsidR="0074411D" w:rsidRPr="00930333" w:rsidRDefault="00930333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93033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Are all primary safety critical systems interlocked to the gas supply (see Canopy &amp; Ventilation Systems opposite)?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EA3ED49" w14:textId="77777777" w:rsidR="0074411D" w:rsidRDefault="00F4287B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2" w:name="AK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[AK]</w:t>
                                  </w:r>
                                  <w:bookmarkEnd w:id="22"/>
                                </w:p>
                              </w:tc>
                            </w:tr>
                            <w:tr w:rsidR="00930333" w:rsidRPr="00361731" w14:paraId="42C9C358" w14:textId="77777777" w:rsidTr="006029E3">
                              <w:trPr>
                                <w:cantSplit/>
                                <w:trHeight w:val="397"/>
                              </w:trPr>
                              <w:tc>
                                <w:tcPr>
                                  <w:tcW w:w="31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56B6F83" w14:textId="77777777" w:rsidR="00930333" w:rsidRDefault="00930333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0" w:type="dxa"/>
                                  <w:tcBorders>
                                    <w:top w:val="single" w:sz="4" w:space="0" w:color="auto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5A1B6AC" w14:textId="77777777" w:rsidR="00930333" w:rsidRPr="00930333" w:rsidRDefault="00930333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93033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If yes is the primary interlock:</w:t>
                                  </w:r>
                                </w:p>
                                <w:p w14:paraId="57E9ECA1" w14:textId="77777777" w:rsidR="00930333" w:rsidRPr="00930333" w:rsidRDefault="00930333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93033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           Pressure/Flow type?; or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427B7FA" w14:textId="77777777" w:rsidR="00930333" w:rsidRDefault="00F4287B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3" w:name="AL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[AL]</w:t>
                                  </w:r>
                                  <w:bookmarkEnd w:id="23"/>
                                </w:p>
                              </w:tc>
                            </w:tr>
                            <w:tr w:rsidR="00930333" w:rsidRPr="00361731" w14:paraId="19E730B7" w14:textId="77777777" w:rsidTr="006029E3">
                              <w:trPr>
                                <w:cantSplit/>
                                <w:trHeight w:val="280"/>
                              </w:trPr>
                              <w:tc>
                                <w:tcPr>
                                  <w:tcW w:w="315" w:type="dxa"/>
                                  <w:gridSpan w:val="2"/>
                                  <w:tcBorders>
                                    <w:top w:val="single" w:sz="4" w:space="0" w:color="FFFFFF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FFFFFF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57D26C" w14:textId="77777777" w:rsidR="00930333" w:rsidRDefault="00930333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1304FB4" w14:textId="77777777" w:rsidR="00930333" w:rsidRPr="00930333" w:rsidRDefault="00930333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93033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           Power monitoring type?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56E7765" w14:textId="77777777" w:rsidR="00930333" w:rsidRDefault="00F4287B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4" w:name="AM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[AM]</w:t>
                                  </w:r>
                                  <w:bookmarkEnd w:id="24"/>
                                </w:p>
                              </w:tc>
                            </w:tr>
                            <w:tr w:rsidR="0074411D" w:rsidRPr="00361731" w14:paraId="740B0ECD" w14:textId="77777777" w:rsidTr="00930333">
                              <w:trPr>
                                <w:cantSplit/>
                                <w:trHeight w:val="406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54499D9" w14:textId="77777777" w:rsidR="0074411D" w:rsidRPr="00930333" w:rsidRDefault="00930333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93033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Is secondary means of interlocking (i.e. gas flow or CO2 monitoring – see Atmosphere Monitoring) also provided?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3CEEA9B" w14:textId="77777777" w:rsidR="0074411D" w:rsidRDefault="00F4287B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5" w:name="AN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[AN]</w:t>
                                  </w:r>
                                  <w:bookmarkEnd w:id="25"/>
                                </w:p>
                              </w:tc>
                            </w:tr>
                            <w:tr w:rsidR="0074411D" w:rsidRPr="00361731" w14:paraId="31783B90" w14:textId="77777777" w:rsidTr="00D07FEE">
                              <w:trPr>
                                <w:cantSplit/>
                                <w:trHeight w:val="427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743CE26" w14:textId="77777777" w:rsidR="0074411D" w:rsidRPr="00D07FEE" w:rsidRDefault="00930333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D07FEE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Is the means of interlocking </w:t>
                                  </w:r>
                                  <w:r w:rsidR="00D07FEE" w:rsidRPr="00D07FEE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satisfactory?</w:t>
                                  </w:r>
                                </w:p>
                                <w:p w14:paraId="2F48756D" w14:textId="77777777" w:rsidR="00D07FEE" w:rsidRPr="00D07FEE" w:rsidRDefault="00D07FEE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D07FEE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(primary &amp; secondary where applicable)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9CDA67A" w14:textId="77777777" w:rsidR="0074411D" w:rsidRDefault="00F4287B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6" w:name="AO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[AO]</w:t>
                                  </w:r>
                                  <w:bookmarkEnd w:id="26"/>
                                </w:p>
                              </w:tc>
                            </w:tr>
                            <w:tr w:rsidR="00D07FEE" w:rsidRPr="00361731" w14:paraId="2EB382D2" w14:textId="77777777" w:rsidTr="006029E3">
                              <w:trPr>
                                <w:cantSplit/>
                                <w:trHeight w:val="406"/>
                              </w:trPr>
                              <w:tc>
                                <w:tcPr>
                                  <w:tcW w:w="535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14:paraId="6C91C15A" w14:textId="77777777" w:rsidR="00D07FEE" w:rsidRDefault="00D07FEE" w:rsidP="00D07FE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If no</w:t>
                                  </w:r>
                                  <w:r w:rsidR="006029E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follow the guidance in the current Gas Industry Unsafe Situations Procedure (GIUSP) and Gas Safe Register TB140</w:t>
                                  </w:r>
                                </w:p>
                              </w:tc>
                            </w:tr>
                            <w:tr w:rsidR="0074411D" w:rsidRPr="00361731" w14:paraId="26F2D888" w14:textId="77777777" w:rsidTr="00D07FEE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7AE8622" w14:textId="77777777" w:rsidR="0074411D" w:rsidRPr="00D07FEE" w:rsidRDefault="00D07FEE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For existing installations only – is there means of manually overriding interlocking provisions?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D5CAA02" w14:textId="77777777" w:rsidR="0074411D" w:rsidRDefault="00F4287B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7" w:name="AP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[AP]</w:t>
                                  </w:r>
                                  <w:bookmarkEnd w:id="27"/>
                                </w:p>
                              </w:tc>
                            </w:tr>
                            <w:tr w:rsidR="00D07FEE" w:rsidRPr="00361731" w14:paraId="6A92AF1E" w14:textId="77777777" w:rsidTr="006029E3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535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14:paraId="4D69B006" w14:textId="77777777" w:rsidR="00D07FEE" w:rsidRDefault="00D07FEE" w:rsidP="00D07FE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If yes, Risk assess the installation in accordance with  GIUSP and Gas Safe Register TB140</w:t>
                                  </w:r>
                                </w:p>
                              </w:tc>
                            </w:tr>
                            <w:tr w:rsidR="006029E3" w:rsidRPr="00361731" w14:paraId="10627B1D" w14:textId="77777777" w:rsidTr="006029E3">
                              <w:trPr>
                                <w:cantSplit/>
                                <w:trHeight w:val="280"/>
                              </w:trPr>
                              <w:tc>
                                <w:tcPr>
                                  <w:tcW w:w="535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55030B" w14:textId="77777777" w:rsidR="006029E3" w:rsidRDefault="006029E3" w:rsidP="006029E3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Pipework</w:t>
                                  </w:r>
                                </w:p>
                              </w:tc>
                            </w:tr>
                            <w:tr w:rsidR="00D07FEE" w:rsidRPr="00361731" w14:paraId="440772C2" w14:textId="77777777" w:rsidTr="00930333">
                              <w:trPr>
                                <w:cantSplit/>
                                <w:trHeight w:val="280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19D144" w14:textId="77777777" w:rsidR="00D07FEE" w:rsidRDefault="006029E3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Correctly Identified?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27DED5A" w14:textId="77777777" w:rsidR="00D07FEE" w:rsidRDefault="00F4287B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8" w:name="AQ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[AQ]</w:t>
                                  </w:r>
                                  <w:bookmarkEnd w:id="28"/>
                                </w:p>
                              </w:tc>
                            </w:tr>
                            <w:tr w:rsidR="00D07FEE" w:rsidRPr="00361731" w14:paraId="6131E9FE" w14:textId="77777777" w:rsidTr="00930333">
                              <w:trPr>
                                <w:cantSplit/>
                                <w:trHeight w:val="280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CA46E1" w14:textId="77777777" w:rsidR="00D07FEE" w:rsidRDefault="00E96D58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Correctly Supported?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0E0DBE" w14:textId="77777777" w:rsidR="00D07FEE" w:rsidRDefault="00F4287B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9" w:name="AR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[AR]</w:t>
                                  </w:r>
                                  <w:bookmarkEnd w:id="29"/>
                                </w:p>
                              </w:tc>
                            </w:tr>
                            <w:tr w:rsidR="00E96D58" w:rsidRPr="00361731" w14:paraId="25D58345" w14:textId="77777777" w:rsidTr="00930333">
                              <w:trPr>
                                <w:cantSplit/>
                                <w:trHeight w:val="280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2EAA969" w14:textId="77777777" w:rsidR="00E96D58" w:rsidRDefault="00E96D58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Sleeves extend through walls by 25mm?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F720FD1" w14:textId="77777777" w:rsidR="00E96D58" w:rsidRDefault="00F4287B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0" w:name="AS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[AS]</w:t>
                                  </w:r>
                                  <w:bookmarkEnd w:id="30"/>
                                </w:p>
                              </w:tc>
                            </w:tr>
                            <w:tr w:rsidR="00E96D58" w:rsidRPr="00361731" w14:paraId="48877B03" w14:textId="77777777" w:rsidTr="00930333">
                              <w:trPr>
                                <w:cantSplit/>
                                <w:trHeight w:val="280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19A657" w14:textId="77777777" w:rsidR="00E96D58" w:rsidRDefault="00E96D58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Purge &amp; Test Points Fitted?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20F1AE3" w14:textId="77777777" w:rsidR="00E96D58" w:rsidRDefault="00F4287B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1" w:name="AT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[AT]</w:t>
                                  </w:r>
                                  <w:bookmarkEnd w:id="31"/>
                                </w:p>
                              </w:tc>
                            </w:tr>
                            <w:tr w:rsidR="00E96D58" w:rsidRPr="00361731" w14:paraId="1609BA98" w14:textId="77777777" w:rsidTr="00930333">
                              <w:trPr>
                                <w:cantSplit/>
                                <w:trHeight w:val="280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087085F" w14:textId="77777777" w:rsidR="00E96D58" w:rsidRDefault="00E96D58" w:rsidP="00F65DA8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Additional isolation valves installed, as required?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58D5AB" w14:textId="77777777" w:rsidR="00E96D58" w:rsidRDefault="00F4287B" w:rsidP="00F65DA8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2" w:name="AU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[AU]</w:t>
                                  </w:r>
                                  <w:bookmarkEnd w:id="32"/>
                                </w:p>
                              </w:tc>
                            </w:tr>
                          </w:tbl>
                          <w:p w14:paraId="0E4818E9" w14:textId="77777777" w:rsidR="004714AC" w:rsidRDefault="004714AC" w:rsidP="004714A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A74FA4" id="_x0000_s1029" style="position:absolute;margin-left:.05pt;margin-top:138.35pt;width:278.25pt;height:471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" fillcolor="#a5a5a5" strokeweight="2pt">
                <v:textbox inset="0,0,0,0">
                  <w:txbxContent>
                    <w:p w14:paraId="142FD0DC" w14:textId="77777777" w:rsidR="004714AC" w:rsidRPr="00762799" w:rsidRDefault="004714AC" w:rsidP="004714AC">
                      <w:pPr>
                        <w:rPr>
                          <w:sz w:val="6"/>
                          <w:szCs w:val="8"/>
                        </w:rPr>
                      </w:pPr>
                    </w:p>
                    <w:tbl>
                      <w:tblPr>
                        <w:tblW w:w="5353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0"/>
                        <w:gridCol w:w="65"/>
                        <w:gridCol w:w="3620"/>
                        <w:gridCol w:w="1418"/>
                      </w:tblGrid>
                      <w:tr w:rsidR="00C526AE" w:rsidRPr="006C4778" w14:paraId="7A5F0E36" w14:textId="77777777" w:rsidTr="00930333">
                        <w:trPr>
                          <w:cantSplit/>
                          <w:trHeight w:val="229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096C4631" w14:textId="77777777" w:rsidR="00C526AE" w:rsidRPr="006C4778" w:rsidRDefault="00F06FB4" w:rsidP="00F06FB4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333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Catering Area Gas Installation</w:t>
                            </w:r>
                            <w:r w:rsidR="00C526AE" w:rsidRPr="00930333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19CD771B" w14:textId="77777777" w:rsidR="00C526AE" w:rsidRPr="006C4778" w:rsidRDefault="00042F73" w:rsidP="00042F73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333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Yes/No/NA</w:t>
                            </w:r>
                          </w:p>
                        </w:tc>
                      </w:tr>
                      <w:tr w:rsidR="00F06FB4" w:rsidRPr="006C4778" w14:paraId="47CFFC1B" w14:textId="77777777" w:rsidTr="00930333">
                        <w:trPr>
                          <w:cantSplit/>
                          <w:trHeight w:val="310"/>
                        </w:trPr>
                        <w:tc>
                          <w:tcPr>
                            <w:tcW w:w="535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B131CB" w14:textId="77777777" w:rsidR="00F06FB4" w:rsidRPr="00F06FB4" w:rsidRDefault="00F06FB4" w:rsidP="00F06FB4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3033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Manual Emergency Control Valve (ECV)</w:t>
                            </w:r>
                          </w:p>
                        </w:tc>
                      </w:tr>
                      <w:tr w:rsidR="00A23C3F" w:rsidRPr="006C4778" w14:paraId="47F6CBB3" w14:textId="77777777" w:rsidTr="00930333">
                        <w:trPr>
                          <w:cantSplit/>
                          <w:trHeight w:val="272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1077CF7" w14:textId="77777777" w:rsidR="00A23C3F" w:rsidRPr="00A722B3" w:rsidRDefault="00F06FB4" w:rsidP="00F06FB4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A722B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Acceptable Location (i.e. exit of catering area)?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751CB72" w14:textId="77777777" w:rsidR="00A23C3F" w:rsidRPr="00A722B3" w:rsidRDefault="00B73C4E" w:rsidP="00F65DA8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33" w:name="AB"/>
                            <w:r w:rsidRPr="00A722B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[AB]</w:t>
                            </w:r>
                            <w:bookmarkEnd w:id="33"/>
                          </w:p>
                        </w:tc>
                      </w:tr>
                      <w:tr w:rsidR="00DD3EC5" w:rsidRPr="006C4778" w14:paraId="31DB8A8F" w14:textId="77777777" w:rsidTr="00930333">
                        <w:trPr>
                          <w:cantSplit/>
                          <w:trHeight w:val="233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1F17275" w14:textId="77777777" w:rsidR="00DD3EC5" w:rsidRPr="00A722B3" w:rsidRDefault="00F06FB4" w:rsidP="00F65DA8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A722B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Accessible (see Automatic Isolation Valve Below)?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C0E9F2" w14:textId="77777777" w:rsidR="00DD3EC5" w:rsidRPr="00A722B3" w:rsidRDefault="00DD3EC5" w:rsidP="00F65DA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34" w:name="AC"/>
                            <w:r w:rsidRPr="00A722B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[AC]</w:t>
                            </w:r>
                            <w:bookmarkEnd w:id="34"/>
                          </w:p>
                        </w:tc>
                      </w:tr>
                      <w:tr w:rsidR="00DD3EC5" w:rsidRPr="006C4778" w14:paraId="671ED94B" w14:textId="77777777" w:rsidTr="00930333">
                        <w:trPr>
                          <w:cantSplit/>
                          <w:trHeight w:val="280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5F58C7" w14:textId="77777777" w:rsidR="00DD3EC5" w:rsidRPr="00A722B3" w:rsidRDefault="00F06FB4" w:rsidP="00F65DA8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A722B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Suitable valve type?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ADDB96A" w14:textId="77777777" w:rsidR="00DD3EC5" w:rsidRPr="00A722B3" w:rsidRDefault="00DD3EC5" w:rsidP="00F65DA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35" w:name="AD"/>
                            <w:r w:rsidRPr="00A722B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[AD]</w:t>
                            </w:r>
                            <w:bookmarkEnd w:id="35"/>
                          </w:p>
                        </w:tc>
                      </w:tr>
                      <w:tr w:rsidR="00DD3EC5" w:rsidRPr="006C4778" w14:paraId="7BFFE93F" w14:textId="77777777" w:rsidTr="00930333">
                        <w:trPr>
                          <w:cantSplit/>
                          <w:trHeight w:val="258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582FE85" w14:textId="77777777" w:rsidR="00DD3EC5" w:rsidRPr="00A722B3" w:rsidRDefault="00F06FB4" w:rsidP="00F06FB4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A722B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Handle attached?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6AF9DA" w14:textId="77777777" w:rsidR="00DD3EC5" w:rsidRPr="00A722B3" w:rsidRDefault="00DD3EC5" w:rsidP="00F65DA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36" w:name="AE"/>
                            <w:r w:rsidRPr="00A722B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[AE]</w:t>
                            </w:r>
                            <w:bookmarkEnd w:id="36"/>
                          </w:p>
                        </w:tc>
                      </w:tr>
                      <w:tr w:rsidR="00DD3EC5" w:rsidRPr="00361731" w14:paraId="5C2EB819" w14:textId="77777777" w:rsidTr="00930333">
                        <w:trPr>
                          <w:cantSplit/>
                          <w:trHeight w:val="276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A419EA" w14:textId="77777777" w:rsidR="00DD3EC5" w:rsidRPr="00A722B3" w:rsidRDefault="00042F73" w:rsidP="00F65DA8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A722B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Direction of operation marked/shown?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982DB94" w14:textId="77777777" w:rsidR="00DD3EC5" w:rsidRPr="00A722B3" w:rsidRDefault="00DD3EC5" w:rsidP="00F65DA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37" w:name="AF"/>
                            <w:r w:rsidRPr="00A722B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[AF]</w:t>
                            </w:r>
                            <w:bookmarkEnd w:id="37"/>
                          </w:p>
                        </w:tc>
                      </w:tr>
                      <w:tr w:rsidR="00042F73" w:rsidRPr="00C90E17" w14:paraId="0D3120B4" w14:textId="77777777" w:rsidTr="00930333">
                        <w:trPr>
                          <w:cantSplit/>
                          <w:trHeight w:val="282"/>
                        </w:trPr>
                        <w:tc>
                          <w:tcPr>
                            <w:tcW w:w="535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759702D" w14:textId="77777777" w:rsidR="00042F73" w:rsidRPr="00042F73" w:rsidRDefault="00042F73" w:rsidP="00042F73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3033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Automatic Isolation Valve (AIV)</w:t>
                            </w:r>
                          </w:p>
                        </w:tc>
                      </w:tr>
                      <w:tr w:rsidR="00C526AE" w:rsidRPr="00361731" w14:paraId="0E0009AF" w14:textId="77777777" w:rsidTr="00930333">
                        <w:trPr>
                          <w:cantSplit/>
                          <w:trHeight w:val="423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0C04F44" w14:textId="77777777" w:rsidR="00C526AE" w:rsidRPr="00965C31" w:rsidRDefault="00947EE2" w:rsidP="00F65DA8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965C31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Shielded knock-off button location near the exit of the catering area?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ADAE2E" w14:textId="77777777" w:rsidR="00C526AE" w:rsidRPr="00C76BC2" w:rsidRDefault="00B73C4E" w:rsidP="00F65DA8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38" w:name="AH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</w:t>
                            </w:r>
                            <w:r w:rsidR="00F4287B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38"/>
                          </w:p>
                        </w:tc>
                      </w:tr>
                      <w:tr w:rsidR="00C526AE" w:rsidRPr="00361731" w14:paraId="61828388" w14:textId="77777777" w:rsidTr="00930333">
                        <w:trPr>
                          <w:cantSplit/>
                          <w:trHeight w:val="280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80326D" w14:textId="77777777" w:rsidR="00C526AE" w:rsidRPr="00965C31" w:rsidRDefault="00965C31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965C31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Is the gas system fitted with automatic pressure proving?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1B4DBF" w14:textId="77777777" w:rsidR="00C526AE" w:rsidRPr="00C76BC2" w:rsidRDefault="00F4287B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39" w:name="AI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[AH</w:t>
                            </w:r>
                            <w:r w:rsidR="00B73C4E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39"/>
                          </w:p>
                        </w:tc>
                      </w:tr>
                      <w:tr w:rsidR="0074411D" w:rsidRPr="00361731" w14:paraId="0DC3DCB2" w14:textId="77777777" w:rsidTr="006029E3">
                        <w:trPr>
                          <w:cantSplit/>
                          <w:trHeight w:val="403"/>
                        </w:trPr>
                        <w:tc>
                          <w:tcPr>
                            <w:tcW w:w="2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FFFFFF"/>
                            </w:tcBorders>
                            <w:shd w:val="clear" w:color="auto" w:fill="FFFFFF"/>
                            <w:vAlign w:val="center"/>
                          </w:tcPr>
                          <w:p w14:paraId="66FCEF04" w14:textId="77777777" w:rsidR="0074411D" w:rsidRDefault="0074411D" w:rsidP="0074411D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FFFFFF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06A5AE7" w14:textId="77777777" w:rsidR="0074411D" w:rsidRDefault="0074411D" w:rsidP="0093033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If yes, do all downstream appliance burners/pilots have full flame safeguard?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B2DF95A" w14:textId="77777777" w:rsidR="0074411D" w:rsidRDefault="00F4287B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[AI]</w:t>
                            </w:r>
                          </w:p>
                        </w:tc>
                      </w:tr>
                      <w:tr w:rsidR="0074411D" w:rsidRPr="00361731" w14:paraId="1F92400C" w14:textId="77777777" w:rsidTr="006029E3">
                        <w:trPr>
                          <w:cantSplit/>
                          <w:trHeight w:val="403"/>
                        </w:trPr>
                        <w:tc>
                          <w:tcPr>
                            <w:tcW w:w="2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FFFFFF"/>
                            </w:tcBorders>
                            <w:shd w:val="clear" w:color="auto" w:fill="FFFFFF"/>
                            <w:vAlign w:val="center"/>
                          </w:tcPr>
                          <w:p w14:paraId="2DF65AD4" w14:textId="77777777" w:rsidR="0074411D" w:rsidRDefault="0074411D" w:rsidP="0074411D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FFFFFF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F073967" w14:textId="77777777" w:rsidR="0074411D" w:rsidRDefault="0074411D" w:rsidP="0074411D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If No, does the manual rest facility have appropriate warning notices attached?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331FBB6" w14:textId="77777777" w:rsidR="0074411D" w:rsidRDefault="0074411D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0" w:name="AJ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[AJ]</w:t>
                            </w:r>
                            <w:bookmarkEnd w:id="40"/>
                          </w:p>
                        </w:tc>
                      </w:tr>
                      <w:tr w:rsidR="00930333" w:rsidRPr="00361731" w14:paraId="1D0E1BFF" w14:textId="77777777" w:rsidTr="006029E3">
                        <w:trPr>
                          <w:cantSplit/>
                          <w:trHeight w:val="280"/>
                        </w:trPr>
                        <w:tc>
                          <w:tcPr>
                            <w:tcW w:w="535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8AFD869" w14:textId="77777777" w:rsidR="00930333" w:rsidRPr="00930333" w:rsidRDefault="00930333" w:rsidP="00930333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3033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Gas Interlocks</w:t>
                            </w:r>
                          </w:p>
                        </w:tc>
                      </w:tr>
                      <w:tr w:rsidR="0074411D" w:rsidRPr="00361731" w14:paraId="21D2F771" w14:textId="77777777" w:rsidTr="00930333">
                        <w:trPr>
                          <w:cantSplit/>
                          <w:trHeight w:val="432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154D609" w14:textId="77777777" w:rsidR="0074411D" w:rsidRPr="00930333" w:rsidRDefault="00930333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93033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Are all primary safety critical systems interlocked to the gas supply (see Canopy &amp; Ventilation Systems opposite)?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EA3ED49" w14:textId="77777777" w:rsidR="0074411D" w:rsidRDefault="00F4287B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1" w:name="AK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[AK]</w:t>
                            </w:r>
                            <w:bookmarkEnd w:id="41"/>
                          </w:p>
                        </w:tc>
                      </w:tr>
                      <w:tr w:rsidR="00930333" w:rsidRPr="00361731" w14:paraId="42C9C358" w14:textId="77777777" w:rsidTr="006029E3">
                        <w:trPr>
                          <w:cantSplit/>
                          <w:trHeight w:val="397"/>
                        </w:trPr>
                        <w:tc>
                          <w:tcPr>
                            <w:tcW w:w="31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FFFFF"/>
                            <w:vAlign w:val="center"/>
                          </w:tcPr>
                          <w:p w14:paraId="356B6F83" w14:textId="77777777" w:rsidR="00930333" w:rsidRDefault="00930333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620" w:type="dxa"/>
                            <w:tcBorders>
                              <w:top w:val="single" w:sz="4" w:space="0" w:color="auto"/>
                              <w:left w:val="single" w:sz="4" w:space="0" w:color="FFFFFF"/>
                              <w:bottom w:val="single" w:sz="4" w:space="0" w:color="FFFFFF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5A1B6AC" w14:textId="77777777" w:rsidR="00930333" w:rsidRPr="00930333" w:rsidRDefault="00930333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93033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If yes is the primary interlock:</w:t>
                            </w:r>
                          </w:p>
                          <w:p w14:paraId="57E9ECA1" w14:textId="77777777" w:rsidR="00930333" w:rsidRPr="00930333" w:rsidRDefault="00930333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93033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           Pressure/Flow type?; or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427B7FA" w14:textId="77777777" w:rsidR="00930333" w:rsidRDefault="00F4287B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2" w:name="AL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[AL]</w:t>
                            </w:r>
                            <w:bookmarkEnd w:id="42"/>
                          </w:p>
                        </w:tc>
                      </w:tr>
                      <w:tr w:rsidR="00930333" w:rsidRPr="00361731" w14:paraId="19E730B7" w14:textId="77777777" w:rsidTr="006029E3">
                        <w:trPr>
                          <w:cantSplit/>
                          <w:trHeight w:val="280"/>
                        </w:trPr>
                        <w:tc>
                          <w:tcPr>
                            <w:tcW w:w="315" w:type="dxa"/>
                            <w:gridSpan w:val="2"/>
                            <w:tcBorders>
                              <w:top w:val="single" w:sz="4" w:space="0" w:color="FFFFFF"/>
                              <w:left w:val="single" w:sz="4" w:space="0" w:color="auto"/>
                              <w:bottom w:val="single" w:sz="4" w:space="0" w:color="auto"/>
                              <w:right w:val="single" w:sz="4" w:space="0" w:color="FFFFFF"/>
                            </w:tcBorders>
                            <w:shd w:val="clear" w:color="auto" w:fill="FFFFFF"/>
                            <w:vAlign w:val="center"/>
                          </w:tcPr>
                          <w:p w14:paraId="5157D26C" w14:textId="77777777" w:rsidR="00930333" w:rsidRDefault="00930333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62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1304FB4" w14:textId="77777777" w:rsidR="00930333" w:rsidRPr="00930333" w:rsidRDefault="00930333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93033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           Power monitoring type?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56E7765" w14:textId="77777777" w:rsidR="00930333" w:rsidRDefault="00F4287B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3" w:name="AM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[AM]</w:t>
                            </w:r>
                            <w:bookmarkEnd w:id="43"/>
                          </w:p>
                        </w:tc>
                      </w:tr>
                      <w:tr w:rsidR="0074411D" w:rsidRPr="00361731" w14:paraId="740B0ECD" w14:textId="77777777" w:rsidTr="00930333">
                        <w:trPr>
                          <w:cantSplit/>
                          <w:trHeight w:val="406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54499D9" w14:textId="77777777" w:rsidR="0074411D" w:rsidRPr="00930333" w:rsidRDefault="00930333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93033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Is secondary means of interlocking (i.e. gas flow or CO2 monitoring – see Atmosphere Monitoring) also provided?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3CEEA9B" w14:textId="77777777" w:rsidR="0074411D" w:rsidRDefault="00F4287B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4" w:name="AN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[AN]</w:t>
                            </w:r>
                            <w:bookmarkEnd w:id="44"/>
                          </w:p>
                        </w:tc>
                      </w:tr>
                      <w:tr w:rsidR="0074411D" w:rsidRPr="00361731" w14:paraId="31783B90" w14:textId="77777777" w:rsidTr="00D07FEE">
                        <w:trPr>
                          <w:cantSplit/>
                          <w:trHeight w:val="427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743CE26" w14:textId="77777777" w:rsidR="0074411D" w:rsidRPr="00D07FEE" w:rsidRDefault="00930333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D07FEE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Is the means of interlocking </w:t>
                            </w:r>
                            <w:r w:rsidR="00D07FEE" w:rsidRPr="00D07FEE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satisfactory?</w:t>
                            </w:r>
                          </w:p>
                          <w:p w14:paraId="2F48756D" w14:textId="77777777" w:rsidR="00D07FEE" w:rsidRPr="00D07FEE" w:rsidRDefault="00D07FEE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D07FEE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(primary &amp; secondary where applicable)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9CDA67A" w14:textId="77777777" w:rsidR="0074411D" w:rsidRDefault="00F4287B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5" w:name="AO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[AO]</w:t>
                            </w:r>
                            <w:bookmarkEnd w:id="45"/>
                          </w:p>
                        </w:tc>
                      </w:tr>
                      <w:tr w:rsidR="00D07FEE" w:rsidRPr="00361731" w14:paraId="2EB382D2" w14:textId="77777777" w:rsidTr="006029E3">
                        <w:trPr>
                          <w:cantSplit/>
                          <w:trHeight w:val="406"/>
                        </w:trPr>
                        <w:tc>
                          <w:tcPr>
                            <w:tcW w:w="535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14:paraId="6C91C15A" w14:textId="77777777" w:rsidR="00D07FEE" w:rsidRDefault="00D07FEE" w:rsidP="00D07FE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If no</w:t>
                            </w:r>
                            <w:r w:rsidR="006029E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follow the guidance in the current Gas Industry Unsafe Situations Procedure (GIUSP) and Gas Safe Register TB140</w:t>
                            </w:r>
                          </w:p>
                        </w:tc>
                      </w:tr>
                      <w:tr w:rsidR="0074411D" w:rsidRPr="00361731" w14:paraId="26F2D888" w14:textId="77777777" w:rsidTr="00D07FEE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7AE8622" w14:textId="77777777" w:rsidR="0074411D" w:rsidRPr="00D07FEE" w:rsidRDefault="00D07FEE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For existing installations only – is there means of manually overriding interlocking provisions?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D5CAA02" w14:textId="77777777" w:rsidR="0074411D" w:rsidRDefault="00F4287B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6" w:name="AP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[AP]</w:t>
                            </w:r>
                            <w:bookmarkEnd w:id="46"/>
                          </w:p>
                        </w:tc>
                      </w:tr>
                      <w:tr w:rsidR="00D07FEE" w:rsidRPr="00361731" w14:paraId="6A92AF1E" w14:textId="77777777" w:rsidTr="006029E3">
                        <w:trPr>
                          <w:cantSplit/>
                          <w:trHeight w:val="404"/>
                        </w:trPr>
                        <w:tc>
                          <w:tcPr>
                            <w:tcW w:w="535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14:paraId="4D69B006" w14:textId="77777777" w:rsidR="00D07FEE" w:rsidRDefault="00D07FEE" w:rsidP="00D07FE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If yes, Risk assess the installation in accordance with  GIUSP and Gas Safe Register TB140</w:t>
                            </w:r>
                          </w:p>
                        </w:tc>
                      </w:tr>
                      <w:tr w:rsidR="006029E3" w:rsidRPr="00361731" w14:paraId="10627B1D" w14:textId="77777777" w:rsidTr="006029E3">
                        <w:trPr>
                          <w:cantSplit/>
                          <w:trHeight w:val="280"/>
                        </w:trPr>
                        <w:tc>
                          <w:tcPr>
                            <w:tcW w:w="535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55030B" w14:textId="77777777" w:rsidR="006029E3" w:rsidRDefault="006029E3" w:rsidP="006029E3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Pipework</w:t>
                            </w:r>
                          </w:p>
                        </w:tc>
                      </w:tr>
                      <w:tr w:rsidR="00D07FEE" w:rsidRPr="00361731" w14:paraId="440772C2" w14:textId="77777777" w:rsidTr="00930333">
                        <w:trPr>
                          <w:cantSplit/>
                          <w:trHeight w:val="280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19D144" w14:textId="77777777" w:rsidR="00D07FEE" w:rsidRDefault="006029E3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Correctly Identified?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27DED5A" w14:textId="77777777" w:rsidR="00D07FEE" w:rsidRDefault="00F4287B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7" w:name="AQ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[AQ]</w:t>
                            </w:r>
                            <w:bookmarkEnd w:id="47"/>
                          </w:p>
                        </w:tc>
                      </w:tr>
                      <w:tr w:rsidR="00D07FEE" w:rsidRPr="00361731" w14:paraId="6131E9FE" w14:textId="77777777" w:rsidTr="00930333">
                        <w:trPr>
                          <w:cantSplit/>
                          <w:trHeight w:val="280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CCA46E1" w14:textId="77777777" w:rsidR="00D07FEE" w:rsidRDefault="00E96D58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Correctly Supported?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0E0DBE" w14:textId="77777777" w:rsidR="00D07FEE" w:rsidRDefault="00F4287B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8" w:name="AR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[AR]</w:t>
                            </w:r>
                            <w:bookmarkEnd w:id="48"/>
                          </w:p>
                        </w:tc>
                      </w:tr>
                      <w:tr w:rsidR="00E96D58" w:rsidRPr="00361731" w14:paraId="25D58345" w14:textId="77777777" w:rsidTr="00930333">
                        <w:trPr>
                          <w:cantSplit/>
                          <w:trHeight w:val="280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2EAA969" w14:textId="77777777" w:rsidR="00E96D58" w:rsidRDefault="00E96D58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Sleeves extend through walls by 25mm?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F720FD1" w14:textId="77777777" w:rsidR="00E96D58" w:rsidRDefault="00F4287B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9" w:name="AS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[AS]</w:t>
                            </w:r>
                            <w:bookmarkEnd w:id="49"/>
                          </w:p>
                        </w:tc>
                      </w:tr>
                      <w:tr w:rsidR="00E96D58" w:rsidRPr="00361731" w14:paraId="48877B03" w14:textId="77777777" w:rsidTr="00930333">
                        <w:trPr>
                          <w:cantSplit/>
                          <w:trHeight w:val="280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19A657" w14:textId="77777777" w:rsidR="00E96D58" w:rsidRDefault="00E96D58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Purge &amp; Test Points Fitted?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20F1AE3" w14:textId="77777777" w:rsidR="00E96D58" w:rsidRDefault="00F4287B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50" w:name="AT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[AT]</w:t>
                            </w:r>
                            <w:bookmarkEnd w:id="50"/>
                          </w:p>
                        </w:tc>
                      </w:tr>
                      <w:tr w:rsidR="00E96D58" w:rsidRPr="00361731" w14:paraId="1609BA98" w14:textId="77777777" w:rsidTr="00930333">
                        <w:trPr>
                          <w:cantSplit/>
                          <w:trHeight w:val="280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087085F" w14:textId="77777777" w:rsidR="00E96D58" w:rsidRDefault="00E96D58" w:rsidP="00F65DA8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Additional isolation valves installed, as required?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58D5AB" w14:textId="77777777" w:rsidR="00E96D58" w:rsidRDefault="00F4287B" w:rsidP="00F65DA8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51" w:name="AU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[AU]</w:t>
                            </w:r>
                            <w:bookmarkEnd w:id="51"/>
                          </w:p>
                        </w:tc>
                      </w:tr>
                    </w:tbl>
                    <w:p w14:paraId="0E4818E9" w14:textId="77777777" w:rsidR="004714AC" w:rsidRDefault="004714AC" w:rsidP="004714AC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C9688" wp14:editId="45B8C6CF">
                <wp:simplePos x="0" y="0"/>
                <wp:positionH relativeFrom="column">
                  <wp:posOffset>3620135</wp:posOffset>
                </wp:positionH>
                <wp:positionV relativeFrom="paragraph">
                  <wp:posOffset>1757045</wp:posOffset>
                </wp:positionV>
                <wp:extent cx="3590925" cy="5990590"/>
                <wp:effectExtent l="0" t="0" r="28575" b="1016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599059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695ACF" w14:textId="77777777" w:rsidR="00E96D58" w:rsidRPr="00762799" w:rsidRDefault="00E96D58" w:rsidP="00E96D58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360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805"/>
                              <w:gridCol w:w="989"/>
                              <w:gridCol w:w="1566"/>
                            </w:tblGrid>
                            <w:tr w:rsidR="00E96D58" w:rsidRPr="006C4778" w14:paraId="6B7B078B" w14:textId="77777777" w:rsidTr="00F4287B">
                              <w:trPr>
                                <w:cantSplit/>
                                <w:trHeight w:val="216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FFFFFF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4FCD9C21" w14:textId="77777777" w:rsidR="00E96D58" w:rsidRPr="006C4778" w:rsidRDefault="00E96D58" w:rsidP="005415F1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560E08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6"/>
                                    </w:rPr>
                                    <w:t>Catering Area Safety Systems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nil"/>
                                    <w:left w:val="single" w:sz="4" w:space="0" w:color="FFFFFF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1DEB6B2B" w14:textId="77777777" w:rsidR="00E96D58" w:rsidRPr="006C4778" w:rsidRDefault="00E96D58" w:rsidP="00F4287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33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6"/>
                                    </w:rPr>
                                    <w:t>Yes/No/NA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6"/>
                                    </w:rPr>
                                    <w:t>/NT</w:t>
                                  </w:r>
                                </w:p>
                              </w:tc>
                            </w:tr>
                            <w:tr w:rsidR="00E96D58" w:rsidRPr="006C4778" w14:paraId="67BF4079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9DD3ECD" w14:textId="77777777" w:rsidR="00E96D58" w:rsidRPr="00C76BC2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Electrical Isolation</w:t>
                                  </w:r>
                                </w:p>
                              </w:tc>
                            </w:tr>
                            <w:tr w:rsidR="00E96D58" w:rsidRPr="006C4778" w14:paraId="599F21D8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F19416B" w14:textId="77777777" w:rsidR="00E96D58" w:rsidRPr="00451934" w:rsidRDefault="00E96D58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519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Main isolator installed within the catering area?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6EF6914" w14:textId="77777777" w:rsidR="00E96D58" w:rsidRPr="00C76BC2" w:rsidRDefault="00F4287B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2" w:name="CB"/>
                                  <w:bookmarkStart w:id="53" w:name="BA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[BA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2"/>
                                  <w:bookmarkEnd w:id="53"/>
                                </w:p>
                              </w:tc>
                            </w:tr>
                            <w:tr w:rsidR="00E96D58" w:rsidRPr="006C4778" w14:paraId="263FBAD9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8E245CB" w14:textId="77777777" w:rsidR="00E96D58" w:rsidRPr="00451934" w:rsidRDefault="00E96D58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519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Main protective Equipotential bonding (PEB) installed?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9C4CEC" w14:textId="77777777" w:rsidR="00E96D58" w:rsidRPr="00C76BC2" w:rsidRDefault="006708DB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4" w:name="CC"/>
                                  <w:bookmarkStart w:id="55" w:name="BB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F4287B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BB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4"/>
                                  <w:bookmarkEnd w:id="55"/>
                                </w:p>
                              </w:tc>
                            </w:tr>
                            <w:tr w:rsidR="00E96D58" w:rsidRPr="006C4778" w14:paraId="7880D2A1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5EFEAC0" w14:textId="77777777" w:rsidR="00E96D58" w:rsidRPr="00451934" w:rsidRDefault="00E96D58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519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Appropriate and correct labels/notices displayed?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00DB260" w14:textId="77777777" w:rsidR="00E96D58" w:rsidRDefault="00F4287B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6" w:name="CD"/>
                                  <w:bookmarkStart w:id="57" w:name="BC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[BC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6"/>
                                  <w:bookmarkEnd w:id="57"/>
                                </w:p>
                              </w:tc>
                            </w:tr>
                            <w:tr w:rsidR="00E96D58" w:rsidRPr="006C4778" w14:paraId="6130F302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11D6ED1" w14:textId="77777777" w:rsidR="00E96D58" w:rsidRPr="00CE381C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CE381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3"/>
                                    </w:rPr>
                                    <w:t>Canopy System</w:t>
                                  </w:r>
                                </w:p>
                              </w:tc>
                            </w:tr>
                            <w:tr w:rsidR="00E96D58" w:rsidRPr="006C4778" w14:paraId="1AC4521E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E77E94" w14:textId="77777777" w:rsidR="00E96D58" w:rsidRPr="00451934" w:rsidRDefault="00E96D58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519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Is a canopy system installed?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4EFB375" w14:textId="77777777" w:rsidR="00E96D58" w:rsidRDefault="00F4287B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8" w:name="CF"/>
                                  <w:bookmarkStart w:id="59" w:name="BD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[BD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8"/>
                                  <w:bookmarkEnd w:id="59"/>
                                </w:p>
                              </w:tc>
                            </w:tr>
                            <w:tr w:rsidR="00E96D58" w:rsidRPr="006C4778" w14:paraId="436EEB89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8F0EBA" w14:textId="77777777" w:rsidR="00E96D58" w:rsidRPr="00451934" w:rsidRDefault="00E96D58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519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      If yes – is canopy dimensions (overhang) correct?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3500DD" w14:textId="77777777" w:rsidR="00E96D58" w:rsidRDefault="00F4287B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0" w:name="CG"/>
                                  <w:bookmarkStart w:id="61" w:name="BE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[BE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0"/>
                                  <w:bookmarkEnd w:id="61"/>
                                </w:p>
                              </w:tc>
                            </w:tr>
                            <w:tr w:rsidR="00E96D58" w:rsidRPr="006C4778" w14:paraId="317C7229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14ECB07" w14:textId="77777777" w:rsidR="00E96D58" w:rsidRPr="00451934" w:rsidRDefault="00E96D58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519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Method of canopy filtration (e.g. mesh/baffles/UV)?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CF805F" w14:textId="77777777" w:rsidR="00E96D58" w:rsidRDefault="00F4287B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2" w:name="CH"/>
                                  <w:bookmarkStart w:id="63" w:name="BF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[BF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2"/>
                                  <w:bookmarkEnd w:id="63"/>
                                </w:p>
                              </w:tc>
                            </w:tr>
                            <w:tr w:rsidR="00E96D58" w:rsidRPr="006C4778" w14:paraId="0E45296D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346AD6" w14:textId="77777777" w:rsidR="00E96D58" w:rsidRPr="00451934" w:rsidRDefault="00E96D58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519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     Is filtration adequately maintained?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F3425A" w14:textId="77777777" w:rsidR="00E96D58" w:rsidRDefault="00F4287B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4" w:name="CI"/>
                                  <w:bookmarkStart w:id="65" w:name="BG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[BG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4"/>
                                  <w:bookmarkEnd w:id="65"/>
                                </w:p>
                              </w:tc>
                            </w:tr>
                            <w:tr w:rsidR="00E96D58" w:rsidRPr="006C4778" w14:paraId="57C24C6E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52ECF4" w14:textId="77777777" w:rsidR="00E96D58" w:rsidRPr="00451934" w:rsidRDefault="00E96D58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519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Canopy interlocked to the gas supply?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E590284" w14:textId="77777777" w:rsidR="00E96D58" w:rsidRDefault="00F4287B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6" w:name="CJ"/>
                                  <w:bookmarkStart w:id="67" w:name="BH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[BH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6"/>
                                  <w:bookmarkEnd w:id="67"/>
                                </w:p>
                              </w:tc>
                            </w:tr>
                            <w:tr w:rsidR="00E96D58" w:rsidRPr="006C4778" w14:paraId="6045B2AC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14:paraId="53FB06EE" w14:textId="77777777" w:rsidR="00E96D58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If no, follow the guidance in the current Gas Industry Unsafe Situations Procedure (GIUSP) and Gas Safe Register TB140</w:t>
                                  </w:r>
                                </w:p>
                              </w:tc>
                            </w:tr>
                            <w:tr w:rsidR="00E96D58" w:rsidRPr="006C4778" w14:paraId="110375CA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E464FF" w14:textId="77777777" w:rsidR="00E96D58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3"/>
                                    </w:rPr>
                                    <w:t>Ventilation System</w:t>
                                  </w:r>
                                </w:p>
                              </w:tc>
                            </w:tr>
                            <w:tr w:rsidR="00E96D58" w:rsidRPr="006C4778" w14:paraId="1F8162F2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CCA7044" w14:textId="77777777" w:rsidR="00E96D58" w:rsidRPr="00451934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519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Is the ventilation/extraction provided by:</w:t>
                                  </w:r>
                                </w:p>
                                <w:p w14:paraId="0D41CF27" w14:textId="77777777" w:rsidR="00E96D58" w:rsidRPr="00451934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(Mechanical /Natural/ Mixture)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B4B49B" w14:textId="77777777" w:rsidR="00E96D58" w:rsidRDefault="00F4287B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8" w:name="CM"/>
                                  <w:bookmarkStart w:id="69" w:name="BI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[BI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8"/>
                                  <w:bookmarkEnd w:id="69"/>
                                </w:p>
                              </w:tc>
                            </w:tr>
                            <w:tr w:rsidR="00E96D58" w:rsidRPr="006C4778" w14:paraId="43879AF6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1BDA013" w14:textId="77777777" w:rsidR="00E96D58" w:rsidRPr="00451934" w:rsidRDefault="00E96D58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Free area of ventilation provided (as appropriate)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B2E1A7" w14:textId="77777777" w:rsidR="00E96D58" w:rsidRDefault="00E96D58" w:rsidP="00AB2443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E96D58" w:rsidRPr="006C4778" w14:paraId="14E43840" w14:textId="77777777" w:rsidTr="00F4287B">
                              <w:trPr>
                                <w:cantSplit/>
                                <w:trHeight w:val="525"/>
                              </w:trPr>
                              <w:tc>
                                <w:tcPr>
                                  <w:tcW w:w="5360" w:type="dxa"/>
                                  <w:gridSpan w:val="3"/>
                                  <w:tcBorders>
                                    <w:top w:val="single" w:sz="4" w:space="0" w:color="FFFFFF"/>
                                    <w:left w:val="single" w:sz="4" w:space="0" w:color="auto"/>
                                    <w:bottom w:val="single" w:sz="4" w:space="0" w:color="FFFFFF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4509A4C" w14:textId="77777777" w:rsidR="00E96D58" w:rsidRDefault="00F4287B" w:rsidP="00F4287B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High level </w:t>
                                  </w:r>
                                  <w:bookmarkStart w:id="70" w:name="BJ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[BJ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0"/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cm2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p w14:paraId="633C21A9" w14:textId="77777777" w:rsidR="00E96D58" w:rsidRDefault="00F4287B" w:rsidP="00F4287B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Low level </w:t>
                                  </w:r>
                                  <w:bookmarkStart w:id="71" w:name="BK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[BK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1"/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cm2</w:t>
                                  </w:r>
                                </w:p>
                              </w:tc>
                            </w:tr>
                            <w:tr w:rsidR="00E96D58" w:rsidRPr="006C4778" w14:paraId="07D384B1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24E994A" w14:textId="77777777" w:rsidR="00E96D58" w:rsidRPr="00451934" w:rsidRDefault="00E96D58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Mechanical</w:t>
                                  </w:r>
                                  <w:r w:rsidRPr="004519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ventilation/extraction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5B5B89" w14:textId="77777777" w:rsidR="00E96D58" w:rsidRDefault="00F4287B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72" w:name="BL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[BL]</w:t>
                                  </w:r>
                                  <w:bookmarkEnd w:id="72"/>
                                </w:p>
                              </w:tc>
                            </w:tr>
                            <w:tr w:rsidR="00E96D58" w:rsidRPr="006C4778" w14:paraId="1718DDEE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963FC2" w14:textId="77777777" w:rsidR="00E96D58" w:rsidRPr="00BE249A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BE249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Atmospheric Monitoring</w:t>
                                  </w:r>
                                </w:p>
                              </w:tc>
                            </w:tr>
                            <w:tr w:rsidR="00E96D58" w:rsidRPr="006C4778" w14:paraId="5A84A7B8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06AEE1" w14:textId="77777777" w:rsidR="00E96D58" w:rsidRPr="00451934" w:rsidRDefault="00E96D58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Fixed means of CO detection and alarm provided?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6FC928" w14:textId="77777777" w:rsidR="00E96D58" w:rsidRDefault="00F4287B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73" w:name="BM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[BM]</w:t>
                                  </w:r>
                                  <w:bookmarkEnd w:id="73"/>
                                </w:p>
                              </w:tc>
                            </w:tr>
                            <w:tr w:rsidR="00E96D58" w:rsidRPr="006C4778" w14:paraId="17947547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E2333C8" w14:textId="77777777" w:rsidR="00E96D58" w:rsidRPr="00451934" w:rsidRDefault="00E96D58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Fixed means of co2 detection and alarm provided?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78655C0" w14:textId="77777777" w:rsidR="00E96D58" w:rsidRDefault="00F4287B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74" w:name="BN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[BN]</w:t>
                                  </w:r>
                                  <w:bookmarkEnd w:id="74"/>
                                </w:p>
                              </w:tc>
                            </w:tr>
                            <w:tr w:rsidR="00E96D58" w:rsidRPr="006C4778" w14:paraId="6EFB67EE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79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563E60E" w14:textId="77777777" w:rsidR="00E96D58" w:rsidRPr="00451934" w:rsidRDefault="00E96D58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CO or CO2 detection interlocked with gas supply?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47D88F1" w14:textId="77777777" w:rsidR="00E96D58" w:rsidRDefault="00F4287B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75" w:name="BO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[BO]</w:t>
                                  </w:r>
                                  <w:bookmarkEnd w:id="75"/>
                                </w:p>
                              </w:tc>
                            </w:tr>
                            <w:tr w:rsidR="00E96D58" w:rsidRPr="006C4778" w14:paraId="49966DED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DCF0242" w14:textId="77777777" w:rsidR="00E96D58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Atmospheric Sampling</w:t>
                                  </w:r>
                                </w:p>
                              </w:tc>
                            </w:tr>
                            <w:tr w:rsidR="00E96D58" w:rsidRPr="006C4778" w14:paraId="510E5367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03EFAC" w14:textId="77777777" w:rsidR="00E96D58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Max CO recorded at visit (full load), where appropriate (see Part 2):    </w:t>
                                  </w:r>
                                  <w:bookmarkStart w:id="76" w:name="BP"/>
                                  <w:r w:rsidR="00F4287B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[BP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6"/>
                                  <w:r w:rsidR="00594FED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ppm</w:t>
                                  </w:r>
                                </w:p>
                              </w:tc>
                            </w:tr>
                            <w:tr w:rsidR="00E96D58" w:rsidRPr="006C4778" w14:paraId="4E122A9E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A27FEB" w14:textId="77777777" w:rsidR="00E96D58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Max CO2 recorded at visit (full load):</w:t>
                                  </w:r>
                                </w:p>
                              </w:tc>
                            </w:tr>
                            <w:tr w:rsidR="00E96D58" w:rsidRPr="006C4778" w14:paraId="71C07744" w14:textId="77777777" w:rsidTr="00F4287B">
                              <w:trPr>
                                <w:cantSplit/>
                                <w:trHeight w:val="168"/>
                              </w:trPr>
                              <w:tc>
                                <w:tcPr>
                                  <w:tcW w:w="5360" w:type="dxa"/>
                                  <w:gridSpan w:val="3"/>
                                  <w:tcBorders>
                                    <w:top w:val="single" w:sz="4" w:space="0" w:color="FFFFFF"/>
                                    <w:left w:val="single" w:sz="4" w:space="0" w:color="auto"/>
                                    <w:bottom w:val="single" w:sz="4" w:space="0" w:color="FFFFFF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9F9DDD8" w14:textId="77777777" w:rsidR="00E96D58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1. Centre of cater</w:t>
                                  </w:r>
                                  <w:r w:rsidR="00F4287B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ing area 2m above the floor  </w:t>
                                  </w:r>
                                  <w:bookmarkStart w:id="77" w:name="BQ"/>
                                  <w:r w:rsidR="00F4287B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[BQ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7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ppm</w:t>
                                  </w:r>
                                </w:p>
                              </w:tc>
                            </w:tr>
                            <w:tr w:rsidR="00E96D58" w:rsidRPr="006C4778" w14:paraId="1186F98E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3"/>
                                  <w:tcBorders>
                                    <w:top w:val="single" w:sz="4" w:space="0" w:color="FFFFFF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AC56B2" w14:textId="77777777" w:rsidR="00E96D58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2. Out</w:t>
                                  </w:r>
                                  <w:r w:rsidR="00F4287B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side skirt of canopy extract </w:t>
                                  </w:r>
                                  <w:bookmarkStart w:id="78" w:name="BR"/>
                                  <w:r w:rsidR="00F4287B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[BR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8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ppm</w:t>
                                  </w:r>
                                </w:p>
                              </w:tc>
                            </w:tr>
                            <w:tr w:rsidR="00E96D58" w:rsidRPr="006C4778" w14:paraId="33B6CD9F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14:paraId="02207F0D" w14:textId="77777777" w:rsidR="00E96D58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If more than one canopy system is installed then multiple forms may be required</w:t>
                                  </w:r>
                                </w:p>
                              </w:tc>
                            </w:tr>
                            <w:tr w:rsidR="00E96D58" w:rsidRPr="006C4778" w14:paraId="692AAB77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FB1393" w14:textId="77777777" w:rsidR="00E96D58" w:rsidRDefault="00E96D58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Details of sampling instrument(s)</w:t>
                                  </w:r>
                                </w:p>
                              </w:tc>
                            </w:tr>
                            <w:tr w:rsidR="00E96D58" w:rsidRPr="006C4778" w14:paraId="511546F3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80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FFFFFF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500F5DC" w14:textId="77777777" w:rsidR="00E96D58" w:rsidRDefault="00F4287B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1. Make / Model: </w:t>
                                  </w:r>
                                  <w:bookmarkStart w:id="79" w:name="BS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[BS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9"/>
                                </w:p>
                              </w:tc>
                              <w:tc>
                                <w:tcPr>
                                  <w:tcW w:w="2555" w:type="dxa"/>
                                  <w:gridSpan w:val="2"/>
                                  <w:tcBorders>
                                    <w:top w:val="nil"/>
                                    <w:left w:val="single" w:sz="4" w:space="0" w:color="FFFFFF"/>
                                    <w:bottom w:val="single" w:sz="4" w:space="0" w:color="auto"/>
                                    <w:right w:val="single" w:sz="4" w:space="0" w:color="FFFFFF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E4B58A" w14:textId="77777777" w:rsidR="00E96D58" w:rsidRDefault="00F4287B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Calibration date: </w:t>
                                  </w:r>
                                  <w:bookmarkStart w:id="80" w:name="BT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[BT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0"/>
                                </w:p>
                              </w:tc>
                            </w:tr>
                            <w:tr w:rsidR="00E96D58" w:rsidRPr="006C4778" w14:paraId="04C8BAFE" w14:textId="77777777" w:rsidTr="00F4287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80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FFFFFF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4FAD9F" w14:textId="77777777" w:rsidR="00E96D58" w:rsidRDefault="00F4287B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2. Make / Model: </w:t>
                                  </w:r>
                                  <w:bookmarkStart w:id="81" w:name="BU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[BU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1"/>
                                </w:p>
                              </w:tc>
                              <w:tc>
                                <w:tcPr>
                                  <w:tcW w:w="255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FFFFFF"/>
                                    <w:bottom w:val="single" w:sz="4" w:space="0" w:color="auto"/>
                                    <w:right w:val="single" w:sz="4" w:space="0" w:color="FFFFFF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3C48254" w14:textId="77777777" w:rsidR="00E96D58" w:rsidRDefault="00F4287B" w:rsidP="00F4287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Calibration date: </w:t>
                                  </w:r>
                                  <w:bookmarkStart w:id="82" w:name="BV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[BV</w:t>
                                  </w:r>
                                  <w:r w:rsidR="00E96D5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2"/>
                                </w:p>
                              </w:tc>
                            </w:tr>
                          </w:tbl>
                          <w:p w14:paraId="23BA5A06" w14:textId="77777777" w:rsidR="00E96D58" w:rsidRDefault="00E96D58" w:rsidP="00E96D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EC9688" id="_x0000_s1030" style="position:absolute;margin-left:285.05pt;margin-top:138.35pt;width:282.75pt;height:47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" fillcolor="#a5a5a5" strokeweight="2pt">
                <v:textbox inset="0,0,0,0">
                  <w:txbxContent>
                    <w:p w14:paraId="67695ACF" w14:textId="77777777" w:rsidR="00E96D58" w:rsidRPr="00762799" w:rsidRDefault="00E96D58" w:rsidP="00E96D58">
                      <w:pPr>
                        <w:rPr>
                          <w:sz w:val="6"/>
                          <w:szCs w:val="8"/>
                        </w:rPr>
                      </w:pPr>
                    </w:p>
                    <w:tbl>
                      <w:tblPr>
                        <w:tblW w:w="5360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05"/>
                        <w:gridCol w:w="989"/>
                        <w:gridCol w:w="1566"/>
                      </w:tblGrid>
                      <w:tr w:rsidR="00E96D58" w:rsidRPr="006C4778" w14:paraId="6B7B078B" w14:textId="77777777" w:rsidTr="00F4287B">
                        <w:trPr>
                          <w:cantSplit/>
                          <w:trHeight w:val="216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FFFFFF"/>
                            </w:tcBorders>
                            <w:shd w:val="clear" w:color="auto" w:fill="FFF2CC"/>
                            <w:vAlign w:val="center"/>
                          </w:tcPr>
                          <w:p w14:paraId="4FCD9C21" w14:textId="77777777" w:rsidR="00E96D58" w:rsidRPr="006C4778" w:rsidRDefault="00E96D58" w:rsidP="005415F1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560E0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Catering Area Safety Systems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nil"/>
                              <w:left w:val="single" w:sz="4" w:space="0" w:color="FFFFFF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1DEB6B2B" w14:textId="77777777" w:rsidR="00E96D58" w:rsidRPr="006C4778" w:rsidRDefault="00E96D58" w:rsidP="00F4287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333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Yes/No/NA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/NT</w:t>
                            </w:r>
                          </w:p>
                        </w:tc>
                      </w:tr>
                      <w:tr w:rsidR="00E96D58" w:rsidRPr="006C4778" w14:paraId="67BF4079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9DD3ECD" w14:textId="77777777" w:rsidR="00E96D58" w:rsidRPr="00C76BC2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Electrical Isolation</w:t>
                            </w:r>
                          </w:p>
                        </w:tc>
                      </w:tr>
                      <w:tr w:rsidR="00E96D58" w:rsidRPr="006C4778" w14:paraId="599F21D8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F19416B" w14:textId="77777777" w:rsidR="00E96D58" w:rsidRPr="00451934" w:rsidRDefault="00E96D58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4519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Main isolator installed within the catering area?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6EF6914" w14:textId="77777777" w:rsidR="00E96D58" w:rsidRPr="00C76BC2" w:rsidRDefault="00F4287B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83" w:name="CB"/>
                            <w:bookmarkStart w:id="84" w:name="BA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[BA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83"/>
                            <w:bookmarkEnd w:id="84"/>
                          </w:p>
                        </w:tc>
                      </w:tr>
                      <w:tr w:rsidR="00E96D58" w:rsidRPr="006C4778" w14:paraId="263FBAD9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8E245CB" w14:textId="77777777" w:rsidR="00E96D58" w:rsidRPr="00451934" w:rsidRDefault="00E96D58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4519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Main protective Equipotential bonding (PEB) installed?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9C4CEC" w14:textId="77777777" w:rsidR="00E96D58" w:rsidRPr="00C76BC2" w:rsidRDefault="006708DB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85" w:name="CC"/>
                            <w:bookmarkStart w:id="86" w:name="BB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r w:rsidR="00F4287B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BB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85"/>
                            <w:bookmarkEnd w:id="86"/>
                          </w:p>
                        </w:tc>
                      </w:tr>
                      <w:tr w:rsidR="00E96D58" w:rsidRPr="006C4778" w14:paraId="7880D2A1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5EFEAC0" w14:textId="77777777" w:rsidR="00E96D58" w:rsidRPr="00451934" w:rsidRDefault="00E96D58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4519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Appropriate and correct labels/notices displayed?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00DB260" w14:textId="77777777" w:rsidR="00E96D58" w:rsidRDefault="00F4287B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87" w:name="CD"/>
                            <w:bookmarkStart w:id="88" w:name="BC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[BC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87"/>
                            <w:bookmarkEnd w:id="88"/>
                          </w:p>
                        </w:tc>
                      </w:tr>
                      <w:tr w:rsidR="00E96D58" w:rsidRPr="006C4778" w14:paraId="6130F302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11D6ED1" w14:textId="77777777" w:rsidR="00E96D58" w:rsidRPr="00CE381C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CE381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3"/>
                              </w:rPr>
                              <w:t>Canopy System</w:t>
                            </w:r>
                          </w:p>
                        </w:tc>
                      </w:tr>
                      <w:tr w:rsidR="00E96D58" w:rsidRPr="006C4778" w14:paraId="1AC4521E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E77E94" w14:textId="77777777" w:rsidR="00E96D58" w:rsidRPr="00451934" w:rsidRDefault="00E96D58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4519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Is a canopy system installed?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4EFB375" w14:textId="77777777" w:rsidR="00E96D58" w:rsidRDefault="00F4287B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89" w:name="CF"/>
                            <w:bookmarkStart w:id="90" w:name="BD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[BD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89"/>
                            <w:bookmarkEnd w:id="90"/>
                          </w:p>
                        </w:tc>
                      </w:tr>
                      <w:tr w:rsidR="00E96D58" w:rsidRPr="006C4778" w14:paraId="436EEB89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8F0EBA" w14:textId="77777777" w:rsidR="00E96D58" w:rsidRPr="00451934" w:rsidRDefault="00E96D58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4519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      If yes – is canopy dimensions (overhang) correct?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3500DD" w14:textId="77777777" w:rsidR="00E96D58" w:rsidRDefault="00F4287B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91" w:name="CG"/>
                            <w:bookmarkStart w:id="92" w:name="BE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[BE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91"/>
                            <w:bookmarkEnd w:id="92"/>
                          </w:p>
                        </w:tc>
                      </w:tr>
                      <w:tr w:rsidR="00E96D58" w:rsidRPr="006C4778" w14:paraId="317C7229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14ECB07" w14:textId="77777777" w:rsidR="00E96D58" w:rsidRPr="00451934" w:rsidRDefault="00E96D58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4519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Method of canopy filtration (e.g. mesh/baffles/UV)?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CF805F" w14:textId="77777777" w:rsidR="00E96D58" w:rsidRDefault="00F4287B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93" w:name="CH"/>
                            <w:bookmarkStart w:id="94" w:name="BF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[BF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93"/>
                            <w:bookmarkEnd w:id="94"/>
                          </w:p>
                        </w:tc>
                      </w:tr>
                      <w:tr w:rsidR="00E96D58" w:rsidRPr="006C4778" w14:paraId="0E45296D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346AD6" w14:textId="77777777" w:rsidR="00E96D58" w:rsidRPr="00451934" w:rsidRDefault="00E96D58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4519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     Is filtration adequately maintained?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F3425A" w14:textId="77777777" w:rsidR="00E96D58" w:rsidRDefault="00F4287B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95" w:name="CI"/>
                            <w:bookmarkStart w:id="96" w:name="BG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[BG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95"/>
                            <w:bookmarkEnd w:id="96"/>
                          </w:p>
                        </w:tc>
                      </w:tr>
                      <w:tr w:rsidR="00E96D58" w:rsidRPr="006C4778" w14:paraId="57C24C6E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52ECF4" w14:textId="77777777" w:rsidR="00E96D58" w:rsidRPr="00451934" w:rsidRDefault="00E96D58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4519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Canopy interlocked to the gas supply?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E590284" w14:textId="77777777" w:rsidR="00E96D58" w:rsidRDefault="00F4287B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97" w:name="CJ"/>
                            <w:bookmarkStart w:id="98" w:name="BH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[BH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97"/>
                            <w:bookmarkEnd w:id="98"/>
                          </w:p>
                        </w:tc>
                      </w:tr>
                      <w:tr w:rsidR="00E96D58" w:rsidRPr="006C4778" w14:paraId="6045B2AC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14:paraId="53FB06EE" w14:textId="77777777" w:rsidR="00E96D58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If no, follow the guidance in the current Gas Industry Unsafe Situations Procedure (GIUSP) and Gas Safe Register TB140</w:t>
                            </w:r>
                          </w:p>
                        </w:tc>
                      </w:tr>
                      <w:tr w:rsidR="00E96D58" w:rsidRPr="006C4778" w14:paraId="110375CA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CE464FF" w14:textId="77777777" w:rsidR="00E96D58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3"/>
                              </w:rPr>
                              <w:t>Ventilation System</w:t>
                            </w:r>
                          </w:p>
                        </w:tc>
                      </w:tr>
                      <w:tr w:rsidR="00E96D58" w:rsidRPr="006C4778" w14:paraId="1F8162F2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CCA7044" w14:textId="77777777" w:rsidR="00E96D58" w:rsidRPr="00451934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4519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Is the ventilation/extraction provided by:</w:t>
                            </w:r>
                          </w:p>
                          <w:p w14:paraId="0D41CF27" w14:textId="77777777" w:rsidR="00E96D58" w:rsidRPr="00451934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(Mechanical /Natural/ Mixture)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0B4B49B" w14:textId="77777777" w:rsidR="00E96D58" w:rsidRDefault="00F4287B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99" w:name="CM"/>
                            <w:bookmarkStart w:id="100" w:name="BI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[BI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99"/>
                            <w:bookmarkEnd w:id="100"/>
                          </w:p>
                        </w:tc>
                      </w:tr>
                      <w:tr w:rsidR="00E96D58" w:rsidRPr="006C4778" w14:paraId="43879AF6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FFFFF"/>
                            <w:vAlign w:val="center"/>
                          </w:tcPr>
                          <w:p w14:paraId="41BDA013" w14:textId="77777777" w:rsidR="00E96D58" w:rsidRPr="00451934" w:rsidRDefault="00E96D58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Free area of ventilation provided (as appropriate)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FFFFFF"/>
                              <w:bottom w:val="single" w:sz="4" w:space="0" w:color="FFFFFF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B2E1A7" w14:textId="77777777" w:rsidR="00E96D58" w:rsidRDefault="00E96D58" w:rsidP="00AB2443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E96D58" w:rsidRPr="006C4778" w14:paraId="14E43840" w14:textId="77777777" w:rsidTr="00F4287B">
                        <w:trPr>
                          <w:cantSplit/>
                          <w:trHeight w:val="525"/>
                        </w:trPr>
                        <w:tc>
                          <w:tcPr>
                            <w:tcW w:w="5360" w:type="dxa"/>
                            <w:gridSpan w:val="3"/>
                            <w:tcBorders>
                              <w:top w:val="single" w:sz="4" w:space="0" w:color="FFFFFF"/>
                              <w:left w:val="single" w:sz="4" w:space="0" w:color="auto"/>
                              <w:bottom w:val="single" w:sz="4" w:space="0" w:color="FFFFFF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4509A4C" w14:textId="77777777" w:rsidR="00E96D58" w:rsidRDefault="00F4287B" w:rsidP="00F4287B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High level </w:t>
                            </w:r>
                            <w:bookmarkStart w:id="101" w:name="BJ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[BJ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01"/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cm2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633C21A9" w14:textId="77777777" w:rsidR="00E96D58" w:rsidRDefault="00F4287B" w:rsidP="00F4287B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Low level </w:t>
                            </w:r>
                            <w:bookmarkStart w:id="102" w:name="BK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[BK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02"/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cm2</w:t>
                            </w:r>
                          </w:p>
                        </w:tc>
                      </w:tr>
                      <w:tr w:rsidR="00E96D58" w:rsidRPr="006C4778" w14:paraId="07D384B1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24E994A" w14:textId="77777777" w:rsidR="00E96D58" w:rsidRPr="00451934" w:rsidRDefault="00E96D58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Mechanical</w:t>
                            </w:r>
                            <w:r w:rsidRPr="004519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ventilation/extraction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C5B5B89" w14:textId="77777777" w:rsidR="00E96D58" w:rsidRDefault="00F4287B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103" w:name="BL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[BL]</w:t>
                            </w:r>
                            <w:bookmarkEnd w:id="103"/>
                          </w:p>
                        </w:tc>
                      </w:tr>
                      <w:tr w:rsidR="00E96D58" w:rsidRPr="006C4778" w14:paraId="1718DDEE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963FC2" w14:textId="77777777" w:rsidR="00E96D58" w:rsidRPr="00BE249A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E249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Atmospheric Monitoring</w:t>
                            </w:r>
                          </w:p>
                        </w:tc>
                      </w:tr>
                      <w:tr w:rsidR="00E96D58" w:rsidRPr="006C4778" w14:paraId="5A84A7B8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006AEE1" w14:textId="77777777" w:rsidR="00E96D58" w:rsidRPr="00451934" w:rsidRDefault="00E96D58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Fixed means of CO detection and alarm provided?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6FC928" w14:textId="77777777" w:rsidR="00E96D58" w:rsidRDefault="00F4287B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104" w:name="BM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[BM]</w:t>
                            </w:r>
                            <w:bookmarkEnd w:id="104"/>
                          </w:p>
                        </w:tc>
                      </w:tr>
                      <w:tr w:rsidR="00E96D58" w:rsidRPr="006C4778" w14:paraId="17947547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E2333C8" w14:textId="77777777" w:rsidR="00E96D58" w:rsidRPr="00451934" w:rsidRDefault="00E96D58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Fixed means of co2 detection and alarm provided?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78655C0" w14:textId="77777777" w:rsidR="00E96D58" w:rsidRDefault="00F4287B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105" w:name="BN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[BN]</w:t>
                            </w:r>
                            <w:bookmarkEnd w:id="105"/>
                          </w:p>
                        </w:tc>
                      </w:tr>
                      <w:tr w:rsidR="00E96D58" w:rsidRPr="006C4778" w14:paraId="6EFB67EE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379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563E60E" w14:textId="77777777" w:rsidR="00E96D58" w:rsidRPr="00451934" w:rsidRDefault="00E96D58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CO or CO2 detection interlocked with gas supply?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47D88F1" w14:textId="77777777" w:rsidR="00E96D58" w:rsidRDefault="00F4287B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106" w:name="BO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[BO]</w:t>
                            </w:r>
                            <w:bookmarkEnd w:id="106"/>
                          </w:p>
                        </w:tc>
                      </w:tr>
                      <w:tr w:rsidR="00E96D58" w:rsidRPr="006C4778" w14:paraId="49966DED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DCF0242" w14:textId="77777777" w:rsidR="00E96D58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Atmospheric Sampling</w:t>
                            </w:r>
                          </w:p>
                        </w:tc>
                      </w:tr>
                      <w:tr w:rsidR="00E96D58" w:rsidRPr="006C4778" w14:paraId="510E5367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03EFAC" w14:textId="77777777" w:rsidR="00E96D58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Max CO recorded at visit (full load), where appropriate (see Part 2):    </w:t>
                            </w:r>
                            <w:bookmarkStart w:id="107" w:name="BP"/>
                            <w:r w:rsidR="00F4287B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[BP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07"/>
                            <w:r w:rsidR="00594FED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ppm</w:t>
                            </w:r>
                          </w:p>
                        </w:tc>
                      </w:tr>
                      <w:tr w:rsidR="00E96D58" w:rsidRPr="006C4778" w14:paraId="4E122A9E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A27FEB" w14:textId="77777777" w:rsidR="00E96D58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Max CO2 recorded at visit (full load):</w:t>
                            </w:r>
                          </w:p>
                        </w:tc>
                      </w:tr>
                      <w:tr w:rsidR="00E96D58" w:rsidRPr="006C4778" w14:paraId="71C07744" w14:textId="77777777" w:rsidTr="00F4287B">
                        <w:trPr>
                          <w:cantSplit/>
                          <w:trHeight w:val="168"/>
                        </w:trPr>
                        <w:tc>
                          <w:tcPr>
                            <w:tcW w:w="5360" w:type="dxa"/>
                            <w:gridSpan w:val="3"/>
                            <w:tcBorders>
                              <w:top w:val="single" w:sz="4" w:space="0" w:color="FFFFFF"/>
                              <w:left w:val="single" w:sz="4" w:space="0" w:color="auto"/>
                              <w:bottom w:val="single" w:sz="4" w:space="0" w:color="FFFFFF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9F9DDD8" w14:textId="77777777" w:rsidR="00E96D58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1. Centre of cater</w:t>
                            </w:r>
                            <w:r w:rsidR="00F4287B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ing area 2m above the floor  </w:t>
                            </w:r>
                            <w:bookmarkStart w:id="108" w:name="BQ"/>
                            <w:r w:rsidR="00F4287B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[BQ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08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ppm</w:t>
                            </w:r>
                          </w:p>
                        </w:tc>
                      </w:tr>
                      <w:tr w:rsidR="00E96D58" w:rsidRPr="006C4778" w14:paraId="1186F98E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3"/>
                            <w:tcBorders>
                              <w:top w:val="single" w:sz="4" w:space="0" w:color="FFFFFF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AC56B2" w14:textId="77777777" w:rsidR="00E96D58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2. Out</w:t>
                            </w:r>
                            <w:r w:rsidR="00F4287B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side skirt of canopy extract </w:t>
                            </w:r>
                            <w:bookmarkStart w:id="109" w:name="BR"/>
                            <w:r w:rsidR="00F4287B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[BR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09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ppm</w:t>
                            </w:r>
                          </w:p>
                        </w:tc>
                      </w:tr>
                      <w:tr w:rsidR="00E96D58" w:rsidRPr="006C4778" w14:paraId="33B6CD9F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14:paraId="02207F0D" w14:textId="77777777" w:rsidR="00E96D58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If more than one canopy system is installed then multiple forms may be required</w:t>
                            </w:r>
                          </w:p>
                        </w:tc>
                      </w:tr>
                      <w:tr w:rsidR="00E96D58" w:rsidRPr="006C4778" w14:paraId="692AAB77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06FB1393" w14:textId="77777777" w:rsidR="00E96D58" w:rsidRDefault="00E96D58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Details of sampling instrument(s)</w:t>
                            </w:r>
                          </w:p>
                        </w:tc>
                      </w:tr>
                      <w:tr w:rsidR="00E96D58" w:rsidRPr="006C4778" w14:paraId="511546F3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280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FFFFFF"/>
                            </w:tcBorders>
                            <w:shd w:val="clear" w:color="auto" w:fill="FFFFFF"/>
                            <w:vAlign w:val="center"/>
                          </w:tcPr>
                          <w:p w14:paraId="2500F5DC" w14:textId="77777777" w:rsidR="00E96D58" w:rsidRDefault="00F4287B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1. Make / Model: </w:t>
                            </w:r>
                            <w:bookmarkStart w:id="110" w:name="BS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[BS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10"/>
                          </w:p>
                        </w:tc>
                        <w:tc>
                          <w:tcPr>
                            <w:tcW w:w="2555" w:type="dxa"/>
                            <w:gridSpan w:val="2"/>
                            <w:tcBorders>
                              <w:top w:val="nil"/>
                              <w:left w:val="single" w:sz="4" w:space="0" w:color="FFFFFF"/>
                              <w:bottom w:val="single" w:sz="4" w:space="0" w:color="auto"/>
                              <w:right w:val="single" w:sz="4" w:space="0" w:color="FFFFFF"/>
                            </w:tcBorders>
                            <w:shd w:val="clear" w:color="auto" w:fill="FFFFFF"/>
                            <w:vAlign w:val="center"/>
                          </w:tcPr>
                          <w:p w14:paraId="30E4B58A" w14:textId="77777777" w:rsidR="00E96D58" w:rsidRDefault="00F4287B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Calibration date: </w:t>
                            </w:r>
                            <w:bookmarkStart w:id="111" w:name="BT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[BT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11"/>
                          </w:p>
                        </w:tc>
                      </w:tr>
                      <w:tr w:rsidR="00E96D58" w:rsidRPr="006C4778" w14:paraId="04C8BAFE" w14:textId="77777777" w:rsidTr="00F4287B">
                        <w:trPr>
                          <w:cantSplit/>
                          <w:trHeight w:val="285"/>
                        </w:trPr>
                        <w:tc>
                          <w:tcPr>
                            <w:tcW w:w="280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FFFFFF"/>
                            </w:tcBorders>
                            <w:shd w:val="clear" w:color="auto" w:fill="FFFFFF"/>
                            <w:vAlign w:val="center"/>
                          </w:tcPr>
                          <w:p w14:paraId="384FAD9F" w14:textId="77777777" w:rsidR="00E96D58" w:rsidRDefault="00F4287B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2. Make / Model: </w:t>
                            </w:r>
                            <w:bookmarkStart w:id="112" w:name="BU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[BU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12"/>
                          </w:p>
                        </w:tc>
                        <w:tc>
                          <w:tcPr>
                            <w:tcW w:w="255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FFFFFF"/>
                              <w:bottom w:val="single" w:sz="4" w:space="0" w:color="auto"/>
                              <w:right w:val="single" w:sz="4" w:space="0" w:color="FFFFFF"/>
                            </w:tcBorders>
                            <w:shd w:val="clear" w:color="auto" w:fill="FFFFFF"/>
                            <w:vAlign w:val="center"/>
                          </w:tcPr>
                          <w:p w14:paraId="63C48254" w14:textId="77777777" w:rsidR="00E96D58" w:rsidRDefault="00F4287B" w:rsidP="00F4287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Calibration date: </w:t>
                            </w:r>
                            <w:bookmarkStart w:id="113" w:name="BV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[BV</w:t>
                            </w:r>
                            <w:r w:rsidR="00E96D5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13"/>
                          </w:p>
                        </w:tc>
                      </w:tr>
                    </w:tbl>
                    <w:p w14:paraId="23BA5A06" w14:textId="77777777" w:rsidR="00E96D58" w:rsidRDefault="00E96D58" w:rsidP="00E96D58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360BEB" wp14:editId="6D3AA0B0">
                <wp:simplePos x="0" y="0"/>
                <wp:positionH relativeFrom="column">
                  <wp:posOffset>3610610</wp:posOffset>
                </wp:positionH>
                <wp:positionV relativeFrom="paragraph">
                  <wp:posOffset>299720</wp:posOffset>
                </wp:positionV>
                <wp:extent cx="3590925" cy="1428750"/>
                <wp:effectExtent l="0" t="0" r="28575" b="1905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1428750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325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72"/>
                              <w:gridCol w:w="4253"/>
                            </w:tblGrid>
                            <w:tr w:rsidR="00D3210B" w:rsidRPr="005443D9" w14:paraId="050CC3E9" w14:textId="77777777" w:rsidTr="00D13D99">
                              <w:trPr>
                                <w:cantSplit/>
                                <w:trHeight w:val="80"/>
                              </w:trPr>
                              <w:tc>
                                <w:tcPr>
                                  <w:tcW w:w="532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C5E3464" w14:textId="77777777" w:rsidR="00D3210B" w:rsidRPr="00D13D99" w:rsidRDefault="00D3210B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3210B" w:rsidRPr="000C247C" w14:paraId="6F1B3D6B" w14:textId="77777777" w:rsidTr="00C64EB3">
                              <w:trPr>
                                <w:cantSplit/>
                                <w:trHeight w:val="370"/>
                              </w:trPr>
                              <w:tc>
                                <w:tcPr>
                                  <w:tcW w:w="532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5C4847B" w14:textId="77777777" w:rsidR="00D3210B" w:rsidRPr="00A722B3" w:rsidRDefault="00D3210B" w:rsidP="00D3210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A722B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Client Details </w:t>
                                  </w:r>
                                  <w:r w:rsidR="00C64EB3" w:rsidRPr="00A722B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A722B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if different</w:t>
                                  </w:r>
                                  <w:r w:rsidR="00C64EB3" w:rsidRPr="00A722B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D3210B" w:rsidRPr="000C247C" w14:paraId="1B099C66" w14:textId="77777777" w:rsidTr="000A7F80">
                              <w:trPr>
                                <w:cantSplit/>
                                <w:trHeight w:val="370"/>
                              </w:trPr>
                              <w:tc>
                                <w:tcPr>
                                  <w:tcW w:w="1072" w:type="dxa"/>
                                  <w:shd w:val="clear" w:color="auto" w:fill="FFFFFF"/>
                                  <w:vAlign w:val="center"/>
                                </w:tcPr>
                                <w:p w14:paraId="031030CE" w14:textId="77777777" w:rsidR="00D3210B" w:rsidRPr="00A722B3" w:rsidRDefault="00D3210B" w:rsidP="00C64EB3">
                                  <w:pP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A722B3"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FFFFF"/>
                                  <w:vAlign w:val="center"/>
                                </w:tcPr>
                                <w:p w14:paraId="1F2CF6ED" w14:textId="77777777" w:rsidR="00D3210B" w:rsidRPr="00A722B3" w:rsidRDefault="00F4287B" w:rsidP="000A7F8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114" w:name="K"/>
                                  <w:r w:rsidRPr="00A722B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[K</w:t>
                                  </w:r>
                                  <w:r w:rsidR="000A7F80" w:rsidRPr="00A722B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114"/>
                                </w:p>
                              </w:tc>
                            </w:tr>
                            <w:tr w:rsidR="00D3210B" w:rsidRPr="000C247C" w14:paraId="70F27E5B" w14:textId="77777777" w:rsidTr="000A7F80">
                              <w:trPr>
                                <w:cantSplit/>
                                <w:trHeight w:val="218"/>
                              </w:trPr>
                              <w:tc>
                                <w:tcPr>
                                  <w:tcW w:w="1072" w:type="dxa"/>
                                  <w:shd w:val="clear" w:color="auto" w:fill="FFFFFF"/>
                                  <w:vAlign w:val="center"/>
                                </w:tcPr>
                                <w:p w14:paraId="5AC1A54F" w14:textId="77777777" w:rsidR="00D3210B" w:rsidRPr="00A722B3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A722B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FFFFF"/>
                                  <w:vAlign w:val="center"/>
                                </w:tcPr>
                                <w:p w14:paraId="51EFA0A3" w14:textId="77777777" w:rsidR="00D3210B" w:rsidRPr="00A722B3" w:rsidRDefault="00F4287B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15" w:name="L"/>
                                  <w:r w:rsidRPr="00A722B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[L</w:t>
                                  </w:r>
                                  <w:r w:rsidR="000A7F80" w:rsidRPr="00A722B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115"/>
                                </w:p>
                              </w:tc>
                            </w:tr>
                            <w:tr w:rsidR="00D3210B" w:rsidRPr="000C247C" w14:paraId="05AE7DCF" w14:textId="77777777" w:rsidTr="000A7F80">
                              <w:trPr>
                                <w:cantSplit/>
                                <w:trHeight w:val="218"/>
                              </w:trPr>
                              <w:tc>
                                <w:tcPr>
                                  <w:tcW w:w="1072" w:type="dxa"/>
                                  <w:shd w:val="clear" w:color="auto" w:fill="FFFFFF"/>
                                  <w:vAlign w:val="center"/>
                                </w:tcPr>
                                <w:p w14:paraId="21E64D8A" w14:textId="77777777" w:rsidR="00D3210B" w:rsidRPr="00A722B3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FFFFF"/>
                                  <w:vAlign w:val="center"/>
                                </w:tcPr>
                                <w:p w14:paraId="1B3970F1" w14:textId="77777777" w:rsidR="00D3210B" w:rsidRPr="00A722B3" w:rsidRDefault="00F4287B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16" w:name="M"/>
                                  <w:r w:rsidRPr="00A722B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[M</w:t>
                                  </w:r>
                                  <w:r w:rsidR="000A7F80" w:rsidRPr="00A722B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116"/>
                                </w:p>
                              </w:tc>
                            </w:tr>
                            <w:tr w:rsidR="00C64EB3" w:rsidRPr="000C247C" w14:paraId="6656C004" w14:textId="77777777" w:rsidTr="000A7F80">
                              <w:trPr>
                                <w:cantSplit/>
                                <w:trHeight w:val="341"/>
                              </w:trPr>
                              <w:tc>
                                <w:tcPr>
                                  <w:tcW w:w="1072" w:type="dxa"/>
                                  <w:shd w:val="clear" w:color="auto" w:fill="FFFFFF"/>
                                  <w:vAlign w:val="center"/>
                                </w:tcPr>
                                <w:p w14:paraId="121D20C7" w14:textId="77777777" w:rsidR="00C64EB3" w:rsidRPr="00A722B3" w:rsidRDefault="00C64EB3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FFFFF"/>
                                  <w:vAlign w:val="center"/>
                                </w:tcPr>
                                <w:p w14:paraId="027F3D13" w14:textId="77777777" w:rsidR="00C64EB3" w:rsidRPr="00A722B3" w:rsidRDefault="00F4287B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17" w:name="N"/>
                                  <w:r w:rsidRPr="00A722B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[N</w:t>
                                  </w:r>
                                  <w:r w:rsidR="000A7F80" w:rsidRPr="00A722B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117"/>
                                </w:p>
                              </w:tc>
                            </w:tr>
                            <w:tr w:rsidR="00A722B3" w:rsidRPr="000C247C" w14:paraId="4F0066C5" w14:textId="77777777" w:rsidTr="00B10F70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07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911498D" w14:textId="77777777" w:rsidR="00A722B3" w:rsidRPr="00A722B3" w:rsidRDefault="00A722B3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A722B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Postcode: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060DCB8" w14:textId="58598BD1" w:rsidR="00A722B3" w:rsidRPr="00A722B3" w:rsidRDefault="00A722B3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18" w:name="O"/>
                                  <w:r w:rsidRPr="00A722B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[O]</w:t>
                                  </w:r>
                                  <w:bookmarkEnd w:id="118"/>
                                </w:p>
                              </w:tc>
                            </w:tr>
                          </w:tbl>
                          <w:p w14:paraId="5D736B02" w14:textId="77777777" w:rsidR="00D3210B" w:rsidRDefault="00D3210B" w:rsidP="00D3210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360BEB" id="_x0000_s1031" style="position:absolute;margin-left:284.3pt;margin-top:23.6pt;width:282.75pt;height:11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" fillcolor="#a5a5a5" strokeweight="2pt">
                <v:textbox inset="0,0,0,0">
                  <w:txbxContent>
                    <w:tbl>
                      <w:tblPr>
                        <w:tblW w:w="5325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72"/>
                        <w:gridCol w:w="4253"/>
                      </w:tblGrid>
                      <w:tr w:rsidR="00D3210B" w:rsidRPr="005443D9" w14:paraId="050CC3E9" w14:textId="77777777" w:rsidTr="00D13D99">
                        <w:trPr>
                          <w:cantSplit/>
                          <w:trHeight w:val="80"/>
                        </w:trPr>
                        <w:tc>
                          <w:tcPr>
                            <w:tcW w:w="5325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C5E3464" w14:textId="77777777" w:rsidR="00D3210B" w:rsidRPr="00D13D99" w:rsidRDefault="00D3210B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16"/>
                              </w:rPr>
                            </w:pPr>
                          </w:p>
                        </w:tc>
                      </w:tr>
                      <w:tr w:rsidR="00D3210B" w:rsidRPr="000C247C" w14:paraId="6F1B3D6B" w14:textId="77777777" w:rsidTr="00C64EB3">
                        <w:trPr>
                          <w:cantSplit/>
                          <w:trHeight w:val="370"/>
                        </w:trPr>
                        <w:tc>
                          <w:tcPr>
                            <w:tcW w:w="532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5C4847B" w14:textId="77777777" w:rsidR="00D3210B" w:rsidRPr="00A722B3" w:rsidRDefault="00D3210B" w:rsidP="00D321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722B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Client Details </w:t>
                            </w:r>
                            <w:r w:rsidR="00C64EB3" w:rsidRPr="00A722B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Pr="00A722B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if different</w:t>
                            </w:r>
                            <w:r w:rsidR="00C64EB3" w:rsidRPr="00A722B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</w:tc>
                      </w:tr>
                      <w:tr w:rsidR="00D3210B" w:rsidRPr="000C247C" w14:paraId="1B099C66" w14:textId="77777777" w:rsidTr="000A7F80">
                        <w:trPr>
                          <w:cantSplit/>
                          <w:trHeight w:val="370"/>
                        </w:trPr>
                        <w:tc>
                          <w:tcPr>
                            <w:tcW w:w="1072" w:type="dxa"/>
                            <w:shd w:val="clear" w:color="auto" w:fill="FFFFFF"/>
                            <w:vAlign w:val="center"/>
                          </w:tcPr>
                          <w:p w14:paraId="031030CE" w14:textId="77777777" w:rsidR="00D3210B" w:rsidRPr="00A722B3" w:rsidRDefault="00D3210B" w:rsidP="00C64EB3">
                            <w:pP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A722B3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253" w:type="dxa"/>
                            <w:shd w:val="clear" w:color="auto" w:fill="FFFFFF"/>
                            <w:vAlign w:val="center"/>
                          </w:tcPr>
                          <w:p w14:paraId="1F2CF6ED" w14:textId="77777777" w:rsidR="00D3210B" w:rsidRPr="00A722B3" w:rsidRDefault="00F4287B" w:rsidP="000A7F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119" w:name="K"/>
                            <w:r w:rsidRPr="00A722B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[K</w:t>
                            </w:r>
                            <w:r w:rsidR="000A7F80" w:rsidRPr="00A722B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]</w:t>
                            </w:r>
                            <w:bookmarkEnd w:id="119"/>
                          </w:p>
                        </w:tc>
                      </w:tr>
                      <w:tr w:rsidR="00D3210B" w:rsidRPr="000C247C" w14:paraId="70F27E5B" w14:textId="77777777" w:rsidTr="000A7F80">
                        <w:trPr>
                          <w:cantSplit/>
                          <w:trHeight w:val="218"/>
                        </w:trPr>
                        <w:tc>
                          <w:tcPr>
                            <w:tcW w:w="1072" w:type="dxa"/>
                            <w:shd w:val="clear" w:color="auto" w:fill="FFFFFF"/>
                            <w:vAlign w:val="center"/>
                          </w:tcPr>
                          <w:p w14:paraId="5AC1A54F" w14:textId="77777777" w:rsidR="00D3210B" w:rsidRPr="00A722B3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2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4253" w:type="dxa"/>
                            <w:shd w:val="clear" w:color="auto" w:fill="FFFFFF"/>
                            <w:vAlign w:val="center"/>
                          </w:tcPr>
                          <w:p w14:paraId="51EFA0A3" w14:textId="77777777" w:rsidR="00D3210B" w:rsidRPr="00A722B3" w:rsidRDefault="00F4287B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20" w:name="L"/>
                            <w:r w:rsidRPr="00A722B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[L</w:t>
                            </w:r>
                            <w:r w:rsidR="000A7F80" w:rsidRPr="00A722B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]</w:t>
                            </w:r>
                            <w:bookmarkEnd w:id="120"/>
                          </w:p>
                        </w:tc>
                      </w:tr>
                      <w:tr w:rsidR="00D3210B" w:rsidRPr="000C247C" w14:paraId="05AE7DCF" w14:textId="77777777" w:rsidTr="000A7F80">
                        <w:trPr>
                          <w:cantSplit/>
                          <w:trHeight w:val="218"/>
                        </w:trPr>
                        <w:tc>
                          <w:tcPr>
                            <w:tcW w:w="1072" w:type="dxa"/>
                            <w:shd w:val="clear" w:color="auto" w:fill="FFFFFF"/>
                            <w:vAlign w:val="center"/>
                          </w:tcPr>
                          <w:p w14:paraId="21E64D8A" w14:textId="77777777" w:rsidR="00D3210B" w:rsidRPr="00A722B3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53" w:type="dxa"/>
                            <w:shd w:val="clear" w:color="auto" w:fill="FFFFFF"/>
                            <w:vAlign w:val="center"/>
                          </w:tcPr>
                          <w:p w14:paraId="1B3970F1" w14:textId="77777777" w:rsidR="00D3210B" w:rsidRPr="00A722B3" w:rsidRDefault="00F4287B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21" w:name="M"/>
                            <w:r w:rsidRPr="00A722B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[M</w:t>
                            </w:r>
                            <w:r w:rsidR="000A7F80" w:rsidRPr="00A722B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]</w:t>
                            </w:r>
                            <w:bookmarkEnd w:id="121"/>
                          </w:p>
                        </w:tc>
                      </w:tr>
                      <w:tr w:rsidR="00C64EB3" w:rsidRPr="000C247C" w14:paraId="6656C004" w14:textId="77777777" w:rsidTr="000A7F80">
                        <w:trPr>
                          <w:cantSplit/>
                          <w:trHeight w:val="341"/>
                        </w:trPr>
                        <w:tc>
                          <w:tcPr>
                            <w:tcW w:w="1072" w:type="dxa"/>
                            <w:shd w:val="clear" w:color="auto" w:fill="FFFFFF"/>
                            <w:vAlign w:val="center"/>
                          </w:tcPr>
                          <w:p w14:paraId="121D20C7" w14:textId="77777777" w:rsidR="00C64EB3" w:rsidRPr="00A722B3" w:rsidRDefault="00C64EB3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53" w:type="dxa"/>
                            <w:shd w:val="clear" w:color="auto" w:fill="FFFFFF"/>
                            <w:vAlign w:val="center"/>
                          </w:tcPr>
                          <w:p w14:paraId="027F3D13" w14:textId="77777777" w:rsidR="00C64EB3" w:rsidRPr="00A722B3" w:rsidRDefault="00F4287B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22" w:name="N"/>
                            <w:r w:rsidRPr="00A722B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[N</w:t>
                            </w:r>
                            <w:r w:rsidR="000A7F80" w:rsidRPr="00A722B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]</w:t>
                            </w:r>
                            <w:bookmarkEnd w:id="122"/>
                          </w:p>
                        </w:tc>
                      </w:tr>
                      <w:tr w:rsidR="00A722B3" w:rsidRPr="000C247C" w14:paraId="4F0066C5" w14:textId="77777777" w:rsidTr="00B10F70">
                        <w:trPr>
                          <w:cantSplit/>
                          <w:trHeight w:val="404"/>
                        </w:trPr>
                        <w:tc>
                          <w:tcPr>
                            <w:tcW w:w="1072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911498D" w14:textId="77777777" w:rsidR="00A722B3" w:rsidRPr="00A722B3" w:rsidRDefault="00A722B3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2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Postcode:</w:t>
                            </w:r>
                          </w:p>
                        </w:tc>
                        <w:tc>
                          <w:tcPr>
                            <w:tcW w:w="4253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060DCB8" w14:textId="58598BD1" w:rsidR="00A722B3" w:rsidRPr="00A722B3" w:rsidRDefault="00A722B3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23" w:name="O"/>
                            <w:r w:rsidRPr="00A722B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[O]</w:t>
                            </w:r>
                            <w:bookmarkEnd w:id="123"/>
                          </w:p>
                        </w:tc>
                      </w:tr>
                    </w:tbl>
                    <w:p w14:paraId="5D736B02" w14:textId="77777777" w:rsidR="00D3210B" w:rsidRDefault="00D3210B" w:rsidP="00D3210B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26042" wp14:editId="647FCB46">
                <wp:simplePos x="0" y="0"/>
                <wp:positionH relativeFrom="column">
                  <wp:posOffset>635</wp:posOffset>
                </wp:positionH>
                <wp:positionV relativeFrom="paragraph">
                  <wp:posOffset>299720</wp:posOffset>
                </wp:positionV>
                <wp:extent cx="3533775" cy="1428750"/>
                <wp:effectExtent l="0" t="0" r="28575" b="1905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3775" cy="1428750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359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781"/>
                              <w:gridCol w:w="3544"/>
                              <w:gridCol w:w="34"/>
                            </w:tblGrid>
                            <w:tr w:rsidR="00D3210B" w:rsidRPr="005443D9" w14:paraId="7A159824" w14:textId="77777777" w:rsidTr="00B73E46">
                              <w:trPr>
                                <w:gridAfter w:val="1"/>
                                <w:wAfter w:w="34" w:type="dxa"/>
                                <w:cantSplit/>
                                <w:trHeight w:val="80"/>
                              </w:trPr>
                              <w:tc>
                                <w:tcPr>
                                  <w:tcW w:w="532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D05FF07" w14:textId="77777777" w:rsidR="00D3210B" w:rsidRPr="00C4555A" w:rsidRDefault="00D3210B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3210B" w:rsidRPr="000C247C" w14:paraId="5D78415A" w14:textId="77777777" w:rsidTr="00B73E46">
                              <w:trPr>
                                <w:gridAfter w:val="1"/>
                                <w:wAfter w:w="34" w:type="dxa"/>
                                <w:cantSplit/>
                                <w:trHeight w:val="370"/>
                              </w:trPr>
                              <w:tc>
                                <w:tcPr>
                                  <w:tcW w:w="532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97A8CCC" w14:textId="77777777" w:rsidR="00D3210B" w:rsidRPr="00781013" w:rsidRDefault="00D3210B" w:rsidP="00D3210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Job Address:</w:t>
                                  </w:r>
                                </w:p>
                              </w:tc>
                            </w:tr>
                            <w:tr w:rsidR="00D3210B" w:rsidRPr="000C247C" w14:paraId="30C9E981" w14:textId="77777777" w:rsidTr="00B73E46">
                              <w:trPr>
                                <w:gridAfter w:val="1"/>
                                <w:wAfter w:w="34" w:type="dxa"/>
                                <w:cantSplit/>
                                <w:trHeight w:val="288"/>
                              </w:trPr>
                              <w:tc>
                                <w:tcPr>
                                  <w:tcW w:w="1781" w:type="dxa"/>
                                  <w:shd w:val="clear" w:color="auto" w:fill="FFFFFF"/>
                                  <w:vAlign w:val="center"/>
                                </w:tcPr>
                                <w:p w14:paraId="69701254" w14:textId="77777777" w:rsidR="00D3210B" w:rsidRPr="00A722B3" w:rsidRDefault="00D3210B" w:rsidP="00D3210B">
                                  <w:pP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A722B3"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FFFFFF"/>
                                  <w:vAlign w:val="center"/>
                                </w:tcPr>
                                <w:p w14:paraId="0B7C0B4B" w14:textId="77777777" w:rsidR="00D3210B" w:rsidRPr="00A722B3" w:rsidRDefault="000A7F80" w:rsidP="000A7F8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124" w:name="E"/>
                                  <w:r w:rsidRPr="00A722B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[E]</w:t>
                                  </w:r>
                                  <w:bookmarkEnd w:id="124"/>
                                </w:p>
                              </w:tc>
                            </w:tr>
                            <w:tr w:rsidR="00D3210B" w:rsidRPr="000C247C" w14:paraId="3D247162" w14:textId="77777777" w:rsidTr="00B73E46">
                              <w:trPr>
                                <w:gridAfter w:val="1"/>
                                <w:wAfter w:w="34" w:type="dxa"/>
                                <w:cantSplit/>
                                <w:trHeight w:val="224"/>
                              </w:trPr>
                              <w:tc>
                                <w:tcPr>
                                  <w:tcW w:w="1781" w:type="dxa"/>
                                  <w:shd w:val="clear" w:color="auto" w:fill="FFFFFF"/>
                                  <w:vAlign w:val="center"/>
                                </w:tcPr>
                                <w:p w14:paraId="4D0FC89D" w14:textId="77777777" w:rsidR="00D3210B" w:rsidRPr="00A722B3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A722B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Address: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FFFFFF"/>
                                  <w:vAlign w:val="center"/>
                                </w:tcPr>
                                <w:p w14:paraId="71900533" w14:textId="77777777" w:rsidR="00D3210B" w:rsidRPr="00A722B3" w:rsidRDefault="000A7F80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25" w:name="F"/>
                                  <w:r w:rsidRPr="00A722B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[F]</w:t>
                                  </w:r>
                                  <w:bookmarkEnd w:id="125"/>
                                </w:p>
                              </w:tc>
                            </w:tr>
                            <w:tr w:rsidR="00D3210B" w:rsidRPr="000C247C" w14:paraId="7FFADE61" w14:textId="77777777" w:rsidTr="00B73E46">
                              <w:trPr>
                                <w:gridAfter w:val="1"/>
                                <w:wAfter w:w="34" w:type="dxa"/>
                                <w:cantSplit/>
                                <w:trHeight w:val="224"/>
                              </w:trPr>
                              <w:tc>
                                <w:tcPr>
                                  <w:tcW w:w="1781" w:type="dxa"/>
                                  <w:shd w:val="clear" w:color="auto" w:fill="FFFFFF"/>
                                  <w:vAlign w:val="center"/>
                                </w:tcPr>
                                <w:p w14:paraId="3A1EA02F" w14:textId="77777777" w:rsidR="00D3210B" w:rsidRPr="00A722B3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FFFFFF"/>
                                  <w:vAlign w:val="center"/>
                                </w:tcPr>
                                <w:p w14:paraId="43F3EDE9" w14:textId="77777777" w:rsidR="00D3210B" w:rsidRPr="00A722B3" w:rsidRDefault="000A7F80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26" w:name="G"/>
                                  <w:r w:rsidRPr="00A722B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[G]</w:t>
                                  </w:r>
                                  <w:bookmarkEnd w:id="126"/>
                                </w:p>
                              </w:tc>
                            </w:tr>
                            <w:tr w:rsidR="00B73E46" w:rsidRPr="000C247C" w14:paraId="57E9F132" w14:textId="77777777" w:rsidTr="00B73E46">
                              <w:trPr>
                                <w:cantSplit/>
                                <w:trHeight w:val="224"/>
                              </w:trPr>
                              <w:tc>
                                <w:tcPr>
                                  <w:tcW w:w="1781" w:type="dxa"/>
                                  <w:shd w:val="clear" w:color="auto" w:fill="FFFFFF"/>
                                  <w:vAlign w:val="center"/>
                                </w:tcPr>
                                <w:p w14:paraId="56322E2A" w14:textId="77777777" w:rsidR="00B73E46" w:rsidRPr="00A722B3" w:rsidRDefault="00B73E46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A722B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Postcode</w:t>
                                  </w:r>
                                </w:p>
                              </w:tc>
                              <w:tc>
                                <w:tcPr>
                                  <w:tcW w:w="357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E21F612" w14:textId="77777777" w:rsidR="00B73E46" w:rsidRPr="00A722B3" w:rsidRDefault="00B73E46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27" w:name="H"/>
                                  <w:r w:rsidRPr="00A722B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[H]</w:t>
                                  </w:r>
                                  <w:bookmarkEnd w:id="127"/>
                                </w:p>
                              </w:tc>
                            </w:tr>
                            <w:tr w:rsidR="00D3210B" w:rsidRPr="000C247C" w14:paraId="32EE19F3" w14:textId="77777777" w:rsidTr="00B73E46">
                              <w:trPr>
                                <w:gridAfter w:val="1"/>
                                <w:wAfter w:w="34" w:type="dxa"/>
                                <w:cantSplit/>
                                <w:trHeight w:val="599"/>
                              </w:trPr>
                              <w:tc>
                                <w:tcPr>
                                  <w:tcW w:w="178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4D6F124" w14:textId="77777777" w:rsidR="00D3210B" w:rsidRPr="00A722B3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A722B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Received by (signature)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4EDD417" w14:textId="77777777" w:rsidR="00F4287B" w:rsidRPr="00A722B3" w:rsidRDefault="00F4287B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28" w:name="J"/>
                                  <w:r w:rsidRPr="00A722B3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[J]</w:t>
                                  </w:r>
                                  <w:bookmarkEnd w:id="128"/>
                                </w:p>
                              </w:tc>
                            </w:tr>
                          </w:tbl>
                          <w:p w14:paraId="73663D77" w14:textId="77777777" w:rsidR="00D3210B" w:rsidRDefault="00D3210B" w:rsidP="00D3210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926042" id="_x0000_s1032" style="position:absolute;margin-left:.05pt;margin-top:23.6pt;width:278.25pt;height:11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" fillcolor="#a5a5a5" strokeweight="2pt">
                <v:textbox inset="0,0,0,0">
                  <w:txbxContent>
                    <w:tbl>
                      <w:tblPr>
                        <w:tblW w:w="5359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781"/>
                        <w:gridCol w:w="3544"/>
                        <w:gridCol w:w="34"/>
                      </w:tblGrid>
                      <w:tr w:rsidR="00D3210B" w:rsidRPr="005443D9" w14:paraId="7A159824" w14:textId="77777777" w:rsidTr="00B73E46">
                        <w:trPr>
                          <w:gridAfter w:val="1"/>
                          <w:wAfter w:w="34" w:type="dxa"/>
                          <w:cantSplit/>
                          <w:trHeight w:val="80"/>
                        </w:trPr>
                        <w:tc>
                          <w:tcPr>
                            <w:tcW w:w="5325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D05FF07" w14:textId="77777777" w:rsidR="00D3210B" w:rsidRPr="00C4555A" w:rsidRDefault="00D3210B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16"/>
                              </w:rPr>
                            </w:pPr>
                          </w:p>
                        </w:tc>
                      </w:tr>
                      <w:tr w:rsidR="00D3210B" w:rsidRPr="000C247C" w14:paraId="5D78415A" w14:textId="77777777" w:rsidTr="00B73E46">
                        <w:trPr>
                          <w:gridAfter w:val="1"/>
                          <w:wAfter w:w="34" w:type="dxa"/>
                          <w:cantSplit/>
                          <w:trHeight w:val="370"/>
                        </w:trPr>
                        <w:tc>
                          <w:tcPr>
                            <w:tcW w:w="532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97A8CCC" w14:textId="77777777" w:rsidR="00D3210B" w:rsidRPr="00781013" w:rsidRDefault="00D3210B" w:rsidP="00D321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Job Address:</w:t>
                            </w:r>
                          </w:p>
                        </w:tc>
                      </w:tr>
                      <w:tr w:rsidR="00D3210B" w:rsidRPr="000C247C" w14:paraId="30C9E981" w14:textId="77777777" w:rsidTr="00B73E46">
                        <w:trPr>
                          <w:gridAfter w:val="1"/>
                          <w:wAfter w:w="34" w:type="dxa"/>
                          <w:cantSplit/>
                          <w:trHeight w:val="288"/>
                        </w:trPr>
                        <w:tc>
                          <w:tcPr>
                            <w:tcW w:w="1781" w:type="dxa"/>
                            <w:shd w:val="clear" w:color="auto" w:fill="FFFFFF"/>
                            <w:vAlign w:val="center"/>
                          </w:tcPr>
                          <w:p w14:paraId="69701254" w14:textId="77777777" w:rsidR="00D3210B" w:rsidRPr="00A722B3" w:rsidRDefault="00D3210B" w:rsidP="00D3210B">
                            <w:pP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A722B3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544" w:type="dxa"/>
                            <w:shd w:val="clear" w:color="auto" w:fill="FFFFFF"/>
                            <w:vAlign w:val="center"/>
                          </w:tcPr>
                          <w:p w14:paraId="0B7C0B4B" w14:textId="77777777" w:rsidR="00D3210B" w:rsidRPr="00A722B3" w:rsidRDefault="000A7F80" w:rsidP="000A7F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129" w:name="E"/>
                            <w:r w:rsidRPr="00A722B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[E]</w:t>
                            </w:r>
                            <w:bookmarkEnd w:id="129"/>
                          </w:p>
                        </w:tc>
                      </w:tr>
                      <w:tr w:rsidR="00D3210B" w:rsidRPr="000C247C" w14:paraId="3D247162" w14:textId="77777777" w:rsidTr="00B73E46">
                        <w:trPr>
                          <w:gridAfter w:val="1"/>
                          <w:wAfter w:w="34" w:type="dxa"/>
                          <w:cantSplit/>
                          <w:trHeight w:val="224"/>
                        </w:trPr>
                        <w:tc>
                          <w:tcPr>
                            <w:tcW w:w="1781" w:type="dxa"/>
                            <w:shd w:val="clear" w:color="auto" w:fill="FFFFFF"/>
                            <w:vAlign w:val="center"/>
                          </w:tcPr>
                          <w:p w14:paraId="4D0FC89D" w14:textId="77777777" w:rsidR="00D3210B" w:rsidRPr="00A722B3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2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Address:</w:t>
                            </w:r>
                          </w:p>
                        </w:tc>
                        <w:tc>
                          <w:tcPr>
                            <w:tcW w:w="3544" w:type="dxa"/>
                            <w:shd w:val="clear" w:color="auto" w:fill="FFFFFF"/>
                            <w:vAlign w:val="center"/>
                          </w:tcPr>
                          <w:p w14:paraId="71900533" w14:textId="77777777" w:rsidR="00D3210B" w:rsidRPr="00A722B3" w:rsidRDefault="000A7F80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30" w:name="F"/>
                            <w:r w:rsidRPr="00A722B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  <w:bookmarkEnd w:id="130"/>
                          </w:p>
                        </w:tc>
                      </w:tr>
                      <w:tr w:rsidR="00D3210B" w:rsidRPr="000C247C" w14:paraId="7FFADE61" w14:textId="77777777" w:rsidTr="00B73E46">
                        <w:trPr>
                          <w:gridAfter w:val="1"/>
                          <w:wAfter w:w="34" w:type="dxa"/>
                          <w:cantSplit/>
                          <w:trHeight w:val="224"/>
                        </w:trPr>
                        <w:tc>
                          <w:tcPr>
                            <w:tcW w:w="1781" w:type="dxa"/>
                            <w:shd w:val="clear" w:color="auto" w:fill="FFFFFF"/>
                            <w:vAlign w:val="center"/>
                          </w:tcPr>
                          <w:p w14:paraId="3A1EA02F" w14:textId="77777777" w:rsidR="00D3210B" w:rsidRPr="00A722B3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shd w:val="clear" w:color="auto" w:fill="FFFFFF"/>
                            <w:vAlign w:val="center"/>
                          </w:tcPr>
                          <w:p w14:paraId="43F3EDE9" w14:textId="77777777" w:rsidR="00D3210B" w:rsidRPr="00A722B3" w:rsidRDefault="000A7F80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31" w:name="G"/>
                            <w:r w:rsidRPr="00A722B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[G]</w:t>
                            </w:r>
                            <w:bookmarkEnd w:id="131"/>
                          </w:p>
                        </w:tc>
                      </w:tr>
                      <w:tr w:rsidR="00B73E46" w:rsidRPr="000C247C" w14:paraId="57E9F132" w14:textId="77777777" w:rsidTr="00B73E46">
                        <w:trPr>
                          <w:cantSplit/>
                          <w:trHeight w:val="224"/>
                        </w:trPr>
                        <w:tc>
                          <w:tcPr>
                            <w:tcW w:w="1781" w:type="dxa"/>
                            <w:shd w:val="clear" w:color="auto" w:fill="FFFFFF"/>
                            <w:vAlign w:val="center"/>
                          </w:tcPr>
                          <w:p w14:paraId="56322E2A" w14:textId="77777777" w:rsidR="00B73E46" w:rsidRPr="00A722B3" w:rsidRDefault="00B73E46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2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Postcode</w:t>
                            </w:r>
                          </w:p>
                        </w:tc>
                        <w:tc>
                          <w:tcPr>
                            <w:tcW w:w="357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E21F612" w14:textId="77777777" w:rsidR="00B73E46" w:rsidRPr="00A722B3" w:rsidRDefault="00B73E46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32" w:name="H"/>
                            <w:r w:rsidRPr="00A722B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[H]</w:t>
                            </w:r>
                            <w:bookmarkEnd w:id="132"/>
                          </w:p>
                        </w:tc>
                      </w:tr>
                      <w:tr w:rsidR="00D3210B" w:rsidRPr="000C247C" w14:paraId="32EE19F3" w14:textId="77777777" w:rsidTr="00B73E46">
                        <w:trPr>
                          <w:gridAfter w:val="1"/>
                          <w:wAfter w:w="34" w:type="dxa"/>
                          <w:cantSplit/>
                          <w:trHeight w:val="599"/>
                        </w:trPr>
                        <w:tc>
                          <w:tcPr>
                            <w:tcW w:w="1781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4D6F124" w14:textId="77777777" w:rsidR="00D3210B" w:rsidRPr="00A722B3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2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Received by (signature)</w:t>
                            </w:r>
                          </w:p>
                        </w:tc>
                        <w:tc>
                          <w:tcPr>
                            <w:tcW w:w="3544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4EDD417" w14:textId="77777777" w:rsidR="00F4287B" w:rsidRPr="00A722B3" w:rsidRDefault="00F4287B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33" w:name="J"/>
                            <w:r w:rsidRPr="00A722B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[J]</w:t>
                            </w:r>
                            <w:bookmarkEnd w:id="133"/>
                          </w:p>
                        </w:tc>
                      </w:tr>
                    </w:tbl>
                    <w:p w14:paraId="73663D77" w14:textId="77777777" w:rsidR="00D3210B" w:rsidRDefault="00D3210B" w:rsidP="00D3210B"/>
                  </w:txbxContent>
                </v:textbox>
              </v:roundrect>
            </w:pict>
          </mc:Fallback>
        </mc:AlternateContent>
      </w:r>
    </w:p>
    <w:sectPr w:rsidR="00316565" w:rsidRPr="000F0A48" w:rsidSect="00117D88">
      <w:pgSz w:w="11906" w:h="16838"/>
      <w:pgMar w:top="567" w:right="284" w:bottom="45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EEDA1" w14:textId="77777777" w:rsidR="00C869DF" w:rsidRDefault="00C869DF" w:rsidP="00E62469">
      <w:r>
        <w:separator/>
      </w:r>
    </w:p>
  </w:endnote>
  <w:endnote w:type="continuationSeparator" w:id="0">
    <w:p w14:paraId="72750478" w14:textId="77777777" w:rsidR="00C869DF" w:rsidRDefault="00C869DF" w:rsidP="00E62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8C10E" w14:textId="77777777" w:rsidR="00C869DF" w:rsidRDefault="00C869DF" w:rsidP="00E62469">
      <w:r>
        <w:separator/>
      </w:r>
    </w:p>
  </w:footnote>
  <w:footnote w:type="continuationSeparator" w:id="0">
    <w:p w14:paraId="4832A386" w14:textId="77777777" w:rsidR="00C869DF" w:rsidRDefault="00C869DF" w:rsidP="00E62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1E525927"/>
    <w:multiLevelType w:val="hybridMultilevel"/>
    <w:tmpl w:val="5EBE160A"/>
    <w:lvl w:ilvl="0" w:tplc="1D824C1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F87F4D"/>
    <w:multiLevelType w:val="hybridMultilevel"/>
    <w:tmpl w:val="90885C78"/>
    <w:lvl w:ilvl="0" w:tplc="08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4A0870"/>
    <w:multiLevelType w:val="hybridMultilevel"/>
    <w:tmpl w:val="230E2F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1C731B3"/>
    <w:multiLevelType w:val="hybridMultilevel"/>
    <w:tmpl w:val="7EA86F26"/>
    <w:lvl w:ilvl="0" w:tplc="80328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25"/>
    <w:rsid w:val="0000150E"/>
    <w:rsid w:val="00022A2A"/>
    <w:rsid w:val="00024664"/>
    <w:rsid w:val="000250C0"/>
    <w:rsid w:val="00042F73"/>
    <w:rsid w:val="00071E0F"/>
    <w:rsid w:val="000A7F80"/>
    <w:rsid w:val="000B1F8E"/>
    <w:rsid w:val="000D315E"/>
    <w:rsid w:val="000E49D1"/>
    <w:rsid w:val="000F0A48"/>
    <w:rsid w:val="000F4DEF"/>
    <w:rsid w:val="00107ACC"/>
    <w:rsid w:val="00117D88"/>
    <w:rsid w:val="001423F1"/>
    <w:rsid w:val="001B222B"/>
    <w:rsid w:val="001C1018"/>
    <w:rsid w:val="001E66FF"/>
    <w:rsid w:val="00205B10"/>
    <w:rsid w:val="00210C9C"/>
    <w:rsid w:val="00211AFA"/>
    <w:rsid w:val="00215AB1"/>
    <w:rsid w:val="002570B2"/>
    <w:rsid w:val="00257C61"/>
    <w:rsid w:val="002974FF"/>
    <w:rsid w:val="00316565"/>
    <w:rsid w:val="00316C25"/>
    <w:rsid w:val="003242EF"/>
    <w:rsid w:val="0032447B"/>
    <w:rsid w:val="00347A85"/>
    <w:rsid w:val="00386018"/>
    <w:rsid w:val="00401470"/>
    <w:rsid w:val="00421EAA"/>
    <w:rsid w:val="00424B42"/>
    <w:rsid w:val="00455740"/>
    <w:rsid w:val="004714AC"/>
    <w:rsid w:val="00472969"/>
    <w:rsid w:val="0048234B"/>
    <w:rsid w:val="00483FA4"/>
    <w:rsid w:val="004A227E"/>
    <w:rsid w:val="004C6A16"/>
    <w:rsid w:val="004C7DFA"/>
    <w:rsid w:val="0052273B"/>
    <w:rsid w:val="005363C8"/>
    <w:rsid w:val="005415F1"/>
    <w:rsid w:val="00544FAD"/>
    <w:rsid w:val="00546B6F"/>
    <w:rsid w:val="00551824"/>
    <w:rsid w:val="005538BD"/>
    <w:rsid w:val="00587806"/>
    <w:rsid w:val="00594FED"/>
    <w:rsid w:val="005C2678"/>
    <w:rsid w:val="005C79D3"/>
    <w:rsid w:val="005D5F7C"/>
    <w:rsid w:val="005D6FA5"/>
    <w:rsid w:val="005F1EEB"/>
    <w:rsid w:val="006029E3"/>
    <w:rsid w:val="006708DB"/>
    <w:rsid w:val="00677301"/>
    <w:rsid w:val="006A26F6"/>
    <w:rsid w:val="006B3CD5"/>
    <w:rsid w:val="006B543A"/>
    <w:rsid w:val="006B5C4B"/>
    <w:rsid w:val="006D2598"/>
    <w:rsid w:val="006F4208"/>
    <w:rsid w:val="00711F3B"/>
    <w:rsid w:val="00713425"/>
    <w:rsid w:val="00725736"/>
    <w:rsid w:val="00740284"/>
    <w:rsid w:val="007439FD"/>
    <w:rsid w:val="0074411D"/>
    <w:rsid w:val="00752D02"/>
    <w:rsid w:val="00762799"/>
    <w:rsid w:val="007725D0"/>
    <w:rsid w:val="00781013"/>
    <w:rsid w:val="00783497"/>
    <w:rsid w:val="0078708C"/>
    <w:rsid w:val="007A544F"/>
    <w:rsid w:val="007B6F8F"/>
    <w:rsid w:val="007D7E81"/>
    <w:rsid w:val="00806B2F"/>
    <w:rsid w:val="00824984"/>
    <w:rsid w:val="00831595"/>
    <w:rsid w:val="00853909"/>
    <w:rsid w:val="008733E2"/>
    <w:rsid w:val="00877612"/>
    <w:rsid w:val="00877BCE"/>
    <w:rsid w:val="00891064"/>
    <w:rsid w:val="008B5002"/>
    <w:rsid w:val="008C12CD"/>
    <w:rsid w:val="008C5A00"/>
    <w:rsid w:val="008E26F6"/>
    <w:rsid w:val="008E618E"/>
    <w:rsid w:val="0091176B"/>
    <w:rsid w:val="00930333"/>
    <w:rsid w:val="00947EE2"/>
    <w:rsid w:val="00965C31"/>
    <w:rsid w:val="00981975"/>
    <w:rsid w:val="009B244B"/>
    <w:rsid w:val="009B4058"/>
    <w:rsid w:val="009E1922"/>
    <w:rsid w:val="00A216B0"/>
    <w:rsid w:val="00A23C3F"/>
    <w:rsid w:val="00A415AF"/>
    <w:rsid w:val="00A44133"/>
    <w:rsid w:val="00A722B3"/>
    <w:rsid w:val="00A76519"/>
    <w:rsid w:val="00A86132"/>
    <w:rsid w:val="00AB2443"/>
    <w:rsid w:val="00AB4599"/>
    <w:rsid w:val="00AB6687"/>
    <w:rsid w:val="00AE507F"/>
    <w:rsid w:val="00AF70B6"/>
    <w:rsid w:val="00B00C3F"/>
    <w:rsid w:val="00B122DA"/>
    <w:rsid w:val="00B143C6"/>
    <w:rsid w:val="00B40E60"/>
    <w:rsid w:val="00B70466"/>
    <w:rsid w:val="00B73C4E"/>
    <w:rsid w:val="00B73E46"/>
    <w:rsid w:val="00B80A7C"/>
    <w:rsid w:val="00B83FB0"/>
    <w:rsid w:val="00B86C39"/>
    <w:rsid w:val="00B932E0"/>
    <w:rsid w:val="00B96BE8"/>
    <w:rsid w:val="00BA72A3"/>
    <w:rsid w:val="00BD7B29"/>
    <w:rsid w:val="00BF6B01"/>
    <w:rsid w:val="00C06A2C"/>
    <w:rsid w:val="00C40B34"/>
    <w:rsid w:val="00C4555A"/>
    <w:rsid w:val="00C526AE"/>
    <w:rsid w:val="00C64EB3"/>
    <w:rsid w:val="00C76BC2"/>
    <w:rsid w:val="00C84B98"/>
    <w:rsid w:val="00C869DF"/>
    <w:rsid w:val="00C87D84"/>
    <w:rsid w:val="00CA5BB2"/>
    <w:rsid w:val="00CB5FA2"/>
    <w:rsid w:val="00CC2724"/>
    <w:rsid w:val="00CC53EA"/>
    <w:rsid w:val="00CF4CF5"/>
    <w:rsid w:val="00D04E65"/>
    <w:rsid w:val="00D07FEE"/>
    <w:rsid w:val="00D13D99"/>
    <w:rsid w:val="00D244D7"/>
    <w:rsid w:val="00D3210B"/>
    <w:rsid w:val="00D67891"/>
    <w:rsid w:val="00D73CDA"/>
    <w:rsid w:val="00D86109"/>
    <w:rsid w:val="00DC3A13"/>
    <w:rsid w:val="00DD3EC5"/>
    <w:rsid w:val="00DE7FE2"/>
    <w:rsid w:val="00DF73DB"/>
    <w:rsid w:val="00E1153B"/>
    <w:rsid w:val="00E1326B"/>
    <w:rsid w:val="00E15325"/>
    <w:rsid w:val="00E62469"/>
    <w:rsid w:val="00E74519"/>
    <w:rsid w:val="00E80D6A"/>
    <w:rsid w:val="00E8113F"/>
    <w:rsid w:val="00E953D8"/>
    <w:rsid w:val="00E96A5A"/>
    <w:rsid w:val="00E96D58"/>
    <w:rsid w:val="00E9784A"/>
    <w:rsid w:val="00EB7D88"/>
    <w:rsid w:val="00EC23C4"/>
    <w:rsid w:val="00EF6D4A"/>
    <w:rsid w:val="00EF754B"/>
    <w:rsid w:val="00F05833"/>
    <w:rsid w:val="00F06FB4"/>
    <w:rsid w:val="00F1556E"/>
    <w:rsid w:val="00F359AC"/>
    <w:rsid w:val="00F406EE"/>
    <w:rsid w:val="00F4287B"/>
    <w:rsid w:val="00F42C6B"/>
    <w:rsid w:val="00F4316D"/>
    <w:rsid w:val="00F65DA8"/>
    <w:rsid w:val="00F7725D"/>
    <w:rsid w:val="00F937C4"/>
    <w:rsid w:val="00FC4D11"/>
    <w:rsid w:val="00FC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E1CEB"/>
  <w15:chartTrackingRefBased/>
  <w15:docId w15:val="{4B5B2C4D-FA33-473C-8B3B-7C2EBD27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544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56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customStyle="1" w:styleId="Heading5Char">
    <w:name w:val="Heading 5 Char"/>
    <w:link w:val="Heading5"/>
    <w:rsid w:val="000F0A48"/>
    <w:rPr>
      <w:rFonts w:ascii="Arial" w:hAnsi="Arial" w:cs="Arial"/>
      <w:b/>
      <w:bCs/>
      <w:szCs w:val="24"/>
      <w:lang w:eastAsia="en-US"/>
    </w:rPr>
  </w:style>
  <w:style w:type="paragraph" w:styleId="BalloonText">
    <w:name w:val="Balloon Text"/>
    <w:basedOn w:val="Normal"/>
    <w:link w:val="BalloonTextChar"/>
    <w:rsid w:val="00A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3C3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E624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6246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62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6246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Cater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22D03-AB96-4C78-9427-2D75ABD7B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Catering</Template>
  <TotalTime>39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confirm the validity of the gas operative please contact the gas registration body</vt:lpstr>
    </vt:vector>
  </TitlesOfParts>
  <Company>Gabriel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confirm the validity of the gas operative please contact the gas registration body</dc:title>
  <dc:subject/>
  <dc:creator>Yemi Fasuyi</dc:creator>
  <cp:keywords/>
  <cp:lastModifiedBy>Conor Drew</cp:lastModifiedBy>
  <cp:revision>9</cp:revision>
  <cp:lastPrinted>2016-05-04T07:24:00Z</cp:lastPrinted>
  <dcterms:created xsi:type="dcterms:W3CDTF">2018-11-20T09:36:00Z</dcterms:created>
  <dcterms:modified xsi:type="dcterms:W3CDTF">2020-03-10T13:01:00Z</dcterms:modified>
</cp:coreProperties>
</file>