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756EC" w14:textId="49A0E711" w:rsidR="00673435" w:rsidRPr="00673435" w:rsidRDefault="00673435">
      <w:pPr>
        <w:rPr>
          <w:rFonts w:ascii="Calibri" w:hAnsi="Calibri" w:cs="Calibri"/>
          <w:color w:val="FFFFFF" w:themeColor="background1"/>
          <w:sz w:val="22"/>
          <w:szCs w:val="22"/>
          <w:lang w:eastAsia="en-GB"/>
        </w:rPr>
      </w:pPr>
      <w:r w:rsidRPr="00673435">
        <w:rPr>
          <w:color w:val="FFFFFF" w:themeColor="background1"/>
          <w:sz w:val="16"/>
        </w:rPr>
        <w:t>[GoldenRule]</w:t>
      </w:r>
    </w:p>
    <w:tbl>
      <w:tblPr>
        <w:tblW w:w="4966" w:type="pct"/>
        <w:tblLayout w:type="fixed"/>
        <w:tblLook w:val="0000" w:firstRow="0" w:lastRow="0" w:firstColumn="0" w:lastColumn="0" w:noHBand="0" w:noVBand="0"/>
      </w:tblPr>
      <w:tblGrid>
        <w:gridCol w:w="1775"/>
        <w:gridCol w:w="7653"/>
        <w:gridCol w:w="1833"/>
      </w:tblGrid>
      <w:tr w:rsidR="00781013" w14:paraId="6851295C" w14:textId="77777777" w:rsidTr="00FE20A3">
        <w:trPr>
          <w:cantSplit/>
          <w:trHeight w:val="179"/>
        </w:trPr>
        <w:tc>
          <w:tcPr>
            <w:tcW w:w="788" w:type="pct"/>
          </w:tcPr>
          <w:p w14:paraId="18074AFC" w14:textId="1034711F" w:rsidR="000F0A48" w:rsidRPr="003C41CA" w:rsidRDefault="00F333CD" w:rsidP="000A7F80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[Job] </w:t>
            </w:r>
            <w:bookmarkStart w:id="0" w:name="_GoBack"/>
            <w:bookmarkEnd w:id="0"/>
          </w:p>
        </w:tc>
        <w:tc>
          <w:tcPr>
            <w:tcW w:w="3398" w:type="pct"/>
          </w:tcPr>
          <w:p w14:paraId="6AD45516" w14:textId="77777777" w:rsidR="00C84B98" w:rsidRPr="00C84B98" w:rsidRDefault="00084614" w:rsidP="006029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73435">
              <w:rPr>
                <w:rFonts w:ascii="Arial" w:hAnsi="Arial" w:cs="Arial"/>
                <w:b/>
                <w:szCs w:val="28"/>
              </w:rPr>
              <w:t>UNVENTED HOT WATER STORAGE VESSEL</w:t>
            </w:r>
            <w:r w:rsidR="00FE20A3" w:rsidRPr="00673435">
              <w:rPr>
                <w:rFonts w:ascii="Arial" w:hAnsi="Arial" w:cs="Arial"/>
                <w:b/>
                <w:szCs w:val="28"/>
              </w:rPr>
              <w:t xml:space="preserve"> AND ASHP</w:t>
            </w:r>
            <w:r w:rsidRPr="00673435">
              <w:rPr>
                <w:rFonts w:ascii="Arial" w:hAnsi="Arial" w:cs="Arial"/>
                <w:b/>
                <w:szCs w:val="28"/>
              </w:rPr>
              <w:t xml:space="preserve"> COMMISSION AND SERVICE INSPECTION RECORD</w:t>
            </w:r>
          </w:p>
        </w:tc>
        <w:tc>
          <w:tcPr>
            <w:tcW w:w="814" w:type="pct"/>
          </w:tcPr>
          <w:p w14:paraId="6ED123A3" w14:textId="77777777" w:rsidR="000F0A48" w:rsidRPr="00444007" w:rsidRDefault="0075484A" w:rsidP="004612D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1F494931" wp14:editId="5989924C">
                  <wp:extent cx="371475" cy="4000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00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ACA616" w14:textId="77777777" w:rsidR="000F0A48" w:rsidRDefault="0075484A" w:rsidP="000F0A48">
      <w:pPr>
        <w:jc w:val="center"/>
        <w:rPr>
          <w:rFonts w:ascii="Arial" w:hAnsi="Arial" w:cs="Arial"/>
          <w:b/>
          <w:bCs/>
          <w:sz w:val="1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DBE61FA" wp14:editId="5BC16AAB">
                <wp:simplePos x="0" y="0"/>
                <wp:positionH relativeFrom="column">
                  <wp:posOffset>635</wp:posOffset>
                </wp:positionH>
                <wp:positionV relativeFrom="paragraph">
                  <wp:posOffset>97155</wp:posOffset>
                </wp:positionV>
                <wp:extent cx="7210425" cy="971550"/>
                <wp:effectExtent l="19050" t="13335" r="19050" b="1524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0425" cy="971550"/>
                        </a:xfrm>
                        <a:prstGeom prst="roundRect">
                          <a:avLst>
                            <a:gd name="adj" fmla="val 5111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995" w:type="dxa"/>
                              <w:tblInd w:w="170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332"/>
                              <w:gridCol w:w="9663"/>
                            </w:tblGrid>
                            <w:tr w:rsidR="00DE7FE2" w:rsidRPr="005443D9" w14:paraId="50928129" w14:textId="77777777" w:rsidTr="00E06F9F">
                              <w:trPr>
                                <w:cantSplit/>
                                <w:trHeight w:val="80"/>
                              </w:trPr>
                              <w:tc>
                                <w:tcPr>
                                  <w:tcW w:w="10995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2451DBC" w14:textId="77777777" w:rsidR="00DE7FE2" w:rsidRPr="00D13D99" w:rsidRDefault="00DE7FE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40128" w:rsidRPr="000C247C" w14:paraId="4CCF6CDE" w14:textId="77777777" w:rsidTr="00E06F9F">
                              <w:trPr>
                                <w:cantSplit/>
                                <w:trHeight w:val="1333"/>
                              </w:trPr>
                              <w:tc>
                                <w:tcPr>
                                  <w:tcW w:w="13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2573041" w14:textId="77777777" w:rsidR="00CF6E61" w:rsidRPr="00790EB6" w:rsidRDefault="00CF6E61" w:rsidP="00CF6E6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</w:pPr>
                                  <w:bookmarkStart w:id="1" w:name="Logo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  <w:t>[Logo]</w:t>
                                  </w:r>
                                </w:p>
                                <w:bookmarkEnd w:id="1"/>
                                <w:p w14:paraId="1F71EB82" w14:textId="357340B4" w:rsidR="00E40128" w:rsidRPr="000C247C" w:rsidRDefault="00E40128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5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F0FD516" w14:textId="41B17A4B" w:rsidR="00CF6E61" w:rsidRDefault="00CF6E61" w:rsidP="00E06F9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2" w:name="LandLordNam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[LandLordName]</w:t>
                                  </w:r>
                                  <w:bookmarkEnd w:id="2"/>
                                </w:p>
                                <w:p w14:paraId="50AD6C62" w14:textId="71702A15" w:rsidR="00E06F9F" w:rsidRDefault="00E06F9F" w:rsidP="00E06F9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3" w:name="LandLordAddress1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[LandLordAddress1]</w:t>
                                  </w:r>
                                </w:p>
                                <w:p w14:paraId="48FD62BC" w14:textId="77777777" w:rsidR="00185802" w:rsidRDefault="00185802" w:rsidP="00125FFD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4" w:name="LandLordAddress2"/>
                                  <w:r w:rsidRPr="00185802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[LandLordAddress2]</w:t>
                                  </w:r>
                                  <w:bookmarkEnd w:id="3"/>
                                  <w:bookmarkEnd w:id="4"/>
                                </w:p>
                                <w:p w14:paraId="1FF67411" w14:textId="33EE0F6A" w:rsidR="00125FFD" w:rsidRPr="00185802" w:rsidRDefault="00125FFD" w:rsidP="00125FFD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5" w:name="LLPostcode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[LLPostcode]</w:t>
                                  </w:r>
                                  <w:bookmarkEnd w:id="5"/>
                                </w:p>
                              </w:tc>
                            </w:tr>
                          </w:tbl>
                          <w:p w14:paraId="4C905F6F" w14:textId="77777777" w:rsidR="00DE7FE2" w:rsidRDefault="00DE7FE2" w:rsidP="00DE7FE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BE61FA" id="Text Box 8" o:spid="_x0000_s1026" style="position:absolute;left:0;text-align:left;margin-left:.05pt;margin-top:7.65pt;width:567.75pt;height:7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3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" fillcolor="#a5a5a5" strokeweight="2pt">
                <v:textbox inset="0,0,0,0">
                  <w:txbxContent>
                    <w:tbl>
                      <w:tblPr>
                        <w:tblW w:w="10995" w:type="dxa"/>
                        <w:tblInd w:w="170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332"/>
                        <w:gridCol w:w="9663"/>
                      </w:tblGrid>
                      <w:tr w:rsidR="00DE7FE2" w:rsidRPr="005443D9" w14:paraId="50928129" w14:textId="77777777" w:rsidTr="00E06F9F">
                        <w:trPr>
                          <w:cantSplit/>
                          <w:trHeight w:val="80"/>
                        </w:trPr>
                        <w:tc>
                          <w:tcPr>
                            <w:tcW w:w="10995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2451DBC" w14:textId="77777777" w:rsidR="00DE7FE2" w:rsidRPr="00D13D99" w:rsidRDefault="00DE7FE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"/>
                                <w:szCs w:val="16"/>
                              </w:rPr>
                            </w:pPr>
                          </w:p>
                        </w:tc>
                      </w:tr>
                      <w:tr w:rsidR="00E40128" w:rsidRPr="000C247C" w14:paraId="4CCF6CDE" w14:textId="77777777" w:rsidTr="00E06F9F">
                        <w:trPr>
                          <w:cantSplit/>
                          <w:trHeight w:val="1333"/>
                        </w:trPr>
                        <w:tc>
                          <w:tcPr>
                            <w:tcW w:w="133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2573041" w14:textId="77777777" w:rsidR="00CF6E61" w:rsidRPr="00790EB6" w:rsidRDefault="00CF6E61" w:rsidP="00CF6E6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</w:pPr>
                            <w:bookmarkStart w:id="6" w:name="Logo"/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  <w:t>[Logo]</w:t>
                            </w:r>
                          </w:p>
                          <w:bookmarkEnd w:id="6"/>
                          <w:p w14:paraId="1F71EB82" w14:textId="357340B4" w:rsidR="00E40128" w:rsidRPr="000C247C" w:rsidRDefault="00E40128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8051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F0FD516" w14:textId="41B17A4B" w:rsidR="00CF6E61" w:rsidRDefault="00CF6E61" w:rsidP="00E06F9F">
                            <w:pPr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7" w:name="LandLordNam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[LandLordName]</w:t>
                            </w:r>
                            <w:bookmarkEnd w:id="7"/>
                          </w:p>
                          <w:p w14:paraId="50AD6C62" w14:textId="71702A15" w:rsidR="00E06F9F" w:rsidRDefault="00E06F9F" w:rsidP="00E06F9F">
                            <w:pPr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8" w:name="LandLordAddress1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[LandLordAddress1]</w:t>
                            </w:r>
                          </w:p>
                          <w:p w14:paraId="48FD62BC" w14:textId="77777777" w:rsidR="00185802" w:rsidRDefault="00185802" w:rsidP="00125FFD">
                            <w:pPr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9" w:name="LandLordAddress2"/>
                            <w:r w:rsidRPr="0018580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[LandLordAddress2]</w:t>
                            </w:r>
                            <w:bookmarkEnd w:id="8"/>
                            <w:bookmarkEnd w:id="9"/>
                          </w:p>
                          <w:p w14:paraId="1FF67411" w14:textId="33EE0F6A" w:rsidR="00125FFD" w:rsidRPr="00185802" w:rsidRDefault="00125FFD" w:rsidP="00125FFD">
                            <w:pPr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0" w:name="LLPostcode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[LLPostcode]</w:t>
                            </w:r>
                            <w:bookmarkEnd w:id="10"/>
                          </w:p>
                        </w:tc>
                      </w:tr>
                    </w:tbl>
                    <w:p w14:paraId="4C905F6F" w14:textId="77777777" w:rsidR="00DE7FE2" w:rsidRDefault="00DE7FE2" w:rsidP="00DE7FE2"/>
                  </w:txbxContent>
                </v:textbox>
              </v:roundrect>
            </w:pict>
          </mc:Fallback>
        </mc:AlternateContent>
      </w:r>
    </w:p>
    <w:p w14:paraId="566C508A" w14:textId="77777777" w:rsidR="000F0A48" w:rsidRDefault="000F0A48" w:rsidP="000F0A48">
      <w:pPr>
        <w:jc w:val="center"/>
        <w:rPr>
          <w:rFonts w:ascii="Arial" w:hAnsi="Arial" w:cs="Arial"/>
          <w:b/>
          <w:bCs/>
          <w:sz w:val="18"/>
        </w:rPr>
      </w:pPr>
    </w:p>
    <w:p w14:paraId="145AA0F7" w14:textId="77777777" w:rsidR="000F0A48" w:rsidRDefault="000F0A48" w:rsidP="000F0A48">
      <w:pPr>
        <w:jc w:val="center"/>
        <w:rPr>
          <w:rFonts w:ascii="Arial" w:hAnsi="Arial" w:cs="Arial"/>
          <w:b/>
          <w:bCs/>
          <w:sz w:val="18"/>
        </w:rPr>
      </w:pPr>
    </w:p>
    <w:p w14:paraId="73DDED9B" w14:textId="77777777" w:rsidR="000F0A48" w:rsidRDefault="000F0A48" w:rsidP="000F0A48">
      <w:pPr>
        <w:jc w:val="center"/>
        <w:rPr>
          <w:rFonts w:ascii="Arial" w:hAnsi="Arial" w:cs="Arial"/>
          <w:b/>
          <w:bCs/>
          <w:sz w:val="18"/>
        </w:rPr>
      </w:pPr>
    </w:p>
    <w:p w14:paraId="23F15742" w14:textId="77777777" w:rsidR="000F0A48" w:rsidRPr="00CA54C3" w:rsidRDefault="000F0A48" w:rsidP="000F0A48">
      <w:pPr>
        <w:rPr>
          <w:rFonts w:ascii="Arial" w:hAnsi="Arial" w:cs="Arial"/>
          <w:b/>
          <w:bCs/>
          <w:sz w:val="12"/>
        </w:rPr>
      </w:pPr>
    </w:p>
    <w:p w14:paraId="7CAD53DE" w14:textId="77777777" w:rsidR="000F0A48" w:rsidRDefault="000F0A48" w:rsidP="000F0A48"/>
    <w:p w14:paraId="20776423" w14:textId="6AC44D99" w:rsidR="00316565" w:rsidRPr="000F0A48" w:rsidRDefault="003C41CA" w:rsidP="000F0A4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25FA77" wp14:editId="37CA803E">
                <wp:simplePos x="0" y="0"/>
                <wp:positionH relativeFrom="column">
                  <wp:posOffset>3620135</wp:posOffset>
                </wp:positionH>
                <wp:positionV relativeFrom="paragraph">
                  <wp:posOffset>1306195</wp:posOffset>
                </wp:positionV>
                <wp:extent cx="3590925" cy="7496175"/>
                <wp:effectExtent l="0" t="0" r="28575" b="28575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0925" cy="7496175"/>
                        </a:xfrm>
                        <a:prstGeom prst="roundRect">
                          <a:avLst>
                            <a:gd name="adj" fmla="val 5315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642ECD" w14:textId="77777777" w:rsidR="005415F1" w:rsidRPr="00762799" w:rsidRDefault="005415F1" w:rsidP="005415F1">
                            <w:pPr>
                              <w:rPr>
                                <w:sz w:val="6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5360" w:type="dxa"/>
                              <w:tblInd w:w="142" w:type="dxa"/>
                              <w:tblBorders>
                                <w:bottom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59"/>
                              <w:gridCol w:w="1842"/>
                              <w:gridCol w:w="567"/>
                              <w:gridCol w:w="426"/>
                              <w:gridCol w:w="1566"/>
                            </w:tblGrid>
                            <w:tr w:rsidR="00560E08" w:rsidRPr="006C4778" w14:paraId="29C6C68E" w14:textId="77777777" w:rsidTr="003907C5">
                              <w:trPr>
                                <w:cantSplit/>
                                <w:trHeight w:val="352"/>
                              </w:trPr>
                              <w:tc>
                                <w:tcPr>
                                  <w:tcW w:w="336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FFFFFF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6664556C" w14:textId="77777777" w:rsidR="00560E08" w:rsidRPr="006C4778" w:rsidRDefault="00A3152B" w:rsidP="005415F1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6"/>
                                    </w:rPr>
                                    <w:t>ASHP Service Record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gridSpan w:val="2"/>
                                  <w:tcBorders>
                                    <w:top w:val="nil"/>
                                    <w:left w:val="single" w:sz="4" w:space="0" w:color="FFFFFF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322E001A" w14:textId="77777777" w:rsidR="00560E08" w:rsidRPr="006C4778" w:rsidRDefault="00C17B2F" w:rsidP="00C17B2F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Passed YES / NO / NA</w:t>
                                  </w:r>
                                </w:p>
                              </w:tc>
                            </w:tr>
                            <w:tr w:rsidR="00A44133" w:rsidRPr="006C4778" w14:paraId="419563B2" w14:textId="77777777" w:rsidTr="00C17B2F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336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9BBF8A6" w14:textId="77777777" w:rsidR="00A44133" w:rsidRPr="00C17B2F" w:rsidRDefault="00A3152B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C17B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Make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B3EC196" w14:textId="77777777" w:rsidR="00A44133" w:rsidRPr="00C17B2F" w:rsidRDefault="00C17B2F" w:rsidP="00C17B2F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[BA]</w:t>
                                  </w:r>
                                </w:p>
                              </w:tc>
                            </w:tr>
                            <w:tr w:rsidR="00A3152B" w:rsidRPr="006C4778" w14:paraId="6B70D55B" w14:textId="77777777" w:rsidTr="00C17B2F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336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B1E7317" w14:textId="77777777" w:rsidR="00A3152B" w:rsidRPr="00C17B2F" w:rsidRDefault="00A3152B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C17B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A320182" w14:textId="77777777" w:rsidR="00A3152B" w:rsidRPr="00C17B2F" w:rsidRDefault="00C17B2F" w:rsidP="00C17B2F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[BB]</w:t>
                                  </w:r>
                                </w:p>
                              </w:tc>
                            </w:tr>
                            <w:tr w:rsidR="00A3152B" w:rsidRPr="006C4778" w14:paraId="78784116" w14:textId="77777777" w:rsidTr="00C17B2F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336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2B5EB15" w14:textId="77777777" w:rsidR="00A3152B" w:rsidRPr="00C17B2F" w:rsidRDefault="00A3152B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C17B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8087B89" w14:textId="77777777" w:rsidR="00A3152B" w:rsidRPr="00C17B2F" w:rsidRDefault="00C17B2F" w:rsidP="00C17B2F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[BC]</w:t>
                                  </w:r>
                                </w:p>
                              </w:tc>
                            </w:tr>
                            <w:tr w:rsidR="00A3152B" w:rsidRPr="006C4778" w14:paraId="3081D57D" w14:textId="77777777" w:rsidTr="00613D43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336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3865CED2" w14:textId="77777777" w:rsidR="00A3152B" w:rsidRPr="00A3152B" w:rsidRDefault="00A3152B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A3152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4"/>
                                    </w:rPr>
                                    <w:t>Service Schedule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34BC226F" w14:textId="77777777" w:rsidR="00A3152B" w:rsidRPr="00C17B2F" w:rsidRDefault="00A3152B" w:rsidP="00C17B2F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3152B" w:rsidRPr="006C4778" w14:paraId="16F66899" w14:textId="77777777" w:rsidTr="00C17B2F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336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FE7FC17" w14:textId="77777777" w:rsidR="00A3152B" w:rsidRPr="00C17B2F" w:rsidRDefault="00A3152B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C17B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Visual inspection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1BEFCD7" w14:textId="77777777" w:rsidR="00A3152B" w:rsidRPr="00C17B2F" w:rsidRDefault="00C17B2F" w:rsidP="00C17B2F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[BD]</w:t>
                                  </w:r>
                                </w:p>
                              </w:tc>
                            </w:tr>
                            <w:tr w:rsidR="00A3152B" w:rsidRPr="006C4778" w14:paraId="520CC941" w14:textId="77777777" w:rsidTr="00C17B2F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336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6177AAC" w14:textId="77777777" w:rsidR="00A3152B" w:rsidRPr="00C17B2F" w:rsidRDefault="00A3152B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C17B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Electrical Safety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DC9CEBB" w14:textId="77777777" w:rsidR="00A3152B" w:rsidRPr="00C17B2F" w:rsidRDefault="00C17B2F" w:rsidP="00C17B2F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[BE]</w:t>
                                  </w:r>
                                </w:p>
                              </w:tc>
                            </w:tr>
                            <w:tr w:rsidR="00A3152B" w:rsidRPr="006C4778" w14:paraId="5222ED30" w14:textId="77777777" w:rsidTr="00C17B2F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336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F919CFA" w14:textId="77777777" w:rsidR="00A3152B" w:rsidRPr="00C17B2F" w:rsidRDefault="00A3152B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C17B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Filter cleaned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03FFEE9" w14:textId="77777777" w:rsidR="00A3152B" w:rsidRPr="00C17B2F" w:rsidRDefault="00C17B2F" w:rsidP="00C17B2F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[BF]</w:t>
                                  </w:r>
                                </w:p>
                              </w:tc>
                            </w:tr>
                            <w:tr w:rsidR="00A3152B" w:rsidRPr="006C4778" w14:paraId="3BB2D0BE" w14:textId="77777777" w:rsidTr="00C17B2F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336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0F21B4A" w14:textId="77777777" w:rsidR="00A3152B" w:rsidRPr="00C17B2F" w:rsidRDefault="00A3152B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C17B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Anti-Freeze Level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30D98FD" w14:textId="77777777" w:rsidR="00A3152B" w:rsidRPr="00C17B2F" w:rsidRDefault="00C17B2F" w:rsidP="00C17B2F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[BG]</w:t>
                                  </w:r>
                                </w:p>
                              </w:tc>
                            </w:tr>
                            <w:tr w:rsidR="00A3152B" w:rsidRPr="006C4778" w14:paraId="72F0CA42" w14:textId="77777777" w:rsidTr="00C17B2F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336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5FED0A8" w14:textId="77777777" w:rsidR="00A3152B" w:rsidRPr="00C17B2F" w:rsidRDefault="00A3152B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C17B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Flow level check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B97A063" w14:textId="77777777" w:rsidR="00A3152B" w:rsidRPr="00C17B2F" w:rsidRDefault="00C17B2F" w:rsidP="00C17B2F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[BH]</w:t>
                                  </w:r>
                                </w:p>
                              </w:tc>
                            </w:tr>
                            <w:tr w:rsidR="00A3152B" w:rsidRPr="006C4778" w14:paraId="31F50B9F" w14:textId="77777777" w:rsidTr="00C17B2F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336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A8C2D15" w14:textId="77777777" w:rsidR="00A3152B" w:rsidRPr="00C17B2F" w:rsidRDefault="00A3152B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C17B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Evaporator cleaned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EAA2FB6" w14:textId="77777777" w:rsidR="00A3152B" w:rsidRPr="00C17B2F" w:rsidRDefault="00C17B2F" w:rsidP="00C17B2F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[BI]</w:t>
                                  </w:r>
                                </w:p>
                              </w:tc>
                            </w:tr>
                            <w:tr w:rsidR="00A3152B" w:rsidRPr="006C4778" w14:paraId="183527F0" w14:textId="77777777" w:rsidTr="00C17B2F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336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0CB9693" w14:textId="77777777" w:rsidR="00A3152B" w:rsidRPr="00C17B2F" w:rsidRDefault="00A3152B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C17B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User shown correct operation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D5C47A4" w14:textId="77777777" w:rsidR="00A3152B" w:rsidRPr="00C17B2F" w:rsidRDefault="00C17B2F" w:rsidP="00C17B2F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[BJ]</w:t>
                                  </w:r>
                                </w:p>
                              </w:tc>
                            </w:tr>
                            <w:tr w:rsidR="00A3152B" w:rsidRPr="006C4778" w14:paraId="11E70116" w14:textId="77777777" w:rsidTr="00C17B2F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336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A49CEFF" w14:textId="77777777" w:rsidR="00A3152B" w:rsidRPr="00C17B2F" w:rsidRDefault="00A3152B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C17B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Immersion Stat Check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C96D7F1" w14:textId="77777777" w:rsidR="00A3152B" w:rsidRPr="00C17B2F" w:rsidRDefault="00C17B2F" w:rsidP="00C17B2F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[BK]</w:t>
                                  </w:r>
                                </w:p>
                              </w:tc>
                            </w:tr>
                            <w:tr w:rsidR="00A3152B" w:rsidRPr="006C4778" w14:paraId="149E58B8" w14:textId="77777777" w:rsidTr="00C17B2F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336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62155DF" w14:textId="77777777" w:rsidR="00A3152B" w:rsidRPr="00C17B2F" w:rsidRDefault="00A3152B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C17B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Smoke / Co Alarm Check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7E844A6" w14:textId="77777777" w:rsidR="00A3152B" w:rsidRPr="00C17B2F" w:rsidRDefault="00C17B2F" w:rsidP="00C17B2F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[BL]</w:t>
                                  </w:r>
                                </w:p>
                              </w:tc>
                            </w:tr>
                            <w:tr w:rsidR="00A3152B" w:rsidRPr="006C4778" w14:paraId="588FB055" w14:textId="77777777" w:rsidTr="00C17B2F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336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9BE381A" w14:textId="77777777" w:rsidR="00A3152B" w:rsidRPr="00C17B2F" w:rsidRDefault="00A3152B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C17B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Non-Evasive leak check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17B0C32" w14:textId="77777777" w:rsidR="00A3152B" w:rsidRPr="00C17B2F" w:rsidRDefault="00C17B2F" w:rsidP="00C17B2F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[BM]</w:t>
                                  </w:r>
                                </w:p>
                              </w:tc>
                            </w:tr>
                            <w:tr w:rsidR="00A3152B" w:rsidRPr="006C4778" w14:paraId="1CD42DB0" w14:textId="77777777" w:rsidTr="00C17B2F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336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B6C8260" w14:textId="77777777" w:rsidR="00A3152B" w:rsidRPr="00C17B2F" w:rsidRDefault="00A3152B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C17B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Refrigerant type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CD25A05" w14:textId="77777777" w:rsidR="00A3152B" w:rsidRPr="00C17B2F" w:rsidRDefault="00C17B2F" w:rsidP="00C17B2F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[BN]</w:t>
                                  </w:r>
                                </w:p>
                              </w:tc>
                            </w:tr>
                            <w:tr w:rsidR="00A3152B" w:rsidRPr="006C4778" w14:paraId="20B18784" w14:textId="77777777" w:rsidTr="00613D43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360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12E97170" w14:textId="77777777" w:rsidR="00A3152B" w:rsidRPr="003D2D2F" w:rsidRDefault="003D2D2F" w:rsidP="00A3152B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3D2D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4"/>
                                    </w:rPr>
                                    <w:t>Defects Found</w:t>
                                  </w:r>
                                </w:p>
                              </w:tc>
                            </w:tr>
                            <w:tr w:rsidR="00A3152B" w:rsidRPr="006C4778" w14:paraId="41C62742" w14:textId="77777777" w:rsidTr="00C17B2F">
                              <w:trPr>
                                <w:cantSplit/>
                                <w:trHeight w:val="1429"/>
                              </w:trPr>
                              <w:tc>
                                <w:tcPr>
                                  <w:tcW w:w="5360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55A8A4C6" w14:textId="77777777" w:rsidR="00A3152B" w:rsidRDefault="00C17B2F" w:rsidP="002D3949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[BO]</w:t>
                                  </w:r>
                                </w:p>
                              </w:tc>
                            </w:tr>
                            <w:tr w:rsidR="00A3152B" w:rsidRPr="006C4778" w14:paraId="57E2ADDE" w14:textId="77777777" w:rsidTr="00613D43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360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69DCD4F5" w14:textId="77777777" w:rsidR="00A3152B" w:rsidRPr="003D2D2F" w:rsidRDefault="003D2D2F" w:rsidP="003D2D2F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3D2D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4"/>
                                    </w:rPr>
                                    <w:t>Remedial Works Required</w:t>
                                  </w:r>
                                </w:p>
                              </w:tc>
                            </w:tr>
                            <w:tr w:rsidR="003D2D2F" w:rsidRPr="006C4778" w14:paraId="43A509F3" w14:textId="77777777" w:rsidTr="00AA7AEE">
                              <w:trPr>
                                <w:cantSplit/>
                                <w:trHeight w:val="1401"/>
                              </w:trPr>
                              <w:tc>
                                <w:tcPr>
                                  <w:tcW w:w="5360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2E3508F2" w14:textId="77777777" w:rsidR="003D2D2F" w:rsidRDefault="00C17B2F" w:rsidP="002D3949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[BP]</w:t>
                                  </w:r>
                                </w:p>
                              </w:tc>
                            </w:tr>
                            <w:tr w:rsidR="003D2D2F" w:rsidRPr="006C4778" w14:paraId="770BB848" w14:textId="77777777" w:rsidTr="00613D43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360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2D7B878B" w14:textId="77777777" w:rsidR="003D2D2F" w:rsidRPr="003D2D2F" w:rsidRDefault="003D2D2F" w:rsidP="003D2D2F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3D2D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4"/>
                                    </w:rPr>
                                    <w:t>Safety Record issued by:</w:t>
                                  </w:r>
                                </w:p>
                              </w:tc>
                            </w:tr>
                            <w:tr w:rsidR="003D2D2F" w:rsidRPr="006C4778" w14:paraId="082E0903" w14:textId="77777777" w:rsidTr="00DC5ED1">
                              <w:trPr>
                                <w:cantSplit/>
                                <w:trHeight w:val="530"/>
                              </w:trPr>
                              <w:tc>
                                <w:tcPr>
                                  <w:tcW w:w="9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7A9ABBA" w14:textId="77777777" w:rsidR="003D2D2F" w:rsidRPr="00451934" w:rsidRDefault="002D3949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Signed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32DC4ED" w14:textId="3C6BF57D" w:rsidR="003D2D2F" w:rsidRPr="00451934" w:rsidRDefault="008E0F39" w:rsidP="008E0F39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11" w:name="EngSig2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1"/>
                                </w:p>
                              </w:tc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DE8A770" w14:textId="77777777" w:rsidR="003D2D2F" w:rsidRDefault="002D3949" w:rsidP="000A7F80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Print Name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16C70BF" w14:textId="77777777" w:rsidR="003D2D2F" w:rsidRPr="00C17B2F" w:rsidRDefault="00C17B2F" w:rsidP="002D3949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[BR]</w:t>
                                  </w:r>
                                </w:p>
                              </w:tc>
                            </w:tr>
                            <w:tr w:rsidR="002D3949" w:rsidRPr="006C4778" w14:paraId="72B08C61" w14:textId="77777777" w:rsidTr="002D3949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9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91C5F5A" w14:textId="77777777" w:rsidR="002D3949" w:rsidRPr="00451934" w:rsidRDefault="002D3949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082E06F" w14:textId="77777777" w:rsidR="002D3949" w:rsidRPr="00C17B2F" w:rsidRDefault="00C17B2F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[BS]</w:t>
                                  </w:r>
                                </w:p>
                              </w:tc>
                              <w:tc>
                                <w:tcPr>
                                  <w:tcW w:w="255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7E8A28B" w14:textId="77777777" w:rsidR="002D3949" w:rsidRDefault="002D3949" w:rsidP="000A7F80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3D2D2F" w:rsidRPr="006C4778" w14:paraId="61D338C8" w14:textId="77777777" w:rsidTr="00613D43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360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7A066164" w14:textId="77777777" w:rsidR="003D2D2F" w:rsidRDefault="002D3949" w:rsidP="003D2D2F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4"/>
                                    </w:rPr>
                                    <w:t>Received</w:t>
                                  </w:r>
                                  <w:r w:rsidR="003D2D2F" w:rsidRPr="003D2D2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4"/>
                                    </w:rPr>
                                    <w:t xml:space="preserve"> by:</w:t>
                                  </w:r>
                                </w:p>
                              </w:tc>
                            </w:tr>
                            <w:tr w:rsidR="003D2D2F" w:rsidRPr="006C4778" w14:paraId="613A5237" w14:textId="77777777" w:rsidTr="002D3949">
                              <w:trPr>
                                <w:cantSplit/>
                                <w:trHeight w:val="539"/>
                              </w:trPr>
                              <w:tc>
                                <w:tcPr>
                                  <w:tcW w:w="9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F362971" w14:textId="77777777" w:rsidR="003D2D2F" w:rsidRPr="00451934" w:rsidRDefault="002D3949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Signed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BE0DD9E" w14:textId="2D61BBD0" w:rsidR="003D2D2F" w:rsidRPr="00451934" w:rsidRDefault="008E0F39" w:rsidP="008E0F39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12" w:name="CustSig2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2"/>
                                </w:p>
                              </w:tc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CA2E31E" w14:textId="77777777" w:rsidR="003D2D2F" w:rsidRDefault="002D3949" w:rsidP="000A7F80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Print Name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FEFE53D" w14:textId="77777777" w:rsidR="003D2D2F" w:rsidRPr="00C17B2F" w:rsidRDefault="00C17B2F" w:rsidP="002D3949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[BU]</w:t>
                                  </w:r>
                                </w:p>
                              </w:tc>
                            </w:tr>
                            <w:tr w:rsidR="002D3949" w:rsidRPr="006C4778" w14:paraId="78556553" w14:textId="77777777" w:rsidTr="002D3949">
                              <w:trPr>
                                <w:cantSplit/>
                                <w:trHeight w:val="419"/>
                              </w:trPr>
                              <w:tc>
                                <w:tcPr>
                                  <w:tcW w:w="2801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570E7F7" w14:textId="77777777" w:rsidR="002D3949" w:rsidRPr="004B29EA" w:rsidRDefault="00AA7AEE" w:rsidP="00AA7AEE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color w:val="FFFFFF"/>
                                      <w:sz w:val="16"/>
                                      <w:szCs w:val="14"/>
                                    </w:rPr>
                                  </w:pPr>
                                  <w:r w:rsidRPr="004B29EA">
                                    <w:rPr>
                                      <w:rFonts w:ascii="Arial" w:hAnsi="Arial" w:cs="Arial"/>
                                      <w:bCs/>
                                      <w:color w:val="FFFFFF"/>
                                      <w:sz w:val="16"/>
                                      <w:szCs w:val="14"/>
                                    </w:rPr>
                                    <w:t>[BV]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77FBC5C" w14:textId="77777777" w:rsidR="002D3949" w:rsidRDefault="002D3949" w:rsidP="000A7F80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A69CFCA" w14:textId="55B6E32F" w:rsidR="002D3949" w:rsidRPr="009668E6" w:rsidRDefault="009668E6" w:rsidP="002D3949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[BW]</w:t>
                                  </w:r>
                                </w:p>
                              </w:tc>
                            </w:tr>
                          </w:tbl>
                          <w:p w14:paraId="7F1D2566" w14:textId="77777777" w:rsidR="005415F1" w:rsidRDefault="005415F1" w:rsidP="005415F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25FA77" id="Text Box 12" o:spid="_x0000_s1027" style="position:absolute;margin-left:285.05pt;margin-top:102.85pt;width:282.75pt;height:590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4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" fillcolor="#a5a5a5" strokeweight="2pt">
                <v:textbox inset="0,0,0,0">
                  <w:txbxContent>
                    <w:p w14:paraId="68642ECD" w14:textId="77777777" w:rsidR="005415F1" w:rsidRPr="00762799" w:rsidRDefault="005415F1" w:rsidP="005415F1">
                      <w:pPr>
                        <w:rPr>
                          <w:sz w:val="6"/>
                          <w:szCs w:val="8"/>
                        </w:rPr>
                      </w:pPr>
                    </w:p>
                    <w:tbl>
                      <w:tblPr>
                        <w:tblW w:w="5360" w:type="dxa"/>
                        <w:tblInd w:w="142" w:type="dxa"/>
                        <w:tblBorders>
                          <w:bottom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959"/>
                        <w:gridCol w:w="1842"/>
                        <w:gridCol w:w="567"/>
                        <w:gridCol w:w="426"/>
                        <w:gridCol w:w="1566"/>
                      </w:tblGrid>
                      <w:tr w:rsidR="00560E08" w:rsidRPr="006C4778" w14:paraId="29C6C68E" w14:textId="77777777" w:rsidTr="003907C5">
                        <w:trPr>
                          <w:cantSplit/>
                          <w:trHeight w:val="352"/>
                        </w:trPr>
                        <w:tc>
                          <w:tcPr>
                            <w:tcW w:w="336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FFFFFF"/>
                            </w:tcBorders>
                            <w:shd w:val="clear" w:color="auto" w:fill="FFF2CC"/>
                            <w:vAlign w:val="center"/>
                          </w:tcPr>
                          <w:p w14:paraId="6664556C" w14:textId="77777777" w:rsidR="00560E08" w:rsidRPr="006C4778" w:rsidRDefault="00A3152B" w:rsidP="005415F1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>ASHP Service Record</w:t>
                            </w:r>
                          </w:p>
                        </w:tc>
                        <w:tc>
                          <w:tcPr>
                            <w:tcW w:w="1992" w:type="dxa"/>
                            <w:gridSpan w:val="2"/>
                            <w:tcBorders>
                              <w:top w:val="nil"/>
                              <w:left w:val="single" w:sz="4" w:space="0" w:color="FFFFFF"/>
                              <w:bottom w:val="single" w:sz="4" w:space="0" w:color="auto"/>
                              <w:right w:val="nil"/>
                            </w:tcBorders>
                            <w:shd w:val="clear" w:color="auto" w:fill="FFF2CC"/>
                            <w:vAlign w:val="center"/>
                          </w:tcPr>
                          <w:p w14:paraId="322E001A" w14:textId="77777777" w:rsidR="00560E08" w:rsidRPr="006C4778" w:rsidRDefault="00C17B2F" w:rsidP="00C17B2F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Passed YES / NO / NA</w:t>
                            </w:r>
                          </w:p>
                        </w:tc>
                      </w:tr>
                      <w:tr w:rsidR="00A44133" w:rsidRPr="006C4778" w14:paraId="419563B2" w14:textId="77777777" w:rsidTr="00C17B2F">
                        <w:trPr>
                          <w:cantSplit/>
                          <w:trHeight w:val="340"/>
                        </w:trPr>
                        <w:tc>
                          <w:tcPr>
                            <w:tcW w:w="336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9BBF8A6" w14:textId="77777777" w:rsidR="00A44133" w:rsidRPr="00C17B2F" w:rsidRDefault="00A3152B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C17B2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Make</w:t>
                            </w:r>
                          </w:p>
                        </w:tc>
                        <w:tc>
                          <w:tcPr>
                            <w:tcW w:w="199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B3EC196" w14:textId="77777777" w:rsidR="00A44133" w:rsidRPr="00C17B2F" w:rsidRDefault="00C17B2F" w:rsidP="00C17B2F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[BA]</w:t>
                            </w:r>
                          </w:p>
                        </w:tc>
                      </w:tr>
                      <w:tr w:rsidR="00A3152B" w:rsidRPr="006C4778" w14:paraId="6B70D55B" w14:textId="77777777" w:rsidTr="00C17B2F">
                        <w:trPr>
                          <w:cantSplit/>
                          <w:trHeight w:val="340"/>
                        </w:trPr>
                        <w:tc>
                          <w:tcPr>
                            <w:tcW w:w="336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B1E7317" w14:textId="77777777" w:rsidR="00A3152B" w:rsidRPr="00C17B2F" w:rsidRDefault="00A3152B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C17B2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199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A320182" w14:textId="77777777" w:rsidR="00A3152B" w:rsidRPr="00C17B2F" w:rsidRDefault="00C17B2F" w:rsidP="00C17B2F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[BB]</w:t>
                            </w:r>
                          </w:p>
                        </w:tc>
                      </w:tr>
                      <w:tr w:rsidR="00A3152B" w:rsidRPr="006C4778" w14:paraId="78784116" w14:textId="77777777" w:rsidTr="00C17B2F">
                        <w:trPr>
                          <w:cantSplit/>
                          <w:trHeight w:val="340"/>
                        </w:trPr>
                        <w:tc>
                          <w:tcPr>
                            <w:tcW w:w="336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2B5EB15" w14:textId="77777777" w:rsidR="00A3152B" w:rsidRPr="00C17B2F" w:rsidRDefault="00A3152B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C17B2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199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8087B89" w14:textId="77777777" w:rsidR="00A3152B" w:rsidRPr="00C17B2F" w:rsidRDefault="00C17B2F" w:rsidP="00C17B2F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[BC]</w:t>
                            </w:r>
                          </w:p>
                        </w:tc>
                      </w:tr>
                      <w:tr w:rsidR="00A3152B" w:rsidRPr="006C4778" w14:paraId="3081D57D" w14:textId="77777777" w:rsidTr="00613D43">
                        <w:trPr>
                          <w:cantSplit/>
                          <w:trHeight w:val="285"/>
                        </w:trPr>
                        <w:tc>
                          <w:tcPr>
                            <w:tcW w:w="336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/>
                            <w:vAlign w:val="center"/>
                          </w:tcPr>
                          <w:p w14:paraId="3865CED2" w14:textId="77777777" w:rsidR="00A3152B" w:rsidRPr="00A3152B" w:rsidRDefault="00A3152B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A3152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4"/>
                              </w:rPr>
                              <w:t>Service Schedule</w:t>
                            </w:r>
                          </w:p>
                        </w:tc>
                        <w:tc>
                          <w:tcPr>
                            <w:tcW w:w="199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/>
                            <w:vAlign w:val="center"/>
                          </w:tcPr>
                          <w:p w14:paraId="34BC226F" w14:textId="77777777" w:rsidR="00A3152B" w:rsidRPr="00C17B2F" w:rsidRDefault="00A3152B" w:rsidP="00C17B2F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</w:p>
                        </w:tc>
                      </w:tr>
                      <w:tr w:rsidR="00A3152B" w:rsidRPr="006C4778" w14:paraId="16F66899" w14:textId="77777777" w:rsidTr="00C17B2F">
                        <w:trPr>
                          <w:cantSplit/>
                          <w:trHeight w:val="340"/>
                        </w:trPr>
                        <w:tc>
                          <w:tcPr>
                            <w:tcW w:w="336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FE7FC17" w14:textId="77777777" w:rsidR="00A3152B" w:rsidRPr="00C17B2F" w:rsidRDefault="00A3152B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C17B2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Visual inspection</w:t>
                            </w:r>
                          </w:p>
                        </w:tc>
                        <w:tc>
                          <w:tcPr>
                            <w:tcW w:w="199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1BEFCD7" w14:textId="77777777" w:rsidR="00A3152B" w:rsidRPr="00C17B2F" w:rsidRDefault="00C17B2F" w:rsidP="00C17B2F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[BD]</w:t>
                            </w:r>
                          </w:p>
                        </w:tc>
                      </w:tr>
                      <w:tr w:rsidR="00A3152B" w:rsidRPr="006C4778" w14:paraId="520CC941" w14:textId="77777777" w:rsidTr="00C17B2F">
                        <w:trPr>
                          <w:cantSplit/>
                          <w:trHeight w:val="340"/>
                        </w:trPr>
                        <w:tc>
                          <w:tcPr>
                            <w:tcW w:w="336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6177AAC" w14:textId="77777777" w:rsidR="00A3152B" w:rsidRPr="00C17B2F" w:rsidRDefault="00A3152B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C17B2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Electrical Safety</w:t>
                            </w:r>
                          </w:p>
                        </w:tc>
                        <w:tc>
                          <w:tcPr>
                            <w:tcW w:w="199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DC9CEBB" w14:textId="77777777" w:rsidR="00A3152B" w:rsidRPr="00C17B2F" w:rsidRDefault="00C17B2F" w:rsidP="00C17B2F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[BE]</w:t>
                            </w:r>
                          </w:p>
                        </w:tc>
                      </w:tr>
                      <w:tr w:rsidR="00A3152B" w:rsidRPr="006C4778" w14:paraId="5222ED30" w14:textId="77777777" w:rsidTr="00C17B2F">
                        <w:trPr>
                          <w:cantSplit/>
                          <w:trHeight w:val="340"/>
                        </w:trPr>
                        <w:tc>
                          <w:tcPr>
                            <w:tcW w:w="336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F919CFA" w14:textId="77777777" w:rsidR="00A3152B" w:rsidRPr="00C17B2F" w:rsidRDefault="00A3152B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C17B2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Filter cleaned</w:t>
                            </w:r>
                          </w:p>
                        </w:tc>
                        <w:tc>
                          <w:tcPr>
                            <w:tcW w:w="199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03FFEE9" w14:textId="77777777" w:rsidR="00A3152B" w:rsidRPr="00C17B2F" w:rsidRDefault="00C17B2F" w:rsidP="00C17B2F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[BF]</w:t>
                            </w:r>
                          </w:p>
                        </w:tc>
                      </w:tr>
                      <w:tr w:rsidR="00A3152B" w:rsidRPr="006C4778" w14:paraId="3BB2D0BE" w14:textId="77777777" w:rsidTr="00C17B2F">
                        <w:trPr>
                          <w:cantSplit/>
                          <w:trHeight w:val="340"/>
                        </w:trPr>
                        <w:tc>
                          <w:tcPr>
                            <w:tcW w:w="336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0F21B4A" w14:textId="77777777" w:rsidR="00A3152B" w:rsidRPr="00C17B2F" w:rsidRDefault="00A3152B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C17B2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Anti-Freeze Level</w:t>
                            </w:r>
                          </w:p>
                        </w:tc>
                        <w:tc>
                          <w:tcPr>
                            <w:tcW w:w="199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30D98FD" w14:textId="77777777" w:rsidR="00A3152B" w:rsidRPr="00C17B2F" w:rsidRDefault="00C17B2F" w:rsidP="00C17B2F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[BG]</w:t>
                            </w:r>
                          </w:p>
                        </w:tc>
                      </w:tr>
                      <w:tr w:rsidR="00A3152B" w:rsidRPr="006C4778" w14:paraId="72F0CA42" w14:textId="77777777" w:rsidTr="00C17B2F">
                        <w:trPr>
                          <w:cantSplit/>
                          <w:trHeight w:val="340"/>
                        </w:trPr>
                        <w:tc>
                          <w:tcPr>
                            <w:tcW w:w="336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5FED0A8" w14:textId="77777777" w:rsidR="00A3152B" w:rsidRPr="00C17B2F" w:rsidRDefault="00A3152B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C17B2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Flow level check</w:t>
                            </w:r>
                          </w:p>
                        </w:tc>
                        <w:tc>
                          <w:tcPr>
                            <w:tcW w:w="199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B97A063" w14:textId="77777777" w:rsidR="00A3152B" w:rsidRPr="00C17B2F" w:rsidRDefault="00C17B2F" w:rsidP="00C17B2F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[BH]</w:t>
                            </w:r>
                          </w:p>
                        </w:tc>
                      </w:tr>
                      <w:tr w:rsidR="00A3152B" w:rsidRPr="006C4778" w14:paraId="31F50B9F" w14:textId="77777777" w:rsidTr="00C17B2F">
                        <w:trPr>
                          <w:cantSplit/>
                          <w:trHeight w:val="340"/>
                        </w:trPr>
                        <w:tc>
                          <w:tcPr>
                            <w:tcW w:w="336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A8C2D15" w14:textId="77777777" w:rsidR="00A3152B" w:rsidRPr="00C17B2F" w:rsidRDefault="00A3152B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C17B2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Evaporator cleaned</w:t>
                            </w:r>
                          </w:p>
                        </w:tc>
                        <w:tc>
                          <w:tcPr>
                            <w:tcW w:w="199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EAA2FB6" w14:textId="77777777" w:rsidR="00A3152B" w:rsidRPr="00C17B2F" w:rsidRDefault="00C17B2F" w:rsidP="00C17B2F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[BI]</w:t>
                            </w:r>
                          </w:p>
                        </w:tc>
                      </w:tr>
                      <w:tr w:rsidR="00A3152B" w:rsidRPr="006C4778" w14:paraId="183527F0" w14:textId="77777777" w:rsidTr="00C17B2F">
                        <w:trPr>
                          <w:cantSplit/>
                          <w:trHeight w:val="340"/>
                        </w:trPr>
                        <w:tc>
                          <w:tcPr>
                            <w:tcW w:w="336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0CB9693" w14:textId="77777777" w:rsidR="00A3152B" w:rsidRPr="00C17B2F" w:rsidRDefault="00A3152B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C17B2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User shown correct operation</w:t>
                            </w:r>
                          </w:p>
                        </w:tc>
                        <w:tc>
                          <w:tcPr>
                            <w:tcW w:w="199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D5C47A4" w14:textId="77777777" w:rsidR="00A3152B" w:rsidRPr="00C17B2F" w:rsidRDefault="00C17B2F" w:rsidP="00C17B2F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[BJ]</w:t>
                            </w:r>
                          </w:p>
                        </w:tc>
                      </w:tr>
                      <w:tr w:rsidR="00A3152B" w:rsidRPr="006C4778" w14:paraId="11E70116" w14:textId="77777777" w:rsidTr="00C17B2F">
                        <w:trPr>
                          <w:cantSplit/>
                          <w:trHeight w:val="340"/>
                        </w:trPr>
                        <w:tc>
                          <w:tcPr>
                            <w:tcW w:w="336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A49CEFF" w14:textId="77777777" w:rsidR="00A3152B" w:rsidRPr="00C17B2F" w:rsidRDefault="00A3152B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C17B2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Immersion Stat Check</w:t>
                            </w:r>
                          </w:p>
                        </w:tc>
                        <w:tc>
                          <w:tcPr>
                            <w:tcW w:w="199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C96D7F1" w14:textId="77777777" w:rsidR="00A3152B" w:rsidRPr="00C17B2F" w:rsidRDefault="00C17B2F" w:rsidP="00C17B2F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[BK]</w:t>
                            </w:r>
                          </w:p>
                        </w:tc>
                      </w:tr>
                      <w:tr w:rsidR="00A3152B" w:rsidRPr="006C4778" w14:paraId="149E58B8" w14:textId="77777777" w:rsidTr="00C17B2F">
                        <w:trPr>
                          <w:cantSplit/>
                          <w:trHeight w:val="340"/>
                        </w:trPr>
                        <w:tc>
                          <w:tcPr>
                            <w:tcW w:w="336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62155DF" w14:textId="77777777" w:rsidR="00A3152B" w:rsidRPr="00C17B2F" w:rsidRDefault="00A3152B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C17B2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Smoke / Co Alarm Check</w:t>
                            </w:r>
                          </w:p>
                        </w:tc>
                        <w:tc>
                          <w:tcPr>
                            <w:tcW w:w="199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7E844A6" w14:textId="77777777" w:rsidR="00A3152B" w:rsidRPr="00C17B2F" w:rsidRDefault="00C17B2F" w:rsidP="00C17B2F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[BL]</w:t>
                            </w:r>
                          </w:p>
                        </w:tc>
                      </w:tr>
                      <w:tr w:rsidR="00A3152B" w:rsidRPr="006C4778" w14:paraId="588FB055" w14:textId="77777777" w:rsidTr="00C17B2F">
                        <w:trPr>
                          <w:cantSplit/>
                          <w:trHeight w:val="340"/>
                        </w:trPr>
                        <w:tc>
                          <w:tcPr>
                            <w:tcW w:w="336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9BE381A" w14:textId="77777777" w:rsidR="00A3152B" w:rsidRPr="00C17B2F" w:rsidRDefault="00A3152B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C17B2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Non-Evasive leak check</w:t>
                            </w:r>
                          </w:p>
                        </w:tc>
                        <w:tc>
                          <w:tcPr>
                            <w:tcW w:w="199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17B0C32" w14:textId="77777777" w:rsidR="00A3152B" w:rsidRPr="00C17B2F" w:rsidRDefault="00C17B2F" w:rsidP="00C17B2F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[BM]</w:t>
                            </w:r>
                          </w:p>
                        </w:tc>
                      </w:tr>
                      <w:tr w:rsidR="00A3152B" w:rsidRPr="006C4778" w14:paraId="1CD42DB0" w14:textId="77777777" w:rsidTr="00C17B2F">
                        <w:trPr>
                          <w:cantSplit/>
                          <w:trHeight w:val="340"/>
                        </w:trPr>
                        <w:tc>
                          <w:tcPr>
                            <w:tcW w:w="336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B6C8260" w14:textId="77777777" w:rsidR="00A3152B" w:rsidRPr="00C17B2F" w:rsidRDefault="00A3152B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C17B2F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Refrigerant type</w:t>
                            </w:r>
                          </w:p>
                        </w:tc>
                        <w:tc>
                          <w:tcPr>
                            <w:tcW w:w="199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CD25A05" w14:textId="77777777" w:rsidR="00A3152B" w:rsidRPr="00C17B2F" w:rsidRDefault="00C17B2F" w:rsidP="00C17B2F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[BN]</w:t>
                            </w:r>
                          </w:p>
                        </w:tc>
                      </w:tr>
                      <w:tr w:rsidR="00A3152B" w:rsidRPr="006C4778" w14:paraId="20B18784" w14:textId="77777777" w:rsidTr="00613D43">
                        <w:trPr>
                          <w:cantSplit/>
                          <w:trHeight w:val="285"/>
                        </w:trPr>
                        <w:tc>
                          <w:tcPr>
                            <w:tcW w:w="5360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/>
                            <w:vAlign w:val="center"/>
                          </w:tcPr>
                          <w:p w14:paraId="12E97170" w14:textId="77777777" w:rsidR="00A3152B" w:rsidRPr="003D2D2F" w:rsidRDefault="003D2D2F" w:rsidP="00A3152B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D2D2F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4"/>
                              </w:rPr>
                              <w:t>Defects Found</w:t>
                            </w:r>
                          </w:p>
                        </w:tc>
                      </w:tr>
                      <w:tr w:rsidR="00A3152B" w:rsidRPr="006C4778" w14:paraId="41C62742" w14:textId="77777777" w:rsidTr="00C17B2F">
                        <w:trPr>
                          <w:cantSplit/>
                          <w:trHeight w:val="1429"/>
                        </w:trPr>
                        <w:tc>
                          <w:tcPr>
                            <w:tcW w:w="5360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55A8A4C6" w14:textId="77777777" w:rsidR="00A3152B" w:rsidRDefault="00C17B2F" w:rsidP="002D3949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[BO]</w:t>
                            </w:r>
                          </w:p>
                        </w:tc>
                      </w:tr>
                      <w:tr w:rsidR="00A3152B" w:rsidRPr="006C4778" w14:paraId="57E2ADDE" w14:textId="77777777" w:rsidTr="00613D43">
                        <w:trPr>
                          <w:cantSplit/>
                          <w:trHeight w:val="285"/>
                        </w:trPr>
                        <w:tc>
                          <w:tcPr>
                            <w:tcW w:w="5360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/>
                            <w:vAlign w:val="center"/>
                          </w:tcPr>
                          <w:p w14:paraId="69DCD4F5" w14:textId="77777777" w:rsidR="00A3152B" w:rsidRPr="003D2D2F" w:rsidRDefault="003D2D2F" w:rsidP="003D2D2F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D2D2F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4"/>
                              </w:rPr>
                              <w:t>Remedial Works Required</w:t>
                            </w:r>
                          </w:p>
                        </w:tc>
                      </w:tr>
                      <w:tr w:rsidR="003D2D2F" w:rsidRPr="006C4778" w14:paraId="43A509F3" w14:textId="77777777" w:rsidTr="00AA7AEE">
                        <w:trPr>
                          <w:cantSplit/>
                          <w:trHeight w:val="1401"/>
                        </w:trPr>
                        <w:tc>
                          <w:tcPr>
                            <w:tcW w:w="5360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2E3508F2" w14:textId="77777777" w:rsidR="003D2D2F" w:rsidRDefault="00C17B2F" w:rsidP="002D3949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[BP]</w:t>
                            </w:r>
                          </w:p>
                        </w:tc>
                      </w:tr>
                      <w:tr w:rsidR="003D2D2F" w:rsidRPr="006C4778" w14:paraId="770BB848" w14:textId="77777777" w:rsidTr="00613D43">
                        <w:trPr>
                          <w:cantSplit/>
                          <w:trHeight w:val="285"/>
                        </w:trPr>
                        <w:tc>
                          <w:tcPr>
                            <w:tcW w:w="5360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/>
                            <w:vAlign w:val="center"/>
                          </w:tcPr>
                          <w:p w14:paraId="2D7B878B" w14:textId="77777777" w:rsidR="003D2D2F" w:rsidRPr="003D2D2F" w:rsidRDefault="003D2D2F" w:rsidP="003D2D2F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D2D2F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4"/>
                              </w:rPr>
                              <w:t>Safety Record issued by:</w:t>
                            </w:r>
                          </w:p>
                        </w:tc>
                      </w:tr>
                      <w:tr w:rsidR="003D2D2F" w:rsidRPr="006C4778" w14:paraId="082E0903" w14:textId="77777777" w:rsidTr="00DC5ED1">
                        <w:trPr>
                          <w:cantSplit/>
                          <w:trHeight w:val="530"/>
                        </w:trPr>
                        <w:tc>
                          <w:tcPr>
                            <w:tcW w:w="9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7A9ABBA" w14:textId="77777777" w:rsidR="003D2D2F" w:rsidRPr="00451934" w:rsidRDefault="002D3949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Signed</w:t>
                            </w:r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32DC4ED" w14:textId="3C6BF57D" w:rsidR="003D2D2F" w:rsidRPr="00451934" w:rsidRDefault="008E0F39" w:rsidP="008E0F39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13" w:name="EngSig2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3"/>
                          </w:p>
                        </w:tc>
                        <w:tc>
                          <w:tcPr>
                            <w:tcW w:w="993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DE8A770" w14:textId="77777777" w:rsidR="003D2D2F" w:rsidRDefault="002D3949" w:rsidP="000A7F80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Print Name</w:t>
                            </w:r>
                          </w:p>
                        </w:tc>
                        <w:tc>
                          <w:tcPr>
                            <w:tcW w:w="15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16C70BF" w14:textId="77777777" w:rsidR="003D2D2F" w:rsidRPr="00C17B2F" w:rsidRDefault="00C17B2F" w:rsidP="002D3949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[BR]</w:t>
                            </w:r>
                          </w:p>
                        </w:tc>
                      </w:tr>
                      <w:tr w:rsidR="002D3949" w:rsidRPr="006C4778" w14:paraId="72B08C61" w14:textId="77777777" w:rsidTr="002D3949">
                        <w:trPr>
                          <w:cantSplit/>
                          <w:trHeight w:val="285"/>
                        </w:trPr>
                        <w:tc>
                          <w:tcPr>
                            <w:tcW w:w="9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91C5F5A" w14:textId="77777777" w:rsidR="002D3949" w:rsidRPr="00451934" w:rsidRDefault="002D3949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082E06F" w14:textId="77777777" w:rsidR="002D3949" w:rsidRPr="00C17B2F" w:rsidRDefault="00C17B2F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[BS]</w:t>
                            </w:r>
                          </w:p>
                        </w:tc>
                        <w:tc>
                          <w:tcPr>
                            <w:tcW w:w="2559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7E8A28B" w14:textId="77777777" w:rsidR="002D3949" w:rsidRDefault="002D3949" w:rsidP="000A7F80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3D2D2F" w:rsidRPr="006C4778" w14:paraId="61D338C8" w14:textId="77777777" w:rsidTr="00613D43">
                        <w:trPr>
                          <w:cantSplit/>
                          <w:trHeight w:val="285"/>
                        </w:trPr>
                        <w:tc>
                          <w:tcPr>
                            <w:tcW w:w="5360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/>
                            <w:vAlign w:val="center"/>
                          </w:tcPr>
                          <w:p w14:paraId="7A066164" w14:textId="77777777" w:rsidR="003D2D2F" w:rsidRDefault="002D3949" w:rsidP="003D2D2F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4"/>
                              </w:rPr>
                              <w:t>Received</w:t>
                            </w:r>
                            <w:r w:rsidR="003D2D2F" w:rsidRPr="003D2D2F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4"/>
                              </w:rPr>
                              <w:t xml:space="preserve"> by:</w:t>
                            </w:r>
                          </w:p>
                        </w:tc>
                      </w:tr>
                      <w:tr w:rsidR="003D2D2F" w:rsidRPr="006C4778" w14:paraId="613A5237" w14:textId="77777777" w:rsidTr="002D3949">
                        <w:trPr>
                          <w:cantSplit/>
                          <w:trHeight w:val="539"/>
                        </w:trPr>
                        <w:tc>
                          <w:tcPr>
                            <w:tcW w:w="9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F362971" w14:textId="77777777" w:rsidR="003D2D2F" w:rsidRPr="00451934" w:rsidRDefault="002D3949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Signed</w:t>
                            </w:r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BE0DD9E" w14:textId="2D61BBD0" w:rsidR="003D2D2F" w:rsidRPr="00451934" w:rsidRDefault="008E0F39" w:rsidP="008E0F39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14" w:name="CustSig2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4"/>
                          </w:p>
                        </w:tc>
                        <w:tc>
                          <w:tcPr>
                            <w:tcW w:w="993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CA2E31E" w14:textId="77777777" w:rsidR="003D2D2F" w:rsidRDefault="002D3949" w:rsidP="000A7F80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Print Name</w:t>
                            </w:r>
                          </w:p>
                        </w:tc>
                        <w:tc>
                          <w:tcPr>
                            <w:tcW w:w="15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FEFE53D" w14:textId="77777777" w:rsidR="003D2D2F" w:rsidRPr="00C17B2F" w:rsidRDefault="00C17B2F" w:rsidP="002D3949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[BU]</w:t>
                            </w:r>
                          </w:p>
                        </w:tc>
                      </w:tr>
                      <w:tr w:rsidR="002D3949" w:rsidRPr="006C4778" w14:paraId="78556553" w14:textId="77777777" w:rsidTr="002D3949">
                        <w:trPr>
                          <w:cantSplit/>
                          <w:trHeight w:val="419"/>
                        </w:trPr>
                        <w:tc>
                          <w:tcPr>
                            <w:tcW w:w="2801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570E7F7" w14:textId="77777777" w:rsidR="002D3949" w:rsidRPr="004B29EA" w:rsidRDefault="00AA7AEE" w:rsidP="00AA7AEE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color w:val="FFFFFF"/>
                                <w:sz w:val="16"/>
                                <w:szCs w:val="14"/>
                              </w:rPr>
                            </w:pPr>
                            <w:r w:rsidRPr="004B29EA">
                              <w:rPr>
                                <w:rFonts w:ascii="Arial" w:hAnsi="Arial" w:cs="Arial"/>
                                <w:bCs/>
                                <w:color w:val="FFFFFF"/>
                                <w:sz w:val="16"/>
                                <w:szCs w:val="14"/>
                              </w:rPr>
                              <w:t>[BV]</w:t>
                            </w:r>
                          </w:p>
                        </w:tc>
                        <w:tc>
                          <w:tcPr>
                            <w:tcW w:w="993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77FBC5C" w14:textId="77777777" w:rsidR="002D3949" w:rsidRDefault="002D3949" w:rsidP="000A7F80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5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A69CFCA" w14:textId="55B6E32F" w:rsidR="002D3949" w:rsidRPr="009668E6" w:rsidRDefault="009668E6" w:rsidP="002D3949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[BW]</w:t>
                            </w:r>
                          </w:p>
                        </w:tc>
                      </w:tr>
                    </w:tbl>
                    <w:p w14:paraId="7F1D2566" w14:textId="77777777" w:rsidR="005415F1" w:rsidRDefault="005415F1" w:rsidP="005415F1"/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B5B937" wp14:editId="7C3E19ED">
                <wp:simplePos x="0" y="0"/>
                <wp:positionH relativeFrom="column">
                  <wp:posOffset>635</wp:posOffset>
                </wp:positionH>
                <wp:positionV relativeFrom="paragraph">
                  <wp:posOffset>1306195</wp:posOffset>
                </wp:positionV>
                <wp:extent cx="3533775" cy="7496175"/>
                <wp:effectExtent l="0" t="0" r="28575" b="28575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3775" cy="7496175"/>
                        </a:xfrm>
                        <a:prstGeom prst="roundRect">
                          <a:avLst>
                            <a:gd name="adj" fmla="val 5315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16225E" w14:textId="77777777" w:rsidR="004714AC" w:rsidRPr="00762799" w:rsidRDefault="004714AC" w:rsidP="004714AC">
                            <w:pPr>
                              <w:rPr>
                                <w:sz w:val="6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5353" w:type="dxa"/>
                              <w:tblInd w:w="142" w:type="dxa"/>
                              <w:tblBorders>
                                <w:bottom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242"/>
                              <w:gridCol w:w="1418"/>
                              <w:gridCol w:w="1275"/>
                              <w:gridCol w:w="1418"/>
                            </w:tblGrid>
                            <w:tr w:rsidR="00084614" w:rsidRPr="006C4778" w14:paraId="57E84F02" w14:textId="77777777" w:rsidTr="003907C5">
                              <w:trPr>
                                <w:cantSplit/>
                                <w:trHeight w:val="352"/>
                              </w:trPr>
                              <w:tc>
                                <w:tcPr>
                                  <w:tcW w:w="535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76312F16" w14:textId="77777777" w:rsidR="00084614" w:rsidRPr="006C4778" w:rsidRDefault="00084614" w:rsidP="00084614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6"/>
                                    </w:rPr>
                                    <w:t>Hot Water Storage Vessel Details</w:t>
                                  </w:r>
                                </w:p>
                              </w:tc>
                            </w:tr>
                            <w:tr w:rsidR="00084614" w:rsidRPr="006C4778" w14:paraId="0C2EE5AC" w14:textId="77777777" w:rsidTr="00DC5ED1">
                              <w:trPr>
                                <w:cantSplit/>
                                <w:trHeight w:val="310"/>
                              </w:trPr>
                              <w:tc>
                                <w:tcPr>
                                  <w:tcW w:w="266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62BEED9" w14:textId="77777777" w:rsidR="00084614" w:rsidRPr="002D3949" w:rsidRDefault="00084614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Make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E76BC9E" w14:textId="77777777" w:rsidR="00084614" w:rsidRPr="002D3949" w:rsidRDefault="00084614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Model</w:t>
                                  </w:r>
                                </w:p>
                              </w:tc>
                            </w:tr>
                            <w:tr w:rsidR="00084614" w:rsidRPr="006C4778" w14:paraId="4ABB15BF" w14:textId="77777777" w:rsidTr="00DC5ED1">
                              <w:trPr>
                                <w:cantSplit/>
                                <w:trHeight w:val="310"/>
                              </w:trPr>
                              <w:tc>
                                <w:tcPr>
                                  <w:tcW w:w="266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E2DBD04" w14:textId="77777777" w:rsidR="00084614" w:rsidRPr="002D3949" w:rsidRDefault="00A929B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[AA]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BB931DF" w14:textId="77777777" w:rsidR="00084614" w:rsidRPr="002D3949" w:rsidRDefault="00A929B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[AB]</w:t>
                                  </w:r>
                                </w:p>
                              </w:tc>
                            </w:tr>
                            <w:tr w:rsidR="00084614" w:rsidRPr="006C4778" w14:paraId="582856DC" w14:textId="77777777" w:rsidTr="00DC5ED1">
                              <w:trPr>
                                <w:cantSplit/>
                                <w:trHeight w:val="310"/>
                              </w:trPr>
                              <w:tc>
                                <w:tcPr>
                                  <w:tcW w:w="266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63E2325" w14:textId="77777777" w:rsidR="00084614" w:rsidRPr="002D3949" w:rsidRDefault="00084614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8D7055B" w14:textId="77777777" w:rsidR="00084614" w:rsidRPr="002D3949" w:rsidRDefault="00084614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Indirect or Direct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BF52F68" w14:textId="77777777" w:rsidR="00084614" w:rsidRPr="002D3949" w:rsidRDefault="00084614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ASHP and/or Solar or Immersion Heaters</w:t>
                                  </w:r>
                                </w:p>
                              </w:tc>
                            </w:tr>
                            <w:tr w:rsidR="00084614" w:rsidRPr="006C4778" w14:paraId="52699C03" w14:textId="77777777" w:rsidTr="00DC5ED1">
                              <w:trPr>
                                <w:cantSplit/>
                                <w:trHeight w:val="310"/>
                              </w:trPr>
                              <w:tc>
                                <w:tcPr>
                                  <w:tcW w:w="266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E992AF6" w14:textId="77777777" w:rsidR="00084614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[AC]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511EE90" w14:textId="77777777" w:rsidR="00084614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[AD]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BFA0A4A" w14:textId="77777777" w:rsidR="00084614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[AE]</w:t>
                                  </w:r>
                                </w:p>
                              </w:tc>
                            </w:tr>
                            <w:tr w:rsidR="00084614" w:rsidRPr="006C4778" w14:paraId="751F0EAB" w14:textId="77777777" w:rsidTr="00DC5ED1">
                              <w:trPr>
                                <w:cantSplit/>
                                <w:trHeight w:val="310"/>
                              </w:trPr>
                              <w:tc>
                                <w:tcPr>
                                  <w:tcW w:w="1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89304D8" w14:textId="77777777" w:rsidR="00084614" w:rsidRPr="002D3949" w:rsidRDefault="00084614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Capacity (</w:t>
                                  </w:r>
                                  <w:proofErr w:type="spellStart"/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Ltrs</w:t>
                                  </w:r>
                                  <w:proofErr w:type="spellEnd"/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B2D9F91" w14:textId="77777777" w:rsidR="00084614" w:rsidRPr="002D3949" w:rsidRDefault="00084614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Makers Warning label attached (Yes/No)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04F7A5C" w14:textId="77777777" w:rsidR="00084614" w:rsidRPr="002D3949" w:rsidRDefault="00084614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Inlet water pressure and flow rate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415D87E" w14:textId="77777777" w:rsidR="00084614" w:rsidRPr="002D3949" w:rsidRDefault="00084614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Fully commissioned (Yes/No/NA)*</w:t>
                                  </w:r>
                                </w:p>
                              </w:tc>
                            </w:tr>
                            <w:tr w:rsidR="00084614" w:rsidRPr="006C4778" w14:paraId="3D3980AE" w14:textId="77777777" w:rsidTr="00DC5ED1">
                              <w:trPr>
                                <w:cantSplit/>
                                <w:trHeight w:val="310"/>
                              </w:trPr>
                              <w:tc>
                                <w:tcPr>
                                  <w:tcW w:w="1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382BF77" w14:textId="77777777" w:rsidR="00084614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[AF]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9F81020" w14:textId="77777777" w:rsidR="00084614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[AG]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C8F5194" w14:textId="77777777" w:rsidR="00084614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[AH]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13945D9" w14:textId="77777777" w:rsidR="00084614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[AI]</w:t>
                                  </w:r>
                                </w:p>
                              </w:tc>
                            </w:tr>
                            <w:tr w:rsidR="00084614" w:rsidRPr="006C4778" w14:paraId="4B86BBC5" w14:textId="77777777" w:rsidTr="00DC5ED1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20A6DF3" w14:textId="77777777" w:rsidR="00084614" w:rsidRPr="002D3949" w:rsidRDefault="000C719C" w:rsidP="000C719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System operating pressure: (Bar)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528DBD8" w14:textId="77777777" w:rsidR="00084614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[AJ]</w:t>
                                  </w:r>
                                </w:p>
                              </w:tc>
                            </w:tr>
                            <w:tr w:rsidR="00084614" w:rsidRPr="006C4778" w14:paraId="19B998EB" w14:textId="77777777" w:rsidTr="00DC5ED1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ADE474A" w14:textId="77777777" w:rsidR="00084614" w:rsidRPr="002D3949" w:rsidRDefault="000C719C" w:rsidP="000C719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Operating pressure of expansion vessel: (Bar)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C61A9BE" w14:textId="77777777" w:rsidR="00084614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[AK]</w:t>
                                  </w:r>
                                </w:p>
                              </w:tc>
                            </w:tr>
                            <w:tr w:rsidR="00084614" w:rsidRPr="006C4778" w14:paraId="037C172E" w14:textId="77777777" w:rsidTr="00DC5ED1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02C405F" w14:textId="77777777" w:rsidR="00084614" w:rsidRPr="002D3949" w:rsidRDefault="000C719C" w:rsidP="000C719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Operating pressure of expansion valve: (Bar)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CAE3D8D" w14:textId="77777777" w:rsidR="00084614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[AL]</w:t>
                                  </w:r>
                                </w:p>
                              </w:tc>
                            </w:tr>
                            <w:tr w:rsidR="00084614" w:rsidRPr="006C4778" w14:paraId="5A7FF80B" w14:textId="77777777" w:rsidTr="00DC5ED1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A91F01D" w14:textId="77777777" w:rsidR="00084614" w:rsidRPr="002D3949" w:rsidRDefault="000C719C" w:rsidP="000C719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Operating temperature of temperature relief valve</w:t>
                                  </w:r>
                                  <w:r w:rsidR="00676736"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 xml:space="preserve"> (</w:t>
                                  </w:r>
                                  <w:r w:rsidR="00676736" w:rsidRPr="002D3949">
                                    <w:rPr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º</w:t>
                                  </w:r>
                                  <w:r w:rsidR="00676736" w:rsidRPr="002D3949">
                                    <w:rPr>
                                      <w:rFonts w:hint="cs"/>
                                      <w:b/>
                                      <w:bCs/>
                                      <w:sz w:val="16"/>
                                      <w:szCs w:val="14"/>
                                      <w:rtl/>
                                      <w:lang w:bidi="he-IL"/>
                                    </w:rPr>
                                    <w:t>C</w:t>
                                  </w: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BB56F69" w14:textId="77777777" w:rsidR="00084614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[AM]</w:t>
                                  </w:r>
                                </w:p>
                              </w:tc>
                            </w:tr>
                            <w:tr w:rsidR="00084614" w:rsidRPr="006C4778" w14:paraId="7750A16D" w14:textId="77777777" w:rsidTr="00DC5ED1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A5BA339" w14:textId="77777777" w:rsidR="00084614" w:rsidRPr="002D3949" w:rsidRDefault="00F94910" w:rsidP="00F94910">
                                  <w:pPr>
                                    <w:keepNext/>
                                    <w:outlineLvl w:val="5"/>
                                    <w:rPr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Operating temperature and pressure of combined temperature and pressure relief valve (</w:t>
                                  </w:r>
                                  <w:r w:rsidRPr="002D3949">
                                    <w:rPr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º</w:t>
                                  </w: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C/Bar)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891AAC2" w14:textId="77777777" w:rsidR="00084614" w:rsidRPr="002D3949" w:rsidRDefault="00853885" w:rsidP="0085388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[AN]</w:t>
                                  </w:r>
                                </w:p>
                              </w:tc>
                            </w:tr>
                            <w:tr w:rsidR="00084614" w:rsidRPr="006C4778" w14:paraId="7472C81F" w14:textId="77777777" w:rsidTr="00DC5ED1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B4DC157" w14:textId="77777777" w:rsidR="00084614" w:rsidRPr="002D3949" w:rsidRDefault="00F94910" w:rsidP="000C719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Maximum primary circuit pressure and flow temperature (indirectly heated vessel): (</w:t>
                                  </w:r>
                                  <w:r w:rsidRPr="002D3949">
                                    <w:rPr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º</w:t>
                                  </w: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C/Bar)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0FF126E" w14:textId="77777777" w:rsidR="00084614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[AO]</w:t>
                                  </w:r>
                                </w:p>
                              </w:tc>
                            </w:tr>
                            <w:tr w:rsidR="00F94910" w:rsidRPr="006C4778" w14:paraId="6F48E887" w14:textId="77777777" w:rsidTr="00613D43">
                              <w:trPr>
                                <w:cantSplit/>
                                <w:trHeight w:val="411"/>
                              </w:trPr>
                              <w:tc>
                                <w:tcPr>
                                  <w:tcW w:w="5353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72743602" w14:textId="77777777" w:rsidR="00F94910" w:rsidRPr="002D3949" w:rsidRDefault="00F94910" w:rsidP="00F9491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 xml:space="preserve">Discharge Pipework (D1) – relief valve to </w:t>
                                  </w:r>
                                  <w:proofErr w:type="spellStart"/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tundish</w:t>
                                  </w:r>
                                  <w:proofErr w:type="spellEnd"/>
                                </w:p>
                              </w:tc>
                            </w:tr>
                            <w:tr w:rsidR="00084614" w:rsidRPr="006C4778" w14:paraId="490D0585" w14:textId="77777777" w:rsidTr="00DC5ED1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B0D8258" w14:textId="77777777" w:rsidR="00084614" w:rsidRPr="002D3949" w:rsidRDefault="00F94910" w:rsidP="000C719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Nominal size of D1 (mm)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04E5B30" w14:textId="77777777" w:rsidR="00084614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[AP]</w:t>
                                  </w:r>
                                </w:p>
                              </w:tc>
                            </w:tr>
                            <w:tr w:rsidR="00084614" w:rsidRPr="006C4778" w14:paraId="6AE86ED1" w14:textId="77777777" w:rsidTr="00DC5ED1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399AB4B" w14:textId="77777777" w:rsidR="00084614" w:rsidRPr="002D3949" w:rsidRDefault="00F94910" w:rsidP="000C719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Length of D1 (mm)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94D05E9" w14:textId="77777777" w:rsidR="00084614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[AQ]</w:t>
                                  </w:r>
                                </w:p>
                              </w:tc>
                            </w:tr>
                            <w:tr w:rsidR="00084614" w:rsidRPr="006C4778" w14:paraId="00E91E37" w14:textId="77777777" w:rsidTr="00DC5ED1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1F04A73" w14:textId="77777777" w:rsidR="00084614" w:rsidRPr="002D3949" w:rsidRDefault="00F94910" w:rsidP="000C719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Number of discharges: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A6507CD" w14:textId="77777777" w:rsidR="00084614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[AR]</w:t>
                                  </w:r>
                                </w:p>
                              </w:tc>
                            </w:tr>
                            <w:tr w:rsidR="00084614" w:rsidRPr="006C4778" w14:paraId="0A251C1A" w14:textId="77777777" w:rsidTr="00DC5ED1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A38D630" w14:textId="77777777" w:rsidR="00084614" w:rsidRPr="002D3949" w:rsidRDefault="00F94910" w:rsidP="000C719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 xml:space="preserve">Is </w:t>
                                  </w:r>
                                  <w:proofErr w:type="spellStart"/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tundish</w:t>
                                  </w:r>
                                  <w:proofErr w:type="spellEnd"/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 xml:space="preserve"> installed within the same location as the hot water storage vessel: Yes/No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17D9760" w14:textId="77777777" w:rsidR="00084614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[AS]</w:t>
                                  </w:r>
                                </w:p>
                              </w:tc>
                            </w:tr>
                            <w:tr w:rsidR="00F94910" w:rsidRPr="006C4778" w14:paraId="6D0FC917" w14:textId="77777777" w:rsidTr="00DC5ED1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CB3C18D" w14:textId="77777777" w:rsidR="00F94910" w:rsidRPr="002D3949" w:rsidRDefault="00F94910" w:rsidP="000C719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 xml:space="preserve">Is the </w:t>
                                  </w:r>
                                  <w:proofErr w:type="spellStart"/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tundish</w:t>
                                  </w:r>
                                  <w:proofErr w:type="spellEnd"/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 xml:space="preserve"> visible? Yes/ No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715093A" w14:textId="77777777" w:rsidR="00F94910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[AT]</w:t>
                                  </w:r>
                                </w:p>
                              </w:tc>
                            </w:tr>
                            <w:tr w:rsidR="00F94910" w:rsidRPr="006C4778" w14:paraId="1C8D2BD8" w14:textId="77777777" w:rsidTr="00613D43">
                              <w:trPr>
                                <w:cantSplit/>
                                <w:trHeight w:val="409"/>
                              </w:trPr>
                              <w:tc>
                                <w:tcPr>
                                  <w:tcW w:w="5353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11A25B17" w14:textId="77777777" w:rsidR="00F94910" w:rsidRPr="002D3949" w:rsidRDefault="00A3152B" w:rsidP="00A3152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 xml:space="preserve">Discharge Pipework (D2) – </w:t>
                                  </w:r>
                                  <w:proofErr w:type="spellStart"/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tundish</w:t>
                                  </w:r>
                                  <w:proofErr w:type="spellEnd"/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 xml:space="preserve"> to point of termination</w:t>
                                  </w:r>
                                </w:p>
                              </w:tc>
                            </w:tr>
                            <w:tr w:rsidR="00F94910" w:rsidRPr="006C4778" w14:paraId="31FF1381" w14:textId="77777777" w:rsidTr="00DC5ED1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ED7B091" w14:textId="77777777" w:rsidR="00F94910" w:rsidRPr="002D3949" w:rsidRDefault="00A3152B" w:rsidP="000C719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Nominal size of D2 (mm)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39DA63B" w14:textId="77777777" w:rsidR="00F94910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[AU]</w:t>
                                  </w:r>
                                </w:p>
                              </w:tc>
                            </w:tr>
                            <w:tr w:rsidR="00F94910" w:rsidRPr="006C4778" w14:paraId="30C57EB7" w14:textId="77777777" w:rsidTr="00DC5ED1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19C0F30" w14:textId="77777777" w:rsidR="00F94910" w:rsidRPr="002D3949" w:rsidRDefault="00A3152B" w:rsidP="000C719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Pipework material (Copper/ Steel / Plastic)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AFF574F" w14:textId="77777777" w:rsidR="00F94910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[AV]</w:t>
                                  </w:r>
                                </w:p>
                              </w:tc>
                            </w:tr>
                            <w:tr w:rsidR="00F94910" w:rsidRPr="006C4778" w14:paraId="50F05391" w14:textId="77777777" w:rsidTr="00DC5ED1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39B06A1" w14:textId="77777777" w:rsidR="00F94910" w:rsidRPr="002D3949" w:rsidRDefault="00A3152B" w:rsidP="000C719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Does the pipework fall continuously to point of termination: Yes/No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D5A014B" w14:textId="77777777" w:rsidR="00F94910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[AW]</w:t>
                                  </w:r>
                                </w:p>
                              </w:tc>
                            </w:tr>
                            <w:tr w:rsidR="00F94910" w:rsidRPr="006C4778" w14:paraId="6452B807" w14:textId="77777777" w:rsidTr="00DC5ED1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EC2B9CB" w14:textId="77777777" w:rsidR="00F94910" w:rsidRPr="002D3949" w:rsidRDefault="00A3152B" w:rsidP="000C719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Method of Termination: (Gully/ Low Level / Soil Stack / High Level)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F5E6B99" w14:textId="77777777" w:rsidR="00F94910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[AX]</w:t>
                                  </w:r>
                                </w:p>
                              </w:tc>
                            </w:tr>
                            <w:tr w:rsidR="00F94910" w:rsidRPr="006C4778" w14:paraId="7C6D4F23" w14:textId="77777777" w:rsidTr="00DC5ED1">
                              <w:trPr>
                                <w:cantSplit/>
                                <w:trHeight w:val="454"/>
                              </w:trPr>
                              <w:tc>
                                <w:tcPr>
                                  <w:tcW w:w="3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46AD0AA" w14:textId="77777777" w:rsidR="00F94910" w:rsidRPr="002D3949" w:rsidRDefault="00A3152B" w:rsidP="000C719C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 w:rsidRPr="002D39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Method of termination Satisfactory: (Yes/No)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0D3E7B8" w14:textId="77777777" w:rsidR="00F94910" w:rsidRPr="002D3949" w:rsidRDefault="00853885" w:rsidP="00084614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[AY]</w:t>
                                  </w:r>
                                </w:p>
                              </w:tc>
                            </w:tr>
                          </w:tbl>
                          <w:p w14:paraId="0881F4FE" w14:textId="77777777" w:rsidR="004714AC" w:rsidRDefault="004714AC" w:rsidP="004714A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B5B937" id="_x0000_s1028" style="position:absolute;margin-left:.05pt;margin-top:102.85pt;width:278.25pt;height:590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4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" fillcolor="#a5a5a5" strokeweight="2pt">
                <v:textbox inset="0,0,0,0">
                  <w:txbxContent>
                    <w:p w14:paraId="1216225E" w14:textId="77777777" w:rsidR="004714AC" w:rsidRPr="00762799" w:rsidRDefault="004714AC" w:rsidP="004714AC">
                      <w:pPr>
                        <w:rPr>
                          <w:sz w:val="6"/>
                          <w:szCs w:val="8"/>
                        </w:rPr>
                      </w:pPr>
                    </w:p>
                    <w:tbl>
                      <w:tblPr>
                        <w:tblW w:w="5353" w:type="dxa"/>
                        <w:tblInd w:w="142" w:type="dxa"/>
                        <w:tblBorders>
                          <w:bottom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242"/>
                        <w:gridCol w:w="1418"/>
                        <w:gridCol w:w="1275"/>
                        <w:gridCol w:w="1418"/>
                      </w:tblGrid>
                      <w:tr w:rsidR="00084614" w:rsidRPr="006C4778" w14:paraId="57E84F02" w14:textId="77777777" w:rsidTr="003907C5">
                        <w:trPr>
                          <w:cantSplit/>
                          <w:trHeight w:val="352"/>
                        </w:trPr>
                        <w:tc>
                          <w:tcPr>
                            <w:tcW w:w="5353" w:type="dxa"/>
                            <w:gridSpan w:val="4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FFF2CC"/>
                            <w:vAlign w:val="center"/>
                          </w:tcPr>
                          <w:p w14:paraId="76312F16" w14:textId="77777777" w:rsidR="00084614" w:rsidRPr="006C4778" w:rsidRDefault="00084614" w:rsidP="00084614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>Hot Water Storage Vessel Details</w:t>
                            </w:r>
                          </w:p>
                        </w:tc>
                      </w:tr>
                      <w:tr w:rsidR="00084614" w:rsidRPr="006C4778" w14:paraId="0C2EE5AC" w14:textId="77777777" w:rsidTr="00DC5ED1">
                        <w:trPr>
                          <w:cantSplit/>
                          <w:trHeight w:val="310"/>
                        </w:trPr>
                        <w:tc>
                          <w:tcPr>
                            <w:tcW w:w="266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62BEED9" w14:textId="77777777" w:rsidR="00084614" w:rsidRPr="002D3949" w:rsidRDefault="00084614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Make</w:t>
                            </w:r>
                          </w:p>
                        </w:tc>
                        <w:tc>
                          <w:tcPr>
                            <w:tcW w:w="2693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E76BC9E" w14:textId="77777777" w:rsidR="00084614" w:rsidRPr="002D3949" w:rsidRDefault="00084614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Model</w:t>
                            </w:r>
                          </w:p>
                        </w:tc>
                      </w:tr>
                      <w:tr w:rsidR="00084614" w:rsidRPr="006C4778" w14:paraId="4ABB15BF" w14:textId="77777777" w:rsidTr="00DC5ED1">
                        <w:trPr>
                          <w:cantSplit/>
                          <w:trHeight w:val="310"/>
                        </w:trPr>
                        <w:tc>
                          <w:tcPr>
                            <w:tcW w:w="266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E2DBD04" w14:textId="77777777" w:rsidR="00084614" w:rsidRPr="002D3949" w:rsidRDefault="00A929B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[AA]</w:t>
                            </w:r>
                          </w:p>
                        </w:tc>
                        <w:tc>
                          <w:tcPr>
                            <w:tcW w:w="2693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BB931DF" w14:textId="77777777" w:rsidR="00084614" w:rsidRPr="002D3949" w:rsidRDefault="00A929B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[AB]</w:t>
                            </w:r>
                          </w:p>
                        </w:tc>
                      </w:tr>
                      <w:tr w:rsidR="00084614" w:rsidRPr="006C4778" w14:paraId="582856DC" w14:textId="77777777" w:rsidTr="00DC5ED1">
                        <w:trPr>
                          <w:cantSplit/>
                          <w:trHeight w:val="310"/>
                        </w:trPr>
                        <w:tc>
                          <w:tcPr>
                            <w:tcW w:w="266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63E2325" w14:textId="77777777" w:rsidR="00084614" w:rsidRPr="002D3949" w:rsidRDefault="00084614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8D7055B" w14:textId="77777777" w:rsidR="00084614" w:rsidRPr="002D3949" w:rsidRDefault="00084614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Indirect or Direct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BF52F68" w14:textId="77777777" w:rsidR="00084614" w:rsidRPr="002D3949" w:rsidRDefault="00084614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ASHP and/or Solar or Immersion Heaters</w:t>
                            </w:r>
                          </w:p>
                        </w:tc>
                      </w:tr>
                      <w:tr w:rsidR="00084614" w:rsidRPr="006C4778" w14:paraId="52699C03" w14:textId="77777777" w:rsidTr="00DC5ED1">
                        <w:trPr>
                          <w:cantSplit/>
                          <w:trHeight w:val="310"/>
                        </w:trPr>
                        <w:tc>
                          <w:tcPr>
                            <w:tcW w:w="266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E992AF6" w14:textId="77777777" w:rsidR="00084614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[AC]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511EE90" w14:textId="77777777" w:rsidR="00084614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[AD]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BFA0A4A" w14:textId="77777777" w:rsidR="00084614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[AE]</w:t>
                            </w:r>
                          </w:p>
                        </w:tc>
                      </w:tr>
                      <w:tr w:rsidR="00084614" w:rsidRPr="006C4778" w14:paraId="751F0EAB" w14:textId="77777777" w:rsidTr="00DC5ED1">
                        <w:trPr>
                          <w:cantSplit/>
                          <w:trHeight w:val="310"/>
                        </w:trPr>
                        <w:tc>
                          <w:tcPr>
                            <w:tcW w:w="1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89304D8" w14:textId="77777777" w:rsidR="00084614" w:rsidRPr="002D3949" w:rsidRDefault="00084614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Capacity (</w:t>
                            </w:r>
                            <w:proofErr w:type="spellStart"/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Ltrs</w:t>
                            </w:r>
                            <w:proofErr w:type="spellEnd"/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B2D9F91" w14:textId="77777777" w:rsidR="00084614" w:rsidRPr="002D3949" w:rsidRDefault="00084614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Makers Warning label attached (Yes/No)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04F7A5C" w14:textId="77777777" w:rsidR="00084614" w:rsidRPr="002D3949" w:rsidRDefault="00084614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Inlet water pressure and flow rate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415D87E" w14:textId="77777777" w:rsidR="00084614" w:rsidRPr="002D3949" w:rsidRDefault="00084614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Fully commissioned (Yes/No/NA)*</w:t>
                            </w:r>
                          </w:p>
                        </w:tc>
                      </w:tr>
                      <w:tr w:rsidR="00084614" w:rsidRPr="006C4778" w14:paraId="3D3980AE" w14:textId="77777777" w:rsidTr="00DC5ED1">
                        <w:trPr>
                          <w:cantSplit/>
                          <w:trHeight w:val="310"/>
                        </w:trPr>
                        <w:tc>
                          <w:tcPr>
                            <w:tcW w:w="1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382BF77" w14:textId="77777777" w:rsidR="00084614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[AF]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9F81020" w14:textId="77777777" w:rsidR="00084614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[AG]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C8F5194" w14:textId="77777777" w:rsidR="00084614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[AH]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13945D9" w14:textId="77777777" w:rsidR="00084614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[AI]</w:t>
                            </w:r>
                          </w:p>
                        </w:tc>
                      </w:tr>
                      <w:tr w:rsidR="00084614" w:rsidRPr="006C4778" w14:paraId="4B86BBC5" w14:textId="77777777" w:rsidTr="00DC5ED1">
                        <w:trPr>
                          <w:cantSplit/>
                          <w:trHeight w:val="454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20A6DF3" w14:textId="77777777" w:rsidR="00084614" w:rsidRPr="002D3949" w:rsidRDefault="000C719C" w:rsidP="000C719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System operating pressure: (Bar)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528DBD8" w14:textId="77777777" w:rsidR="00084614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[AJ]</w:t>
                            </w:r>
                          </w:p>
                        </w:tc>
                      </w:tr>
                      <w:tr w:rsidR="00084614" w:rsidRPr="006C4778" w14:paraId="19B998EB" w14:textId="77777777" w:rsidTr="00DC5ED1">
                        <w:trPr>
                          <w:cantSplit/>
                          <w:trHeight w:val="454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ADE474A" w14:textId="77777777" w:rsidR="00084614" w:rsidRPr="002D3949" w:rsidRDefault="000C719C" w:rsidP="000C719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Operating pressure of expansion vessel: (Bar)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C61A9BE" w14:textId="77777777" w:rsidR="00084614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[AK]</w:t>
                            </w:r>
                          </w:p>
                        </w:tc>
                      </w:tr>
                      <w:tr w:rsidR="00084614" w:rsidRPr="006C4778" w14:paraId="037C172E" w14:textId="77777777" w:rsidTr="00DC5ED1">
                        <w:trPr>
                          <w:cantSplit/>
                          <w:trHeight w:val="454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02C405F" w14:textId="77777777" w:rsidR="00084614" w:rsidRPr="002D3949" w:rsidRDefault="000C719C" w:rsidP="000C719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Operating pressure of expansion valve: (Bar)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CAE3D8D" w14:textId="77777777" w:rsidR="00084614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[AL]</w:t>
                            </w:r>
                          </w:p>
                        </w:tc>
                      </w:tr>
                      <w:tr w:rsidR="00084614" w:rsidRPr="006C4778" w14:paraId="5A7FF80B" w14:textId="77777777" w:rsidTr="00DC5ED1">
                        <w:trPr>
                          <w:cantSplit/>
                          <w:trHeight w:val="454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A91F01D" w14:textId="77777777" w:rsidR="00084614" w:rsidRPr="002D3949" w:rsidRDefault="000C719C" w:rsidP="000C719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Operating temperature of temperature relief valve</w:t>
                            </w:r>
                            <w:r w:rsidR="00676736"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 xml:space="preserve"> (</w:t>
                            </w:r>
                            <w:r w:rsidR="00676736" w:rsidRPr="002D3949">
                              <w:rPr>
                                <w:b/>
                                <w:bCs/>
                                <w:sz w:val="16"/>
                                <w:szCs w:val="14"/>
                              </w:rPr>
                              <w:t>º</w:t>
                            </w:r>
                            <w:r w:rsidR="00676736" w:rsidRPr="002D3949">
                              <w:rPr>
                                <w:rFonts w:hint="cs"/>
                                <w:b/>
                                <w:bCs/>
                                <w:sz w:val="16"/>
                                <w:szCs w:val="14"/>
                                <w:rtl/>
                                <w:lang w:bidi="he-IL"/>
                              </w:rPr>
                              <w:t>C</w:t>
                            </w: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BB56F69" w14:textId="77777777" w:rsidR="00084614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[AM]</w:t>
                            </w:r>
                          </w:p>
                        </w:tc>
                      </w:tr>
                      <w:tr w:rsidR="00084614" w:rsidRPr="006C4778" w14:paraId="7750A16D" w14:textId="77777777" w:rsidTr="00DC5ED1">
                        <w:trPr>
                          <w:cantSplit/>
                          <w:trHeight w:val="454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A5BA339" w14:textId="77777777" w:rsidR="00084614" w:rsidRPr="002D3949" w:rsidRDefault="00F94910" w:rsidP="00F94910">
                            <w:pPr>
                              <w:keepNext/>
                              <w:outlineLvl w:val="5"/>
                              <w:rPr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Operating temperature and pressure of combined temperature and pressure relief valve (</w:t>
                            </w:r>
                            <w:r w:rsidRPr="002D3949">
                              <w:rPr>
                                <w:b/>
                                <w:bCs/>
                                <w:sz w:val="16"/>
                                <w:szCs w:val="14"/>
                              </w:rPr>
                              <w:t>º</w:t>
                            </w: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C/Bar)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891AAC2" w14:textId="77777777" w:rsidR="00084614" w:rsidRPr="002D3949" w:rsidRDefault="00853885" w:rsidP="0085388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[AN]</w:t>
                            </w:r>
                          </w:p>
                        </w:tc>
                      </w:tr>
                      <w:tr w:rsidR="00084614" w:rsidRPr="006C4778" w14:paraId="7472C81F" w14:textId="77777777" w:rsidTr="00DC5ED1">
                        <w:trPr>
                          <w:cantSplit/>
                          <w:trHeight w:val="454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B4DC157" w14:textId="77777777" w:rsidR="00084614" w:rsidRPr="002D3949" w:rsidRDefault="00F94910" w:rsidP="000C719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Maximum primary circuit pressure and flow temperature (indirectly heated vessel): (</w:t>
                            </w:r>
                            <w:r w:rsidRPr="002D3949">
                              <w:rPr>
                                <w:b/>
                                <w:bCs/>
                                <w:sz w:val="16"/>
                                <w:szCs w:val="14"/>
                              </w:rPr>
                              <w:t>º</w:t>
                            </w: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C/Bar)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0FF126E" w14:textId="77777777" w:rsidR="00084614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[AO]</w:t>
                            </w:r>
                          </w:p>
                        </w:tc>
                      </w:tr>
                      <w:tr w:rsidR="00F94910" w:rsidRPr="006C4778" w14:paraId="6F48E887" w14:textId="77777777" w:rsidTr="00613D43">
                        <w:trPr>
                          <w:cantSplit/>
                          <w:trHeight w:val="411"/>
                        </w:trPr>
                        <w:tc>
                          <w:tcPr>
                            <w:tcW w:w="5353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/>
                            <w:vAlign w:val="center"/>
                          </w:tcPr>
                          <w:p w14:paraId="72743602" w14:textId="77777777" w:rsidR="00F94910" w:rsidRPr="002D3949" w:rsidRDefault="00F94910" w:rsidP="00F9491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 xml:space="preserve">Discharge Pipework (D1) – relief valve to </w:t>
                            </w:r>
                            <w:proofErr w:type="spellStart"/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tundish</w:t>
                            </w:r>
                            <w:proofErr w:type="spellEnd"/>
                          </w:p>
                        </w:tc>
                      </w:tr>
                      <w:tr w:rsidR="00084614" w:rsidRPr="006C4778" w14:paraId="490D0585" w14:textId="77777777" w:rsidTr="00DC5ED1">
                        <w:trPr>
                          <w:cantSplit/>
                          <w:trHeight w:val="454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B0D8258" w14:textId="77777777" w:rsidR="00084614" w:rsidRPr="002D3949" w:rsidRDefault="00F94910" w:rsidP="000C719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Nominal size of D1 (mm)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04E5B30" w14:textId="77777777" w:rsidR="00084614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[AP]</w:t>
                            </w:r>
                          </w:p>
                        </w:tc>
                      </w:tr>
                      <w:tr w:rsidR="00084614" w:rsidRPr="006C4778" w14:paraId="6AE86ED1" w14:textId="77777777" w:rsidTr="00DC5ED1">
                        <w:trPr>
                          <w:cantSplit/>
                          <w:trHeight w:val="454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399AB4B" w14:textId="77777777" w:rsidR="00084614" w:rsidRPr="002D3949" w:rsidRDefault="00F94910" w:rsidP="000C719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Length of D1 (mm)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94D05E9" w14:textId="77777777" w:rsidR="00084614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[AQ]</w:t>
                            </w:r>
                          </w:p>
                        </w:tc>
                      </w:tr>
                      <w:tr w:rsidR="00084614" w:rsidRPr="006C4778" w14:paraId="00E91E37" w14:textId="77777777" w:rsidTr="00DC5ED1">
                        <w:trPr>
                          <w:cantSplit/>
                          <w:trHeight w:val="454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1F04A73" w14:textId="77777777" w:rsidR="00084614" w:rsidRPr="002D3949" w:rsidRDefault="00F94910" w:rsidP="000C719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Number of discharges: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A6507CD" w14:textId="77777777" w:rsidR="00084614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[AR]</w:t>
                            </w:r>
                          </w:p>
                        </w:tc>
                      </w:tr>
                      <w:tr w:rsidR="00084614" w:rsidRPr="006C4778" w14:paraId="0A251C1A" w14:textId="77777777" w:rsidTr="00DC5ED1">
                        <w:trPr>
                          <w:cantSplit/>
                          <w:trHeight w:val="454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A38D630" w14:textId="77777777" w:rsidR="00084614" w:rsidRPr="002D3949" w:rsidRDefault="00F94910" w:rsidP="000C719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 xml:space="preserve">Is </w:t>
                            </w:r>
                            <w:proofErr w:type="spellStart"/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tundish</w:t>
                            </w:r>
                            <w:proofErr w:type="spellEnd"/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 xml:space="preserve"> installed within the same location as the hot water storage vessel: Yes/No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17D9760" w14:textId="77777777" w:rsidR="00084614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[AS]</w:t>
                            </w:r>
                          </w:p>
                        </w:tc>
                      </w:tr>
                      <w:tr w:rsidR="00F94910" w:rsidRPr="006C4778" w14:paraId="6D0FC917" w14:textId="77777777" w:rsidTr="00DC5ED1">
                        <w:trPr>
                          <w:cantSplit/>
                          <w:trHeight w:val="454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CB3C18D" w14:textId="77777777" w:rsidR="00F94910" w:rsidRPr="002D3949" w:rsidRDefault="00F94910" w:rsidP="000C719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 xml:space="preserve">Is the </w:t>
                            </w:r>
                            <w:proofErr w:type="spellStart"/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tundish</w:t>
                            </w:r>
                            <w:proofErr w:type="spellEnd"/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 xml:space="preserve"> visible? Yes/ No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715093A" w14:textId="77777777" w:rsidR="00F94910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[AT]</w:t>
                            </w:r>
                          </w:p>
                        </w:tc>
                      </w:tr>
                      <w:tr w:rsidR="00F94910" w:rsidRPr="006C4778" w14:paraId="1C8D2BD8" w14:textId="77777777" w:rsidTr="00613D43">
                        <w:trPr>
                          <w:cantSplit/>
                          <w:trHeight w:val="409"/>
                        </w:trPr>
                        <w:tc>
                          <w:tcPr>
                            <w:tcW w:w="5353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/>
                            <w:vAlign w:val="center"/>
                          </w:tcPr>
                          <w:p w14:paraId="11A25B17" w14:textId="77777777" w:rsidR="00F94910" w:rsidRPr="002D3949" w:rsidRDefault="00A3152B" w:rsidP="00A3152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 xml:space="preserve">Discharge Pipework (D2) – </w:t>
                            </w:r>
                            <w:proofErr w:type="spellStart"/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tundish</w:t>
                            </w:r>
                            <w:proofErr w:type="spellEnd"/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 xml:space="preserve"> to point of termination</w:t>
                            </w:r>
                          </w:p>
                        </w:tc>
                      </w:tr>
                      <w:tr w:rsidR="00F94910" w:rsidRPr="006C4778" w14:paraId="31FF1381" w14:textId="77777777" w:rsidTr="00DC5ED1">
                        <w:trPr>
                          <w:cantSplit/>
                          <w:trHeight w:val="454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ED7B091" w14:textId="77777777" w:rsidR="00F94910" w:rsidRPr="002D3949" w:rsidRDefault="00A3152B" w:rsidP="000C719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Nominal size of D2 (mm)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39DA63B" w14:textId="77777777" w:rsidR="00F94910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[AU]</w:t>
                            </w:r>
                          </w:p>
                        </w:tc>
                      </w:tr>
                      <w:tr w:rsidR="00F94910" w:rsidRPr="006C4778" w14:paraId="30C57EB7" w14:textId="77777777" w:rsidTr="00DC5ED1">
                        <w:trPr>
                          <w:cantSplit/>
                          <w:trHeight w:val="454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19C0F30" w14:textId="77777777" w:rsidR="00F94910" w:rsidRPr="002D3949" w:rsidRDefault="00A3152B" w:rsidP="000C719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Pipework material (Copper/ Steel / Plastic)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AFF574F" w14:textId="77777777" w:rsidR="00F94910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[AV]</w:t>
                            </w:r>
                          </w:p>
                        </w:tc>
                      </w:tr>
                      <w:tr w:rsidR="00F94910" w:rsidRPr="006C4778" w14:paraId="50F05391" w14:textId="77777777" w:rsidTr="00DC5ED1">
                        <w:trPr>
                          <w:cantSplit/>
                          <w:trHeight w:val="454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39B06A1" w14:textId="77777777" w:rsidR="00F94910" w:rsidRPr="002D3949" w:rsidRDefault="00A3152B" w:rsidP="000C719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Does the pipework fall continuously to point of termination: Yes/No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D5A014B" w14:textId="77777777" w:rsidR="00F94910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[AW]</w:t>
                            </w:r>
                          </w:p>
                        </w:tc>
                      </w:tr>
                      <w:tr w:rsidR="00F94910" w:rsidRPr="006C4778" w14:paraId="6452B807" w14:textId="77777777" w:rsidTr="00DC5ED1">
                        <w:trPr>
                          <w:cantSplit/>
                          <w:trHeight w:val="454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EC2B9CB" w14:textId="77777777" w:rsidR="00F94910" w:rsidRPr="002D3949" w:rsidRDefault="00A3152B" w:rsidP="000C719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Method of Termination: (Gully/ Low Level / Soil Stack / High Level)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F5E6B99" w14:textId="77777777" w:rsidR="00F94910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[AX]</w:t>
                            </w:r>
                          </w:p>
                        </w:tc>
                      </w:tr>
                      <w:tr w:rsidR="00F94910" w:rsidRPr="006C4778" w14:paraId="7C6D4F23" w14:textId="77777777" w:rsidTr="00DC5ED1">
                        <w:trPr>
                          <w:cantSplit/>
                          <w:trHeight w:val="454"/>
                        </w:trPr>
                        <w:tc>
                          <w:tcPr>
                            <w:tcW w:w="3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46AD0AA" w14:textId="77777777" w:rsidR="00F94910" w:rsidRPr="002D3949" w:rsidRDefault="00A3152B" w:rsidP="000C719C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 w:rsidRPr="002D394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Method of termination Satisfactory: (Yes/No)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0D3E7B8" w14:textId="77777777" w:rsidR="00F94910" w:rsidRPr="002D3949" w:rsidRDefault="00853885" w:rsidP="00084614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[AY]</w:t>
                            </w:r>
                          </w:p>
                        </w:tc>
                      </w:tr>
                    </w:tbl>
                    <w:p w14:paraId="0881F4FE" w14:textId="77777777" w:rsidR="004714AC" w:rsidRDefault="004714AC" w:rsidP="004714AC"/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2E62929" wp14:editId="07E1DE9F">
                <wp:simplePos x="0" y="0"/>
                <wp:positionH relativeFrom="column">
                  <wp:posOffset>635</wp:posOffset>
                </wp:positionH>
                <wp:positionV relativeFrom="paragraph">
                  <wp:posOffset>271145</wp:posOffset>
                </wp:positionV>
                <wp:extent cx="7210425" cy="1025525"/>
                <wp:effectExtent l="0" t="0" r="28575" b="22225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0425" cy="1025525"/>
                        </a:xfrm>
                        <a:prstGeom prst="roundRect">
                          <a:avLst>
                            <a:gd name="adj" fmla="val 5111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1030" w:type="dxa"/>
                              <w:tblInd w:w="17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689"/>
                              <w:gridCol w:w="7341"/>
                            </w:tblGrid>
                            <w:tr w:rsidR="00D3210B" w:rsidRPr="005443D9" w14:paraId="75A065A6" w14:textId="77777777" w:rsidTr="00E40128">
                              <w:trPr>
                                <w:cantSplit/>
                                <w:trHeight w:val="72"/>
                              </w:trPr>
                              <w:tc>
                                <w:tcPr>
                                  <w:tcW w:w="1103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211F2E7" w14:textId="77777777" w:rsidR="00D3210B" w:rsidRPr="00C4555A" w:rsidRDefault="00D3210B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3210B" w:rsidRPr="000C247C" w14:paraId="38F90AA9" w14:textId="77777777" w:rsidTr="00C17B2F">
                              <w:trPr>
                                <w:cantSplit/>
                                <w:trHeight w:val="204"/>
                              </w:trPr>
                              <w:tc>
                                <w:tcPr>
                                  <w:tcW w:w="1103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5689A6D" w14:textId="77777777" w:rsidR="00D3210B" w:rsidRPr="00781013" w:rsidRDefault="00E40128" w:rsidP="00D3210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OCCUPIER</w:t>
                                  </w:r>
                                  <w:r w:rsidR="00D3210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D3210B" w:rsidRPr="000C247C" w14:paraId="79DB2525" w14:textId="77777777" w:rsidTr="00C17B2F">
                              <w:trPr>
                                <w:cantSplit/>
                                <w:trHeight w:val="283"/>
                              </w:trPr>
                              <w:tc>
                                <w:tcPr>
                                  <w:tcW w:w="3689" w:type="dxa"/>
                                  <w:shd w:val="clear" w:color="auto" w:fill="FFFFFF"/>
                                  <w:vAlign w:val="center"/>
                                </w:tcPr>
                                <w:p w14:paraId="451ABEAD" w14:textId="77777777" w:rsidR="00D3210B" w:rsidRPr="0095483B" w:rsidRDefault="00D3210B" w:rsidP="00D3210B">
                                  <w:pP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95483B"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6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7341" w:type="dxa"/>
                                  <w:shd w:val="clear" w:color="auto" w:fill="FFFFFF"/>
                                  <w:vAlign w:val="center"/>
                                </w:tcPr>
                                <w:p w14:paraId="2E11BF0D" w14:textId="5E4134E4" w:rsidR="00D3210B" w:rsidRPr="0095483B" w:rsidRDefault="009668E6" w:rsidP="000A7F8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95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[A]</w:t>
                                  </w:r>
                                </w:p>
                              </w:tc>
                            </w:tr>
                            <w:tr w:rsidR="00D3210B" w:rsidRPr="000C247C" w14:paraId="1DE0FD1A" w14:textId="77777777" w:rsidTr="00C17B2F">
                              <w:trPr>
                                <w:cantSplit/>
                                <w:trHeight w:val="283"/>
                              </w:trPr>
                              <w:tc>
                                <w:tcPr>
                                  <w:tcW w:w="3689" w:type="dxa"/>
                                  <w:shd w:val="clear" w:color="auto" w:fill="FFFFFF"/>
                                  <w:vAlign w:val="center"/>
                                </w:tcPr>
                                <w:p w14:paraId="672CEAF5" w14:textId="77777777" w:rsidR="00D3210B" w:rsidRPr="0095483B" w:rsidRDefault="00D3210B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95483B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Address:</w:t>
                                  </w:r>
                                </w:p>
                              </w:tc>
                              <w:tc>
                                <w:tcPr>
                                  <w:tcW w:w="7341" w:type="dxa"/>
                                  <w:shd w:val="clear" w:color="auto" w:fill="FFFFFF"/>
                                  <w:vAlign w:val="center"/>
                                </w:tcPr>
                                <w:p w14:paraId="413EB636" w14:textId="2292D722" w:rsidR="00D3210B" w:rsidRPr="0095483B" w:rsidRDefault="009668E6" w:rsidP="000A7F8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5483B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[B]</w:t>
                                  </w:r>
                                </w:p>
                              </w:tc>
                            </w:tr>
                            <w:tr w:rsidR="00D3210B" w:rsidRPr="000C247C" w14:paraId="510C2F35" w14:textId="77777777" w:rsidTr="00C17B2F">
                              <w:trPr>
                                <w:cantSplit/>
                                <w:trHeight w:val="283"/>
                              </w:trPr>
                              <w:tc>
                                <w:tcPr>
                                  <w:tcW w:w="3689" w:type="dxa"/>
                                  <w:shd w:val="clear" w:color="auto" w:fill="FFFFFF"/>
                                  <w:vAlign w:val="center"/>
                                </w:tcPr>
                                <w:p w14:paraId="5B5A8CDC" w14:textId="77777777" w:rsidR="00D3210B" w:rsidRPr="0095483B" w:rsidRDefault="00D3210B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41" w:type="dxa"/>
                                  <w:shd w:val="clear" w:color="auto" w:fill="FFFFFF"/>
                                  <w:vAlign w:val="center"/>
                                </w:tcPr>
                                <w:p w14:paraId="3BDAB986" w14:textId="6270C790" w:rsidR="00D3210B" w:rsidRPr="0095483B" w:rsidRDefault="009668E6" w:rsidP="000A7F8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5483B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[C]</w:t>
                                  </w:r>
                                </w:p>
                              </w:tc>
                            </w:tr>
                            <w:tr w:rsidR="002573C9" w:rsidRPr="000C247C" w14:paraId="6C49B4D4" w14:textId="77777777" w:rsidTr="002573C9">
                              <w:trPr>
                                <w:cantSplit/>
                                <w:trHeight w:val="283"/>
                              </w:trPr>
                              <w:tc>
                                <w:tcPr>
                                  <w:tcW w:w="3689" w:type="dxa"/>
                                  <w:shd w:val="clear" w:color="auto" w:fill="FFFFFF"/>
                                  <w:vAlign w:val="center"/>
                                </w:tcPr>
                                <w:p w14:paraId="5B7BE2D0" w14:textId="77777777" w:rsidR="002573C9" w:rsidRPr="0095483B" w:rsidRDefault="002573C9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95483B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Postcode</w:t>
                                  </w:r>
                                </w:p>
                              </w:tc>
                              <w:tc>
                                <w:tcPr>
                                  <w:tcW w:w="7340" w:type="dxa"/>
                                  <w:shd w:val="clear" w:color="auto" w:fill="FFFFFF"/>
                                  <w:vAlign w:val="center"/>
                                </w:tcPr>
                                <w:p w14:paraId="3AB9283E" w14:textId="4BE032F8" w:rsidR="002573C9" w:rsidRPr="0095483B" w:rsidRDefault="009668E6" w:rsidP="000A7F8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5483B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[D]</w:t>
                                  </w:r>
                                </w:p>
                              </w:tc>
                            </w:tr>
                          </w:tbl>
                          <w:p w14:paraId="62AB0ED7" w14:textId="77777777" w:rsidR="00D3210B" w:rsidRDefault="00D3210B" w:rsidP="00D3210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E62929" id="_x0000_s1029" style="position:absolute;margin-left:.05pt;margin-top:21.35pt;width:567.75pt;height:8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3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" fillcolor="#a5a5a5" strokeweight="2pt">
                <v:textbox inset="0,0,0,0">
                  <w:txbxContent>
                    <w:tbl>
                      <w:tblPr>
                        <w:tblW w:w="11030" w:type="dxa"/>
                        <w:tblInd w:w="17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689"/>
                        <w:gridCol w:w="7341"/>
                      </w:tblGrid>
                      <w:tr w:rsidR="00D3210B" w:rsidRPr="005443D9" w14:paraId="75A065A6" w14:textId="77777777" w:rsidTr="00E40128">
                        <w:trPr>
                          <w:cantSplit/>
                          <w:trHeight w:val="72"/>
                        </w:trPr>
                        <w:tc>
                          <w:tcPr>
                            <w:tcW w:w="11030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3211F2E7" w14:textId="77777777" w:rsidR="00D3210B" w:rsidRPr="00C4555A" w:rsidRDefault="00D3210B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"/>
                                <w:szCs w:val="16"/>
                              </w:rPr>
                            </w:pPr>
                          </w:p>
                        </w:tc>
                      </w:tr>
                      <w:tr w:rsidR="00D3210B" w:rsidRPr="000C247C" w14:paraId="38F90AA9" w14:textId="77777777" w:rsidTr="00C17B2F">
                        <w:trPr>
                          <w:cantSplit/>
                          <w:trHeight w:val="204"/>
                        </w:trPr>
                        <w:tc>
                          <w:tcPr>
                            <w:tcW w:w="1103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5689A6D" w14:textId="77777777" w:rsidR="00D3210B" w:rsidRPr="00781013" w:rsidRDefault="00E40128" w:rsidP="00D321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OCCUPIER</w:t>
                            </w:r>
                            <w:r w:rsidR="00D3210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:</w:t>
                            </w:r>
                          </w:p>
                        </w:tc>
                      </w:tr>
                      <w:tr w:rsidR="00D3210B" w:rsidRPr="000C247C" w14:paraId="79DB2525" w14:textId="77777777" w:rsidTr="00C17B2F">
                        <w:trPr>
                          <w:cantSplit/>
                          <w:trHeight w:val="283"/>
                        </w:trPr>
                        <w:tc>
                          <w:tcPr>
                            <w:tcW w:w="3689" w:type="dxa"/>
                            <w:shd w:val="clear" w:color="auto" w:fill="FFFFFF"/>
                            <w:vAlign w:val="center"/>
                          </w:tcPr>
                          <w:p w14:paraId="451ABEAD" w14:textId="77777777" w:rsidR="00D3210B" w:rsidRPr="0095483B" w:rsidRDefault="00D3210B" w:rsidP="00D3210B">
                            <w:pPr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</w:pPr>
                            <w:r w:rsidRPr="0095483B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7341" w:type="dxa"/>
                            <w:shd w:val="clear" w:color="auto" w:fill="FFFFFF"/>
                            <w:vAlign w:val="center"/>
                          </w:tcPr>
                          <w:p w14:paraId="2E11BF0D" w14:textId="5E4134E4" w:rsidR="00D3210B" w:rsidRPr="0095483B" w:rsidRDefault="009668E6" w:rsidP="000A7F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5483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[A]</w:t>
                            </w:r>
                          </w:p>
                        </w:tc>
                      </w:tr>
                      <w:tr w:rsidR="00D3210B" w:rsidRPr="000C247C" w14:paraId="1DE0FD1A" w14:textId="77777777" w:rsidTr="00C17B2F">
                        <w:trPr>
                          <w:cantSplit/>
                          <w:trHeight w:val="283"/>
                        </w:trPr>
                        <w:tc>
                          <w:tcPr>
                            <w:tcW w:w="3689" w:type="dxa"/>
                            <w:shd w:val="clear" w:color="auto" w:fill="FFFFFF"/>
                            <w:vAlign w:val="center"/>
                          </w:tcPr>
                          <w:p w14:paraId="672CEAF5" w14:textId="77777777" w:rsidR="00D3210B" w:rsidRPr="0095483B" w:rsidRDefault="00D3210B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5483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Address:</w:t>
                            </w:r>
                          </w:p>
                        </w:tc>
                        <w:tc>
                          <w:tcPr>
                            <w:tcW w:w="7341" w:type="dxa"/>
                            <w:shd w:val="clear" w:color="auto" w:fill="FFFFFF"/>
                            <w:vAlign w:val="center"/>
                          </w:tcPr>
                          <w:p w14:paraId="413EB636" w14:textId="2292D722" w:rsidR="00D3210B" w:rsidRPr="0095483B" w:rsidRDefault="009668E6" w:rsidP="000A7F8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5483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[B]</w:t>
                            </w:r>
                          </w:p>
                        </w:tc>
                      </w:tr>
                      <w:tr w:rsidR="00D3210B" w:rsidRPr="000C247C" w14:paraId="510C2F35" w14:textId="77777777" w:rsidTr="00C17B2F">
                        <w:trPr>
                          <w:cantSplit/>
                          <w:trHeight w:val="283"/>
                        </w:trPr>
                        <w:tc>
                          <w:tcPr>
                            <w:tcW w:w="3689" w:type="dxa"/>
                            <w:shd w:val="clear" w:color="auto" w:fill="FFFFFF"/>
                            <w:vAlign w:val="center"/>
                          </w:tcPr>
                          <w:p w14:paraId="5B5A8CDC" w14:textId="77777777" w:rsidR="00D3210B" w:rsidRPr="0095483B" w:rsidRDefault="00D3210B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341" w:type="dxa"/>
                            <w:shd w:val="clear" w:color="auto" w:fill="FFFFFF"/>
                            <w:vAlign w:val="center"/>
                          </w:tcPr>
                          <w:p w14:paraId="3BDAB986" w14:textId="6270C790" w:rsidR="00D3210B" w:rsidRPr="0095483B" w:rsidRDefault="009668E6" w:rsidP="000A7F8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5483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[C]</w:t>
                            </w:r>
                          </w:p>
                        </w:tc>
                      </w:tr>
                      <w:tr w:rsidR="002573C9" w:rsidRPr="000C247C" w14:paraId="6C49B4D4" w14:textId="77777777" w:rsidTr="002573C9">
                        <w:trPr>
                          <w:cantSplit/>
                          <w:trHeight w:val="283"/>
                        </w:trPr>
                        <w:tc>
                          <w:tcPr>
                            <w:tcW w:w="3689" w:type="dxa"/>
                            <w:shd w:val="clear" w:color="auto" w:fill="FFFFFF"/>
                            <w:vAlign w:val="center"/>
                          </w:tcPr>
                          <w:p w14:paraId="5B7BE2D0" w14:textId="77777777" w:rsidR="002573C9" w:rsidRPr="0095483B" w:rsidRDefault="002573C9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5483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Postcode</w:t>
                            </w:r>
                          </w:p>
                        </w:tc>
                        <w:tc>
                          <w:tcPr>
                            <w:tcW w:w="7340" w:type="dxa"/>
                            <w:shd w:val="clear" w:color="auto" w:fill="FFFFFF"/>
                            <w:vAlign w:val="center"/>
                          </w:tcPr>
                          <w:p w14:paraId="3AB9283E" w14:textId="4BE032F8" w:rsidR="002573C9" w:rsidRPr="0095483B" w:rsidRDefault="009668E6" w:rsidP="000A7F8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5483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[D]</w:t>
                            </w:r>
                          </w:p>
                        </w:tc>
                      </w:tr>
                    </w:tbl>
                    <w:p w14:paraId="62AB0ED7" w14:textId="77777777" w:rsidR="00D3210B" w:rsidRDefault="00D3210B" w:rsidP="00D3210B"/>
                  </w:txbxContent>
                </v:textbox>
              </v:roundrect>
            </w:pict>
          </mc:Fallback>
        </mc:AlternateContent>
      </w:r>
    </w:p>
    <w:sectPr w:rsidR="00316565" w:rsidRPr="000F0A48" w:rsidSect="004612D5">
      <w:pgSz w:w="11906" w:h="16838"/>
      <w:pgMar w:top="567" w:right="284" w:bottom="567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004F7" w14:textId="77777777" w:rsidR="003E4CE9" w:rsidRDefault="003E4CE9" w:rsidP="00BC29D0">
      <w:r>
        <w:separator/>
      </w:r>
    </w:p>
  </w:endnote>
  <w:endnote w:type="continuationSeparator" w:id="0">
    <w:p w14:paraId="16173256" w14:textId="77777777" w:rsidR="003E4CE9" w:rsidRDefault="003E4CE9" w:rsidP="00BC2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59A3D" w14:textId="77777777" w:rsidR="003E4CE9" w:rsidRDefault="003E4CE9" w:rsidP="00BC29D0">
      <w:r>
        <w:separator/>
      </w:r>
    </w:p>
  </w:footnote>
  <w:footnote w:type="continuationSeparator" w:id="0">
    <w:p w14:paraId="66C6F006" w14:textId="77777777" w:rsidR="003E4CE9" w:rsidRDefault="003E4CE9" w:rsidP="00BC2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C5ADD70"/>
    <w:lvl w:ilvl="0">
      <w:start w:val="1"/>
      <w:numFmt w:val="bullet"/>
      <w:pStyle w:val="ListBullet"/>
      <w:lvlText w:val="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  <w:b/>
        <w:i w:val="0"/>
        <w:color w:val="99CCFF"/>
        <w:sz w:val="28"/>
      </w:rPr>
    </w:lvl>
  </w:abstractNum>
  <w:abstractNum w:abstractNumId="1" w15:restartNumberingAfterBreak="0">
    <w:nsid w:val="1E525927"/>
    <w:multiLevelType w:val="hybridMultilevel"/>
    <w:tmpl w:val="5EBE160A"/>
    <w:lvl w:ilvl="0" w:tplc="1D824C1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5B9742C"/>
    <w:multiLevelType w:val="multilevel"/>
    <w:tmpl w:val="25F693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EF87F4D"/>
    <w:multiLevelType w:val="hybridMultilevel"/>
    <w:tmpl w:val="90885C78"/>
    <w:lvl w:ilvl="0" w:tplc="0809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4A0870"/>
    <w:multiLevelType w:val="hybridMultilevel"/>
    <w:tmpl w:val="230E2FA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E0E58"/>
    <w:multiLevelType w:val="multilevel"/>
    <w:tmpl w:val="764473E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1C731B3"/>
    <w:multiLevelType w:val="hybridMultilevel"/>
    <w:tmpl w:val="7EA86F26"/>
    <w:lvl w:ilvl="0" w:tplc="803287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5"/>
  </w:num>
  <w:num w:numId="5">
    <w:abstractNumId w:val="0"/>
  </w:num>
  <w:num w:numId="6">
    <w:abstractNumId w:val="0"/>
  </w:num>
  <w:num w:numId="7">
    <w:abstractNumId w:val="5"/>
  </w:num>
  <w:num w:numId="8">
    <w:abstractNumId w:val="5"/>
  </w:num>
  <w:num w:numId="9">
    <w:abstractNumId w:val="5"/>
  </w:num>
  <w:num w:numId="10">
    <w:abstractNumId w:val="4"/>
  </w:num>
  <w:num w:numId="11">
    <w:abstractNumId w:val="6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4A"/>
    <w:rsid w:val="00022A2A"/>
    <w:rsid w:val="00024664"/>
    <w:rsid w:val="000250C0"/>
    <w:rsid w:val="00042F73"/>
    <w:rsid w:val="00070D27"/>
    <w:rsid w:val="00071E0F"/>
    <w:rsid w:val="00084614"/>
    <w:rsid w:val="000A7F80"/>
    <w:rsid w:val="000B1F8E"/>
    <w:rsid w:val="000C719C"/>
    <w:rsid w:val="000D315E"/>
    <w:rsid w:val="000D600B"/>
    <w:rsid w:val="000E49D1"/>
    <w:rsid w:val="000F0A48"/>
    <w:rsid w:val="000F4DEF"/>
    <w:rsid w:val="00105008"/>
    <w:rsid w:val="00107ACC"/>
    <w:rsid w:val="00125FFD"/>
    <w:rsid w:val="001333AB"/>
    <w:rsid w:val="00141FCE"/>
    <w:rsid w:val="001423F1"/>
    <w:rsid w:val="00185802"/>
    <w:rsid w:val="001B222B"/>
    <w:rsid w:val="001C1018"/>
    <w:rsid w:val="001E66FF"/>
    <w:rsid w:val="001F6C12"/>
    <w:rsid w:val="00205B10"/>
    <w:rsid w:val="00210C9C"/>
    <w:rsid w:val="00211AFA"/>
    <w:rsid w:val="00215AB1"/>
    <w:rsid w:val="002570B2"/>
    <w:rsid w:val="002573C9"/>
    <w:rsid w:val="00257C61"/>
    <w:rsid w:val="002974FF"/>
    <w:rsid w:val="002D3949"/>
    <w:rsid w:val="00316565"/>
    <w:rsid w:val="0032447B"/>
    <w:rsid w:val="00347A85"/>
    <w:rsid w:val="00386018"/>
    <w:rsid w:val="003907C5"/>
    <w:rsid w:val="003A58B3"/>
    <w:rsid w:val="003C41CA"/>
    <w:rsid w:val="003D2D2F"/>
    <w:rsid w:val="003E4CE9"/>
    <w:rsid w:val="003F415E"/>
    <w:rsid w:val="00421EAA"/>
    <w:rsid w:val="00424B42"/>
    <w:rsid w:val="00451934"/>
    <w:rsid w:val="004547FD"/>
    <w:rsid w:val="00455740"/>
    <w:rsid w:val="004612D5"/>
    <w:rsid w:val="004714AC"/>
    <w:rsid w:val="00483FA4"/>
    <w:rsid w:val="004A0936"/>
    <w:rsid w:val="004A227E"/>
    <w:rsid w:val="004B29EA"/>
    <w:rsid w:val="004C6A16"/>
    <w:rsid w:val="0052273B"/>
    <w:rsid w:val="005363C8"/>
    <w:rsid w:val="005415F1"/>
    <w:rsid w:val="005436E8"/>
    <w:rsid w:val="00546B6F"/>
    <w:rsid w:val="00551824"/>
    <w:rsid w:val="005538BD"/>
    <w:rsid w:val="00560E08"/>
    <w:rsid w:val="00587806"/>
    <w:rsid w:val="005C2678"/>
    <w:rsid w:val="005C79D3"/>
    <w:rsid w:val="005D5F7C"/>
    <w:rsid w:val="005D6FA5"/>
    <w:rsid w:val="005F1EEB"/>
    <w:rsid w:val="006029E3"/>
    <w:rsid w:val="00613D43"/>
    <w:rsid w:val="006250CA"/>
    <w:rsid w:val="006707D1"/>
    <w:rsid w:val="00673435"/>
    <w:rsid w:val="00676736"/>
    <w:rsid w:val="006A26F6"/>
    <w:rsid w:val="006B3CD5"/>
    <w:rsid w:val="006B543A"/>
    <w:rsid w:val="006B5C4B"/>
    <w:rsid w:val="006D2598"/>
    <w:rsid w:val="006F4208"/>
    <w:rsid w:val="00711F3B"/>
    <w:rsid w:val="00713425"/>
    <w:rsid w:val="00725736"/>
    <w:rsid w:val="00740284"/>
    <w:rsid w:val="007439FD"/>
    <w:rsid w:val="0074411D"/>
    <w:rsid w:val="00752D02"/>
    <w:rsid w:val="0075484A"/>
    <w:rsid w:val="00761541"/>
    <w:rsid w:val="00762799"/>
    <w:rsid w:val="007725D0"/>
    <w:rsid w:val="00781013"/>
    <w:rsid w:val="00783497"/>
    <w:rsid w:val="0078708C"/>
    <w:rsid w:val="007A544F"/>
    <w:rsid w:val="007B6F8F"/>
    <w:rsid w:val="007D7E81"/>
    <w:rsid w:val="00806B2F"/>
    <w:rsid w:val="00824984"/>
    <w:rsid w:val="00831595"/>
    <w:rsid w:val="00853885"/>
    <w:rsid w:val="008733E2"/>
    <w:rsid w:val="00877612"/>
    <w:rsid w:val="00877BCE"/>
    <w:rsid w:val="008B5002"/>
    <w:rsid w:val="008C12CD"/>
    <w:rsid w:val="008E0F39"/>
    <w:rsid w:val="008E618E"/>
    <w:rsid w:val="0091176B"/>
    <w:rsid w:val="00930333"/>
    <w:rsid w:val="00947EE2"/>
    <w:rsid w:val="0095483B"/>
    <w:rsid w:val="00965C31"/>
    <w:rsid w:val="009668E6"/>
    <w:rsid w:val="009B244B"/>
    <w:rsid w:val="009B4058"/>
    <w:rsid w:val="00A01EC4"/>
    <w:rsid w:val="00A216B0"/>
    <w:rsid w:val="00A23C3F"/>
    <w:rsid w:val="00A3152B"/>
    <w:rsid w:val="00A415AF"/>
    <w:rsid w:val="00A44133"/>
    <w:rsid w:val="00A46BD0"/>
    <w:rsid w:val="00A76519"/>
    <w:rsid w:val="00A87AF7"/>
    <w:rsid w:val="00A929B5"/>
    <w:rsid w:val="00AA7AEE"/>
    <w:rsid w:val="00AB2443"/>
    <w:rsid w:val="00AB4599"/>
    <w:rsid w:val="00AC2F1B"/>
    <w:rsid w:val="00AE507F"/>
    <w:rsid w:val="00B00C3F"/>
    <w:rsid w:val="00B122DA"/>
    <w:rsid w:val="00B40E60"/>
    <w:rsid w:val="00B70466"/>
    <w:rsid w:val="00B73C4E"/>
    <w:rsid w:val="00B80A7C"/>
    <w:rsid w:val="00B83FB0"/>
    <w:rsid w:val="00B86C39"/>
    <w:rsid w:val="00B96BE8"/>
    <w:rsid w:val="00BA72A3"/>
    <w:rsid w:val="00BB51BD"/>
    <w:rsid w:val="00BC13B9"/>
    <w:rsid w:val="00BC29D0"/>
    <w:rsid w:val="00BD7B29"/>
    <w:rsid w:val="00BE249A"/>
    <w:rsid w:val="00BF6B01"/>
    <w:rsid w:val="00C06A2C"/>
    <w:rsid w:val="00C17B2F"/>
    <w:rsid w:val="00C40B34"/>
    <w:rsid w:val="00C4555A"/>
    <w:rsid w:val="00C526AE"/>
    <w:rsid w:val="00C64EB3"/>
    <w:rsid w:val="00C76BC2"/>
    <w:rsid w:val="00C84B98"/>
    <w:rsid w:val="00CA5BB2"/>
    <w:rsid w:val="00CB5FA2"/>
    <w:rsid w:val="00CC2724"/>
    <w:rsid w:val="00CD6AC0"/>
    <w:rsid w:val="00CE381C"/>
    <w:rsid w:val="00CF4CF5"/>
    <w:rsid w:val="00CF6E61"/>
    <w:rsid w:val="00D04E65"/>
    <w:rsid w:val="00D07FEE"/>
    <w:rsid w:val="00D13D99"/>
    <w:rsid w:val="00D244D7"/>
    <w:rsid w:val="00D3210B"/>
    <w:rsid w:val="00D43F2B"/>
    <w:rsid w:val="00D73CDA"/>
    <w:rsid w:val="00D86109"/>
    <w:rsid w:val="00DC3A13"/>
    <w:rsid w:val="00DC5ED1"/>
    <w:rsid w:val="00DD0EBA"/>
    <w:rsid w:val="00DD3EC5"/>
    <w:rsid w:val="00DE7FE2"/>
    <w:rsid w:val="00DF73DB"/>
    <w:rsid w:val="00E06F9F"/>
    <w:rsid w:val="00E1153B"/>
    <w:rsid w:val="00E1326B"/>
    <w:rsid w:val="00E15325"/>
    <w:rsid w:val="00E40128"/>
    <w:rsid w:val="00E55ECE"/>
    <w:rsid w:val="00E74519"/>
    <w:rsid w:val="00E80D6A"/>
    <w:rsid w:val="00E8113F"/>
    <w:rsid w:val="00E96A5A"/>
    <w:rsid w:val="00E9784A"/>
    <w:rsid w:val="00EB7D88"/>
    <w:rsid w:val="00EC23C4"/>
    <w:rsid w:val="00EF6D4A"/>
    <w:rsid w:val="00EF754B"/>
    <w:rsid w:val="00F05833"/>
    <w:rsid w:val="00F06FB4"/>
    <w:rsid w:val="00F1556E"/>
    <w:rsid w:val="00F333CD"/>
    <w:rsid w:val="00F359AC"/>
    <w:rsid w:val="00F4316D"/>
    <w:rsid w:val="00F65DA8"/>
    <w:rsid w:val="00F7725D"/>
    <w:rsid w:val="00F94910"/>
    <w:rsid w:val="00FC4D11"/>
    <w:rsid w:val="00FC6869"/>
    <w:rsid w:val="00FE20A3"/>
    <w:rsid w:val="00FF276E"/>
    <w:rsid w:val="00FF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D9B53"/>
  <w15:chartTrackingRefBased/>
  <w15:docId w15:val="{9063A6AE-D786-4935-83AF-7A8BA8A1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A544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spacing w:before="80" w:after="80"/>
      <w:jc w:val="both"/>
      <w:outlineLvl w:val="0"/>
    </w:pPr>
    <w:rPr>
      <w:rFonts w:ascii="Arial" w:hAnsi="Arial"/>
      <w:b/>
      <w:cap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9"/>
      </w:numPr>
      <w:jc w:val="both"/>
      <w:outlineLvl w:val="1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9"/>
      </w:numPr>
      <w:outlineLvl w:val="2"/>
    </w:pPr>
    <w:rPr>
      <w:rFonts w:ascii="Arial" w:hAnsi="Arial"/>
      <w:b/>
      <w:i/>
      <w:color w:val="339966"/>
      <w:sz w:val="22"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56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color w:val="FFFFFF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sz w:val="1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84" w:right="-21"/>
    </w:pPr>
    <w:rPr>
      <w:rFonts w:ascii="Arial" w:hAnsi="Arial"/>
      <w:sz w:val="22"/>
      <w:szCs w:val="20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CC99FF"/>
      <w:sz w:val="32"/>
      <w:szCs w:val="20"/>
    </w:rPr>
  </w:style>
  <w:style w:type="paragraph" w:styleId="ListBullet">
    <w:name w:val="List Bullet"/>
    <w:basedOn w:val="Normal"/>
    <w:autoRedefine/>
    <w:pPr>
      <w:numPr>
        <w:numId w:val="6"/>
      </w:numPr>
    </w:pPr>
    <w:rPr>
      <w:rFonts w:ascii="Arial" w:hAnsi="Arial"/>
      <w:sz w:val="22"/>
      <w:szCs w:val="20"/>
    </w:rPr>
  </w:style>
  <w:style w:type="paragraph" w:customStyle="1" w:styleId="Bex">
    <w:name w:val="Bex"/>
    <w:basedOn w:val="Normal"/>
    <w:autoRedefine/>
    <w:rPr>
      <w:rFonts w:ascii="Comic Sans MS" w:hAnsi="Comic Sans MS"/>
      <w:b/>
      <w:color w:val="FF00FF"/>
      <w:sz w:val="32"/>
      <w:szCs w:val="20"/>
      <w:u w:val="double"/>
    </w:rPr>
  </w:style>
  <w:style w:type="character" w:customStyle="1" w:styleId="Heading5Char">
    <w:name w:val="Heading 5 Char"/>
    <w:link w:val="Heading5"/>
    <w:rsid w:val="000F0A48"/>
    <w:rPr>
      <w:rFonts w:ascii="Arial" w:hAnsi="Arial" w:cs="Arial"/>
      <w:b/>
      <w:bCs/>
      <w:szCs w:val="24"/>
      <w:lang w:eastAsia="en-US"/>
    </w:rPr>
  </w:style>
  <w:style w:type="paragraph" w:styleId="BalloonText">
    <w:name w:val="Balloon Text"/>
    <w:basedOn w:val="Normal"/>
    <w:link w:val="BalloonTextChar"/>
    <w:rsid w:val="00A23C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23C3F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BC29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C29D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BC29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C29D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mi.fasuyi\Documents\gabrielfsm\Templates\SAFUnvent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144E9-D4F8-4AFC-9403-23BFEAC5E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SAFUnvented.dot</Template>
  <TotalTime>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confirm the validity of the gas operative please contact the gas registration body</vt:lpstr>
    </vt:vector>
  </TitlesOfParts>
  <Company>Gabriel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confirm the validity of the gas operative please contact the gas registration body</dc:title>
  <dc:subject/>
  <dc:creator>Yemi Fasuyi</dc:creator>
  <cp:keywords/>
  <cp:lastModifiedBy>Yemi Fasuyi</cp:lastModifiedBy>
  <cp:revision>11</cp:revision>
  <cp:lastPrinted>2016-05-04T07:24:00Z</cp:lastPrinted>
  <dcterms:created xsi:type="dcterms:W3CDTF">2018-11-20T14:57:00Z</dcterms:created>
  <dcterms:modified xsi:type="dcterms:W3CDTF">2019-04-12T12:50:00Z</dcterms:modified>
</cp:coreProperties>
</file>