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A30F8" w14:textId="356F6B91" w:rsidR="00C40A94" w:rsidRPr="00C56B11" w:rsidRDefault="00C40A94" w:rsidP="00C40A94">
      <w:pPr>
        <w:pStyle w:val="Header"/>
        <w:rPr>
          <w:color w:val="FFFFFF" w:themeColor="background1"/>
          <w:sz w:val="16"/>
        </w:rPr>
      </w:pPr>
      <w:r w:rsidRPr="00C56B11">
        <w:rPr>
          <w:color w:val="FFFFFF" w:themeColor="background1"/>
          <w:sz w:val="16"/>
        </w:rPr>
        <w:t>[GoldenRule]</w:t>
      </w:r>
    </w:p>
    <w:tbl>
      <w:tblPr>
        <w:tblW w:w="4966" w:type="pct"/>
        <w:tblLayout w:type="fixed"/>
        <w:tblLook w:val="0000" w:firstRow="0" w:lastRow="0" w:firstColumn="0" w:lastColumn="0" w:noHBand="0" w:noVBand="0"/>
      </w:tblPr>
      <w:tblGrid>
        <w:gridCol w:w="2750"/>
        <w:gridCol w:w="6103"/>
        <w:gridCol w:w="2408"/>
      </w:tblGrid>
      <w:tr w:rsidR="00781013" w14:paraId="6B91C72E" w14:textId="77777777" w:rsidTr="00781013">
        <w:trPr>
          <w:cantSplit/>
          <w:trHeight w:val="179"/>
        </w:trPr>
        <w:tc>
          <w:tcPr>
            <w:tcW w:w="1221" w:type="pct"/>
          </w:tcPr>
          <w:p w14:paraId="33868BDC" w14:textId="780D2D24" w:rsidR="000F0A48" w:rsidRPr="00C501CD" w:rsidRDefault="00101904" w:rsidP="000A7F80">
            <w:pPr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[Job] </w:t>
            </w:r>
          </w:p>
        </w:tc>
        <w:tc>
          <w:tcPr>
            <w:tcW w:w="2710" w:type="pct"/>
          </w:tcPr>
          <w:p w14:paraId="4BB05572" w14:textId="77777777" w:rsidR="00C84B98" w:rsidRPr="00C84B98" w:rsidRDefault="00781013" w:rsidP="00C84B9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GAS INSTALLATION SAFETY REPORT (NON-DOMESTIC</w:t>
            </w:r>
            <w:r w:rsidR="008C12CD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  <w:tc>
          <w:tcPr>
            <w:tcW w:w="1069" w:type="pct"/>
          </w:tcPr>
          <w:p w14:paraId="46CAC26E" w14:textId="77777777" w:rsidR="000F0A48" w:rsidRPr="00444007" w:rsidRDefault="00DF036C" w:rsidP="00D24B3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3F3A07E" wp14:editId="7460DBE9">
                  <wp:extent cx="371475" cy="4000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32C04" w14:textId="77777777" w:rsidR="000F0A48" w:rsidRDefault="00DF036C" w:rsidP="000F0A48">
      <w:pPr>
        <w:jc w:val="center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noProof/>
          <w:sz w:val="18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E16731" wp14:editId="5C408BDB">
                <wp:simplePos x="0" y="0"/>
                <wp:positionH relativeFrom="column">
                  <wp:posOffset>3620135</wp:posOffset>
                </wp:positionH>
                <wp:positionV relativeFrom="paragraph">
                  <wp:posOffset>97155</wp:posOffset>
                </wp:positionV>
                <wp:extent cx="3590925" cy="1085850"/>
                <wp:effectExtent l="19050" t="13335" r="19050" b="1524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1085850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325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39"/>
                              <w:gridCol w:w="3686"/>
                            </w:tblGrid>
                            <w:tr w:rsidR="00781013" w:rsidRPr="005443D9" w14:paraId="4B07A659" w14:textId="77777777" w:rsidTr="00C64EB3">
                              <w:trPr>
                                <w:cantSplit/>
                                <w:trHeight w:val="20"/>
                              </w:trPr>
                              <w:tc>
                                <w:tcPr>
                                  <w:tcW w:w="532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570FF87" w14:textId="77777777" w:rsidR="00781013" w:rsidRPr="00CB1A1A" w:rsidRDefault="00781013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781013" w:rsidRPr="000C247C" w14:paraId="788113A3" w14:textId="77777777" w:rsidTr="00C64EB3">
                              <w:trPr>
                                <w:cantSplit/>
                                <w:trHeight w:val="370"/>
                              </w:trPr>
                              <w:tc>
                                <w:tcPr>
                                  <w:tcW w:w="1639" w:type="dxa"/>
                                  <w:shd w:val="clear" w:color="auto" w:fill="FFFFFF"/>
                                  <w:vAlign w:val="center"/>
                                </w:tcPr>
                                <w:p w14:paraId="7F858908" w14:textId="77777777" w:rsidR="00781013" w:rsidRPr="00010A59" w:rsidRDefault="00D3210B" w:rsidP="00D3210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10A5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Registration No: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shd w:val="clear" w:color="auto" w:fill="FFFFFF"/>
                                  <w:vAlign w:val="center"/>
                                </w:tcPr>
                                <w:p w14:paraId="40E6FCE7" w14:textId="77777777" w:rsidR="00781013" w:rsidRPr="00010A59" w:rsidRDefault="00D3210B" w:rsidP="00D3210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10A5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7939</w:t>
                                  </w:r>
                                </w:p>
                              </w:tc>
                            </w:tr>
                            <w:tr w:rsidR="00781013" w:rsidRPr="000C247C" w14:paraId="67C0091D" w14:textId="77777777" w:rsidTr="00C64EB3">
                              <w:trPr>
                                <w:cantSplit/>
                                <w:trHeight w:val="218"/>
                              </w:trPr>
                              <w:tc>
                                <w:tcPr>
                                  <w:tcW w:w="1639" w:type="dxa"/>
                                  <w:shd w:val="clear" w:color="auto" w:fill="FFFFFF"/>
                                  <w:vAlign w:val="center"/>
                                </w:tcPr>
                                <w:p w14:paraId="0ADB5FBC" w14:textId="77777777" w:rsidR="00781013" w:rsidRPr="00010A59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10A59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Operative licence No: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shd w:val="clear" w:color="auto" w:fill="FFFFFF"/>
                                  <w:vAlign w:val="center"/>
                                </w:tcPr>
                                <w:p w14:paraId="1CF46B2B" w14:textId="77777777" w:rsidR="00781013" w:rsidRPr="00010A59" w:rsidRDefault="000A7F80" w:rsidP="000A7F80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0" w:name="A"/>
                                  <w:r w:rsidRPr="00010A59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[A]</w:t>
                                  </w:r>
                                  <w:bookmarkEnd w:id="0"/>
                                </w:p>
                              </w:tc>
                            </w:tr>
                            <w:tr w:rsidR="00781013" w:rsidRPr="000C247C" w14:paraId="49B4D5AC" w14:textId="77777777" w:rsidTr="00C64EB3">
                              <w:trPr>
                                <w:cantSplit/>
                                <w:trHeight w:val="218"/>
                              </w:trPr>
                              <w:tc>
                                <w:tcPr>
                                  <w:tcW w:w="1639" w:type="dxa"/>
                                  <w:shd w:val="clear" w:color="auto" w:fill="FFFFFF"/>
                                  <w:vAlign w:val="center"/>
                                </w:tcPr>
                                <w:p w14:paraId="4D2A9C17" w14:textId="77777777" w:rsidR="00781013" w:rsidRPr="00010A59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10A59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Date of issue: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shd w:val="clear" w:color="auto" w:fill="FFFFFF"/>
                                  <w:vAlign w:val="center"/>
                                </w:tcPr>
                                <w:p w14:paraId="76B2F02D" w14:textId="77777777" w:rsidR="00781013" w:rsidRPr="00010A59" w:rsidRDefault="000A7F80" w:rsidP="000A7F80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" w:name="B"/>
                                  <w:r w:rsidRPr="00010A59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[B]</w:t>
                                  </w:r>
                                  <w:bookmarkEnd w:id="1"/>
                                </w:p>
                              </w:tc>
                            </w:tr>
                            <w:tr w:rsidR="00781013" w:rsidRPr="000C247C" w14:paraId="029972EE" w14:textId="77777777" w:rsidTr="00C64EB3">
                              <w:trPr>
                                <w:cantSplit/>
                                <w:trHeight w:val="218"/>
                              </w:trPr>
                              <w:tc>
                                <w:tcPr>
                                  <w:tcW w:w="1639" w:type="dxa"/>
                                  <w:shd w:val="clear" w:color="auto" w:fill="FFFFFF"/>
                                  <w:vAlign w:val="center"/>
                                </w:tcPr>
                                <w:p w14:paraId="397613E8" w14:textId="77777777" w:rsidR="00781013" w:rsidRPr="00010A59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10A59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Issued By: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shd w:val="clear" w:color="auto" w:fill="FFFFFF"/>
                                  <w:vAlign w:val="center"/>
                                </w:tcPr>
                                <w:p w14:paraId="01E67EC1" w14:textId="77777777" w:rsidR="00781013" w:rsidRPr="00010A59" w:rsidRDefault="000A7F80" w:rsidP="000A7F80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2" w:name="C"/>
                                  <w:r w:rsidRPr="00010A59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[C]</w:t>
                                  </w:r>
                                  <w:bookmarkEnd w:id="2"/>
                                </w:p>
                              </w:tc>
                            </w:tr>
                            <w:tr w:rsidR="00781013" w:rsidRPr="000C247C" w14:paraId="58813DEE" w14:textId="77777777" w:rsidTr="00C64EB3">
                              <w:trPr>
                                <w:cantSplit/>
                                <w:trHeight w:val="218"/>
                              </w:trPr>
                              <w:tc>
                                <w:tcPr>
                                  <w:tcW w:w="1639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DACC82" w14:textId="77777777" w:rsidR="00781013" w:rsidRPr="00010A59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10A59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Print Name: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E482F9" w14:textId="77777777" w:rsidR="00781013" w:rsidRPr="00010A59" w:rsidRDefault="000A7F80" w:rsidP="000A7F80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3" w:name="D"/>
                                  <w:r w:rsidRPr="00010A59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[D]</w:t>
                                  </w:r>
                                  <w:bookmarkEnd w:id="3"/>
                                </w:p>
                              </w:tc>
                            </w:tr>
                          </w:tbl>
                          <w:p w14:paraId="7131CB7E" w14:textId="77777777" w:rsidR="00781013" w:rsidRDefault="00781013" w:rsidP="0078101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E16731" id="Text Box 8" o:spid="_x0000_s1026" style="position:absolute;left:0;text-align:left;margin-left:285.05pt;margin-top:7.65pt;width:282.75pt;height:8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" fillcolor="#a5a5a5" strokeweight="2pt">
                <v:textbox inset="0,0,0,0">
                  <w:txbxContent>
                    <w:tbl>
                      <w:tblPr>
                        <w:tblW w:w="5325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39"/>
                        <w:gridCol w:w="3686"/>
                      </w:tblGrid>
                      <w:tr w:rsidR="00781013" w:rsidRPr="005443D9" w14:paraId="4B07A659" w14:textId="77777777" w:rsidTr="00C64EB3">
                        <w:trPr>
                          <w:cantSplit/>
                          <w:trHeight w:val="20"/>
                        </w:trPr>
                        <w:tc>
                          <w:tcPr>
                            <w:tcW w:w="5325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3570FF87" w14:textId="77777777" w:rsidR="00781013" w:rsidRPr="00CB1A1A" w:rsidRDefault="00781013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781013" w:rsidRPr="000C247C" w14:paraId="788113A3" w14:textId="77777777" w:rsidTr="00C64EB3">
                        <w:trPr>
                          <w:cantSplit/>
                          <w:trHeight w:val="370"/>
                        </w:trPr>
                        <w:tc>
                          <w:tcPr>
                            <w:tcW w:w="1639" w:type="dxa"/>
                            <w:shd w:val="clear" w:color="auto" w:fill="FFFFFF"/>
                            <w:vAlign w:val="center"/>
                          </w:tcPr>
                          <w:p w14:paraId="7F858908" w14:textId="77777777" w:rsidR="00781013" w:rsidRPr="00010A59" w:rsidRDefault="00D3210B" w:rsidP="00D321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10A5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Registration No:</w:t>
                            </w:r>
                          </w:p>
                        </w:tc>
                        <w:tc>
                          <w:tcPr>
                            <w:tcW w:w="3686" w:type="dxa"/>
                            <w:shd w:val="clear" w:color="auto" w:fill="FFFFFF"/>
                            <w:vAlign w:val="center"/>
                          </w:tcPr>
                          <w:p w14:paraId="40E6FCE7" w14:textId="77777777" w:rsidR="00781013" w:rsidRPr="00010A59" w:rsidRDefault="00D3210B" w:rsidP="00D321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10A5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7939</w:t>
                            </w:r>
                          </w:p>
                        </w:tc>
                      </w:tr>
                      <w:tr w:rsidR="00781013" w:rsidRPr="000C247C" w14:paraId="67C0091D" w14:textId="77777777" w:rsidTr="00C64EB3">
                        <w:trPr>
                          <w:cantSplit/>
                          <w:trHeight w:val="218"/>
                        </w:trPr>
                        <w:tc>
                          <w:tcPr>
                            <w:tcW w:w="1639" w:type="dxa"/>
                            <w:shd w:val="clear" w:color="auto" w:fill="FFFFFF"/>
                            <w:vAlign w:val="center"/>
                          </w:tcPr>
                          <w:p w14:paraId="0ADB5FBC" w14:textId="77777777" w:rsidR="00781013" w:rsidRPr="00010A59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10A5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Operative licence No:</w:t>
                            </w:r>
                          </w:p>
                        </w:tc>
                        <w:tc>
                          <w:tcPr>
                            <w:tcW w:w="3686" w:type="dxa"/>
                            <w:shd w:val="clear" w:color="auto" w:fill="FFFFFF"/>
                            <w:vAlign w:val="center"/>
                          </w:tcPr>
                          <w:p w14:paraId="1CF46B2B" w14:textId="77777777" w:rsidR="00781013" w:rsidRPr="00010A59" w:rsidRDefault="000A7F80" w:rsidP="000A7F80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4" w:name="A"/>
                            <w:r w:rsidRPr="00010A5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[A]</w:t>
                            </w:r>
                            <w:bookmarkEnd w:id="4"/>
                          </w:p>
                        </w:tc>
                      </w:tr>
                      <w:tr w:rsidR="00781013" w:rsidRPr="000C247C" w14:paraId="49B4D5AC" w14:textId="77777777" w:rsidTr="00C64EB3">
                        <w:trPr>
                          <w:cantSplit/>
                          <w:trHeight w:val="218"/>
                        </w:trPr>
                        <w:tc>
                          <w:tcPr>
                            <w:tcW w:w="1639" w:type="dxa"/>
                            <w:shd w:val="clear" w:color="auto" w:fill="FFFFFF"/>
                            <w:vAlign w:val="center"/>
                          </w:tcPr>
                          <w:p w14:paraId="4D2A9C17" w14:textId="77777777" w:rsidR="00781013" w:rsidRPr="00010A59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10A5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Date of issue:</w:t>
                            </w:r>
                          </w:p>
                        </w:tc>
                        <w:tc>
                          <w:tcPr>
                            <w:tcW w:w="3686" w:type="dxa"/>
                            <w:shd w:val="clear" w:color="auto" w:fill="FFFFFF"/>
                            <w:vAlign w:val="center"/>
                          </w:tcPr>
                          <w:p w14:paraId="76B2F02D" w14:textId="77777777" w:rsidR="00781013" w:rsidRPr="00010A59" w:rsidRDefault="000A7F80" w:rsidP="000A7F80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5" w:name="B"/>
                            <w:r w:rsidRPr="00010A5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[B]</w:t>
                            </w:r>
                            <w:bookmarkEnd w:id="5"/>
                          </w:p>
                        </w:tc>
                      </w:tr>
                      <w:tr w:rsidR="00781013" w:rsidRPr="000C247C" w14:paraId="029972EE" w14:textId="77777777" w:rsidTr="00C64EB3">
                        <w:trPr>
                          <w:cantSplit/>
                          <w:trHeight w:val="218"/>
                        </w:trPr>
                        <w:tc>
                          <w:tcPr>
                            <w:tcW w:w="1639" w:type="dxa"/>
                            <w:shd w:val="clear" w:color="auto" w:fill="FFFFFF"/>
                            <w:vAlign w:val="center"/>
                          </w:tcPr>
                          <w:p w14:paraId="397613E8" w14:textId="77777777" w:rsidR="00781013" w:rsidRPr="00010A59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10A5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Issued By:</w:t>
                            </w:r>
                          </w:p>
                        </w:tc>
                        <w:tc>
                          <w:tcPr>
                            <w:tcW w:w="3686" w:type="dxa"/>
                            <w:shd w:val="clear" w:color="auto" w:fill="FFFFFF"/>
                            <w:vAlign w:val="center"/>
                          </w:tcPr>
                          <w:p w14:paraId="01E67EC1" w14:textId="77777777" w:rsidR="00781013" w:rsidRPr="00010A59" w:rsidRDefault="000A7F80" w:rsidP="000A7F80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6" w:name="C"/>
                            <w:r w:rsidRPr="00010A5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[C]</w:t>
                            </w:r>
                            <w:bookmarkEnd w:id="6"/>
                          </w:p>
                        </w:tc>
                      </w:tr>
                      <w:tr w:rsidR="00781013" w:rsidRPr="000C247C" w14:paraId="58813DEE" w14:textId="77777777" w:rsidTr="00C64EB3">
                        <w:trPr>
                          <w:cantSplit/>
                          <w:trHeight w:val="218"/>
                        </w:trPr>
                        <w:tc>
                          <w:tcPr>
                            <w:tcW w:w="1639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3DACC82" w14:textId="77777777" w:rsidR="00781013" w:rsidRPr="00010A59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10A5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Print Name:</w:t>
                            </w:r>
                          </w:p>
                        </w:tc>
                        <w:tc>
                          <w:tcPr>
                            <w:tcW w:w="3686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E482F9" w14:textId="77777777" w:rsidR="00781013" w:rsidRPr="00010A59" w:rsidRDefault="000A7F80" w:rsidP="000A7F80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7" w:name="D"/>
                            <w:r w:rsidRPr="00010A5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[D]</w:t>
                            </w:r>
                            <w:bookmarkEnd w:id="7"/>
                          </w:p>
                        </w:tc>
                      </w:tr>
                    </w:tbl>
                    <w:p w14:paraId="7131CB7E" w14:textId="77777777" w:rsidR="00781013" w:rsidRDefault="00781013" w:rsidP="00781013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422E38" wp14:editId="0CF3F622">
                <wp:simplePos x="0" y="0"/>
                <wp:positionH relativeFrom="column">
                  <wp:posOffset>635</wp:posOffset>
                </wp:positionH>
                <wp:positionV relativeFrom="paragraph">
                  <wp:posOffset>97155</wp:posOffset>
                </wp:positionV>
                <wp:extent cx="3533775" cy="1085850"/>
                <wp:effectExtent l="19050" t="13335" r="19050" b="1524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3775" cy="1085850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325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781"/>
                              <w:gridCol w:w="3544"/>
                            </w:tblGrid>
                            <w:tr w:rsidR="00DE7FE2" w:rsidRPr="005443D9" w14:paraId="7F25E7B0" w14:textId="77777777" w:rsidTr="00C64EB3">
                              <w:trPr>
                                <w:cantSplit/>
                                <w:trHeight w:val="128"/>
                              </w:trPr>
                              <w:tc>
                                <w:tcPr>
                                  <w:tcW w:w="532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9132958" w14:textId="77777777" w:rsidR="00DE7FE2" w:rsidRPr="00CB1A1A" w:rsidRDefault="00DE7FE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D44EB" w:rsidRPr="000C247C" w14:paraId="43CABA53" w14:textId="77777777" w:rsidTr="00C64EB3">
                              <w:trPr>
                                <w:cantSplit/>
                                <w:trHeight w:val="370"/>
                              </w:trPr>
                              <w:tc>
                                <w:tcPr>
                                  <w:tcW w:w="1781" w:type="dxa"/>
                                  <w:shd w:val="clear" w:color="auto" w:fill="FFFFFF"/>
                                  <w:vAlign w:val="center"/>
                                </w:tcPr>
                                <w:p w14:paraId="6C363928" w14:textId="77777777" w:rsidR="006D44EB" w:rsidRPr="000C247C" w:rsidRDefault="006D44EB" w:rsidP="006D44E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Registered Business: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FFFFFF"/>
                                  <w:vAlign w:val="center"/>
                                </w:tcPr>
                                <w:p w14:paraId="773B94DC" w14:textId="593B3706" w:rsidR="006D44EB" w:rsidRPr="00781013" w:rsidRDefault="002E6F7B" w:rsidP="006D44E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[CompanyName] </w:t>
                                  </w:r>
                                </w:p>
                              </w:tc>
                            </w:tr>
                            <w:tr w:rsidR="006D44EB" w:rsidRPr="000C247C" w14:paraId="399ACD40" w14:textId="77777777" w:rsidTr="00C64EB3">
                              <w:trPr>
                                <w:cantSplit/>
                                <w:trHeight w:val="224"/>
                              </w:trPr>
                              <w:tc>
                                <w:tcPr>
                                  <w:tcW w:w="1781" w:type="dxa"/>
                                  <w:shd w:val="clear" w:color="auto" w:fill="FFFFFF"/>
                                  <w:vAlign w:val="center"/>
                                </w:tcPr>
                                <w:p w14:paraId="535AEC7A" w14:textId="77777777" w:rsidR="006D44EB" w:rsidRPr="000C247C" w:rsidRDefault="006D44EB" w:rsidP="006D44E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Address: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FFFFFF"/>
                                  <w:vAlign w:val="center"/>
                                </w:tcPr>
                                <w:p w14:paraId="622ED47E" w14:textId="49318912" w:rsidR="006D44EB" w:rsidRPr="00781013" w:rsidRDefault="002E6F7B" w:rsidP="006D44E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[CompanyAddress1] </w:t>
                                  </w:r>
                                </w:p>
                              </w:tc>
                            </w:tr>
                            <w:tr w:rsidR="006D44EB" w:rsidRPr="000C247C" w14:paraId="7E8DA692" w14:textId="77777777" w:rsidTr="00C64EB3">
                              <w:trPr>
                                <w:cantSplit/>
                                <w:trHeight w:val="224"/>
                              </w:trPr>
                              <w:tc>
                                <w:tcPr>
                                  <w:tcW w:w="1781" w:type="dxa"/>
                                  <w:shd w:val="clear" w:color="auto" w:fill="FFFFFF"/>
                                  <w:vAlign w:val="center"/>
                                </w:tcPr>
                                <w:p w14:paraId="02C0E42C" w14:textId="77777777" w:rsidR="006D44EB" w:rsidRPr="000C247C" w:rsidRDefault="006D44EB" w:rsidP="006D44E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FFFFFF"/>
                                  <w:vAlign w:val="center"/>
                                </w:tcPr>
                                <w:p w14:paraId="3CFE303F" w14:textId="0DF4AE21" w:rsidR="006D44EB" w:rsidRPr="00781013" w:rsidRDefault="002E6F7B" w:rsidP="006D44E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[CompanyAddress2] </w:t>
                                  </w:r>
                                  <w:r w:rsidR="006D44EB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[CompanyAddress3] </w:t>
                                  </w:r>
                                </w:p>
                              </w:tc>
                            </w:tr>
                            <w:tr w:rsidR="006D44EB" w:rsidRPr="000C247C" w14:paraId="6F61E71F" w14:textId="77777777" w:rsidTr="00C64EB3">
                              <w:trPr>
                                <w:cantSplit/>
                                <w:trHeight w:val="224"/>
                              </w:trPr>
                              <w:tc>
                                <w:tcPr>
                                  <w:tcW w:w="1781" w:type="dxa"/>
                                  <w:shd w:val="clear" w:color="auto" w:fill="FFFFFF"/>
                                  <w:vAlign w:val="center"/>
                                </w:tcPr>
                                <w:p w14:paraId="1B3C1D09" w14:textId="77777777" w:rsidR="006D44EB" w:rsidRPr="000C247C" w:rsidRDefault="006D44EB" w:rsidP="006D44E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Postcode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FFFFFF"/>
                                  <w:vAlign w:val="center"/>
                                </w:tcPr>
                                <w:p w14:paraId="6C32AE9E" w14:textId="3B1D359F" w:rsidR="006D44EB" w:rsidRPr="00781013" w:rsidRDefault="002E6F7B" w:rsidP="006D44E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[CompanyPostcode] </w:t>
                                  </w:r>
                                </w:p>
                              </w:tc>
                            </w:tr>
                            <w:tr w:rsidR="006D44EB" w:rsidRPr="000C247C" w14:paraId="44676ACA" w14:textId="77777777" w:rsidTr="00C64EB3">
                              <w:trPr>
                                <w:cantSplit/>
                                <w:trHeight w:val="224"/>
                              </w:trPr>
                              <w:tc>
                                <w:tcPr>
                                  <w:tcW w:w="178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EC76B1" w14:textId="77777777" w:rsidR="006D44EB" w:rsidRPr="000C247C" w:rsidRDefault="006D44EB" w:rsidP="006D44E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Tel No: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F922378" w14:textId="3B29F08E" w:rsidR="006D44EB" w:rsidRPr="00781013" w:rsidRDefault="002E6F7B" w:rsidP="006D44E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[CompanyTelephoneNumber] </w:t>
                                  </w:r>
                                  <w:bookmarkStart w:id="8" w:name="_GoBack"/>
                                  <w:bookmarkEnd w:id="8"/>
                                </w:p>
                              </w:tc>
                            </w:tr>
                          </w:tbl>
                          <w:p w14:paraId="4E78AA10" w14:textId="77777777" w:rsidR="00DE7FE2" w:rsidRDefault="00DE7FE2" w:rsidP="00DE7F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422E38" id="_x0000_s1027" style="position:absolute;left:0;text-align:left;margin-left:.05pt;margin-top:7.65pt;width:278.25pt;height:8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" fillcolor="#a5a5a5" strokeweight="2pt">
                <v:textbox inset="0,0,0,0">
                  <w:txbxContent>
                    <w:tbl>
                      <w:tblPr>
                        <w:tblW w:w="5325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781"/>
                        <w:gridCol w:w="3544"/>
                      </w:tblGrid>
                      <w:tr w:rsidR="00DE7FE2" w:rsidRPr="005443D9" w14:paraId="7F25E7B0" w14:textId="77777777" w:rsidTr="00C64EB3">
                        <w:trPr>
                          <w:cantSplit/>
                          <w:trHeight w:val="128"/>
                        </w:trPr>
                        <w:tc>
                          <w:tcPr>
                            <w:tcW w:w="5325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9132958" w14:textId="77777777" w:rsidR="00DE7FE2" w:rsidRPr="00CB1A1A" w:rsidRDefault="00DE7FE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D44EB" w:rsidRPr="000C247C" w14:paraId="43CABA53" w14:textId="77777777" w:rsidTr="00C64EB3">
                        <w:trPr>
                          <w:cantSplit/>
                          <w:trHeight w:val="370"/>
                        </w:trPr>
                        <w:tc>
                          <w:tcPr>
                            <w:tcW w:w="1781" w:type="dxa"/>
                            <w:shd w:val="clear" w:color="auto" w:fill="FFFFFF"/>
                            <w:vAlign w:val="center"/>
                          </w:tcPr>
                          <w:p w14:paraId="6C363928" w14:textId="77777777" w:rsidR="006D44EB" w:rsidRPr="000C247C" w:rsidRDefault="006D44EB" w:rsidP="006D44E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Registered Business:</w:t>
                            </w:r>
                          </w:p>
                        </w:tc>
                        <w:tc>
                          <w:tcPr>
                            <w:tcW w:w="3544" w:type="dxa"/>
                            <w:shd w:val="clear" w:color="auto" w:fill="FFFFFF"/>
                            <w:vAlign w:val="center"/>
                          </w:tcPr>
                          <w:p w14:paraId="773B94DC" w14:textId="593B3706" w:rsidR="006D44EB" w:rsidRPr="00781013" w:rsidRDefault="002E6F7B" w:rsidP="006D44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[CompanyName] </w:t>
                            </w:r>
                          </w:p>
                        </w:tc>
                      </w:tr>
                      <w:tr w:rsidR="006D44EB" w:rsidRPr="000C247C" w14:paraId="399ACD40" w14:textId="77777777" w:rsidTr="00C64EB3">
                        <w:trPr>
                          <w:cantSplit/>
                          <w:trHeight w:val="224"/>
                        </w:trPr>
                        <w:tc>
                          <w:tcPr>
                            <w:tcW w:w="1781" w:type="dxa"/>
                            <w:shd w:val="clear" w:color="auto" w:fill="FFFFFF"/>
                            <w:vAlign w:val="center"/>
                          </w:tcPr>
                          <w:p w14:paraId="535AEC7A" w14:textId="77777777" w:rsidR="006D44EB" w:rsidRPr="000C247C" w:rsidRDefault="006D44EB" w:rsidP="006D44E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Address:</w:t>
                            </w:r>
                          </w:p>
                        </w:tc>
                        <w:tc>
                          <w:tcPr>
                            <w:tcW w:w="3544" w:type="dxa"/>
                            <w:shd w:val="clear" w:color="auto" w:fill="FFFFFF"/>
                            <w:vAlign w:val="center"/>
                          </w:tcPr>
                          <w:p w14:paraId="622ED47E" w14:textId="49318912" w:rsidR="006D44EB" w:rsidRPr="00781013" w:rsidRDefault="002E6F7B" w:rsidP="006D44E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[CompanyAddress1] </w:t>
                            </w:r>
                          </w:p>
                        </w:tc>
                      </w:tr>
                      <w:tr w:rsidR="006D44EB" w:rsidRPr="000C247C" w14:paraId="7E8DA692" w14:textId="77777777" w:rsidTr="00C64EB3">
                        <w:trPr>
                          <w:cantSplit/>
                          <w:trHeight w:val="224"/>
                        </w:trPr>
                        <w:tc>
                          <w:tcPr>
                            <w:tcW w:w="1781" w:type="dxa"/>
                            <w:shd w:val="clear" w:color="auto" w:fill="FFFFFF"/>
                            <w:vAlign w:val="center"/>
                          </w:tcPr>
                          <w:p w14:paraId="02C0E42C" w14:textId="77777777" w:rsidR="006D44EB" w:rsidRPr="000C247C" w:rsidRDefault="006D44EB" w:rsidP="006D44E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shd w:val="clear" w:color="auto" w:fill="FFFFFF"/>
                            <w:vAlign w:val="center"/>
                          </w:tcPr>
                          <w:p w14:paraId="3CFE303F" w14:textId="0DF4AE21" w:rsidR="006D44EB" w:rsidRPr="00781013" w:rsidRDefault="002E6F7B" w:rsidP="006D44E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[CompanyAddress2] </w:t>
                            </w:r>
                            <w:r w:rsidR="006D44EB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[CompanyAddress3] </w:t>
                            </w:r>
                          </w:p>
                        </w:tc>
                      </w:tr>
                      <w:tr w:rsidR="006D44EB" w:rsidRPr="000C247C" w14:paraId="6F61E71F" w14:textId="77777777" w:rsidTr="00C64EB3">
                        <w:trPr>
                          <w:cantSplit/>
                          <w:trHeight w:val="224"/>
                        </w:trPr>
                        <w:tc>
                          <w:tcPr>
                            <w:tcW w:w="1781" w:type="dxa"/>
                            <w:shd w:val="clear" w:color="auto" w:fill="FFFFFF"/>
                            <w:vAlign w:val="center"/>
                          </w:tcPr>
                          <w:p w14:paraId="1B3C1D09" w14:textId="77777777" w:rsidR="006D44EB" w:rsidRPr="000C247C" w:rsidRDefault="006D44EB" w:rsidP="006D44E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Postcode</w:t>
                            </w:r>
                          </w:p>
                        </w:tc>
                        <w:tc>
                          <w:tcPr>
                            <w:tcW w:w="3544" w:type="dxa"/>
                            <w:shd w:val="clear" w:color="auto" w:fill="FFFFFF"/>
                            <w:vAlign w:val="center"/>
                          </w:tcPr>
                          <w:p w14:paraId="6C32AE9E" w14:textId="3B1D359F" w:rsidR="006D44EB" w:rsidRPr="00781013" w:rsidRDefault="002E6F7B" w:rsidP="006D44E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[CompanyPostcode] </w:t>
                            </w:r>
                          </w:p>
                        </w:tc>
                      </w:tr>
                      <w:tr w:rsidR="006D44EB" w:rsidRPr="000C247C" w14:paraId="44676ACA" w14:textId="77777777" w:rsidTr="00C64EB3">
                        <w:trPr>
                          <w:cantSplit/>
                          <w:trHeight w:val="224"/>
                        </w:trPr>
                        <w:tc>
                          <w:tcPr>
                            <w:tcW w:w="1781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9EC76B1" w14:textId="77777777" w:rsidR="006D44EB" w:rsidRPr="000C247C" w:rsidRDefault="006D44EB" w:rsidP="006D44E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 No:</w:t>
                            </w:r>
                          </w:p>
                        </w:tc>
                        <w:tc>
                          <w:tcPr>
                            <w:tcW w:w="3544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F922378" w14:textId="3B29F08E" w:rsidR="006D44EB" w:rsidRPr="00781013" w:rsidRDefault="002E6F7B" w:rsidP="006D44E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[CompanyTelephoneNumber] </w:t>
                            </w:r>
                            <w:bookmarkStart w:id="9" w:name="_GoBack"/>
                            <w:bookmarkEnd w:id="9"/>
                          </w:p>
                        </w:tc>
                      </w:tr>
                    </w:tbl>
                    <w:p w14:paraId="4E78AA10" w14:textId="77777777" w:rsidR="00DE7FE2" w:rsidRDefault="00DE7FE2" w:rsidP="00DE7FE2"/>
                  </w:txbxContent>
                </v:textbox>
              </v:roundrect>
            </w:pict>
          </mc:Fallback>
        </mc:AlternateContent>
      </w:r>
    </w:p>
    <w:p w14:paraId="730C7C7A" w14:textId="77777777" w:rsidR="000F0A48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41104B28" w14:textId="77777777" w:rsidR="000F0A48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29201AAB" w14:textId="77777777" w:rsidR="000F0A48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4FABE37E" w14:textId="77777777" w:rsidR="000F0A48" w:rsidRPr="00CA54C3" w:rsidRDefault="000F0A48" w:rsidP="000F0A48">
      <w:pPr>
        <w:rPr>
          <w:rFonts w:ascii="Arial" w:hAnsi="Arial" w:cs="Arial"/>
          <w:b/>
          <w:bCs/>
          <w:sz w:val="12"/>
        </w:rPr>
      </w:pPr>
    </w:p>
    <w:p w14:paraId="10433CA8" w14:textId="77777777" w:rsidR="000F0A48" w:rsidRDefault="000F0A48" w:rsidP="000F0A48"/>
    <w:p w14:paraId="7E7AB160" w14:textId="4BB71BAB" w:rsidR="00316565" w:rsidRPr="000F0A48" w:rsidRDefault="00C501CD" w:rsidP="000F0A4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63D63" wp14:editId="204A74A7">
                <wp:simplePos x="0" y="0"/>
                <wp:positionH relativeFrom="column">
                  <wp:posOffset>3696335</wp:posOffset>
                </wp:positionH>
                <wp:positionV relativeFrom="paragraph">
                  <wp:posOffset>7658100</wp:posOffset>
                </wp:positionV>
                <wp:extent cx="3514725" cy="823595"/>
                <wp:effectExtent l="0" t="0" r="28575" b="14605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4725" cy="82359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8E06BA" w14:textId="77777777" w:rsidR="00A44133" w:rsidRPr="00762799" w:rsidRDefault="00A44133" w:rsidP="00A44133">
                            <w:pPr>
                              <w:rPr>
                                <w:sz w:val="4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360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60"/>
                              <w:gridCol w:w="2700"/>
                            </w:tblGrid>
                            <w:tr w:rsidR="00A44133" w:rsidRPr="006C4778" w14:paraId="637122C6" w14:textId="77777777" w:rsidTr="00762799">
                              <w:trPr>
                                <w:cantSplit/>
                                <w:trHeight w:val="528"/>
                              </w:trPr>
                              <w:tc>
                                <w:tcPr>
                                  <w:tcW w:w="53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2FA4E1A4" w14:textId="77777777" w:rsidR="00A44133" w:rsidRPr="00762799" w:rsidRDefault="00762799" w:rsidP="005415F1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3"/>
                                      <w:szCs w:val="13"/>
                                    </w:rPr>
                                    <w:t>DECLAR</w:t>
                                  </w:r>
                                  <w:r w:rsidRPr="00762799">
                                    <w:rPr>
                                      <w:rFonts w:ascii="Arial" w:hAnsi="Arial" w:cs="Arial"/>
                                      <w:b/>
                                      <w:sz w:val="13"/>
                                      <w:szCs w:val="13"/>
                                    </w:rPr>
                                    <w:t>ATION OF GAS SAFETY – I confirm that all the above work described on this form has been satisfactorily completed in accordance with the Gas Safety (Installation and Use) Regulations, Industry standards and procedures</w:t>
                                  </w:r>
                                </w:p>
                              </w:tc>
                            </w:tr>
                            <w:tr w:rsidR="00762799" w:rsidRPr="006C4778" w14:paraId="5A4FB302" w14:textId="77777777" w:rsidTr="00725736">
                              <w:trPr>
                                <w:cantSplit/>
                                <w:trHeight w:val="553"/>
                              </w:trPr>
                              <w:tc>
                                <w:tcPr>
                                  <w:tcW w:w="26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064FE9BD" w14:textId="77777777" w:rsidR="00762799" w:rsidRPr="00C76BC2" w:rsidRDefault="00762799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62799"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4"/>
                                    </w:rPr>
                                    <w:t>Gas operative’s Signature: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2C6A90A" w14:textId="714FDFD0" w:rsidR="00762799" w:rsidRPr="00C76BC2" w:rsidRDefault="004A5DF5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0" w:name="EngSig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EngSig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0"/>
                                </w:p>
                              </w:tc>
                            </w:tr>
                          </w:tbl>
                          <w:p w14:paraId="3E932D6B" w14:textId="77777777" w:rsidR="00A44133" w:rsidRDefault="00A44133" w:rsidP="00A4413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363D63" id="Text Box 12" o:spid="_x0000_s1028" style="position:absolute;margin-left:291.05pt;margin-top:603pt;width:276.7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" fillcolor="#a5a5a5" strokeweight="2pt">
                <v:textbox inset="0,0,0,0">
                  <w:txbxContent>
                    <w:p w14:paraId="3C8E06BA" w14:textId="77777777" w:rsidR="00A44133" w:rsidRPr="00762799" w:rsidRDefault="00A44133" w:rsidP="00A44133">
                      <w:pPr>
                        <w:rPr>
                          <w:sz w:val="4"/>
                          <w:szCs w:val="8"/>
                        </w:rPr>
                      </w:pPr>
                    </w:p>
                    <w:tbl>
                      <w:tblPr>
                        <w:tblW w:w="5360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60"/>
                        <w:gridCol w:w="2700"/>
                      </w:tblGrid>
                      <w:tr w:rsidR="00A44133" w:rsidRPr="006C4778" w14:paraId="637122C6" w14:textId="77777777" w:rsidTr="00762799">
                        <w:trPr>
                          <w:cantSplit/>
                          <w:trHeight w:val="528"/>
                        </w:trPr>
                        <w:tc>
                          <w:tcPr>
                            <w:tcW w:w="53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2FA4E1A4" w14:textId="77777777" w:rsidR="00A44133" w:rsidRPr="00762799" w:rsidRDefault="00762799" w:rsidP="005415F1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DECLAR</w:t>
                            </w:r>
                            <w:r w:rsidRPr="00762799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ATION OF GAS SAFETY – I confirm that all the above work described on this form has been satisfactorily completed in accordance with the Gas Safety (Installation and Use) Regulations, Industry standards and procedures</w:t>
                            </w:r>
                          </w:p>
                        </w:tc>
                      </w:tr>
                      <w:tr w:rsidR="00762799" w:rsidRPr="006C4778" w14:paraId="5A4FB302" w14:textId="77777777" w:rsidTr="00725736">
                        <w:trPr>
                          <w:cantSplit/>
                          <w:trHeight w:val="553"/>
                        </w:trPr>
                        <w:tc>
                          <w:tcPr>
                            <w:tcW w:w="26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064FE9BD" w14:textId="77777777" w:rsidR="00762799" w:rsidRPr="00C76BC2" w:rsidRDefault="00762799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762799">
                              <w:rPr>
                                <w:rFonts w:ascii="Arial" w:hAnsi="Arial" w:cs="Arial"/>
                                <w:bCs/>
                                <w:sz w:val="16"/>
                                <w:szCs w:val="14"/>
                              </w:rPr>
                              <w:t>Gas operative’s Signature: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2C6A90A" w14:textId="714FDFD0" w:rsidR="00762799" w:rsidRPr="00C76BC2" w:rsidRDefault="004A5DF5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11" w:name="EngSig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EngSig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1"/>
                          </w:p>
                        </w:tc>
                      </w:tr>
                    </w:tbl>
                    <w:p w14:paraId="3E932D6B" w14:textId="77777777" w:rsidR="00A44133" w:rsidRDefault="00A44133" w:rsidP="00A44133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2DDC9" wp14:editId="6FCF34C0">
                <wp:simplePos x="0" y="0"/>
                <wp:positionH relativeFrom="column">
                  <wp:posOffset>3696335</wp:posOffset>
                </wp:positionH>
                <wp:positionV relativeFrom="paragraph">
                  <wp:posOffset>6710045</wp:posOffset>
                </wp:positionV>
                <wp:extent cx="3514725" cy="847725"/>
                <wp:effectExtent l="0" t="0" r="28575" b="28575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4725" cy="84772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A98CF1" w14:textId="77777777" w:rsidR="005415F1" w:rsidRPr="00762799" w:rsidRDefault="005415F1" w:rsidP="005415F1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360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416"/>
                              <w:gridCol w:w="944"/>
                            </w:tblGrid>
                            <w:tr w:rsidR="005415F1" w:rsidRPr="006C4778" w14:paraId="73302A56" w14:textId="77777777" w:rsidTr="00762799">
                              <w:trPr>
                                <w:cantSplit/>
                                <w:trHeight w:val="122"/>
                              </w:trPr>
                              <w:tc>
                                <w:tcPr>
                                  <w:tcW w:w="53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5E90C706" w14:textId="77777777" w:rsidR="005415F1" w:rsidRPr="006C4778" w:rsidRDefault="005415F1" w:rsidP="005415F1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Details of work carried out</w:t>
                                  </w:r>
                                </w:p>
                              </w:tc>
                            </w:tr>
                            <w:tr w:rsidR="00A44133" w:rsidRPr="006C4778" w14:paraId="52734F74" w14:textId="77777777" w:rsidTr="0076279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D51A6F" w14:textId="77777777" w:rsidR="00A44133" w:rsidRPr="00C76BC2" w:rsidRDefault="00A44133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Has a Warning/Advice Notice Been raised?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F63CB19" w14:textId="77777777" w:rsidR="00A44133" w:rsidRPr="00C76BC2" w:rsidRDefault="000A7F80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2" w:name="BA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[BA]</w:t>
                                  </w:r>
                                  <w:bookmarkEnd w:id="12"/>
                                </w:p>
                              </w:tc>
                            </w:tr>
                            <w:tr w:rsidR="00A44133" w:rsidRPr="006C4778" w14:paraId="21F2EC4D" w14:textId="77777777" w:rsidTr="0076279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BBF906" w14:textId="77777777" w:rsidR="00A44133" w:rsidRPr="00C76BC2" w:rsidRDefault="00A44133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Have warning labels been attached?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24D1387" w14:textId="77777777" w:rsidR="00A44133" w:rsidRPr="00C76BC2" w:rsidRDefault="000A7F80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3" w:name="BB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[BB]</w:t>
                                  </w:r>
                                  <w:bookmarkEnd w:id="13"/>
                                </w:p>
                              </w:tc>
                            </w:tr>
                            <w:tr w:rsidR="00A44133" w:rsidRPr="006C4778" w14:paraId="59F98CEA" w14:textId="77777777" w:rsidTr="0076279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F5FF9AB" w14:textId="77777777" w:rsidR="00A44133" w:rsidRPr="00C76BC2" w:rsidRDefault="00024DFE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Has responsible person been ad</w:t>
                                  </w:r>
                                  <w:r w:rsidR="00A44133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vised?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FFA2210" w14:textId="77777777" w:rsidR="00A44133" w:rsidRPr="00C76BC2" w:rsidRDefault="000A7F80" w:rsidP="000A7F80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4" w:name="BC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[BC]</w:t>
                                  </w:r>
                                  <w:bookmarkEnd w:id="14"/>
                                </w:p>
                              </w:tc>
                            </w:tr>
                          </w:tbl>
                          <w:p w14:paraId="559FC353" w14:textId="77777777" w:rsidR="005415F1" w:rsidRDefault="005415F1" w:rsidP="005415F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32DDC9" id="_x0000_s1029" style="position:absolute;margin-left:291.05pt;margin-top:528.35pt;width:276.75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" fillcolor="#a5a5a5" strokeweight="2pt">
                <v:textbox inset="0,0,0,0">
                  <w:txbxContent>
                    <w:p w14:paraId="17A98CF1" w14:textId="77777777" w:rsidR="005415F1" w:rsidRPr="00762799" w:rsidRDefault="005415F1" w:rsidP="005415F1">
                      <w:pPr>
                        <w:rPr>
                          <w:sz w:val="6"/>
                          <w:szCs w:val="8"/>
                        </w:rPr>
                      </w:pPr>
                    </w:p>
                    <w:tbl>
                      <w:tblPr>
                        <w:tblW w:w="5360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416"/>
                        <w:gridCol w:w="944"/>
                      </w:tblGrid>
                      <w:tr w:rsidR="005415F1" w:rsidRPr="006C4778" w14:paraId="73302A56" w14:textId="77777777" w:rsidTr="00762799">
                        <w:trPr>
                          <w:cantSplit/>
                          <w:trHeight w:val="122"/>
                        </w:trPr>
                        <w:tc>
                          <w:tcPr>
                            <w:tcW w:w="53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5E90C706" w14:textId="77777777" w:rsidR="005415F1" w:rsidRPr="006C4778" w:rsidRDefault="005415F1" w:rsidP="005415F1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Details of work carried out</w:t>
                            </w:r>
                          </w:p>
                        </w:tc>
                      </w:tr>
                      <w:tr w:rsidR="00A44133" w:rsidRPr="006C4778" w14:paraId="52734F74" w14:textId="77777777" w:rsidTr="00762799">
                        <w:trPr>
                          <w:cantSplit/>
                          <w:trHeight w:val="285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9D51A6F" w14:textId="77777777" w:rsidR="00A44133" w:rsidRPr="00C76BC2" w:rsidRDefault="00A44133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Has a Warning/Advice Notice Been raised?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F63CB19" w14:textId="77777777" w:rsidR="00A44133" w:rsidRPr="00C76BC2" w:rsidRDefault="000A7F80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15" w:name="BA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[BA]</w:t>
                            </w:r>
                            <w:bookmarkEnd w:id="15"/>
                          </w:p>
                        </w:tc>
                      </w:tr>
                      <w:tr w:rsidR="00A44133" w:rsidRPr="006C4778" w14:paraId="21F2EC4D" w14:textId="77777777" w:rsidTr="00762799">
                        <w:trPr>
                          <w:cantSplit/>
                          <w:trHeight w:val="285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CBBF906" w14:textId="77777777" w:rsidR="00A44133" w:rsidRPr="00C76BC2" w:rsidRDefault="00A44133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Have warning labels been attached?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24D1387" w14:textId="77777777" w:rsidR="00A44133" w:rsidRPr="00C76BC2" w:rsidRDefault="000A7F80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16" w:name="BB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[BB]</w:t>
                            </w:r>
                            <w:bookmarkEnd w:id="16"/>
                          </w:p>
                        </w:tc>
                      </w:tr>
                      <w:tr w:rsidR="00A44133" w:rsidRPr="006C4778" w14:paraId="59F98CEA" w14:textId="77777777" w:rsidTr="00762799">
                        <w:trPr>
                          <w:cantSplit/>
                          <w:trHeight w:val="285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F5FF9AB" w14:textId="77777777" w:rsidR="00A44133" w:rsidRPr="00C76BC2" w:rsidRDefault="00024DFE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Has responsible person been ad</w:t>
                            </w:r>
                            <w:r w:rsidR="00A44133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vised?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FFA2210" w14:textId="77777777" w:rsidR="00A44133" w:rsidRPr="00C76BC2" w:rsidRDefault="000A7F80" w:rsidP="000A7F80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17" w:name="BC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[BC]</w:t>
                            </w:r>
                            <w:bookmarkEnd w:id="17"/>
                          </w:p>
                        </w:tc>
                      </w:tr>
                    </w:tbl>
                    <w:p w14:paraId="559FC353" w14:textId="77777777" w:rsidR="005415F1" w:rsidRDefault="005415F1" w:rsidP="005415F1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73F33A" wp14:editId="6ACA72CA">
                <wp:simplePos x="0" y="0"/>
                <wp:positionH relativeFrom="column">
                  <wp:posOffset>635</wp:posOffset>
                </wp:positionH>
                <wp:positionV relativeFrom="paragraph">
                  <wp:posOffset>6122035</wp:posOffset>
                </wp:positionV>
                <wp:extent cx="3695700" cy="2371725"/>
                <wp:effectExtent l="0" t="0" r="19050" b="2857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237172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B51F03" w14:textId="77777777" w:rsidR="00C526AE" w:rsidRPr="00762799" w:rsidRDefault="00C526AE" w:rsidP="00C526AE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543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740"/>
                              <w:gridCol w:w="188"/>
                              <w:gridCol w:w="7"/>
                              <w:gridCol w:w="560"/>
                              <w:gridCol w:w="48"/>
                            </w:tblGrid>
                            <w:tr w:rsidR="00C526AE" w:rsidRPr="006C4778" w14:paraId="67CACA75" w14:textId="77777777" w:rsidTr="0072573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47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2873AE47" w14:textId="77777777" w:rsidR="00C526AE" w:rsidRPr="006C4778" w:rsidRDefault="00FC4D11" w:rsidP="00205B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Installation Pipework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78F19AC1" w14:textId="77777777" w:rsidR="00C526AE" w:rsidRPr="006C4778" w:rsidRDefault="00C526AE" w:rsidP="00C526AE">
                                  <w:pPr>
                                    <w:keepNext/>
                                    <w:jc w:val="right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Yes/No</w:t>
                                  </w:r>
                                </w:p>
                              </w:tc>
                            </w:tr>
                            <w:tr w:rsidR="00C526AE" w:rsidRPr="006C4778" w14:paraId="5623A93B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492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9C5DD84" w14:textId="77777777" w:rsidR="00C526AE" w:rsidRPr="00C76BC2" w:rsidRDefault="00C526AE" w:rsidP="00B40E6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Is </w:t>
                                  </w:r>
                                  <w:r w:rsidR="00B40E6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 gas installation line diagram fixed near to the primary meter?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6D00A2F" w14:textId="77777777" w:rsidR="00C526AE" w:rsidRPr="00C76BC2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8" w:name="AJ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[AJ]</w:t>
                                  </w:r>
                                  <w:bookmarkEnd w:id="18"/>
                                </w:p>
                              </w:tc>
                            </w:tr>
                            <w:tr w:rsidR="00B73C4E" w:rsidRPr="006C4778" w14:paraId="57AB2B09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492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1201573" w14:textId="77777777" w:rsidR="00B73C4E" w:rsidRPr="00C76BC2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Is the gas installation line diagram current/up-to-date?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6E3AE86" w14:textId="77777777" w:rsidR="00B73C4E" w:rsidRDefault="00B73C4E" w:rsidP="00B73C4E">
                                  <w:pPr>
                                    <w:jc w:val="center"/>
                                  </w:pPr>
                                  <w:bookmarkStart w:id="19" w:name="AK"/>
                                  <w:r w:rsidRPr="003C308C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AK</w:t>
                                  </w:r>
                                  <w:r w:rsidRPr="003C308C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"/>
                                </w:p>
                              </w:tc>
                            </w:tr>
                            <w:tr w:rsidR="00B73C4E" w:rsidRPr="006C4778" w14:paraId="359B1BD7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492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9EE8BC" w14:textId="77777777" w:rsidR="00B73C4E" w:rsidRPr="00C526AE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Are adequate emergency/isolation valves fitted?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75366C9" w14:textId="77777777" w:rsidR="00B73C4E" w:rsidRDefault="00B73C4E" w:rsidP="00B73C4E">
                                  <w:pPr>
                                    <w:jc w:val="center"/>
                                  </w:pPr>
                                  <w:bookmarkStart w:id="20" w:name="AL"/>
                                  <w:r w:rsidRPr="003C308C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AL</w:t>
                                  </w:r>
                                  <w:r w:rsidRPr="003C308C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0"/>
                                </w:p>
                              </w:tc>
                            </w:tr>
                            <w:tr w:rsidR="00B73C4E" w:rsidRPr="006C4778" w14:paraId="125BF6AD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492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87D363" w14:textId="77777777" w:rsidR="00B73C4E" w:rsidRPr="00C526AE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 xml:space="preserve">Are emergency/isolation valve handles in place and suitably labelled 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7C52CFE" w14:textId="77777777" w:rsidR="00B73C4E" w:rsidRDefault="00B73C4E" w:rsidP="00B73C4E">
                                  <w:pPr>
                                    <w:jc w:val="center"/>
                                  </w:pPr>
                                  <w:bookmarkStart w:id="21" w:name="AM"/>
                                  <w:r w:rsidRPr="003C308C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AM</w:t>
                                  </w:r>
                                  <w:r w:rsidRPr="003C308C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1"/>
                                </w:p>
                              </w:tc>
                            </w:tr>
                            <w:tr w:rsidR="00B73C4E" w:rsidRPr="006C4778" w14:paraId="5C879F20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492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D12FBA0" w14:textId="77777777" w:rsidR="00B73C4E" w:rsidRPr="00C526AE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Is the gas pipework, adequately supported?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4C0C7C" w14:textId="77777777" w:rsidR="00B73C4E" w:rsidRDefault="00B73C4E" w:rsidP="00B73C4E">
                                  <w:pPr>
                                    <w:jc w:val="center"/>
                                  </w:pPr>
                                  <w:bookmarkStart w:id="22" w:name="AN"/>
                                  <w:r w:rsidRPr="003C308C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AN</w:t>
                                  </w:r>
                                  <w:r w:rsidRPr="003C308C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2"/>
                                </w:p>
                              </w:tc>
                            </w:tr>
                            <w:tr w:rsidR="00B73C4E" w:rsidRPr="00361731" w14:paraId="1257939F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94"/>
                              </w:trPr>
                              <w:tc>
                                <w:tcPr>
                                  <w:tcW w:w="492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9F083A9" w14:textId="77777777" w:rsidR="00B73C4E" w:rsidRPr="00C526AE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Is the gas pipework, where located in ducts, adequately ventilated?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AF7DFF4" w14:textId="77777777" w:rsidR="00B73C4E" w:rsidRDefault="00B73C4E" w:rsidP="00B73C4E">
                                  <w:pPr>
                                    <w:jc w:val="center"/>
                                  </w:pPr>
                                  <w:bookmarkStart w:id="23" w:name="AO"/>
                                  <w:r w:rsidRPr="003C308C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AO</w:t>
                                  </w:r>
                                  <w:r w:rsidRPr="003C308C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23"/>
                                </w:p>
                              </w:tc>
                            </w:tr>
                            <w:tr w:rsidR="00C526AE" w:rsidRPr="00C90E17" w14:paraId="0E86EE37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74"/>
                              </w:trPr>
                              <w:tc>
                                <w:tcPr>
                                  <w:tcW w:w="492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4C6F787" w14:textId="77777777" w:rsidR="00C526AE" w:rsidRPr="00C76BC2" w:rsidRDefault="00FC4D11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Is the gas pipework colour coded/identified?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12DBCC" w14:textId="77777777" w:rsidR="00C526AE" w:rsidRPr="00C76BC2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4" w:name="AP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[AP]</w:t>
                                  </w:r>
                                  <w:bookmarkEnd w:id="24"/>
                                </w:p>
                              </w:tc>
                            </w:tr>
                            <w:tr w:rsidR="00C526AE" w:rsidRPr="00361731" w14:paraId="1C79B7E1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4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96D63EF" w14:textId="77777777" w:rsidR="00C526AE" w:rsidRPr="00C76BC2" w:rsidRDefault="00FC4D11" w:rsidP="00C526A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Is the gas installation electrically bonding? 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49FAB42" w14:textId="77777777" w:rsidR="00C526AE" w:rsidRPr="00C76BC2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5" w:name="AQ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[AQ]</w:t>
                                  </w:r>
                                  <w:bookmarkEnd w:id="25"/>
                                </w:p>
                              </w:tc>
                            </w:tr>
                            <w:tr w:rsidR="00C526AE" w:rsidRPr="00361731" w14:paraId="0B5E5FB9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4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48FEF5C" w14:textId="77777777" w:rsidR="00C526AE" w:rsidRPr="00C76BC2" w:rsidRDefault="00FC4D11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Is the pipework suitably sleeved and sealed, as appropriate?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DE4DE0" w14:textId="77777777" w:rsidR="00C526AE" w:rsidRPr="00C76BC2" w:rsidRDefault="00B73C4E" w:rsidP="00B73C4E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6" w:name="AR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[AR]</w:t>
                                  </w:r>
                                  <w:bookmarkEnd w:id="26"/>
                                </w:p>
                              </w:tc>
                            </w:tr>
                            <w:tr w:rsidR="00B40E60" w:rsidRPr="00361731" w14:paraId="34C25C82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49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8AEB6A" w14:textId="77777777" w:rsidR="00B40E60" w:rsidRDefault="00FC4D11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Has a gas strength/tightness test been carried out?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276059D" w14:textId="77777777" w:rsidR="00B40E60" w:rsidRPr="00C76BC2" w:rsidRDefault="00B73C4E" w:rsidP="00B73C4E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27" w:name="AS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[AS]</w:t>
                                  </w:r>
                                  <w:bookmarkEnd w:id="27"/>
                                </w:p>
                              </w:tc>
                            </w:tr>
                            <w:tr w:rsidR="00FC4D11" w:rsidRPr="00361731" w14:paraId="51C17189" w14:textId="77777777" w:rsidTr="00725736">
                              <w:trPr>
                                <w:gridAfter w:val="1"/>
                                <w:wAfter w:w="48" w:type="dxa"/>
                                <w:cantSplit/>
                                <w:trHeight w:val="429"/>
                              </w:trPr>
                              <w:tc>
                                <w:tcPr>
                                  <w:tcW w:w="5495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1F63C676" w14:textId="77777777" w:rsidR="00FC4D11" w:rsidRPr="00C76BC2" w:rsidRDefault="00FC4D11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If Yes, see separate </w:t>
                                  </w:r>
                                  <w:r w:rsidR="00B73C4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Gas Testing and Purgi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ng Certificate (Non-Domestic)</w:t>
                                  </w:r>
                                </w:p>
                              </w:tc>
                            </w:tr>
                          </w:tbl>
                          <w:p w14:paraId="052D785A" w14:textId="77777777" w:rsidR="00C526AE" w:rsidRDefault="00C526AE" w:rsidP="00C526A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73F33A" id="_x0000_s1030" style="position:absolute;margin-left:.05pt;margin-top:482.05pt;width:291pt;height:1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" fillcolor="#a5a5a5" strokeweight="2pt">
                <v:textbox inset="0,0,0,0">
                  <w:txbxContent>
                    <w:p w14:paraId="7DB51F03" w14:textId="77777777" w:rsidR="00C526AE" w:rsidRPr="00762799" w:rsidRDefault="00C526AE" w:rsidP="00C526AE">
                      <w:pPr>
                        <w:rPr>
                          <w:sz w:val="6"/>
                          <w:szCs w:val="8"/>
                        </w:rPr>
                      </w:pPr>
                    </w:p>
                    <w:tbl>
                      <w:tblPr>
                        <w:tblW w:w="5543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740"/>
                        <w:gridCol w:w="188"/>
                        <w:gridCol w:w="7"/>
                        <w:gridCol w:w="560"/>
                        <w:gridCol w:w="48"/>
                      </w:tblGrid>
                      <w:tr w:rsidR="00C526AE" w:rsidRPr="006C4778" w14:paraId="67CACA75" w14:textId="77777777" w:rsidTr="00725736">
                        <w:trPr>
                          <w:cantSplit/>
                          <w:trHeight w:val="262"/>
                        </w:trPr>
                        <w:tc>
                          <w:tcPr>
                            <w:tcW w:w="47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2873AE47" w14:textId="77777777" w:rsidR="00C526AE" w:rsidRPr="006C4778" w:rsidRDefault="00FC4D11" w:rsidP="00205B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Installation Pipework</w:t>
                            </w:r>
                          </w:p>
                        </w:tc>
                        <w:tc>
                          <w:tcPr>
                            <w:tcW w:w="80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78F19AC1" w14:textId="77777777" w:rsidR="00C526AE" w:rsidRPr="006C4778" w:rsidRDefault="00C526AE" w:rsidP="00C526AE">
                            <w:pPr>
                              <w:keepNext/>
                              <w:jc w:val="right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Yes/No</w:t>
                            </w:r>
                          </w:p>
                        </w:tc>
                      </w:tr>
                      <w:tr w:rsidR="00C526AE" w:rsidRPr="006C4778" w14:paraId="5623A93B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492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9C5DD84" w14:textId="77777777" w:rsidR="00C526AE" w:rsidRPr="00C76BC2" w:rsidRDefault="00C526AE" w:rsidP="00B40E6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Is </w:t>
                            </w:r>
                            <w:r w:rsidR="00B40E60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 gas installation line diagram fixed near to the primary meter?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6D00A2F" w14:textId="77777777" w:rsidR="00C526AE" w:rsidRPr="00C76BC2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28" w:name="AJ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[AJ]</w:t>
                            </w:r>
                            <w:bookmarkEnd w:id="28"/>
                          </w:p>
                        </w:tc>
                      </w:tr>
                      <w:tr w:rsidR="00B73C4E" w:rsidRPr="006C4778" w14:paraId="57AB2B09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492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1201573" w14:textId="77777777" w:rsidR="00B73C4E" w:rsidRPr="00C76BC2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Is the gas installation line diagram current/up-to-date?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6E3AE86" w14:textId="77777777" w:rsidR="00B73C4E" w:rsidRDefault="00B73C4E" w:rsidP="00B73C4E">
                            <w:pPr>
                              <w:jc w:val="center"/>
                            </w:pPr>
                            <w:bookmarkStart w:id="29" w:name="AK"/>
                            <w:r w:rsidRPr="003C308C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AK</w:t>
                            </w:r>
                            <w:r w:rsidRPr="003C308C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29"/>
                          </w:p>
                        </w:tc>
                      </w:tr>
                      <w:tr w:rsidR="00B73C4E" w:rsidRPr="006C4778" w14:paraId="359B1BD7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492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9EE8BC" w14:textId="77777777" w:rsidR="00B73C4E" w:rsidRPr="00C526AE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Are adequate emergency/isolation valves fitted?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75366C9" w14:textId="77777777" w:rsidR="00B73C4E" w:rsidRDefault="00B73C4E" w:rsidP="00B73C4E">
                            <w:pPr>
                              <w:jc w:val="center"/>
                            </w:pPr>
                            <w:bookmarkStart w:id="30" w:name="AL"/>
                            <w:r w:rsidRPr="003C308C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AL</w:t>
                            </w:r>
                            <w:r w:rsidRPr="003C308C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30"/>
                          </w:p>
                        </w:tc>
                      </w:tr>
                      <w:tr w:rsidR="00B73C4E" w:rsidRPr="006C4778" w14:paraId="125BF6AD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492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A87D363" w14:textId="77777777" w:rsidR="00B73C4E" w:rsidRPr="00C526AE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Are emergency/isolation valve handles in place and suitably labelled 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7C52CFE" w14:textId="77777777" w:rsidR="00B73C4E" w:rsidRDefault="00B73C4E" w:rsidP="00B73C4E">
                            <w:pPr>
                              <w:jc w:val="center"/>
                            </w:pPr>
                            <w:bookmarkStart w:id="31" w:name="AM"/>
                            <w:r w:rsidRPr="003C308C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AM</w:t>
                            </w:r>
                            <w:r w:rsidRPr="003C308C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31"/>
                          </w:p>
                        </w:tc>
                      </w:tr>
                      <w:tr w:rsidR="00B73C4E" w:rsidRPr="006C4778" w14:paraId="5C879F20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492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D12FBA0" w14:textId="77777777" w:rsidR="00B73C4E" w:rsidRPr="00C526AE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  <w:t>Is the gas pipework, adequately supported?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4C0C7C" w14:textId="77777777" w:rsidR="00B73C4E" w:rsidRDefault="00B73C4E" w:rsidP="00B73C4E">
                            <w:pPr>
                              <w:jc w:val="center"/>
                            </w:pPr>
                            <w:bookmarkStart w:id="32" w:name="AN"/>
                            <w:r w:rsidRPr="003C308C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AN</w:t>
                            </w:r>
                            <w:r w:rsidRPr="003C308C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32"/>
                          </w:p>
                        </w:tc>
                      </w:tr>
                      <w:tr w:rsidR="00B73C4E" w:rsidRPr="00361731" w14:paraId="1257939F" w14:textId="77777777" w:rsidTr="00B73C4E">
                        <w:trPr>
                          <w:gridAfter w:val="1"/>
                          <w:wAfter w:w="48" w:type="dxa"/>
                          <w:cantSplit/>
                          <w:trHeight w:val="294"/>
                        </w:trPr>
                        <w:tc>
                          <w:tcPr>
                            <w:tcW w:w="492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9F083A9" w14:textId="77777777" w:rsidR="00B73C4E" w:rsidRPr="00C526AE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  <w:t>Is the gas pipework, where located in ducts, adequately ventilated?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AF7DFF4" w14:textId="77777777" w:rsidR="00B73C4E" w:rsidRDefault="00B73C4E" w:rsidP="00B73C4E">
                            <w:pPr>
                              <w:jc w:val="center"/>
                            </w:pPr>
                            <w:bookmarkStart w:id="33" w:name="AO"/>
                            <w:r w:rsidRPr="003C308C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AO</w:t>
                            </w:r>
                            <w:r w:rsidRPr="003C308C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33"/>
                          </w:p>
                        </w:tc>
                      </w:tr>
                      <w:tr w:rsidR="00C526AE" w:rsidRPr="00C90E17" w14:paraId="0E86EE37" w14:textId="77777777" w:rsidTr="00B73C4E">
                        <w:trPr>
                          <w:gridAfter w:val="1"/>
                          <w:wAfter w:w="48" w:type="dxa"/>
                          <w:cantSplit/>
                          <w:trHeight w:val="274"/>
                        </w:trPr>
                        <w:tc>
                          <w:tcPr>
                            <w:tcW w:w="492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4C6F787" w14:textId="77777777" w:rsidR="00C526AE" w:rsidRPr="00C76BC2" w:rsidRDefault="00FC4D11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Is the gas pipework colour coded/identified?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12DBCC" w14:textId="77777777" w:rsidR="00C526AE" w:rsidRPr="00C76BC2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34" w:name="AP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[AP]</w:t>
                            </w:r>
                            <w:bookmarkEnd w:id="34"/>
                          </w:p>
                        </w:tc>
                      </w:tr>
                      <w:tr w:rsidR="00C526AE" w:rsidRPr="00361731" w14:paraId="1C79B7E1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4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96D63EF" w14:textId="77777777" w:rsidR="00C526AE" w:rsidRPr="00C76BC2" w:rsidRDefault="00FC4D11" w:rsidP="00C526A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Is the gas installation electrically bonding? 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49FAB42" w14:textId="77777777" w:rsidR="00C526AE" w:rsidRPr="00C76BC2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35" w:name="AQ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[AQ]</w:t>
                            </w:r>
                            <w:bookmarkEnd w:id="35"/>
                          </w:p>
                        </w:tc>
                      </w:tr>
                      <w:tr w:rsidR="00C526AE" w:rsidRPr="00361731" w14:paraId="0B5E5FB9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4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48FEF5C" w14:textId="77777777" w:rsidR="00C526AE" w:rsidRPr="00C76BC2" w:rsidRDefault="00FC4D11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Is the pipework suitably sleeved and sealed, as appropriate?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DE4DE0" w14:textId="77777777" w:rsidR="00C526AE" w:rsidRPr="00C76BC2" w:rsidRDefault="00B73C4E" w:rsidP="00B73C4E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36" w:name="AR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[AR]</w:t>
                            </w:r>
                            <w:bookmarkEnd w:id="36"/>
                          </w:p>
                        </w:tc>
                      </w:tr>
                      <w:tr w:rsidR="00B40E60" w:rsidRPr="00361731" w14:paraId="34C25C82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49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8AEB6A" w14:textId="77777777" w:rsidR="00B40E60" w:rsidRDefault="00FC4D11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Has a gas strength/tightness test been carried out?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276059D" w14:textId="77777777" w:rsidR="00B40E60" w:rsidRPr="00C76BC2" w:rsidRDefault="00B73C4E" w:rsidP="00B73C4E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37" w:name="AS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[AS]</w:t>
                            </w:r>
                            <w:bookmarkEnd w:id="37"/>
                          </w:p>
                        </w:tc>
                      </w:tr>
                      <w:tr w:rsidR="00FC4D11" w:rsidRPr="00361731" w14:paraId="51C17189" w14:textId="77777777" w:rsidTr="00725736">
                        <w:trPr>
                          <w:gridAfter w:val="1"/>
                          <w:wAfter w:w="48" w:type="dxa"/>
                          <w:cantSplit/>
                          <w:trHeight w:val="429"/>
                        </w:trPr>
                        <w:tc>
                          <w:tcPr>
                            <w:tcW w:w="5495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/>
                            <w:vAlign w:val="center"/>
                          </w:tcPr>
                          <w:p w14:paraId="1F63C676" w14:textId="77777777" w:rsidR="00FC4D11" w:rsidRPr="00C76BC2" w:rsidRDefault="00FC4D11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If Yes, see separate </w:t>
                            </w:r>
                            <w:r w:rsidR="00B73C4E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Gas Testing and Purgi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ng Certificate (Non-Domestic)</w:t>
                            </w:r>
                          </w:p>
                        </w:tc>
                      </w:tr>
                    </w:tbl>
                    <w:p w14:paraId="052D785A" w14:textId="77777777" w:rsidR="00C526AE" w:rsidRDefault="00C526AE" w:rsidP="00C526AE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20A04F" wp14:editId="7A987EB7">
                <wp:simplePos x="0" y="0"/>
                <wp:positionH relativeFrom="column">
                  <wp:posOffset>636</wp:posOffset>
                </wp:positionH>
                <wp:positionV relativeFrom="paragraph">
                  <wp:posOffset>4074160</wp:posOffset>
                </wp:positionV>
                <wp:extent cx="3695700" cy="2043430"/>
                <wp:effectExtent l="0" t="0" r="19050" b="1397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204343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09D0E8" w14:textId="77777777" w:rsidR="004714AC" w:rsidRPr="00762799" w:rsidRDefault="004714AC" w:rsidP="004714AC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543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34"/>
                              <w:gridCol w:w="2506"/>
                              <w:gridCol w:w="188"/>
                              <w:gridCol w:w="7"/>
                              <w:gridCol w:w="560"/>
                              <w:gridCol w:w="48"/>
                            </w:tblGrid>
                            <w:tr w:rsidR="00C526AE" w:rsidRPr="006C4778" w14:paraId="51CC1BC2" w14:textId="77777777" w:rsidTr="0072573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474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69A028F3" w14:textId="77777777" w:rsidR="00C526AE" w:rsidRPr="006C4778" w:rsidRDefault="00C526AE" w:rsidP="00205B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Meter Installation</w:t>
                                  </w:r>
                                  <w:r w:rsidRPr="006C477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404FD5DB" w14:textId="77777777" w:rsidR="00C526AE" w:rsidRPr="006C4778" w:rsidRDefault="00C526AE" w:rsidP="00C526AE">
                                  <w:pPr>
                                    <w:keepNext/>
                                    <w:jc w:val="right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Yes/No</w:t>
                                  </w:r>
                                </w:p>
                              </w:tc>
                            </w:tr>
                            <w:tr w:rsidR="00A23C3F" w:rsidRPr="006C4778" w14:paraId="7D076328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492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E51BC38" w14:textId="77777777" w:rsidR="00A23C3F" w:rsidRPr="00C76BC2" w:rsidRDefault="00B70466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Is the Meter installation accessible?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0AE628C" w14:textId="77777777" w:rsidR="00A23C3F" w:rsidRPr="00C76BC2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8" w:name="AA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[AA]</w:t>
                                  </w:r>
                                  <w:bookmarkEnd w:id="38"/>
                                </w:p>
                              </w:tc>
                            </w:tr>
                            <w:tr w:rsidR="00A23C3F" w:rsidRPr="006C4778" w14:paraId="3B6EFDDF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492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F73EE9E" w14:textId="77777777" w:rsidR="00A23C3F" w:rsidRPr="00C76BC2" w:rsidRDefault="00B70466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Is the Meter adequat</w:t>
                                  </w:r>
                                  <w:r w:rsidR="00B86C3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ely supported?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D95EB41" w14:textId="77777777" w:rsidR="00A23C3F" w:rsidRPr="00C76BC2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9" w:name="AB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[AB]</w:t>
                                  </w:r>
                                  <w:bookmarkEnd w:id="39"/>
                                </w:p>
                              </w:tc>
                            </w:tr>
                            <w:tr w:rsidR="00B73C4E" w:rsidRPr="006C4778" w14:paraId="43C778EE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22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0E2503" w14:textId="77777777" w:rsidR="00B73C4E" w:rsidRPr="00B40E60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B40E6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Is the emergency control valve: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5AEA521" w14:textId="77777777" w:rsidR="00B73C4E" w:rsidRPr="00C526AE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C526A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accessible?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801AFF2" w14:textId="77777777" w:rsidR="00B73C4E" w:rsidRDefault="00B73C4E" w:rsidP="00B73C4E">
                                  <w:pPr>
                                    <w:jc w:val="center"/>
                                  </w:pPr>
                                  <w:bookmarkStart w:id="40" w:name="AC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[AC</w:t>
                                  </w:r>
                                  <w:r w:rsidRPr="000A0BE5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0"/>
                                </w:p>
                              </w:tc>
                            </w:tr>
                            <w:tr w:rsidR="00B73C4E" w:rsidRPr="006C4778" w14:paraId="1506815E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2234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6772E22" w14:textId="77777777" w:rsidR="00B73C4E" w:rsidRPr="00C76BC2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531A8DE" w14:textId="77777777" w:rsidR="00B73C4E" w:rsidRPr="00C526AE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C526A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fitted with a handle?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28104F" w14:textId="77777777" w:rsidR="00B73C4E" w:rsidRDefault="00B73C4E" w:rsidP="00B73C4E">
                                  <w:pPr>
                                    <w:jc w:val="center"/>
                                  </w:pPr>
                                  <w:bookmarkStart w:id="41" w:name="AD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[AD</w:t>
                                  </w:r>
                                  <w:r w:rsidRPr="000A0BE5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1"/>
                                </w:p>
                              </w:tc>
                            </w:tr>
                            <w:tr w:rsidR="00B73C4E" w:rsidRPr="006C4778" w14:paraId="7784067E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2234" w:type="dxa"/>
                                  <w:vMerge/>
                                  <w:tcBorders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59D9E62" w14:textId="77777777" w:rsidR="00B73C4E" w:rsidRPr="00C76BC2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AD1E805" w14:textId="77777777" w:rsidR="00B73C4E" w:rsidRPr="00C526AE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C526A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labe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l</w:t>
                                  </w:r>
                                  <w:r w:rsidRPr="00C526A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led with a direction of operation?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BF0086" w14:textId="77777777" w:rsidR="00B73C4E" w:rsidRDefault="00B73C4E" w:rsidP="00B73C4E">
                                  <w:pPr>
                                    <w:jc w:val="center"/>
                                  </w:pPr>
                                  <w:bookmarkStart w:id="42" w:name="AE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[AE</w:t>
                                  </w:r>
                                  <w:r w:rsidRPr="000A0BE5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2"/>
                                </w:p>
                              </w:tc>
                            </w:tr>
                            <w:tr w:rsidR="00B73C4E" w:rsidRPr="00361731" w14:paraId="78BB9649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94"/>
                              </w:trPr>
                              <w:tc>
                                <w:tcPr>
                                  <w:tcW w:w="2234" w:type="dxa"/>
                                  <w:vMerge/>
                                  <w:tcBorders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EFA0C9B" w14:textId="77777777" w:rsidR="00B73C4E" w:rsidRPr="00C76BC2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9C26175" w14:textId="77777777" w:rsidR="00B73C4E" w:rsidRPr="00C526AE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</w:pPr>
                                  <w:r w:rsidRPr="00C526A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</w:rPr>
                                    <w:t>Complete with emergency notice?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121CCD3" w14:textId="77777777" w:rsidR="00B73C4E" w:rsidRDefault="00B73C4E" w:rsidP="00B73C4E">
                                  <w:pPr>
                                    <w:jc w:val="center"/>
                                  </w:pPr>
                                  <w:bookmarkStart w:id="43" w:name="AF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[AF</w:t>
                                  </w:r>
                                  <w:r w:rsidRPr="000A0BE5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3"/>
                                </w:p>
                              </w:tc>
                            </w:tr>
                            <w:tr w:rsidR="00B73C4E" w:rsidRPr="00C90E17" w14:paraId="58E0D6AB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74"/>
                              </w:trPr>
                              <w:tc>
                                <w:tcPr>
                                  <w:tcW w:w="492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F817457" w14:textId="77777777" w:rsidR="00B73C4E" w:rsidRPr="00C76BC2" w:rsidRDefault="00B73C4E" w:rsidP="00B73C4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Is the meter room/compartment/housing adequately ventilated?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4591755" w14:textId="77777777" w:rsidR="00B73C4E" w:rsidRPr="00C76BC2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4" w:name="AG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[AG]</w:t>
                                  </w:r>
                                  <w:bookmarkEnd w:id="44"/>
                                </w:p>
                              </w:tc>
                            </w:tr>
                            <w:tr w:rsidR="00C526AE" w:rsidRPr="00361731" w14:paraId="03749B00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4935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4984034" w14:textId="77777777" w:rsidR="00C526AE" w:rsidRPr="00C76BC2" w:rsidRDefault="00C526AE" w:rsidP="00C526AE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Is the meter room/compartment/housing secure?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FE3DBD1" w14:textId="77777777" w:rsidR="00C526AE" w:rsidRPr="00C76BC2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5" w:name="AH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[AH]</w:t>
                                  </w:r>
                                  <w:bookmarkEnd w:id="45"/>
                                </w:p>
                              </w:tc>
                            </w:tr>
                            <w:tr w:rsidR="00C526AE" w:rsidRPr="00361731" w14:paraId="42852B75" w14:textId="77777777" w:rsidTr="00B73C4E">
                              <w:trPr>
                                <w:gridAfter w:val="1"/>
                                <w:wAfter w:w="48" w:type="dxa"/>
                                <w:cantSplit/>
                                <w:trHeight w:val="263"/>
                              </w:trPr>
                              <w:tc>
                                <w:tcPr>
                                  <w:tcW w:w="4935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6AF9B6" w14:textId="77777777" w:rsidR="00C526AE" w:rsidRPr="00C76BC2" w:rsidRDefault="00C526AE" w:rsidP="00C526AE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Is the meter room/compartment/housing clear of combustibles etc?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1FA8320" w14:textId="77777777" w:rsidR="00C526AE" w:rsidRPr="00C76BC2" w:rsidRDefault="00B73C4E" w:rsidP="00B73C4E">
                                  <w:pPr>
                                    <w:keepNext/>
                                    <w:spacing w:line="276" w:lineRule="auto"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6" w:name="AI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[AI]</w:t>
                                  </w:r>
                                  <w:bookmarkEnd w:id="46"/>
                                </w:p>
                              </w:tc>
                            </w:tr>
                          </w:tbl>
                          <w:p w14:paraId="09E0F043" w14:textId="77777777" w:rsidR="004714AC" w:rsidRDefault="004714AC" w:rsidP="004714A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20A04F" id="_x0000_s1031" style="position:absolute;margin-left:.05pt;margin-top:320.8pt;width:291pt;height:160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" fillcolor="#a5a5a5" strokeweight="2pt">
                <v:textbox inset="0,0,0,0">
                  <w:txbxContent>
                    <w:p w14:paraId="4E09D0E8" w14:textId="77777777" w:rsidR="004714AC" w:rsidRPr="00762799" w:rsidRDefault="004714AC" w:rsidP="004714AC">
                      <w:pPr>
                        <w:rPr>
                          <w:sz w:val="6"/>
                          <w:szCs w:val="8"/>
                        </w:rPr>
                      </w:pPr>
                    </w:p>
                    <w:tbl>
                      <w:tblPr>
                        <w:tblW w:w="5543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34"/>
                        <w:gridCol w:w="2506"/>
                        <w:gridCol w:w="188"/>
                        <w:gridCol w:w="7"/>
                        <w:gridCol w:w="560"/>
                        <w:gridCol w:w="48"/>
                      </w:tblGrid>
                      <w:tr w:rsidR="00C526AE" w:rsidRPr="006C4778" w14:paraId="51CC1BC2" w14:textId="77777777" w:rsidTr="00725736">
                        <w:trPr>
                          <w:cantSplit/>
                          <w:trHeight w:val="262"/>
                        </w:trPr>
                        <w:tc>
                          <w:tcPr>
                            <w:tcW w:w="474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69A028F3" w14:textId="77777777" w:rsidR="00C526AE" w:rsidRPr="006C4778" w:rsidRDefault="00C526AE" w:rsidP="00205B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Meter Installation</w:t>
                            </w:r>
                            <w:r w:rsidRPr="006C477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3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404FD5DB" w14:textId="77777777" w:rsidR="00C526AE" w:rsidRPr="006C4778" w:rsidRDefault="00C526AE" w:rsidP="00C526AE">
                            <w:pPr>
                              <w:keepNext/>
                              <w:jc w:val="right"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Yes/No</w:t>
                            </w:r>
                          </w:p>
                        </w:tc>
                      </w:tr>
                      <w:tr w:rsidR="00A23C3F" w:rsidRPr="006C4778" w14:paraId="7D076328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492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E51BC38" w14:textId="77777777" w:rsidR="00A23C3F" w:rsidRPr="00C76BC2" w:rsidRDefault="00B70466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Is the Meter installation accessible?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0AE628C" w14:textId="77777777" w:rsidR="00A23C3F" w:rsidRPr="00C76BC2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7" w:name="AA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[AA]</w:t>
                            </w:r>
                            <w:bookmarkEnd w:id="47"/>
                          </w:p>
                        </w:tc>
                      </w:tr>
                      <w:tr w:rsidR="00A23C3F" w:rsidRPr="006C4778" w14:paraId="3B6EFDDF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492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F73EE9E" w14:textId="77777777" w:rsidR="00A23C3F" w:rsidRPr="00C76BC2" w:rsidRDefault="00B70466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Is the Meter adequat</w:t>
                            </w:r>
                            <w:r w:rsidR="00B86C39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ely supported?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D95EB41" w14:textId="77777777" w:rsidR="00A23C3F" w:rsidRPr="00C76BC2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8" w:name="AB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[AB]</w:t>
                            </w:r>
                            <w:bookmarkEnd w:id="48"/>
                          </w:p>
                        </w:tc>
                      </w:tr>
                      <w:tr w:rsidR="00B73C4E" w:rsidRPr="006C4778" w14:paraId="43C778EE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22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2C0E2503" w14:textId="77777777" w:rsidR="00B73C4E" w:rsidRPr="00B40E60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B40E60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  <w:t>Is the emergency control valve:</w:t>
                            </w: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5AEA521" w14:textId="77777777" w:rsidR="00B73C4E" w:rsidRPr="00C526AE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C526A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  <w:t>accessible?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801AFF2" w14:textId="77777777" w:rsidR="00B73C4E" w:rsidRDefault="00B73C4E" w:rsidP="00B73C4E">
                            <w:pPr>
                              <w:jc w:val="center"/>
                            </w:pPr>
                            <w:bookmarkStart w:id="49" w:name="AC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[AC</w:t>
                            </w:r>
                            <w:r w:rsidRPr="000A0BE5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49"/>
                          </w:p>
                        </w:tc>
                      </w:tr>
                      <w:tr w:rsidR="00B73C4E" w:rsidRPr="006C4778" w14:paraId="1506815E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2234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56772E22" w14:textId="77777777" w:rsidR="00B73C4E" w:rsidRPr="00C76BC2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531A8DE" w14:textId="77777777" w:rsidR="00B73C4E" w:rsidRPr="00C526AE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C526A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  <w:t>fitted with a handle?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28104F" w14:textId="77777777" w:rsidR="00B73C4E" w:rsidRDefault="00B73C4E" w:rsidP="00B73C4E">
                            <w:pPr>
                              <w:jc w:val="center"/>
                            </w:pPr>
                            <w:bookmarkStart w:id="50" w:name="AD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[AD</w:t>
                            </w:r>
                            <w:r w:rsidRPr="000A0BE5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50"/>
                          </w:p>
                        </w:tc>
                      </w:tr>
                      <w:tr w:rsidR="00B73C4E" w:rsidRPr="006C4778" w14:paraId="7784067E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2234" w:type="dxa"/>
                            <w:vMerge/>
                            <w:tcBorders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359D9E62" w14:textId="77777777" w:rsidR="00B73C4E" w:rsidRPr="00C76BC2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AD1E805" w14:textId="77777777" w:rsidR="00B73C4E" w:rsidRPr="00C526AE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C526A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  <w:t>labe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  <w:t>l</w:t>
                            </w:r>
                            <w:r w:rsidRPr="00C526A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  <w:t>led with a direction of operation?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1BF0086" w14:textId="77777777" w:rsidR="00B73C4E" w:rsidRDefault="00B73C4E" w:rsidP="00B73C4E">
                            <w:pPr>
                              <w:jc w:val="center"/>
                            </w:pPr>
                            <w:bookmarkStart w:id="51" w:name="AE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[AE</w:t>
                            </w:r>
                            <w:r w:rsidRPr="000A0BE5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51"/>
                          </w:p>
                        </w:tc>
                      </w:tr>
                      <w:tr w:rsidR="00B73C4E" w:rsidRPr="00361731" w14:paraId="78BB9649" w14:textId="77777777" w:rsidTr="00B73C4E">
                        <w:trPr>
                          <w:gridAfter w:val="1"/>
                          <w:wAfter w:w="48" w:type="dxa"/>
                          <w:cantSplit/>
                          <w:trHeight w:val="294"/>
                        </w:trPr>
                        <w:tc>
                          <w:tcPr>
                            <w:tcW w:w="2234" w:type="dxa"/>
                            <w:vMerge/>
                            <w:tcBorders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14:paraId="1EFA0C9B" w14:textId="77777777" w:rsidR="00B73C4E" w:rsidRPr="00C76BC2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9C26175" w14:textId="77777777" w:rsidR="00B73C4E" w:rsidRPr="00C526AE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C526A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  <w:t>Complete with emergency notice?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121CCD3" w14:textId="77777777" w:rsidR="00B73C4E" w:rsidRDefault="00B73C4E" w:rsidP="00B73C4E">
                            <w:pPr>
                              <w:jc w:val="center"/>
                            </w:pPr>
                            <w:bookmarkStart w:id="52" w:name="AF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[AF</w:t>
                            </w:r>
                            <w:r w:rsidRPr="000A0BE5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52"/>
                          </w:p>
                        </w:tc>
                      </w:tr>
                      <w:tr w:rsidR="00B73C4E" w:rsidRPr="00C90E17" w14:paraId="58E0D6AB" w14:textId="77777777" w:rsidTr="00B73C4E">
                        <w:trPr>
                          <w:gridAfter w:val="1"/>
                          <w:wAfter w:w="48" w:type="dxa"/>
                          <w:cantSplit/>
                          <w:trHeight w:val="274"/>
                        </w:trPr>
                        <w:tc>
                          <w:tcPr>
                            <w:tcW w:w="492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F817457" w14:textId="77777777" w:rsidR="00B73C4E" w:rsidRPr="00C76BC2" w:rsidRDefault="00B73C4E" w:rsidP="00B73C4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Is the meter room/compartment/housing adequately ventilated?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4591755" w14:textId="77777777" w:rsidR="00B73C4E" w:rsidRPr="00C76BC2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3" w:name="AG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[AG]</w:t>
                            </w:r>
                            <w:bookmarkEnd w:id="53"/>
                          </w:p>
                        </w:tc>
                      </w:tr>
                      <w:tr w:rsidR="00C526AE" w:rsidRPr="00361731" w14:paraId="03749B00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4935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4984034" w14:textId="77777777" w:rsidR="00C526AE" w:rsidRPr="00C76BC2" w:rsidRDefault="00C526AE" w:rsidP="00C526AE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Is the meter room/compartment/housing secure?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FE3DBD1" w14:textId="77777777" w:rsidR="00C526AE" w:rsidRPr="00C76BC2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4" w:name="AH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[AH]</w:t>
                            </w:r>
                            <w:bookmarkEnd w:id="54"/>
                          </w:p>
                        </w:tc>
                      </w:tr>
                      <w:tr w:rsidR="00C526AE" w:rsidRPr="00361731" w14:paraId="42852B75" w14:textId="77777777" w:rsidTr="00B73C4E">
                        <w:trPr>
                          <w:gridAfter w:val="1"/>
                          <w:wAfter w:w="48" w:type="dxa"/>
                          <w:cantSplit/>
                          <w:trHeight w:val="263"/>
                        </w:trPr>
                        <w:tc>
                          <w:tcPr>
                            <w:tcW w:w="4935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6AF9B6" w14:textId="77777777" w:rsidR="00C526AE" w:rsidRPr="00C76BC2" w:rsidRDefault="00C526AE" w:rsidP="00C526AE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Is the meter room/compartment/housing clear of combustibles etc?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1FA8320" w14:textId="77777777" w:rsidR="00C526AE" w:rsidRPr="00C76BC2" w:rsidRDefault="00B73C4E" w:rsidP="00B73C4E">
                            <w:pPr>
                              <w:keepNext/>
                              <w:spacing w:line="276" w:lineRule="auto"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5" w:name="AI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[AI]</w:t>
                            </w:r>
                            <w:bookmarkEnd w:id="55"/>
                          </w:p>
                        </w:tc>
                      </w:tr>
                    </w:tbl>
                    <w:p w14:paraId="09E0F043" w14:textId="77777777" w:rsidR="004714AC" w:rsidRDefault="004714AC" w:rsidP="004714AC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C5429" wp14:editId="19E16132">
                <wp:simplePos x="0" y="0"/>
                <wp:positionH relativeFrom="column">
                  <wp:posOffset>3696335</wp:posOffset>
                </wp:positionH>
                <wp:positionV relativeFrom="paragraph">
                  <wp:posOffset>5176520</wp:posOffset>
                </wp:positionV>
                <wp:extent cx="3514725" cy="1533525"/>
                <wp:effectExtent l="0" t="0" r="28575" b="2857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4725" cy="153352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0F7164" w14:textId="77777777" w:rsidR="005415F1" w:rsidRPr="00762799" w:rsidRDefault="005415F1" w:rsidP="005415F1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330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330"/>
                            </w:tblGrid>
                            <w:tr w:rsidR="005415F1" w:rsidRPr="006C4778" w14:paraId="38E52A42" w14:textId="77777777" w:rsidTr="00762799">
                              <w:trPr>
                                <w:cantSplit/>
                                <w:trHeight w:val="118"/>
                              </w:trPr>
                              <w:tc>
                                <w:tcPr>
                                  <w:tcW w:w="53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4B7DEC75" w14:textId="77777777" w:rsidR="005415F1" w:rsidRPr="006C4778" w:rsidRDefault="005415F1" w:rsidP="005415F1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Details of remedial work required</w:t>
                                  </w:r>
                                </w:p>
                              </w:tc>
                            </w:tr>
                            <w:tr w:rsidR="005415F1" w:rsidRPr="006C4778" w14:paraId="02841C96" w14:textId="77777777" w:rsidTr="000A7F80">
                              <w:trPr>
                                <w:cantSplit/>
                                <w:trHeight w:val="1929"/>
                              </w:trPr>
                              <w:tc>
                                <w:tcPr>
                                  <w:tcW w:w="53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A92F314" w14:textId="77777777" w:rsidR="005415F1" w:rsidRPr="00C76BC2" w:rsidRDefault="000A7F80" w:rsidP="000A7F8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6" w:name="DB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[DB]</w:t>
                                  </w:r>
                                  <w:bookmarkEnd w:id="56"/>
                                </w:p>
                              </w:tc>
                            </w:tr>
                          </w:tbl>
                          <w:p w14:paraId="21496390" w14:textId="77777777" w:rsidR="005415F1" w:rsidRDefault="005415F1" w:rsidP="005415F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DC5429" id="_x0000_s1032" style="position:absolute;margin-left:291.05pt;margin-top:407.6pt;width:276.7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" fillcolor="#a5a5a5" strokeweight="2pt">
                <v:textbox inset="0,0,0,0">
                  <w:txbxContent>
                    <w:p w14:paraId="600F7164" w14:textId="77777777" w:rsidR="005415F1" w:rsidRPr="00762799" w:rsidRDefault="005415F1" w:rsidP="005415F1">
                      <w:pPr>
                        <w:rPr>
                          <w:sz w:val="6"/>
                          <w:szCs w:val="8"/>
                        </w:rPr>
                      </w:pPr>
                    </w:p>
                    <w:tbl>
                      <w:tblPr>
                        <w:tblW w:w="5330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330"/>
                      </w:tblGrid>
                      <w:tr w:rsidR="005415F1" w:rsidRPr="006C4778" w14:paraId="38E52A42" w14:textId="77777777" w:rsidTr="00762799">
                        <w:trPr>
                          <w:cantSplit/>
                          <w:trHeight w:val="118"/>
                        </w:trPr>
                        <w:tc>
                          <w:tcPr>
                            <w:tcW w:w="53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4B7DEC75" w14:textId="77777777" w:rsidR="005415F1" w:rsidRPr="006C4778" w:rsidRDefault="005415F1" w:rsidP="005415F1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Details of remedial work required</w:t>
                            </w:r>
                          </w:p>
                        </w:tc>
                      </w:tr>
                      <w:tr w:rsidR="005415F1" w:rsidRPr="006C4778" w14:paraId="02841C96" w14:textId="77777777" w:rsidTr="000A7F80">
                        <w:trPr>
                          <w:cantSplit/>
                          <w:trHeight w:val="1929"/>
                        </w:trPr>
                        <w:tc>
                          <w:tcPr>
                            <w:tcW w:w="5330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4A92F314" w14:textId="77777777" w:rsidR="005415F1" w:rsidRPr="00C76BC2" w:rsidRDefault="000A7F80" w:rsidP="000A7F8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57" w:name="DB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[DB]</w:t>
                            </w:r>
                            <w:bookmarkEnd w:id="57"/>
                          </w:p>
                        </w:tc>
                      </w:tr>
                    </w:tbl>
                    <w:p w14:paraId="21496390" w14:textId="77777777" w:rsidR="005415F1" w:rsidRDefault="005415F1" w:rsidP="005415F1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BB027" wp14:editId="70514951">
                <wp:simplePos x="0" y="0"/>
                <wp:positionH relativeFrom="column">
                  <wp:posOffset>3696335</wp:posOffset>
                </wp:positionH>
                <wp:positionV relativeFrom="paragraph">
                  <wp:posOffset>4071620</wp:posOffset>
                </wp:positionV>
                <wp:extent cx="3514725" cy="1104900"/>
                <wp:effectExtent l="0" t="0" r="28575" b="1905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4725" cy="110490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15519A" w14:textId="77777777" w:rsidR="005415F1" w:rsidRPr="00762799" w:rsidRDefault="005415F1" w:rsidP="005415F1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345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345"/>
                            </w:tblGrid>
                            <w:tr w:rsidR="005415F1" w:rsidRPr="006C4778" w14:paraId="5A4635D5" w14:textId="77777777" w:rsidTr="00762799">
                              <w:trPr>
                                <w:cantSplit/>
                                <w:trHeight w:val="129"/>
                              </w:trPr>
                              <w:tc>
                                <w:tcPr>
                                  <w:tcW w:w="534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3BE84FB2" w14:textId="77777777" w:rsidR="005415F1" w:rsidRPr="006C4778" w:rsidRDefault="005415F1" w:rsidP="005415F1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Details of work carried out</w:t>
                                  </w:r>
                                  <w:bookmarkStart w:id="58" w:name="DB4"/>
                                  <w:bookmarkEnd w:id="58"/>
                                </w:p>
                              </w:tc>
                            </w:tr>
                            <w:tr w:rsidR="005415F1" w:rsidRPr="006C4778" w14:paraId="6030AB84" w14:textId="77777777" w:rsidTr="000A7F80">
                              <w:trPr>
                                <w:cantSplit/>
                                <w:trHeight w:val="1309"/>
                              </w:trPr>
                              <w:tc>
                                <w:tcPr>
                                  <w:tcW w:w="53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28C01DF" w14:textId="77777777" w:rsidR="005415F1" w:rsidRPr="00C76BC2" w:rsidRDefault="000A7F80" w:rsidP="000A7F8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9" w:name="OutcomeDetails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[DA]</w:t>
                                  </w:r>
                                  <w:bookmarkEnd w:id="59"/>
                                </w:p>
                              </w:tc>
                            </w:tr>
                          </w:tbl>
                          <w:p w14:paraId="4630C92F" w14:textId="77777777" w:rsidR="005415F1" w:rsidRDefault="005415F1" w:rsidP="005415F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ABB027" id="_x0000_s1033" style="position:absolute;margin-left:291.05pt;margin-top:320.6pt;width:276.7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" fillcolor="#a5a5a5" strokeweight="2pt">
                <v:textbox inset="0,0,0,0">
                  <w:txbxContent>
                    <w:p w14:paraId="3B15519A" w14:textId="77777777" w:rsidR="005415F1" w:rsidRPr="00762799" w:rsidRDefault="005415F1" w:rsidP="005415F1">
                      <w:pPr>
                        <w:rPr>
                          <w:sz w:val="6"/>
                          <w:szCs w:val="8"/>
                        </w:rPr>
                      </w:pPr>
                    </w:p>
                    <w:tbl>
                      <w:tblPr>
                        <w:tblW w:w="5345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345"/>
                      </w:tblGrid>
                      <w:tr w:rsidR="005415F1" w:rsidRPr="006C4778" w14:paraId="5A4635D5" w14:textId="77777777" w:rsidTr="00762799">
                        <w:trPr>
                          <w:cantSplit/>
                          <w:trHeight w:val="129"/>
                        </w:trPr>
                        <w:tc>
                          <w:tcPr>
                            <w:tcW w:w="534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3BE84FB2" w14:textId="77777777" w:rsidR="005415F1" w:rsidRPr="006C4778" w:rsidRDefault="005415F1" w:rsidP="005415F1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Details of work carried out</w:t>
                            </w:r>
                            <w:bookmarkStart w:id="60" w:name="DB4"/>
                            <w:bookmarkEnd w:id="60"/>
                          </w:p>
                        </w:tc>
                      </w:tr>
                      <w:tr w:rsidR="005415F1" w:rsidRPr="006C4778" w14:paraId="6030AB84" w14:textId="77777777" w:rsidTr="000A7F80">
                        <w:trPr>
                          <w:cantSplit/>
                          <w:trHeight w:val="1309"/>
                        </w:trPr>
                        <w:tc>
                          <w:tcPr>
                            <w:tcW w:w="534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28C01DF" w14:textId="77777777" w:rsidR="005415F1" w:rsidRPr="00C76BC2" w:rsidRDefault="000A7F80" w:rsidP="000A7F8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61" w:name="OutcomeDetails"/>
                            <w:r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[DA]</w:t>
                            </w:r>
                            <w:bookmarkEnd w:id="61"/>
                          </w:p>
                        </w:tc>
                      </w:tr>
                    </w:tbl>
                    <w:p w14:paraId="4630C92F" w14:textId="77777777" w:rsidR="005415F1" w:rsidRDefault="005415F1" w:rsidP="005415F1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78EC85" wp14:editId="6AC02CEF">
                <wp:simplePos x="0" y="0"/>
                <wp:positionH relativeFrom="column">
                  <wp:posOffset>635</wp:posOffset>
                </wp:positionH>
                <wp:positionV relativeFrom="paragraph">
                  <wp:posOffset>1919605</wp:posOffset>
                </wp:positionV>
                <wp:extent cx="7210425" cy="2152015"/>
                <wp:effectExtent l="0" t="0" r="28575" b="1968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0425" cy="2152015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995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1574"/>
                              <w:gridCol w:w="567"/>
                              <w:gridCol w:w="850"/>
                              <w:gridCol w:w="1134"/>
                              <w:gridCol w:w="284"/>
                              <w:gridCol w:w="1701"/>
                              <w:gridCol w:w="425"/>
                              <w:gridCol w:w="1701"/>
                              <w:gridCol w:w="1418"/>
                              <w:gridCol w:w="992"/>
                            </w:tblGrid>
                            <w:tr w:rsidR="00877612" w:rsidRPr="005443D9" w14:paraId="1C2F9417" w14:textId="77777777" w:rsidTr="00725736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10995" w:type="dxa"/>
                                  <w:gridSpan w:val="11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376E43E6" w14:textId="77777777" w:rsidR="00877612" w:rsidRPr="00CB1A1A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B1A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APPLIANCE DETAILS</w:t>
                                  </w:r>
                                </w:p>
                              </w:tc>
                            </w:tr>
                            <w:tr w:rsidR="00DE7FE2" w:rsidRPr="000C247C" w14:paraId="5D511907" w14:textId="77777777" w:rsidTr="005F1EEB">
                              <w:trPr>
                                <w:cantSplit/>
                                <w:trHeight w:val="397"/>
                              </w:trPr>
                              <w:tc>
                                <w:tcPr>
                                  <w:tcW w:w="349" w:type="dxa"/>
                                  <w:shd w:val="clear" w:color="auto" w:fill="FFFFFF"/>
                                  <w:vAlign w:val="center"/>
                                </w:tcPr>
                                <w:p w14:paraId="6850FF69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6633CCF" w14:textId="77777777" w:rsidR="00DE7FE2" w:rsidRPr="000C247C" w:rsidRDefault="00DE7FE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82086A0" w14:textId="77777777" w:rsidR="00DE7FE2" w:rsidRPr="000C247C" w:rsidRDefault="00DE7FE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type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2D96F29" w14:textId="77777777" w:rsidR="00DE7FE2" w:rsidRPr="000C247C" w:rsidRDefault="00DE7FE2" w:rsidP="00DE7FE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A8A32DC" w14:textId="77777777" w:rsidR="00DE7FE2" w:rsidRPr="000C247C" w:rsidRDefault="00DE7FE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FFFF"/>
                                  <w:vAlign w:val="center"/>
                                </w:tcPr>
                                <w:p w14:paraId="52CE2041" w14:textId="77777777" w:rsidR="00DE7FE2" w:rsidRDefault="00DE7FE2" w:rsidP="00DE7FE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Flue Type</w:t>
                                  </w:r>
                                </w:p>
                                <w:p w14:paraId="48B83188" w14:textId="77777777" w:rsidR="00DE7FE2" w:rsidRPr="000C247C" w:rsidRDefault="00DE7FE2" w:rsidP="00DE7FE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(OF/RS/FL)</w:t>
                                  </w:r>
                                </w:p>
                              </w:tc>
                            </w:tr>
                            <w:tr w:rsidR="00DE7FE2" w:rsidRPr="000C247C" w14:paraId="67589A59" w14:textId="77777777" w:rsidTr="005F1EEB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349" w:type="dxa"/>
                                  <w:shd w:val="clear" w:color="auto" w:fill="FFFFFF"/>
                                  <w:vAlign w:val="center"/>
                                </w:tcPr>
                                <w:p w14:paraId="0B3A0D98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4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D2830D9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2" w:name="A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2"/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9E6CA41" w14:textId="77777777" w:rsidR="00DE7FE2" w:rsidRPr="000C247C" w:rsidRDefault="00DE7FE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3" w:name="B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3"/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5E9D5C9" w14:textId="77777777" w:rsidR="00DE7FE2" w:rsidRPr="000C247C" w:rsidRDefault="00DE7FE2" w:rsidP="00DE7FE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4" w:name="C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4"/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6BB665F" w14:textId="77777777" w:rsidR="00DE7FE2" w:rsidRPr="000C247C" w:rsidRDefault="00DE7FE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5" w:name="E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5"/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FFFF"/>
                                  <w:vAlign w:val="center"/>
                                </w:tcPr>
                                <w:p w14:paraId="4E5328FF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6" w:name="AAA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F4316D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AAA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6"/>
                                </w:p>
                              </w:tc>
                            </w:tr>
                            <w:tr w:rsidR="00DE7FE2" w:rsidRPr="000C247C" w14:paraId="46CA387E" w14:textId="77777777" w:rsidTr="005F1EEB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349" w:type="dxa"/>
                                  <w:shd w:val="clear" w:color="auto" w:fill="FFFFFF"/>
                                  <w:vAlign w:val="center"/>
                                </w:tcPr>
                                <w:p w14:paraId="4D262EC2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4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CDCADEE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7" w:name="A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7"/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9095B0D" w14:textId="77777777" w:rsidR="00DE7FE2" w:rsidRPr="000C247C" w:rsidRDefault="00DE7FE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8" w:name="B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8"/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6F6E887" w14:textId="77777777" w:rsidR="00DE7FE2" w:rsidRPr="000C247C" w:rsidRDefault="00DE7FE2" w:rsidP="00DE7FE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9" w:name="C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9"/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9433E9C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0" w:name="E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0"/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FFFF"/>
                                  <w:vAlign w:val="center"/>
                                </w:tcPr>
                                <w:p w14:paraId="33C5D006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1" w:name="AAA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F4316D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AAA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1"/>
                                </w:p>
                              </w:tc>
                            </w:tr>
                            <w:tr w:rsidR="00DE7FE2" w:rsidRPr="000C247C" w14:paraId="43C698DA" w14:textId="77777777" w:rsidTr="005F1EEB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349" w:type="dxa"/>
                                  <w:shd w:val="clear" w:color="auto" w:fill="FFFFFF"/>
                                  <w:vAlign w:val="center"/>
                                </w:tcPr>
                                <w:p w14:paraId="56E60A18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4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21E3021" w14:textId="77777777" w:rsidR="00DE7FE2" w:rsidRPr="000C247C" w:rsidRDefault="00DE7FE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2" w:name="A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2"/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B295407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3" w:name="B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3"/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2B897BEB" w14:textId="77777777" w:rsidR="00DE7FE2" w:rsidRPr="000C247C" w:rsidRDefault="00DE7FE2" w:rsidP="00DE7FE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4" w:name="C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4"/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463A516" w14:textId="77777777" w:rsidR="00DE7FE2" w:rsidRPr="000C247C" w:rsidRDefault="00DE7FE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5" w:name="E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5"/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FFFF"/>
                                  <w:vAlign w:val="center"/>
                                </w:tcPr>
                                <w:p w14:paraId="0DC1181C" w14:textId="77777777" w:rsidR="00DE7FE2" w:rsidRPr="000C247C" w:rsidRDefault="00F4316D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6" w:name="AAA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[AAA</w:t>
                                  </w:r>
                                  <w:r w:rsidR="00DE7FE2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="00DE7FE2"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6"/>
                                </w:p>
                              </w:tc>
                            </w:tr>
                            <w:tr w:rsidR="00DE7FE2" w:rsidRPr="000C247C" w14:paraId="58F61AF1" w14:textId="77777777" w:rsidTr="005F1EEB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349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4E2C341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41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A696934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7" w:name="A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7"/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F5F2DE" w14:textId="77777777" w:rsidR="00DE7FE2" w:rsidRPr="000C247C" w:rsidRDefault="00DE7FE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8" w:name="B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8"/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72F59B" w14:textId="77777777" w:rsidR="00DE7FE2" w:rsidRPr="000C247C" w:rsidRDefault="00DE7FE2" w:rsidP="00DE7FE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9" w:name="C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9"/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4515AC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0" w:name="E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0"/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5D4393" w14:textId="77777777" w:rsidR="00DE7FE2" w:rsidRPr="000C247C" w:rsidRDefault="00DE7FE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1" w:name="AAA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F4316D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AAA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1"/>
                                </w:p>
                              </w:tc>
                            </w:tr>
                            <w:tr w:rsidR="00877612" w:rsidRPr="000C247C" w14:paraId="3562C04E" w14:textId="77777777" w:rsidTr="00725736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10995" w:type="dxa"/>
                                  <w:gridSpan w:val="11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FF2CC"/>
                                  <w:vAlign w:val="center"/>
                                </w:tcPr>
                                <w:p w14:paraId="747486C2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INSPECTION DETAILS</w:t>
                                  </w:r>
                                </w:p>
                              </w:tc>
                            </w:tr>
                            <w:tr w:rsidR="00DE7FE2" w:rsidRPr="000C247C" w14:paraId="2A1471CC" w14:textId="77777777" w:rsidTr="00C526AE">
                              <w:trPr>
                                <w:cantSplit/>
                                <w:trHeight w:val="510"/>
                              </w:trPr>
                              <w:tc>
                                <w:tcPr>
                                  <w:tcW w:w="349" w:type="dxa"/>
                                  <w:shd w:val="clear" w:color="auto" w:fill="FFFFFF"/>
                                  <w:vAlign w:val="center"/>
                                </w:tcPr>
                                <w:p w14:paraId="287845AE" w14:textId="77777777" w:rsidR="00DE7FE2" w:rsidRPr="000C247C" w:rsidRDefault="00DE7FE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/>
                                  <w:vAlign w:val="center"/>
                                </w:tcPr>
                                <w:p w14:paraId="2915F9C8" w14:textId="77777777" w:rsidR="00DE7FE2" w:rsidRPr="000C247C" w:rsidRDefault="00C64EB3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Operating pressure or heat input (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mbar,kw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or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btu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/h)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B1C31C4" w14:textId="77777777" w:rsidR="00DE7FE2" w:rsidRPr="000C247C" w:rsidRDefault="00C64EB3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Combustion analyser reading (if applicable)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3AE0A51" w14:textId="77777777" w:rsidR="00DE7FE2" w:rsidRPr="000C247C" w:rsidRDefault="00C64EB3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Safety device(s) correct operation (Yes/No/NA)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FFFFFF"/>
                                  <w:vAlign w:val="center"/>
                                </w:tcPr>
                                <w:p w14:paraId="16CE7E4D" w14:textId="77777777" w:rsidR="00C526AE" w:rsidRDefault="00C64EB3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Ventilation Provision Satisfactory </w:t>
                                  </w:r>
                                </w:p>
                                <w:p w14:paraId="0ACFFE48" w14:textId="77777777" w:rsidR="00DE7FE2" w:rsidRPr="000C247C" w:rsidRDefault="00C64EB3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(Pass / Fail)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85ACD5F" w14:textId="77777777" w:rsidR="00DE7FE2" w:rsidRPr="000C247C" w:rsidRDefault="00C526AE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Visual condition of chimney and termination satisfactory</w:t>
                                  </w:r>
                                  <w:r w:rsidR="00DE7FE2"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C64EB3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(Pass / Fail)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FFFFFF"/>
                                  <w:vAlign w:val="center"/>
                                </w:tcPr>
                                <w:p w14:paraId="7E859EB5" w14:textId="77777777" w:rsidR="00C526AE" w:rsidRDefault="00C526AE" w:rsidP="00C526A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Flue performance checks </w:t>
                                  </w:r>
                                </w:p>
                                <w:p w14:paraId="672686DA" w14:textId="77777777" w:rsidR="00DE7FE2" w:rsidRPr="000C247C" w:rsidRDefault="00C526AE" w:rsidP="00C526A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(Pass/Fail/NA)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FFFF"/>
                                  <w:vAlign w:val="center"/>
                                </w:tcPr>
                                <w:p w14:paraId="4C105833" w14:textId="77777777" w:rsidR="00DE7FE2" w:rsidRPr="000C247C" w:rsidRDefault="00C526AE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Appliance safe to use (Yes/No)</w:t>
                                  </w:r>
                                </w:p>
                              </w:tc>
                            </w:tr>
                            <w:tr w:rsidR="00B73C4E" w:rsidRPr="000C247C" w14:paraId="22DA87DB" w14:textId="77777777" w:rsidTr="00C526AE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349" w:type="dxa"/>
                                  <w:shd w:val="clear" w:color="auto" w:fill="FFFFFF"/>
                                  <w:vAlign w:val="center"/>
                                </w:tcPr>
                                <w:p w14:paraId="6D5E6DB5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/>
                                  <w:vAlign w:val="center"/>
                                </w:tcPr>
                                <w:p w14:paraId="5AA3A759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2" w:name="N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2"/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357DF11" w14:textId="77777777" w:rsidR="00B73C4E" w:rsidRPr="000C247C" w:rsidRDefault="00F4316D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3" w:name="R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[R</w:t>
                                  </w:r>
                                  <w:r w:rsidR="00B73C4E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="00B73C4E"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3"/>
                                </w:p>
                              </w:tc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D1571EE" w14:textId="77777777" w:rsidR="00B73C4E" w:rsidRPr="000C247C" w:rsidRDefault="00B73C4E" w:rsidP="00725736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4" w:name="M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4"/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FFFFFF"/>
                                  <w:vAlign w:val="center"/>
                                </w:tcPr>
                                <w:p w14:paraId="6AC0A0BC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5" w:name="L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5"/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AE32E13" w14:textId="77777777" w:rsidR="00B73C4E" w:rsidRPr="000C247C" w:rsidRDefault="00725736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6" w:name="I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</w:t>
                                  </w:r>
                                  <w:r w:rsidR="00B73C4E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="00B73C4E"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6"/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FFFFFF"/>
                                  <w:vAlign w:val="center"/>
                                </w:tcPr>
                                <w:p w14:paraId="786B90AD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7" w:name="J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7"/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FFFF"/>
                                  <w:vAlign w:val="center"/>
                                </w:tcPr>
                                <w:p w14:paraId="519A2DC4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8" w:name="G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8"/>
                                </w:p>
                              </w:tc>
                            </w:tr>
                            <w:tr w:rsidR="00B73C4E" w:rsidRPr="000C247C" w14:paraId="2E828B64" w14:textId="77777777" w:rsidTr="00C526AE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349" w:type="dxa"/>
                                  <w:shd w:val="clear" w:color="auto" w:fill="FFFFFF"/>
                                  <w:vAlign w:val="center"/>
                                </w:tcPr>
                                <w:p w14:paraId="349A9342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/>
                                  <w:vAlign w:val="center"/>
                                </w:tcPr>
                                <w:p w14:paraId="29101562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9" w:name="N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9"/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911123D" w14:textId="77777777" w:rsidR="00B73C4E" w:rsidRPr="000C247C" w:rsidRDefault="00F4316D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0" w:name="R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[R</w:t>
                                  </w:r>
                                  <w:r w:rsidR="00B73C4E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="00B73C4E"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0"/>
                                </w:p>
                              </w:tc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EF58C7F" w14:textId="77777777" w:rsidR="00B73C4E" w:rsidRPr="000C247C" w:rsidRDefault="00725736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1" w:name="M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[M</w:t>
                                  </w:r>
                                  <w:r w:rsidR="00B73C4E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="00B73C4E"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1"/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FFFFFF"/>
                                  <w:vAlign w:val="center"/>
                                </w:tcPr>
                                <w:p w14:paraId="3D1BB1EA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2" w:name="L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2"/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A852650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3" w:name="I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3"/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11BAFC5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4" w:name="J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4"/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E32D0D6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5" w:name="G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5"/>
                                </w:p>
                              </w:tc>
                            </w:tr>
                            <w:tr w:rsidR="00B73C4E" w:rsidRPr="000C247C" w14:paraId="483F7856" w14:textId="77777777" w:rsidTr="00C526AE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349" w:type="dxa"/>
                                  <w:shd w:val="clear" w:color="auto" w:fill="FFFFFF"/>
                                  <w:vAlign w:val="center"/>
                                </w:tcPr>
                                <w:p w14:paraId="612A59A9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/>
                                  <w:vAlign w:val="center"/>
                                </w:tcPr>
                                <w:p w14:paraId="30BE9C89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6" w:name="N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6"/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B87FC14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7" w:name="R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F4316D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3]</w:t>
                                  </w:r>
                                  <w:bookmarkEnd w:id="97"/>
                                </w:p>
                              </w:tc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ADE499B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8" w:name="M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8"/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FFFFFF"/>
                                  <w:vAlign w:val="center"/>
                                </w:tcPr>
                                <w:p w14:paraId="4CBA9DF1" w14:textId="77777777" w:rsidR="00B73C4E" w:rsidRPr="000C247C" w:rsidRDefault="00725736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99" w:name="L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 w:rsidR="00B73C4E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="00B73C4E"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99"/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E4A1033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00" w:name="I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00"/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A5C52B6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01" w:name="J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01"/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2DDF651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02" w:name="G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02"/>
                                </w:p>
                              </w:tc>
                            </w:tr>
                            <w:tr w:rsidR="00B73C4E" w:rsidRPr="000C247C" w14:paraId="07A91324" w14:textId="77777777" w:rsidTr="00C526AE">
                              <w:trPr>
                                <w:cantSplit/>
                                <w:trHeight w:val="198"/>
                              </w:trPr>
                              <w:tc>
                                <w:tcPr>
                                  <w:tcW w:w="349" w:type="dxa"/>
                                  <w:shd w:val="clear" w:color="auto" w:fill="FFFFFF"/>
                                  <w:vAlign w:val="center"/>
                                </w:tcPr>
                                <w:p w14:paraId="45F85F45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/>
                                  <w:vAlign w:val="center"/>
                                </w:tcPr>
                                <w:p w14:paraId="646BC6B6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03" w:name="N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03"/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5B31C7F" w14:textId="77777777" w:rsidR="00B73C4E" w:rsidRPr="000C247C" w:rsidRDefault="00F4316D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04" w:name="R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[R</w:t>
                                  </w:r>
                                  <w:r w:rsidR="00B73C4E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="00B73C4E"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04"/>
                                </w:p>
                              </w:tc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358E897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05" w:name="M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4]</w:t>
                                  </w:r>
                                  <w:bookmarkEnd w:id="105"/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FFFFFF"/>
                                  <w:vAlign w:val="center"/>
                                </w:tcPr>
                                <w:p w14:paraId="54DFA206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06" w:name="L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06"/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257B0B9" w14:textId="77777777" w:rsidR="00B73C4E" w:rsidRPr="000C247C" w:rsidRDefault="00725736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07" w:name="I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</w:t>
                                  </w:r>
                                  <w:r w:rsidR="00B73C4E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="00B73C4E"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07"/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FFFFFF"/>
                                  <w:vAlign w:val="center"/>
                                </w:tcPr>
                                <w:p w14:paraId="19237C4E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08" w:name="J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4]</w:t>
                                  </w:r>
                                  <w:bookmarkEnd w:id="108"/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16480AD" w14:textId="77777777" w:rsidR="00B73C4E" w:rsidRPr="000C247C" w:rsidRDefault="00B73C4E" w:rsidP="00B73C4E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09" w:name="G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="0072573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4]</w:t>
                                  </w:r>
                                  <w:bookmarkEnd w:id="109"/>
                                </w:p>
                              </w:tc>
                            </w:tr>
                          </w:tbl>
                          <w:p w14:paraId="7C4FF895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78EC85" id="_x0000_s1034" style="position:absolute;margin-left:.05pt;margin-top:151.15pt;width:567.75pt;height:169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" fillcolor="#a5a5a5" strokeweight="2pt">
                <v:textbox inset="0,0,0,0">
                  <w:txbxContent>
                    <w:tbl>
                      <w:tblPr>
                        <w:tblW w:w="10995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9"/>
                        <w:gridCol w:w="1574"/>
                        <w:gridCol w:w="567"/>
                        <w:gridCol w:w="850"/>
                        <w:gridCol w:w="1134"/>
                        <w:gridCol w:w="284"/>
                        <w:gridCol w:w="1701"/>
                        <w:gridCol w:w="425"/>
                        <w:gridCol w:w="1701"/>
                        <w:gridCol w:w="1418"/>
                        <w:gridCol w:w="992"/>
                      </w:tblGrid>
                      <w:tr w:rsidR="00877612" w:rsidRPr="005443D9" w14:paraId="1C2F9417" w14:textId="77777777" w:rsidTr="00725736">
                        <w:trPr>
                          <w:cantSplit/>
                          <w:trHeight w:val="227"/>
                        </w:trPr>
                        <w:tc>
                          <w:tcPr>
                            <w:tcW w:w="10995" w:type="dxa"/>
                            <w:gridSpan w:val="11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376E43E6" w14:textId="77777777" w:rsidR="00877612" w:rsidRPr="00CB1A1A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1A1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APPLIANCE DETAILS</w:t>
                            </w:r>
                          </w:p>
                        </w:tc>
                      </w:tr>
                      <w:tr w:rsidR="00DE7FE2" w:rsidRPr="000C247C" w14:paraId="5D511907" w14:textId="77777777" w:rsidTr="005F1EEB">
                        <w:trPr>
                          <w:cantSplit/>
                          <w:trHeight w:val="397"/>
                        </w:trPr>
                        <w:tc>
                          <w:tcPr>
                            <w:tcW w:w="349" w:type="dxa"/>
                            <w:shd w:val="clear" w:color="auto" w:fill="FFFFFF"/>
                            <w:vAlign w:val="center"/>
                          </w:tcPr>
                          <w:p w14:paraId="6850FF69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14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6633CCF" w14:textId="77777777" w:rsidR="00DE7FE2" w:rsidRPr="000C247C" w:rsidRDefault="00DE7FE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82086A0" w14:textId="77777777" w:rsidR="00DE7FE2" w:rsidRPr="000C247C" w:rsidRDefault="00DE7FE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type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2D96F29" w14:textId="77777777" w:rsidR="00DE7FE2" w:rsidRPr="000C247C" w:rsidRDefault="00DE7FE2" w:rsidP="00DE7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311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A8A32DC" w14:textId="77777777" w:rsidR="00DE7FE2" w:rsidRPr="000C247C" w:rsidRDefault="00DE7FE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FFFFFF"/>
                            <w:vAlign w:val="center"/>
                          </w:tcPr>
                          <w:p w14:paraId="52CE2041" w14:textId="77777777" w:rsidR="00DE7FE2" w:rsidRDefault="00DE7FE2" w:rsidP="00DE7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Flue Type</w:t>
                            </w:r>
                          </w:p>
                          <w:p w14:paraId="48B83188" w14:textId="77777777" w:rsidR="00DE7FE2" w:rsidRPr="000C247C" w:rsidRDefault="00DE7FE2" w:rsidP="00DE7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(OF/RS/FL)</w:t>
                            </w:r>
                          </w:p>
                        </w:tc>
                      </w:tr>
                      <w:tr w:rsidR="00DE7FE2" w:rsidRPr="000C247C" w14:paraId="67589A59" w14:textId="77777777" w:rsidTr="005F1EEB">
                        <w:trPr>
                          <w:cantSplit/>
                          <w:trHeight w:val="198"/>
                        </w:trPr>
                        <w:tc>
                          <w:tcPr>
                            <w:tcW w:w="349" w:type="dxa"/>
                            <w:shd w:val="clear" w:color="auto" w:fill="FFFFFF"/>
                            <w:vAlign w:val="center"/>
                          </w:tcPr>
                          <w:p w14:paraId="0B3A0D98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4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D2830D9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0" w:name="A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0"/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9E6CA41" w14:textId="77777777" w:rsidR="00DE7FE2" w:rsidRPr="000C247C" w:rsidRDefault="00DE7FE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1" w:name="B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1"/>
                          </w:p>
                        </w:tc>
                        <w:tc>
                          <w:tcPr>
                            <w:tcW w:w="241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5E9D5C9" w14:textId="77777777" w:rsidR="00DE7FE2" w:rsidRPr="000C247C" w:rsidRDefault="00DE7FE2" w:rsidP="00DE7FE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2" w:name="C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2"/>
                          </w:p>
                        </w:tc>
                        <w:tc>
                          <w:tcPr>
                            <w:tcW w:w="311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6BB665F" w14:textId="77777777" w:rsidR="00DE7FE2" w:rsidRPr="000C247C" w:rsidRDefault="00DE7FE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3" w:name="E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3"/>
                          </w:p>
                        </w:tc>
                        <w:tc>
                          <w:tcPr>
                            <w:tcW w:w="992" w:type="dxa"/>
                            <w:shd w:val="clear" w:color="auto" w:fill="FFFFFF"/>
                            <w:vAlign w:val="center"/>
                          </w:tcPr>
                          <w:p w14:paraId="4E5328FF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4" w:name="AAA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F431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AAA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4"/>
                          </w:p>
                        </w:tc>
                      </w:tr>
                      <w:tr w:rsidR="00DE7FE2" w:rsidRPr="000C247C" w14:paraId="46CA387E" w14:textId="77777777" w:rsidTr="005F1EEB">
                        <w:trPr>
                          <w:cantSplit/>
                          <w:trHeight w:val="198"/>
                        </w:trPr>
                        <w:tc>
                          <w:tcPr>
                            <w:tcW w:w="349" w:type="dxa"/>
                            <w:shd w:val="clear" w:color="auto" w:fill="FFFFFF"/>
                            <w:vAlign w:val="center"/>
                          </w:tcPr>
                          <w:p w14:paraId="4D262EC2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4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CDCADEE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5" w:name="A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5"/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9095B0D" w14:textId="77777777" w:rsidR="00DE7FE2" w:rsidRPr="000C247C" w:rsidRDefault="00DE7FE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6" w:name="B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6"/>
                          </w:p>
                        </w:tc>
                        <w:tc>
                          <w:tcPr>
                            <w:tcW w:w="241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6F6E887" w14:textId="77777777" w:rsidR="00DE7FE2" w:rsidRPr="000C247C" w:rsidRDefault="00DE7FE2" w:rsidP="00DE7FE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7" w:name="C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7"/>
                          </w:p>
                        </w:tc>
                        <w:tc>
                          <w:tcPr>
                            <w:tcW w:w="311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9433E9C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8" w:name="E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8"/>
                          </w:p>
                        </w:tc>
                        <w:tc>
                          <w:tcPr>
                            <w:tcW w:w="992" w:type="dxa"/>
                            <w:shd w:val="clear" w:color="auto" w:fill="FFFFFF"/>
                            <w:vAlign w:val="center"/>
                          </w:tcPr>
                          <w:p w14:paraId="33C5D006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9" w:name="AAA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F431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AAA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9"/>
                          </w:p>
                        </w:tc>
                      </w:tr>
                      <w:tr w:rsidR="00DE7FE2" w:rsidRPr="000C247C" w14:paraId="43C698DA" w14:textId="77777777" w:rsidTr="005F1EEB">
                        <w:trPr>
                          <w:cantSplit/>
                          <w:trHeight w:val="198"/>
                        </w:trPr>
                        <w:tc>
                          <w:tcPr>
                            <w:tcW w:w="349" w:type="dxa"/>
                            <w:shd w:val="clear" w:color="auto" w:fill="FFFFFF"/>
                            <w:vAlign w:val="center"/>
                          </w:tcPr>
                          <w:p w14:paraId="56E60A18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4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21E3021" w14:textId="77777777" w:rsidR="00DE7FE2" w:rsidRPr="000C247C" w:rsidRDefault="00DE7FE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0" w:name="A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0"/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B295407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1" w:name="B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1"/>
                          </w:p>
                        </w:tc>
                        <w:tc>
                          <w:tcPr>
                            <w:tcW w:w="2410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2B897BEB" w14:textId="77777777" w:rsidR="00DE7FE2" w:rsidRPr="000C247C" w:rsidRDefault="00DE7FE2" w:rsidP="00DE7FE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2" w:name="C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2"/>
                          </w:p>
                        </w:tc>
                        <w:tc>
                          <w:tcPr>
                            <w:tcW w:w="311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463A516" w14:textId="77777777" w:rsidR="00DE7FE2" w:rsidRPr="000C247C" w:rsidRDefault="00DE7FE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3" w:name="E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3"/>
                          </w:p>
                        </w:tc>
                        <w:tc>
                          <w:tcPr>
                            <w:tcW w:w="992" w:type="dxa"/>
                            <w:shd w:val="clear" w:color="auto" w:fill="FFFFFF"/>
                            <w:vAlign w:val="center"/>
                          </w:tcPr>
                          <w:p w14:paraId="0DC1181C" w14:textId="77777777" w:rsidR="00DE7FE2" w:rsidRPr="000C247C" w:rsidRDefault="00F4316D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4" w:name="AAA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[AAA</w:t>
                            </w:r>
                            <w:r w:rsidR="00DE7FE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="00DE7FE2"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4"/>
                          </w:p>
                        </w:tc>
                      </w:tr>
                      <w:tr w:rsidR="00DE7FE2" w:rsidRPr="000C247C" w14:paraId="58F61AF1" w14:textId="77777777" w:rsidTr="005F1EEB">
                        <w:trPr>
                          <w:cantSplit/>
                          <w:trHeight w:val="198"/>
                        </w:trPr>
                        <w:tc>
                          <w:tcPr>
                            <w:tcW w:w="349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4E2C341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41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A696934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5" w:name="A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5"/>
                          </w:p>
                        </w:tc>
                        <w:tc>
                          <w:tcPr>
                            <w:tcW w:w="1984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8F5F2DE" w14:textId="77777777" w:rsidR="00DE7FE2" w:rsidRPr="000C247C" w:rsidRDefault="00DE7FE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6" w:name="B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6"/>
                          </w:p>
                        </w:tc>
                        <w:tc>
                          <w:tcPr>
                            <w:tcW w:w="2410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72F59B" w14:textId="77777777" w:rsidR="00DE7FE2" w:rsidRPr="000C247C" w:rsidRDefault="00DE7FE2" w:rsidP="00DE7FE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7" w:name="C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7"/>
                          </w:p>
                        </w:tc>
                        <w:tc>
                          <w:tcPr>
                            <w:tcW w:w="3119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4515AC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8" w:name="E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8"/>
                          </w:p>
                        </w:tc>
                        <w:tc>
                          <w:tcPr>
                            <w:tcW w:w="992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5D4393" w14:textId="77777777" w:rsidR="00DE7FE2" w:rsidRPr="000C247C" w:rsidRDefault="00DE7FE2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9" w:name="AAA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F431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AAA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9"/>
                          </w:p>
                        </w:tc>
                      </w:tr>
                      <w:tr w:rsidR="00877612" w:rsidRPr="000C247C" w14:paraId="3562C04E" w14:textId="77777777" w:rsidTr="00725736">
                        <w:trPr>
                          <w:cantSplit/>
                          <w:trHeight w:val="227"/>
                        </w:trPr>
                        <w:tc>
                          <w:tcPr>
                            <w:tcW w:w="10995" w:type="dxa"/>
                            <w:gridSpan w:val="11"/>
                            <w:tcBorders>
                              <w:left w:val="nil"/>
                              <w:right w:val="nil"/>
                            </w:tcBorders>
                            <w:shd w:val="clear" w:color="auto" w:fill="FFF2CC"/>
                            <w:vAlign w:val="center"/>
                          </w:tcPr>
                          <w:p w14:paraId="747486C2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INSPECTION DETAILS</w:t>
                            </w:r>
                          </w:p>
                        </w:tc>
                      </w:tr>
                      <w:tr w:rsidR="00DE7FE2" w:rsidRPr="000C247C" w14:paraId="2A1471CC" w14:textId="77777777" w:rsidTr="00C526AE">
                        <w:trPr>
                          <w:cantSplit/>
                          <w:trHeight w:val="510"/>
                        </w:trPr>
                        <w:tc>
                          <w:tcPr>
                            <w:tcW w:w="349" w:type="dxa"/>
                            <w:shd w:val="clear" w:color="auto" w:fill="FFFFFF"/>
                            <w:vAlign w:val="center"/>
                          </w:tcPr>
                          <w:p w14:paraId="287845AE" w14:textId="77777777" w:rsidR="00DE7FE2" w:rsidRPr="000C247C" w:rsidRDefault="00DE7FE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  <w:shd w:val="clear" w:color="auto" w:fill="FFFFFF"/>
                            <w:vAlign w:val="center"/>
                          </w:tcPr>
                          <w:p w14:paraId="2915F9C8" w14:textId="77777777" w:rsidR="00DE7FE2" w:rsidRPr="000C247C" w:rsidRDefault="00C64EB3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Operating pressure or heat input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mbar,kw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btu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/h)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B1C31C4" w14:textId="77777777" w:rsidR="00DE7FE2" w:rsidRPr="000C247C" w:rsidRDefault="00C64EB3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Combustion analyser reading (if applicable)</w:t>
                            </w:r>
                          </w:p>
                        </w:tc>
                        <w:tc>
                          <w:tcPr>
                            <w:tcW w:w="141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3AE0A51" w14:textId="77777777" w:rsidR="00DE7FE2" w:rsidRPr="000C247C" w:rsidRDefault="00C64EB3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Safety device(s) correct operation (Yes/No/NA)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FFFFFF"/>
                            <w:vAlign w:val="center"/>
                          </w:tcPr>
                          <w:p w14:paraId="16CE7E4D" w14:textId="77777777" w:rsidR="00C526AE" w:rsidRDefault="00C64EB3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Ventilation Provision Satisfactory </w:t>
                            </w:r>
                          </w:p>
                          <w:p w14:paraId="0ACFFE48" w14:textId="77777777" w:rsidR="00DE7FE2" w:rsidRPr="000C247C" w:rsidRDefault="00C64EB3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(Pass / Fail)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85ACD5F" w14:textId="77777777" w:rsidR="00DE7FE2" w:rsidRPr="000C247C" w:rsidRDefault="00C526AE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Visual condition of chimney and termination satisfactory</w:t>
                            </w:r>
                            <w:r w:rsidR="00DE7FE2"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64EB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(Pass / Fail)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FFFFFF"/>
                            <w:vAlign w:val="center"/>
                          </w:tcPr>
                          <w:p w14:paraId="7E859EB5" w14:textId="77777777" w:rsidR="00C526AE" w:rsidRDefault="00C526AE" w:rsidP="00C526A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Flue performance checks </w:t>
                            </w:r>
                          </w:p>
                          <w:p w14:paraId="672686DA" w14:textId="77777777" w:rsidR="00DE7FE2" w:rsidRPr="000C247C" w:rsidRDefault="00C526AE" w:rsidP="00C526A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(Pass/Fail/NA)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FFFFFF"/>
                            <w:vAlign w:val="center"/>
                          </w:tcPr>
                          <w:p w14:paraId="4C105833" w14:textId="77777777" w:rsidR="00DE7FE2" w:rsidRPr="000C247C" w:rsidRDefault="00C526AE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Appliance safe to use (Yes/No)</w:t>
                            </w:r>
                          </w:p>
                        </w:tc>
                      </w:tr>
                      <w:tr w:rsidR="00B73C4E" w:rsidRPr="000C247C" w14:paraId="22DA87DB" w14:textId="77777777" w:rsidTr="00C526AE">
                        <w:trPr>
                          <w:cantSplit/>
                          <w:trHeight w:val="198"/>
                        </w:trPr>
                        <w:tc>
                          <w:tcPr>
                            <w:tcW w:w="349" w:type="dxa"/>
                            <w:shd w:val="clear" w:color="auto" w:fill="FFFFFF"/>
                            <w:vAlign w:val="center"/>
                          </w:tcPr>
                          <w:p w14:paraId="6D5E6DB5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/>
                            <w:vAlign w:val="center"/>
                          </w:tcPr>
                          <w:p w14:paraId="5AA3A759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0" w:name="N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0"/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357DF11" w14:textId="77777777" w:rsidR="00B73C4E" w:rsidRPr="000C247C" w:rsidRDefault="00F4316D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1" w:name="R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[R</w:t>
                            </w:r>
                            <w:r w:rsidR="00B73C4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="00B73C4E"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1"/>
                          </w:p>
                        </w:tc>
                        <w:tc>
                          <w:tcPr>
                            <w:tcW w:w="141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D1571EE" w14:textId="77777777" w:rsidR="00B73C4E" w:rsidRPr="000C247C" w:rsidRDefault="00B73C4E" w:rsidP="00725736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2" w:name="M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2"/>
                          </w:p>
                        </w:tc>
                        <w:tc>
                          <w:tcPr>
                            <w:tcW w:w="1701" w:type="dxa"/>
                            <w:shd w:val="clear" w:color="auto" w:fill="FFFFFF"/>
                            <w:vAlign w:val="center"/>
                          </w:tcPr>
                          <w:p w14:paraId="6AC0A0BC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3" w:name="L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3"/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AE32E13" w14:textId="77777777" w:rsidR="00B73C4E" w:rsidRPr="000C247C" w:rsidRDefault="00725736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4" w:name="I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</w:t>
                            </w:r>
                            <w:r w:rsidR="00B73C4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="00B73C4E"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4"/>
                          </w:p>
                        </w:tc>
                        <w:tc>
                          <w:tcPr>
                            <w:tcW w:w="1418" w:type="dxa"/>
                            <w:shd w:val="clear" w:color="auto" w:fill="FFFFFF"/>
                            <w:vAlign w:val="center"/>
                          </w:tcPr>
                          <w:p w14:paraId="786B90AD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5" w:name="J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5"/>
                          </w:p>
                        </w:tc>
                        <w:tc>
                          <w:tcPr>
                            <w:tcW w:w="992" w:type="dxa"/>
                            <w:shd w:val="clear" w:color="auto" w:fill="FFFFFF"/>
                            <w:vAlign w:val="center"/>
                          </w:tcPr>
                          <w:p w14:paraId="519A2DC4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6" w:name="G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6"/>
                          </w:p>
                        </w:tc>
                      </w:tr>
                      <w:tr w:rsidR="00B73C4E" w:rsidRPr="000C247C" w14:paraId="2E828B64" w14:textId="77777777" w:rsidTr="00C526AE">
                        <w:trPr>
                          <w:cantSplit/>
                          <w:trHeight w:val="198"/>
                        </w:trPr>
                        <w:tc>
                          <w:tcPr>
                            <w:tcW w:w="349" w:type="dxa"/>
                            <w:shd w:val="clear" w:color="auto" w:fill="FFFFFF"/>
                            <w:vAlign w:val="center"/>
                          </w:tcPr>
                          <w:p w14:paraId="349A9342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/>
                            <w:vAlign w:val="center"/>
                          </w:tcPr>
                          <w:p w14:paraId="29101562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7" w:name="N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7"/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911123D" w14:textId="77777777" w:rsidR="00B73C4E" w:rsidRPr="000C247C" w:rsidRDefault="00F4316D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8" w:name="R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[R</w:t>
                            </w:r>
                            <w:r w:rsidR="00B73C4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="00B73C4E"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8"/>
                          </w:p>
                        </w:tc>
                        <w:tc>
                          <w:tcPr>
                            <w:tcW w:w="141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EF58C7F" w14:textId="77777777" w:rsidR="00B73C4E" w:rsidRPr="000C247C" w:rsidRDefault="00725736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9" w:name="M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[M</w:t>
                            </w:r>
                            <w:r w:rsidR="00B73C4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="00B73C4E"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9"/>
                          </w:p>
                        </w:tc>
                        <w:tc>
                          <w:tcPr>
                            <w:tcW w:w="1701" w:type="dxa"/>
                            <w:shd w:val="clear" w:color="auto" w:fill="FFFFFF"/>
                            <w:vAlign w:val="center"/>
                          </w:tcPr>
                          <w:p w14:paraId="3D1BB1EA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0" w:name="L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0"/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A852650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1" w:name="I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1"/>
                          </w:p>
                        </w:tc>
                        <w:tc>
                          <w:tcPr>
                            <w:tcW w:w="1418" w:type="dxa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11BAFC5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2" w:name="J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2"/>
                          </w:p>
                        </w:tc>
                        <w:tc>
                          <w:tcPr>
                            <w:tcW w:w="992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E32D0D6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3" w:name="G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3"/>
                          </w:p>
                        </w:tc>
                      </w:tr>
                      <w:tr w:rsidR="00B73C4E" w:rsidRPr="000C247C" w14:paraId="483F7856" w14:textId="77777777" w:rsidTr="00C526AE">
                        <w:trPr>
                          <w:cantSplit/>
                          <w:trHeight w:val="198"/>
                        </w:trPr>
                        <w:tc>
                          <w:tcPr>
                            <w:tcW w:w="349" w:type="dxa"/>
                            <w:shd w:val="clear" w:color="auto" w:fill="FFFFFF"/>
                            <w:vAlign w:val="center"/>
                          </w:tcPr>
                          <w:p w14:paraId="612A59A9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/>
                            <w:vAlign w:val="center"/>
                          </w:tcPr>
                          <w:p w14:paraId="30BE9C89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4" w:name="N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4"/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B87FC14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5" w:name="R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F4316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3]</w:t>
                            </w:r>
                            <w:bookmarkEnd w:id="145"/>
                          </w:p>
                        </w:tc>
                        <w:tc>
                          <w:tcPr>
                            <w:tcW w:w="141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ADE499B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6" w:name="M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6"/>
                          </w:p>
                        </w:tc>
                        <w:tc>
                          <w:tcPr>
                            <w:tcW w:w="1701" w:type="dxa"/>
                            <w:shd w:val="clear" w:color="auto" w:fill="FFFFFF"/>
                            <w:vAlign w:val="center"/>
                          </w:tcPr>
                          <w:p w14:paraId="4CBA9DF1" w14:textId="77777777" w:rsidR="00B73C4E" w:rsidRPr="000C247C" w:rsidRDefault="00725736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7" w:name="L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 w:rsidR="00B73C4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="00B73C4E"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7"/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E4A1033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8" w:name="I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8"/>
                          </w:p>
                        </w:tc>
                        <w:tc>
                          <w:tcPr>
                            <w:tcW w:w="1418" w:type="dxa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A5C52B6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9" w:name="J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9"/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2DDF651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0" w:name="G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0"/>
                          </w:p>
                        </w:tc>
                      </w:tr>
                      <w:tr w:rsidR="00B73C4E" w:rsidRPr="000C247C" w14:paraId="07A91324" w14:textId="77777777" w:rsidTr="00C526AE">
                        <w:trPr>
                          <w:cantSplit/>
                          <w:trHeight w:val="198"/>
                        </w:trPr>
                        <w:tc>
                          <w:tcPr>
                            <w:tcW w:w="349" w:type="dxa"/>
                            <w:shd w:val="clear" w:color="auto" w:fill="FFFFFF"/>
                            <w:vAlign w:val="center"/>
                          </w:tcPr>
                          <w:p w14:paraId="45F85F45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/>
                            <w:vAlign w:val="center"/>
                          </w:tcPr>
                          <w:p w14:paraId="646BC6B6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1" w:name="N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1"/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5B31C7F" w14:textId="77777777" w:rsidR="00B73C4E" w:rsidRPr="000C247C" w:rsidRDefault="00F4316D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2" w:name="R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[R</w:t>
                            </w:r>
                            <w:r w:rsidR="00B73C4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="00B73C4E"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2"/>
                          </w:p>
                        </w:tc>
                        <w:tc>
                          <w:tcPr>
                            <w:tcW w:w="141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358E897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3" w:name="M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4]</w:t>
                            </w:r>
                            <w:bookmarkEnd w:id="153"/>
                          </w:p>
                        </w:tc>
                        <w:tc>
                          <w:tcPr>
                            <w:tcW w:w="1701" w:type="dxa"/>
                            <w:shd w:val="clear" w:color="auto" w:fill="FFFFFF"/>
                            <w:vAlign w:val="center"/>
                          </w:tcPr>
                          <w:p w14:paraId="54DFA206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4" w:name="L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4"/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257B0B9" w14:textId="77777777" w:rsidR="00B73C4E" w:rsidRPr="000C247C" w:rsidRDefault="00725736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5" w:name="I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</w:t>
                            </w:r>
                            <w:r w:rsidR="00B73C4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="00B73C4E"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55"/>
                          </w:p>
                        </w:tc>
                        <w:tc>
                          <w:tcPr>
                            <w:tcW w:w="1418" w:type="dxa"/>
                            <w:shd w:val="clear" w:color="auto" w:fill="FFFFFF"/>
                            <w:vAlign w:val="center"/>
                          </w:tcPr>
                          <w:p w14:paraId="19237C4E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6" w:name="J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4]</w:t>
                            </w:r>
                            <w:bookmarkEnd w:id="156"/>
                          </w:p>
                        </w:tc>
                        <w:tc>
                          <w:tcPr>
                            <w:tcW w:w="992" w:type="dxa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16480AD" w14:textId="77777777" w:rsidR="00B73C4E" w:rsidRPr="000C247C" w:rsidRDefault="00B73C4E" w:rsidP="00B73C4E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57" w:name="G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="0072573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4]</w:t>
                            </w:r>
                            <w:bookmarkEnd w:id="157"/>
                          </w:p>
                        </w:tc>
                      </w:tr>
                    </w:tbl>
                    <w:p w14:paraId="7C4FF895" w14:textId="77777777" w:rsidR="00877612" w:rsidRDefault="00877612" w:rsidP="000F0A48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2F3D7E" wp14:editId="057F7D07">
                <wp:simplePos x="0" y="0"/>
                <wp:positionH relativeFrom="column">
                  <wp:posOffset>3620135</wp:posOffset>
                </wp:positionH>
                <wp:positionV relativeFrom="paragraph">
                  <wp:posOffset>385445</wp:posOffset>
                </wp:positionV>
                <wp:extent cx="3590925" cy="1533525"/>
                <wp:effectExtent l="0" t="0" r="28575" b="2857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1533525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325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72"/>
                              <w:gridCol w:w="4253"/>
                            </w:tblGrid>
                            <w:tr w:rsidR="00D3210B" w:rsidRPr="005443D9" w14:paraId="15CEFF02" w14:textId="77777777" w:rsidTr="00C64EB3">
                              <w:trPr>
                                <w:cantSplit/>
                                <w:trHeight w:val="20"/>
                              </w:trPr>
                              <w:tc>
                                <w:tcPr>
                                  <w:tcW w:w="532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4F5726" w14:textId="77777777" w:rsidR="00D3210B" w:rsidRPr="00C64EB3" w:rsidRDefault="00D3210B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3210B" w:rsidRPr="000C247C" w14:paraId="139BFC45" w14:textId="77777777" w:rsidTr="00C64EB3">
                              <w:trPr>
                                <w:cantSplit/>
                                <w:trHeight w:val="370"/>
                              </w:trPr>
                              <w:tc>
                                <w:tcPr>
                                  <w:tcW w:w="532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119BE07" w14:textId="77777777" w:rsidR="00D3210B" w:rsidRPr="00C501CD" w:rsidRDefault="00D3210B" w:rsidP="00D3210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Client Details </w:t>
                                  </w:r>
                                  <w:r w:rsidR="00C64EB3" w:rsidRPr="00C501C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if different</w:t>
                                  </w:r>
                                  <w:r w:rsidR="00C64EB3" w:rsidRPr="00C501C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D3210B" w:rsidRPr="000C247C" w14:paraId="30DDD480" w14:textId="77777777" w:rsidTr="000A7F80">
                              <w:trPr>
                                <w:cantSplit/>
                                <w:trHeight w:val="370"/>
                              </w:trPr>
                              <w:tc>
                                <w:tcPr>
                                  <w:tcW w:w="1072" w:type="dxa"/>
                                  <w:shd w:val="clear" w:color="auto" w:fill="FFFFFF"/>
                                  <w:vAlign w:val="center"/>
                                </w:tcPr>
                                <w:p w14:paraId="6229A1DB" w14:textId="77777777" w:rsidR="00D3210B" w:rsidRPr="00C501CD" w:rsidRDefault="00D3210B" w:rsidP="00C64EB3">
                                  <w:pP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501CD"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FFFFF"/>
                                  <w:vAlign w:val="center"/>
                                </w:tcPr>
                                <w:p w14:paraId="723330A3" w14:textId="77777777" w:rsidR="00D3210B" w:rsidRPr="00C501CD" w:rsidRDefault="000A7F80" w:rsidP="000A7F8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158" w:name="J"/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[J]</w:t>
                                  </w:r>
                                  <w:bookmarkEnd w:id="158"/>
                                </w:p>
                              </w:tc>
                            </w:tr>
                            <w:tr w:rsidR="00D3210B" w:rsidRPr="000C247C" w14:paraId="1A35DE90" w14:textId="77777777" w:rsidTr="000A7F80">
                              <w:trPr>
                                <w:cantSplit/>
                                <w:trHeight w:val="218"/>
                              </w:trPr>
                              <w:tc>
                                <w:tcPr>
                                  <w:tcW w:w="1072" w:type="dxa"/>
                                  <w:shd w:val="clear" w:color="auto" w:fill="FFFFFF"/>
                                  <w:vAlign w:val="center"/>
                                </w:tcPr>
                                <w:p w14:paraId="492E12EF" w14:textId="77777777" w:rsidR="00D3210B" w:rsidRPr="00C501CD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C501C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FFFFF"/>
                                  <w:vAlign w:val="center"/>
                                </w:tcPr>
                                <w:p w14:paraId="07992BE7" w14:textId="77777777" w:rsidR="00D3210B" w:rsidRPr="00C501CD" w:rsidRDefault="000A7F80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59" w:name="K"/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[K]</w:t>
                                  </w:r>
                                  <w:bookmarkEnd w:id="159"/>
                                </w:p>
                              </w:tc>
                            </w:tr>
                            <w:tr w:rsidR="00D3210B" w:rsidRPr="000C247C" w14:paraId="4B564550" w14:textId="77777777" w:rsidTr="000A7F80">
                              <w:trPr>
                                <w:cantSplit/>
                                <w:trHeight w:val="218"/>
                              </w:trPr>
                              <w:tc>
                                <w:tcPr>
                                  <w:tcW w:w="1072" w:type="dxa"/>
                                  <w:shd w:val="clear" w:color="auto" w:fill="FFFFFF"/>
                                  <w:vAlign w:val="center"/>
                                </w:tcPr>
                                <w:p w14:paraId="1FA80325" w14:textId="77777777" w:rsidR="00D3210B" w:rsidRPr="00C501CD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FFFFF"/>
                                  <w:vAlign w:val="center"/>
                                </w:tcPr>
                                <w:p w14:paraId="0B8D6B33" w14:textId="77777777" w:rsidR="00D3210B" w:rsidRPr="00C501CD" w:rsidRDefault="000A7F80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60" w:name="L"/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[L]</w:t>
                                  </w:r>
                                  <w:bookmarkEnd w:id="160"/>
                                </w:p>
                              </w:tc>
                            </w:tr>
                            <w:tr w:rsidR="00C64EB3" w:rsidRPr="000C247C" w14:paraId="0197ED5A" w14:textId="77777777" w:rsidTr="000A7F80">
                              <w:trPr>
                                <w:cantSplit/>
                                <w:trHeight w:val="341"/>
                              </w:trPr>
                              <w:tc>
                                <w:tcPr>
                                  <w:tcW w:w="1072" w:type="dxa"/>
                                  <w:shd w:val="clear" w:color="auto" w:fill="FFFFFF"/>
                                  <w:vAlign w:val="center"/>
                                </w:tcPr>
                                <w:p w14:paraId="47ADFA55" w14:textId="77777777" w:rsidR="00C64EB3" w:rsidRPr="00C501CD" w:rsidRDefault="00C64EB3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3" w:type="dxa"/>
                                  <w:shd w:val="clear" w:color="auto" w:fill="FFFFFF"/>
                                  <w:vAlign w:val="center"/>
                                </w:tcPr>
                                <w:p w14:paraId="78697AC6" w14:textId="77777777" w:rsidR="00C64EB3" w:rsidRPr="00C501CD" w:rsidRDefault="000A7F80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61" w:name="M"/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[M]</w:t>
                                  </w:r>
                                  <w:bookmarkEnd w:id="161"/>
                                </w:p>
                              </w:tc>
                            </w:tr>
                            <w:tr w:rsidR="00C501CD" w:rsidRPr="000C247C" w14:paraId="680AC814" w14:textId="77777777" w:rsidTr="004E60E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07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C794D11" w14:textId="77777777" w:rsidR="00C501CD" w:rsidRPr="00C501CD" w:rsidRDefault="00C501CD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C501C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Postcode: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2322037" w14:textId="6B13FDB5" w:rsidR="00C501CD" w:rsidRPr="00C501CD" w:rsidRDefault="00C501CD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62" w:name="N"/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[N]</w:t>
                                  </w:r>
                                  <w:bookmarkEnd w:id="162"/>
                                </w:p>
                              </w:tc>
                            </w:tr>
                          </w:tbl>
                          <w:p w14:paraId="00AA88E7" w14:textId="77777777" w:rsidR="00D3210B" w:rsidRDefault="00D3210B" w:rsidP="00D3210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2F3D7E" id="_x0000_s1035" style="position:absolute;margin-left:285.05pt;margin-top:30.35pt;width:282.75pt;height:12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" fillcolor="#a5a5a5" strokeweight="2pt">
                <v:textbox inset="0,0,0,0">
                  <w:txbxContent>
                    <w:tbl>
                      <w:tblPr>
                        <w:tblW w:w="5325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72"/>
                        <w:gridCol w:w="4253"/>
                      </w:tblGrid>
                      <w:tr w:rsidR="00D3210B" w:rsidRPr="005443D9" w14:paraId="15CEFF02" w14:textId="77777777" w:rsidTr="00C64EB3">
                        <w:trPr>
                          <w:cantSplit/>
                          <w:trHeight w:val="20"/>
                        </w:trPr>
                        <w:tc>
                          <w:tcPr>
                            <w:tcW w:w="5325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34F5726" w14:textId="77777777" w:rsidR="00D3210B" w:rsidRPr="00C64EB3" w:rsidRDefault="00D3210B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</w:p>
                        </w:tc>
                      </w:tr>
                      <w:tr w:rsidR="00D3210B" w:rsidRPr="000C247C" w14:paraId="139BFC45" w14:textId="77777777" w:rsidTr="00C64EB3">
                        <w:trPr>
                          <w:cantSplit/>
                          <w:trHeight w:val="370"/>
                        </w:trPr>
                        <w:tc>
                          <w:tcPr>
                            <w:tcW w:w="532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119BE07" w14:textId="77777777" w:rsidR="00D3210B" w:rsidRPr="00C501CD" w:rsidRDefault="00D3210B" w:rsidP="00D321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01C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Client Details </w:t>
                            </w:r>
                            <w:r w:rsidR="00C64EB3" w:rsidRPr="00C501C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Pr="00C501C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if different</w:t>
                            </w:r>
                            <w:r w:rsidR="00C64EB3" w:rsidRPr="00C501C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</w:tc>
                      </w:tr>
                      <w:tr w:rsidR="00D3210B" w:rsidRPr="000C247C" w14:paraId="30DDD480" w14:textId="77777777" w:rsidTr="000A7F80">
                        <w:trPr>
                          <w:cantSplit/>
                          <w:trHeight w:val="370"/>
                        </w:trPr>
                        <w:tc>
                          <w:tcPr>
                            <w:tcW w:w="1072" w:type="dxa"/>
                            <w:shd w:val="clear" w:color="auto" w:fill="FFFFFF"/>
                            <w:vAlign w:val="center"/>
                          </w:tcPr>
                          <w:p w14:paraId="6229A1DB" w14:textId="77777777" w:rsidR="00D3210B" w:rsidRPr="00C501CD" w:rsidRDefault="00D3210B" w:rsidP="00C64EB3">
                            <w:pP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C501CD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253" w:type="dxa"/>
                            <w:shd w:val="clear" w:color="auto" w:fill="FFFFFF"/>
                            <w:vAlign w:val="center"/>
                          </w:tcPr>
                          <w:p w14:paraId="723330A3" w14:textId="77777777" w:rsidR="00D3210B" w:rsidRPr="00C501CD" w:rsidRDefault="000A7F80" w:rsidP="000A7F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163" w:name="J"/>
                            <w:r w:rsidRPr="00C501C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[J]</w:t>
                            </w:r>
                            <w:bookmarkEnd w:id="163"/>
                          </w:p>
                        </w:tc>
                      </w:tr>
                      <w:tr w:rsidR="00D3210B" w:rsidRPr="000C247C" w14:paraId="1A35DE90" w14:textId="77777777" w:rsidTr="000A7F80">
                        <w:trPr>
                          <w:cantSplit/>
                          <w:trHeight w:val="218"/>
                        </w:trPr>
                        <w:tc>
                          <w:tcPr>
                            <w:tcW w:w="1072" w:type="dxa"/>
                            <w:shd w:val="clear" w:color="auto" w:fill="FFFFFF"/>
                            <w:vAlign w:val="center"/>
                          </w:tcPr>
                          <w:p w14:paraId="492E12EF" w14:textId="77777777" w:rsidR="00D3210B" w:rsidRPr="00C501CD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01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4253" w:type="dxa"/>
                            <w:shd w:val="clear" w:color="auto" w:fill="FFFFFF"/>
                            <w:vAlign w:val="center"/>
                          </w:tcPr>
                          <w:p w14:paraId="07992BE7" w14:textId="77777777" w:rsidR="00D3210B" w:rsidRPr="00C501CD" w:rsidRDefault="000A7F80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64" w:name="K"/>
                            <w:r w:rsidRPr="00C501C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[K]</w:t>
                            </w:r>
                            <w:bookmarkEnd w:id="164"/>
                          </w:p>
                        </w:tc>
                      </w:tr>
                      <w:tr w:rsidR="00D3210B" w:rsidRPr="000C247C" w14:paraId="4B564550" w14:textId="77777777" w:rsidTr="000A7F80">
                        <w:trPr>
                          <w:cantSplit/>
                          <w:trHeight w:val="218"/>
                        </w:trPr>
                        <w:tc>
                          <w:tcPr>
                            <w:tcW w:w="1072" w:type="dxa"/>
                            <w:shd w:val="clear" w:color="auto" w:fill="FFFFFF"/>
                            <w:vAlign w:val="center"/>
                          </w:tcPr>
                          <w:p w14:paraId="1FA80325" w14:textId="77777777" w:rsidR="00D3210B" w:rsidRPr="00C501CD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53" w:type="dxa"/>
                            <w:shd w:val="clear" w:color="auto" w:fill="FFFFFF"/>
                            <w:vAlign w:val="center"/>
                          </w:tcPr>
                          <w:p w14:paraId="0B8D6B33" w14:textId="77777777" w:rsidR="00D3210B" w:rsidRPr="00C501CD" w:rsidRDefault="000A7F80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65" w:name="L"/>
                            <w:r w:rsidRPr="00C501C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[L]</w:t>
                            </w:r>
                            <w:bookmarkEnd w:id="165"/>
                          </w:p>
                        </w:tc>
                      </w:tr>
                      <w:tr w:rsidR="00C64EB3" w:rsidRPr="000C247C" w14:paraId="0197ED5A" w14:textId="77777777" w:rsidTr="000A7F80">
                        <w:trPr>
                          <w:cantSplit/>
                          <w:trHeight w:val="341"/>
                        </w:trPr>
                        <w:tc>
                          <w:tcPr>
                            <w:tcW w:w="1072" w:type="dxa"/>
                            <w:shd w:val="clear" w:color="auto" w:fill="FFFFFF"/>
                            <w:vAlign w:val="center"/>
                          </w:tcPr>
                          <w:p w14:paraId="47ADFA55" w14:textId="77777777" w:rsidR="00C64EB3" w:rsidRPr="00C501CD" w:rsidRDefault="00C64EB3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53" w:type="dxa"/>
                            <w:shd w:val="clear" w:color="auto" w:fill="FFFFFF"/>
                            <w:vAlign w:val="center"/>
                          </w:tcPr>
                          <w:p w14:paraId="78697AC6" w14:textId="77777777" w:rsidR="00C64EB3" w:rsidRPr="00C501CD" w:rsidRDefault="000A7F80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66" w:name="M"/>
                            <w:r w:rsidRPr="00C501C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[M]</w:t>
                            </w:r>
                            <w:bookmarkEnd w:id="166"/>
                          </w:p>
                        </w:tc>
                      </w:tr>
                      <w:tr w:rsidR="00C501CD" w:rsidRPr="000C247C" w14:paraId="680AC814" w14:textId="77777777" w:rsidTr="004E60E6">
                        <w:trPr>
                          <w:cantSplit/>
                          <w:trHeight w:val="404"/>
                        </w:trPr>
                        <w:tc>
                          <w:tcPr>
                            <w:tcW w:w="1072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C794D11" w14:textId="77777777" w:rsidR="00C501CD" w:rsidRPr="00C501CD" w:rsidRDefault="00C501CD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01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Postcode:</w:t>
                            </w:r>
                          </w:p>
                        </w:tc>
                        <w:tc>
                          <w:tcPr>
                            <w:tcW w:w="4253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2322037" w14:textId="6B13FDB5" w:rsidR="00C501CD" w:rsidRPr="00C501CD" w:rsidRDefault="00C501CD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67" w:name="N"/>
                            <w:r w:rsidRPr="00C501C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[N]</w:t>
                            </w:r>
                            <w:bookmarkEnd w:id="167"/>
                          </w:p>
                        </w:tc>
                      </w:tr>
                    </w:tbl>
                    <w:p w14:paraId="00AA88E7" w14:textId="77777777" w:rsidR="00D3210B" w:rsidRDefault="00D3210B" w:rsidP="00D3210B"/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177D85" wp14:editId="4AAD4ECE">
                <wp:simplePos x="0" y="0"/>
                <wp:positionH relativeFrom="column">
                  <wp:posOffset>635</wp:posOffset>
                </wp:positionH>
                <wp:positionV relativeFrom="paragraph">
                  <wp:posOffset>385445</wp:posOffset>
                </wp:positionV>
                <wp:extent cx="3533775" cy="1533525"/>
                <wp:effectExtent l="0" t="0" r="28575" b="2857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3775" cy="1533525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359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781"/>
                              <w:gridCol w:w="3544"/>
                              <w:gridCol w:w="34"/>
                            </w:tblGrid>
                            <w:tr w:rsidR="00D3210B" w:rsidRPr="005443D9" w14:paraId="12A079B8" w14:textId="77777777" w:rsidTr="00DD005C">
                              <w:trPr>
                                <w:gridAfter w:val="1"/>
                                <w:wAfter w:w="34" w:type="dxa"/>
                                <w:cantSplit/>
                                <w:trHeight w:val="128"/>
                              </w:trPr>
                              <w:tc>
                                <w:tcPr>
                                  <w:tcW w:w="532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3C4DEB4" w14:textId="77777777" w:rsidR="00D3210B" w:rsidRPr="00C64EB3" w:rsidRDefault="00D3210B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3210B" w:rsidRPr="000C247C" w14:paraId="56218B8D" w14:textId="77777777" w:rsidTr="00DD005C">
                              <w:trPr>
                                <w:gridAfter w:val="1"/>
                                <w:wAfter w:w="34" w:type="dxa"/>
                                <w:cantSplit/>
                                <w:trHeight w:val="370"/>
                              </w:trPr>
                              <w:tc>
                                <w:tcPr>
                                  <w:tcW w:w="532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16A4D3B" w14:textId="77777777" w:rsidR="00D3210B" w:rsidRPr="00781013" w:rsidRDefault="00D3210B" w:rsidP="00D3210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Job Address:</w:t>
                                  </w:r>
                                </w:p>
                              </w:tc>
                            </w:tr>
                            <w:tr w:rsidR="00D3210B" w:rsidRPr="000C247C" w14:paraId="2955CBD6" w14:textId="77777777" w:rsidTr="00DD005C">
                              <w:trPr>
                                <w:gridAfter w:val="1"/>
                                <w:wAfter w:w="34" w:type="dxa"/>
                                <w:cantSplit/>
                                <w:trHeight w:val="288"/>
                              </w:trPr>
                              <w:tc>
                                <w:tcPr>
                                  <w:tcW w:w="1781" w:type="dxa"/>
                                  <w:shd w:val="clear" w:color="auto" w:fill="FFFFFF"/>
                                  <w:vAlign w:val="center"/>
                                </w:tcPr>
                                <w:p w14:paraId="5FF38620" w14:textId="77777777" w:rsidR="00D3210B" w:rsidRPr="00C501CD" w:rsidRDefault="00D3210B" w:rsidP="00D3210B">
                                  <w:pPr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501CD">
                                    <w:rPr>
                                      <w:rFonts w:ascii="Arial" w:hAnsi="Arial" w:cs="Arial"/>
                                      <w:bCs/>
                                      <w:sz w:val="16"/>
                                      <w:szCs w:val="16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FFFFFF"/>
                                  <w:vAlign w:val="center"/>
                                </w:tcPr>
                                <w:p w14:paraId="1C6D54AA" w14:textId="77777777" w:rsidR="00D3210B" w:rsidRPr="00C501CD" w:rsidRDefault="000A7F80" w:rsidP="000A7F8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168" w:name="E"/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[E]</w:t>
                                  </w:r>
                                  <w:bookmarkEnd w:id="168"/>
                                </w:p>
                              </w:tc>
                            </w:tr>
                            <w:tr w:rsidR="00D3210B" w:rsidRPr="000C247C" w14:paraId="0E97C9C2" w14:textId="77777777" w:rsidTr="00DD005C">
                              <w:trPr>
                                <w:gridAfter w:val="1"/>
                                <w:wAfter w:w="34" w:type="dxa"/>
                                <w:cantSplit/>
                                <w:trHeight w:val="224"/>
                              </w:trPr>
                              <w:tc>
                                <w:tcPr>
                                  <w:tcW w:w="1781" w:type="dxa"/>
                                  <w:shd w:val="clear" w:color="auto" w:fill="FFFFFF"/>
                                  <w:vAlign w:val="center"/>
                                </w:tcPr>
                                <w:p w14:paraId="5B798E8F" w14:textId="77777777" w:rsidR="00D3210B" w:rsidRPr="00C501CD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C501C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Address: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FFFFFF"/>
                                  <w:vAlign w:val="center"/>
                                </w:tcPr>
                                <w:p w14:paraId="615ED82B" w14:textId="77777777" w:rsidR="00D3210B" w:rsidRPr="00C501CD" w:rsidRDefault="000A7F80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69" w:name="F"/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[F]</w:t>
                                  </w:r>
                                  <w:bookmarkEnd w:id="169"/>
                                </w:p>
                              </w:tc>
                            </w:tr>
                            <w:tr w:rsidR="00D3210B" w:rsidRPr="000C247C" w14:paraId="67248E03" w14:textId="77777777" w:rsidTr="00DD005C">
                              <w:trPr>
                                <w:gridAfter w:val="1"/>
                                <w:wAfter w:w="34" w:type="dxa"/>
                                <w:cantSplit/>
                                <w:trHeight w:val="224"/>
                              </w:trPr>
                              <w:tc>
                                <w:tcPr>
                                  <w:tcW w:w="1781" w:type="dxa"/>
                                  <w:shd w:val="clear" w:color="auto" w:fill="FFFFFF"/>
                                  <w:vAlign w:val="center"/>
                                </w:tcPr>
                                <w:p w14:paraId="7023CCAC" w14:textId="77777777" w:rsidR="00D3210B" w:rsidRPr="00C501CD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shd w:val="clear" w:color="auto" w:fill="FFFFFF"/>
                                  <w:vAlign w:val="center"/>
                                </w:tcPr>
                                <w:p w14:paraId="286FE157" w14:textId="77777777" w:rsidR="00D3210B" w:rsidRPr="00C501CD" w:rsidRDefault="000A7F80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70" w:name="G"/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[G]</w:t>
                                  </w:r>
                                  <w:bookmarkEnd w:id="170"/>
                                </w:p>
                              </w:tc>
                            </w:tr>
                            <w:tr w:rsidR="00DD005C" w:rsidRPr="000C247C" w14:paraId="2F77D2BB" w14:textId="77777777" w:rsidTr="00DD005C">
                              <w:trPr>
                                <w:cantSplit/>
                                <w:trHeight w:val="224"/>
                              </w:trPr>
                              <w:tc>
                                <w:tcPr>
                                  <w:tcW w:w="1781" w:type="dxa"/>
                                  <w:shd w:val="clear" w:color="auto" w:fill="FFFFFF"/>
                                  <w:vAlign w:val="center"/>
                                </w:tcPr>
                                <w:p w14:paraId="0068E6E7" w14:textId="77777777" w:rsidR="00DD005C" w:rsidRPr="00C501CD" w:rsidRDefault="00DD005C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C501C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Postcode</w:t>
                                  </w:r>
                                </w:p>
                              </w:tc>
                              <w:tc>
                                <w:tcPr>
                                  <w:tcW w:w="357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36EEF47" w14:textId="77777777" w:rsidR="00DD005C" w:rsidRPr="00C501CD" w:rsidRDefault="00DD005C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71" w:name="H"/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[H]</w:t>
                                  </w:r>
                                  <w:bookmarkEnd w:id="171"/>
                                </w:p>
                              </w:tc>
                            </w:tr>
                            <w:tr w:rsidR="00D3210B" w:rsidRPr="000C247C" w14:paraId="587290B3" w14:textId="77777777" w:rsidTr="00DD005C">
                              <w:trPr>
                                <w:gridAfter w:val="1"/>
                                <w:wAfter w:w="34" w:type="dxa"/>
                                <w:cantSplit/>
                                <w:trHeight w:val="599"/>
                              </w:trPr>
                              <w:tc>
                                <w:tcPr>
                                  <w:tcW w:w="178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DC1864" w14:textId="77777777" w:rsidR="00D3210B" w:rsidRPr="00C501CD" w:rsidRDefault="00D3210B" w:rsidP="00D3210B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C501C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Received by (signature)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0A0809A" w14:textId="1907E1C8" w:rsidR="00D3210B" w:rsidRPr="00C501CD" w:rsidRDefault="00155AC5" w:rsidP="000A7F8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bookmarkStart w:id="172" w:name="CustSig"/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proofErr w:type="spellStart"/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CustSig</w:t>
                                  </w:r>
                                  <w:proofErr w:type="spellEnd"/>
                                  <w:r w:rsidRPr="00C501CD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172"/>
                                </w:p>
                              </w:tc>
                            </w:tr>
                          </w:tbl>
                          <w:p w14:paraId="3E260D80" w14:textId="77777777" w:rsidR="00D3210B" w:rsidRDefault="00D3210B" w:rsidP="00D3210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177D85" id="_x0000_s1036" style="position:absolute;margin-left:.05pt;margin-top:30.35pt;width:278.25pt;height:12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" fillcolor="#a5a5a5" strokeweight="2pt">
                <v:textbox inset="0,0,0,0">
                  <w:txbxContent>
                    <w:tbl>
                      <w:tblPr>
                        <w:tblW w:w="5359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781"/>
                        <w:gridCol w:w="3544"/>
                        <w:gridCol w:w="34"/>
                      </w:tblGrid>
                      <w:tr w:rsidR="00D3210B" w:rsidRPr="005443D9" w14:paraId="12A079B8" w14:textId="77777777" w:rsidTr="00DD005C">
                        <w:trPr>
                          <w:gridAfter w:val="1"/>
                          <w:wAfter w:w="34" w:type="dxa"/>
                          <w:cantSplit/>
                          <w:trHeight w:val="128"/>
                        </w:trPr>
                        <w:tc>
                          <w:tcPr>
                            <w:tcW w:w="5325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3C4DEB4" w14:textId="77777777" w:rsidR="00D3210B" w:rsidRPr="00C64EB3" w:rsidRDefault="00D3210B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</w:p>
                        </w:tc>
                      </w:tr>
                      <w:tr w:rsidR="00D3210B" w:rsidRPr="000C247C" w14:paraId="56218B8D" w14:textId="77777777" w:rsidTr="00DD005C">
                        <w:trPr>
                          <w:gridAfter w:val="1"/>
                          <w:wAfter w:w="34" w:type="dxa"/>
                          <w:cantSplit/>
                          <w:trHeight w:val="370"/>
                        </w:trPr>
                        <w:tc>
                          <w:tcPr>
                            <w:tcW w:w="532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16A4D3B" w14:textId="77777777" w:rsidR="00D3210B" w:rsidRPr="00781013" w:rsidRDefault="00D3210B" w:rsidP="00D321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4"/>
                              </w:rPr>
                              <w:t>Job Address:</w:t>
                            </w:r>
                          </w:p>
                        </w:tc>
                      </w:tr>
                      <w:tr w:rsidR="00D3210B" w:rsidRPr="000C247C" w14:paraId="2955CBD6" w14:textId="77777777" w:rsidTr="00DD005C">
                        <w:trPr>
                          <w:gridAfter w:val="1"/>
                          <w:wAfter w:w="34" w:type="dxa"/>
                          <w:cantSplit/>
                          <w:trHeight w:val="288"/>
                        </w:trPr>
                        <w:tc>
                          <w:tcPr>
                            <w:tcW w:w="1781" w:type="dxa"/>
                            <w:shd w:val="clear" w:color="auto" w:fill="FFFFFF"/>
                            <w:vAlign w:val="center"/>
                          </w:tcPr>
                          <w:p w14:paraId="5FF38620" w14:textId="77777777" w:rsidR="00D3210B" w:rsidRPr="00C501CD" w:rsidRDefault="00D3210B" w:rsidP="00D3210B">
                            <w:pP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C501CD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544" w:type="dxa"/>
                            <w:shd w:val="clear" w:color="auto" w:fill="FFFFFF"/>
                            <w:vAlign w:val="center"/>
                          </w:tcPr>
                          <w:p w14:paraId="1C6D54AA" w14:textId="77777777" w:rsidR="00D3210B" w:rsidRPr="00C501CD" w:rsidRDefault="000A7F80" w:rsidP="000A7F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173" w:name="E"/>
                            <w:r w:rsidRPr="00C501C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[E]</w:t>
                            </w:r>
                            <w:bookmarkEnd w:id="173"/>
                          </w:p>
                        </w:tc>
                      </w:tr>
                      <w:tr w:rsidR="00D3210B" w:rsidRPr="000C247C" w14:paraId="0E97C9C2" w14:textId="77777777" w:rsidTr="00DD005C">
                        <w:trPr>
                          <w:gridAfter w:val="1"/>
                          <w:wAfter w:w="34" w:type="dxa"/>
                          <w:cantSplit/>
                          <w:trHeight w:val="224"/>
                        </w:trPr>
                        <w:tc>
                          <w:tcPr>
                            <w:tcW w:w="1781" w:type="dxa"/>
                            <w:shd w:val="clear" w:color="auto" w:fill="FFFFFF"/>
                            <w:vAlign w:val="center"/>
                          </w:tcPr>
                          <w:p w14:paraId="5B798E8F" w14:textId="77777777" w:rsidR="00D3210B" w:rsidRPr="00C501CD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01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Address:</w:t>
                            </w:r>
                          </w:p>
                        </w:tc>
                        <w:tc>
                          <w:tcPr>
                            <w:tcW w:w="3544" w:type="dxa"/>
                            <w:shd w:val="clear" w:color="auto" w:fill="FFFFFF"/>
                            <w:vAlign w:val="center"/>
                          </w:tcPr>
                          <w:p w14:paraId="615ED82B" w14:textId="77777777" w:rsidR="00D3210B" w:rsidRPr="00C501CD" w:rsidRDefault="000A7F80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74" w:name="F"/>
                            <w:r w:rsidRPr="00C501C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  <w:bookmarkEnd w:id="174"/>
                          </w:p>
                        </w:tc>
                      </w:tr>
                      <w:tr w:rsidR="00D3210B" w:rsidRPr="000C247C" w14:paraId="67248E03" w14:textId="77777777" w:rsidTr="00DD005C">
                        <w:trPr>
                          <w:gridAfter w:val="1"/>
                          <w:wAfter w:w="34" w:type="dxa"/>
                          <w:cantSplit/>
                          <w:trHeight w:val="224"/>
                        </w:trPr>
                        <w:tc>
                          <w:tcPr>
                            <w:tcW w:w="1781" w:type="dxa"/>
                            <w:shd w:val="clear" w:color="auto" w:fill="FFFFFF"/>
                            <w:vAlign w:val="center"/>
                          </w:tcPr>
                          <w:p w14:paraId="7023CCAC" w14:textId="77777777" w:rsidR="00D3210B" w:rsidRPr="00C501CD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shd w:val="clear" w:color="auto" w:fill="FFFFFF"/>
                            <w:vAlign w:val="center"/>
                          </w:tcPr>
                          <w:p w14:paraId="286FE157" w14:textId="77777777" w:rsidR="00D3210B" w:rsidRPr="00C501CD" w:rsidRDefault="000A7F80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75" w:name="G"/>
                            <w:r w:rsidRPr="00C501C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[G]</w:t>
                            </w:r>
                            <w:bookmarkEnd w:id="175"/>
                          </w:p>
                        </w:tc>
                      </w:tr>
                      <w:tr w:rsidR="00DD005C" w:rsidRPr="000C247C" w14:paraId="2F77D2BB" w14:textId="77777777" w:rsidTr="00DD005C">
                        <w:trPr>
                          <w:cantSplit/>
                          <w:trHeight w:val="224"/>
                        </w:trPr>
                        <w:tc>
                          <w:tcPr>
                            <w:tcW w:w="1781" w:type="dxa"/>
                            <w:shd w:val="clear" w:color="auto" w:fill="FFFFFF"/>
                            <w:vAlign w:val="center"/>
                          </w:tcPr>
                          <w:p w14:paraId="0068E6E7" w14:textId="77777777" w:rsidR="00DD005C" w:rsidRPr="00C501CD" w:rsidRDefault="00DD005C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01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Postcode</w:t>
                            </w:r>
                          </w:p>
                        </w:tc>
                        <w:tc>
                          <w:tcPr>
                            <w:tcW w:w="357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36EEF47" w14:textId="77777777" w:rsidR="00DD005C" w:rsidRPr="00C501CD" w:rsidRDefault="00DD005C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76" w:name="H"/>
                            <w:r w:rsidRPr="00C501C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[H]</w:t>
                            </w:r>
                            <w:bookmarkEnd w:id="176"/>
                          </w:p>
                        </w:tc>
                      </w:tr>
                      <w:tr w:rsidR="00D3210B" w:rsidRPr="000C247C" w14:paraId="587290B3" w14:textId="77777777" w:rsidTr="00DD005C">
                        <w:trPr>
                          <w:gridAfter w:val="1"/>
                          <w:wAfter w:w="34" w:type="dxa"/>
                          <w:cantSplit/>
                          <w:trHeight w:val="599"/>
                        </w:trPr>
                        <w:tc>
                          <w:tcPr>
                            <w:tcW w:w="1781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DC1864" w14:textId="77777777" w:rsidR="00D3210B" w:rsidRPr="00C501CD" w:rsidRDefault="00D3210B" w:rsidP="00D3210B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01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Received by (signature)</w:t>
                            </w:r>
                          </w:p>
                        </w:tc>
                        <w:tc>
                          <w:tcPr>
                            <w:tcW w:w="3544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0A0809A" w14:textId="1907E1C8" w:rsidR="00D3210B" w:rsidRPr="00C501CD" w:rsidRDefault="00155AC5" w:rsidP="000A7F8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bookmarkStart w:id="177" w:name="CustSig"/>
                            <w:r w:rsidRPr="00C501C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C501C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CustSig</w:t>
                            </w:r>
                            <w:proofErr w:type="spellEnd"/>
                            <w:r w:rsidRPr="00C501C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]</w:t>
                            </w:r>
                            <w:bookmarkEnd w:id="177"/>
                          </w:p>
                        </w:tc>
                      </w:tr>
                    </w:tbl>
                    <w:p w14:paraId="3E260D80" w14:textId="77777777" w:rsidR="00D3210B" w:rsidRDefault="00D3210B" w:rsidP="00D3210B"/>
                  </w:txbxContent>
                </v:textbox>
              </v:roundrect>
            </w:pict>
          </mc:Fallback>
        </mc:AlternateContent>
      </w:r>
    </w:p>
    <w:sectPr w:rsidR="00316565" w:rsidRPr="000F0A48" w:rsidSect="00D24B3D">
      <w:pgSz w:w="11906" w:h="16838"/>
      <w:pgMar w:top="567" w:right="284" w:bottom="567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40602" w14:textId="77777777" w:rsidR="00C75EB8" w:rsidRDefault="00C75EB8" w:rsidP="004A5DF5">
      <w:r>
        <w:separator/>
      </w:r>
    </w:p>
  </w:endnote>
  <w:endnote w:type="continuationSeparator" w:id="0">
    <w:p w14:paraId="29B10F85" w14:textId="77777777" w:rsidR="00C75EB8" w:rsidRDefault="00C75EB8" w:rsidP="004A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DCB41" w14:textId="77777777" w:rsidR="00C75EB8" w:rsidRDefault="00C75EB8" w:rsidP="004A5DF5">
      <w:r>
        <w:separator/>
      </w:r>
    </w:p>
  </w:footnote>
  <w:footnote w:type="continuationSeparator" w:id="0">
    <w:p w14:paraId="785C4690" w14:textId="77777777" w:rsidR="00C75EB8" w:rsidRDefault="00C75EB8" w:rsidP="004A5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1E525927"/>
    <w:multiLevelType w:val="hybridMultilevel"/>
    <w:tmpl w:val="5EBE160A"/>
    <w:lvl w:ilvl="0" w:tplc="1D824C1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F87F4D"/>
    <w:multiLevelType w:val="hybridMultilevel"/>
    <w:tmpl w:val="90885C78"/>
    <w:lvl w:ilvl="0" w:tplc="08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4A0870"/>
    <w:multiLevelType w:val="hybridMultilevel"/>
    <w:tmpl w:val="230E2F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1C731B3"/>
    <w:multiLevelType w:val="hybridMultilevel"/>
    <w:tmpl w:val="7EA86F26"/>
    <w:lvl w:ilvl="0" w:tplc="80328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6C"/>
    <w:rsid w:val="00004768"/>
    <w:rsid w:val="00010A59"/>
    <w:rsid w:val="00022A2A"/>
    <w:rsid w:val="00024664"/>
    <w:rsid w:val="00024DFE"/>
    <w:rsid w:val="00071E0F"/>
    <w:rsid w:val="000A7F80"/>
    <w:rsid w:val="000B1F8E"/>
    <w:rsid w:val="000E49D1"/>
    <w:rsid w:val="000F0A48"/>
    <w:rsid w:val="000F4DEF"/>
    <w:rsid w:val="00101904"/>
    <w:rsid w:val="00107ACC"/>
    <w:rsid w:val="0011736A"/>
    <w:rsid w:val="001423F1"/>
    <w:rsid w:val="00155AC5"/>
    <w:rsid w:val="001B222B"/>
    <w:rsid w:val="001C1018"/>
    <w:rsid w:val="001E66FF"/>
    <w:rsid w:val="00205B10"/>
    <w:rsid w:val="00210C9C"/>
    <w:rsid w:val="00214571"/>
    <w:rsid w:val="00215AB1"/>
    <w:rsid w:val="002570B2"/>
    <w:rsid w:val="00257C61"/>
    <w:rsid w:val="002974FF"/>
    <w:rsid w:val="002E6F7B"/>
    <w:rsid w:val="00316565"/>
    <w:rsid w:val="0032447B"/>
    <w:rsid w:val="00347A85"/>
    <w:rsid w:val="00386018"/>
    <w:rsid w:val="003A544F"/>
    <w:rsid w:val="00421EAA"/>
    <w:rsid w:val="00424B42"/>
    <w:rsid w:val="004328CE"/>
    <w:rsid w:val="00455740"/>
    <w:rsid w:val="004714AC"/>
    <w:rsid w:val="00483FA4"/>
    <w:rsid w:val="004A227E"/>
    <w:rsid w:val="004A4B87"/>
    <w:rsid w:val="004A5DF5"/>
    <w:rsid w:val="0052273B"/>
    <w:rsid w:val="005363C8"/>
    <w:rsid w:val="005415F1"/>
    <w:rsid w:val="00546B6F"/>
    <w:rsid w:val="00551824"/>
    <w:rsid w:val="005538BD"/>
    <w:rsid w:val="00582DAD"/>
    <w:rsid w:val="00587806"/>
    <w:rsid w:val="005C79D3"/>
    <w:rsid w:val="005D31A9"/>
    <w:rsid w:val="005D5F7C"/>
    <w:rsid w:val="005D6FA5"/>
    <w:rsid w:val="005D7747"/>
    <w:rsid w:val="005F1EEB"/>
    <w:rsid w:val="006A26F6"/>
    <w:rsid w:val="006B3CD5"/>
    <w:rsid w:val="006B543A"/>
    <w:rsid w:val="006B5C4B"/>
    <w:rsid w:val="006D2598"/>
    <w:rsid w:val="006D44EB"/>
    <w:rsid w:val="00713425"/>
    <w:rsid w:val="00725736"/>
    <w:rsid w:val="00740284"/>
    <w:rsid w:val="007439FD"/>
    <w:rsid w:val="00752D02"/>
    <w:rsid w:val="00762799"/>
    <w:rsid w:val="007725D0"/>
    <w:rsid w:val="00781013"/>
    <w:rsid w:val="00783497"/>
    <w:rsid w:val="0078708C"/>
    <w:rsid w:val="007A544F"/>
    <w:rsid w:val="007B6F8F"/>
    <w:rsid w:val="007D7E81"/>
    <w:rsid w:val="00806B2F"/>
    <w:rsid w:val="00824984"/>
    <w:rsid w:val="00831595"/>
    <w:rsid w:val="00877612"/>
    <w:rsid w:val="00877BCE"/>
    <w:rsid w:val="008B5002"/>
    <w:rsid w:val="008C12CD"/>
    <w:rsid w:val="008E618E"/>
    <w:rsid w:val="009009AB"/>
    <w:rsid w:val="00911284"/>
    <w:rsid w:val="0091176B"/>
    <w:rsid w:val="00984421"/>
    <w:rsid w:val="009B244B"/>
    <w:rsid w:val="009B4058"/>
    <w:rsid w:val="00A031DF"/>
    <w:rsid w:val="00A216B0"/>
    <w:rsid w:val="00A23C3F"/>
    <w:rsid w:val="00A415AF"/>
    <w:rsid w:val="00A44133"/>
    <w:rsid w:val="00A76519"/>
    <w:rsid w:val="00AB4599"/>
    <w:rsid w:val="00AE507F"/>
    <w:rsid w:val="00B00C3F"/>
    <w:rsid w:val="00B122DA"/>
    <w:rsid w:val="00B40E60"/>
    <w:rsid w:val="00B70466"/>
    <w:rsid w:val="00B73C4E"/>
    <w:rsid w:val="00B80A7C"/>
    <w:rsid w:val="00B83FB0"/>
    <w:rsid w:val="00B86C39"/>
    <w:rsid w:val="00B96BE8"/>
    <w:rsid w:val="00B96DA6"/>
    <w:rsid w:val="00BA1192"/>
    <w:rsid w:val="00BA72A3"/>
    <w:rsid w:val="00BD7B29"/>
    <w:rsid w:val="00BF6B01"/>
    <w:rsid w:val="00C06A2C"/>
    <w:rsid w:val="00C40A94"/>
    <w:rsid w:val="00C40B34"/>
    <w:rsid w:val="00C501CD"/>
    <w:rsid w:val="00C526AE"/>
    <w:rsid w:val="00C56B11"/>
    <w:rsid w:val="00C64EB3"/>
    <w:rsid w:val="00C75EB8"/>
    <w:rsid w:val="00C76BC2"/>
    <w:rsid w:val="00C84B98"/>
    <w:rsid w:val="00CB5FA2"/>
    <w:rsid w:val="00CC2724"/>
    <w:rsid w:val="00CF4CF5"/>
    <w:rsid w:val="00D04E65"/>
    <w:rsid w:val="00D244D7"/>
    <w:rsid w:val="00D24B3D"/>
    <w:rsid w:val="00D3210B"/>
    <w:rsid w:val="00D73CDA"/>
    <w:rsid w:val="00D86109"/>
    <w:rsid w:val="00D940CD"/>
    <w:rsid w:val="00DC3A13"/>
    <w:rsid w:val="00DD005C"/>
    <w:rsid w:val="00DE7FE2"/>
    <w:rsid w:val="00DF036C"/>
    <w:rsid w:val="00DF73DB"/>
    <w:rsid w:val="00E1153B"/>
    <w:rsid w:val="00E15325"/>
    <w:rsid w:val="00E74519"/>
    <w:rsid w:val="00E80D6A"/>
    <w:rsid w:val="00E8113F"/>
    <w:rsid w:val="00E96A5A"/>
    <w:rsid w:val="00E9784A"/>
    <w:rsid w:val="00EC23C4"/>
    <w:rsid w:val="00EF6D4A"/>
    <w:rsid w:val="00EF754B"/>
    <w:rsid w:val="00F05833"/>
    <w:rsid w:val="00F12830"/>
    <w:rsid w:val="00F13764"/>
    <w:rsid w:val="00F1556E"/>
    <w:rsid w:val="00F16C36"/>
    <w:rsid w:val="00F359AC"/>
    <w:rsid w:val="00F4316D"/>
    <w:rsid w:val="00F7725D"/>
    <w:rsid w:val="00FC4D11"/>
    <w:rsid w:val="00FC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EA577"/>
  <w15:chartTrackingRefBased/>
  <w15:docId w15:val="{8981DB89-1837-48CC-A8E1-9E51CEC3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544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56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customStyle="1" w:styleId="Heading5Char">
    <w:name w:val="Heading 5 Char"/>
    <w:link w:val="Heading5"/>
    <w:rsid w:val="000F0A48"/>
    <w:rPr>
      <w:rFonts w:ascii="Arial" w:hAnsi="Arial" w:cs="Arial"/>
      <w:b/>
      <w:bCs/>
      <w:szCs w:val="24"/>
      <w:lang w:eastAsia="en-US"/>
    </w:rPr>
  </w:style>
  <w:style w:type="paragraph" w:styleId="BalloonText">
    <w:name w:val="Balloon Text"/>
    <w:basedOn w:val="Normal"/>
    <w:link w:val="BalloonTextChar"/>
    <w:rsid w:val="00A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3C3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4A5D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A5DF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4A5D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A5DF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COMS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C4BA6-E766-4E3C-8DD1-CE6253643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COMSR</Template>
  <TotalTime>118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confirm the validity of the gas operative please contact the gas registration body</vt:lpstr>
    </vt:vector>
  </TitlesOfParts>
  <Company>Gabriel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confirm the validity of the gas operative please contact the gas registration body</dc:title>
  <dc:subject/>
  <dc:creator>Yemi Fasuyi</dc:creator>
  <cp:keywords/>
  <cp:lastModifiedBy>Conor Drew</cp:lastModifiedBy>
  <cp:revision>10</cp:revision>
  <cp:lastPrinted>2016-05-03T10:07:00Z</cp:lastPrinted>
  <dcterms:created xsi:type="dcterms:W3CDTF">2018-11-20T11:41:00Z</dcterms:created>
  <dcterms:modified xsi:type="dcterms:W3CDTF">2020-03-10T13:03:00Z</dcterms:modified>
</cp:coreProperties>
</file>