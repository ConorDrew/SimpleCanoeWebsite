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0A7CAC" w14:textId="7733BCAC" w:rsidR="006D4745" w:rsidRPr="00790EB6" w:rsidRDefault="006D4745" w:rsidP="006D4745">
      <w:pPr>
        <w:pStyle w:val="Header"/>
        <w:rPr>
          <w:rFonts w:ascii="Arial" w:hAnsi="Arial" w:cs="Arial"/>
          <w:color w:val="FFFFFF" w:themeColor="background1"/>
          <w:sz w:val="16"/>
        </w:rPr>
      </w:pPr>
      <w:r w:rsidRPr="00790EB6">
        <w:rPr>
          <w:rFonts w:ascii="Arial" w:hAnsi="Arial" w:cs="Arial"/>
          <w:color w:val="FFFFFF" w:themeColor="background1"/>
          <w:sz w:val="16"/>
        </w:rPr>
        <w:t>[GoldenRule]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6"/>
        <w:gridCol w:w="5307"/>
        <w:gridCol w:w="5307"/>
      </w:tblGrid>
      <w:tr w:rsidR="00C41FCA" w:rsidRPr="00790EB6" w14:paraId="7683A35B" w14:textId="77777777" w:rsidTr="0029724E">
        <w:tc>
          <w:tcPr>
            <w:tcW w:w="5306" w:type="dxa"/>
          </w:tcPr>
          <w:p w14:paraId="26D2A51B" w14:textId="5142E9BB" w:rsidR="00C41FCA" w:rsidRPr="00790EB6" w:rsidRDefault="00C41FCA" w:rsidP="0029724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5307" w:type="dxa"/>
          </w:tcPr>
          <w:p w14:paraId="7A14D6A5" w14:textId="033ED377" w:rsidR="00C41FCA" w:rsidRPr="00790EB6" w:rsidRDefault="00C41FCA" w:rsidP="0029724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0EB6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LANDLORD </w:t>
            </w:r>
            <w:r w:rsidR="008125A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SAFETY </w:t>
            </w:r>
            <w:r w:rsidR="00F845D0" w:rsidRPr="00790EB6">
              <w:rPr>
                <w:rFonts w:ascii="Arial" w:hAnsi="Arial" w:cs="Arial"/>
                <w:b/>
                <w:bCs/>
                <w:sz w:val="28"/>
                <w:szCs w:val="28"/>
              </w:rPr>
              <w:t>RECORD</w:t>
            </w:r>
          </w:p>
        </w:tc>
        <w:tc>
          <w:tcPr>
            <w:tcW w:w="5307" w:type="dxa"/>
          </w:tcPr>
          <w:p w14:paraId="0C7B6FFB" w14:textId="065372F2" w:rsidR="00C41FCA" w:rsidRPr="00790EB6" w:rsidRDefault="00C41FCA" w:rsidP="0029724E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bookmarkStart w:id="0" w:name="VisitDate"/>
            <w:r w:rsidRPr="00790EB6">
              <w:rPr>
                <w:rFonts w:ascii="Arial" w:hAnsi="Arial" w:cs="Arial"/>
                <w:b/>
                <w:bCs/>
                <w:sz w:val="18"/>
                <w:szCs w:val="18"/>
              </w:rPr>
              <w:t>[</w:t>
            </w:r>
            <w:proofErr w:type="spellStart"/>
            <w:r w:rsidRPr="00790EB6">
              <w:rPr>
                <w:rFonts w:ascii="Arial" w:hAnsi="Arial" w:cs="Arial"/>
                <w:b/>
                <w:bCs/>
                <w:sz w:val="18"/>
                <w:szCs w:val="18"/>
              </w:rPr>
              <w:t>VisitDate</w:t>
            </w:r>
            <w:proofErr w:type="spellEnd"/>
            <w:r w:rsidRPr="00790EB6">
              <w:rPr>
                <w:rFonts w:ascii="Arial" w:hAnsi="Arial" w:cs="Arial"/>
                <w:b/>
                <w:bCs/>
                <w:sz w:val="18"/>
                <w:szCs w:val="18"/>
              </w:rPr>
              <w:t>]</w:t>
            </w:r>
            <w:bookmarkEnd w:id="0"/>
          </w:p>
        </w:tc>
      </w:tr>
    </w:tbl>
    <w:p w14:paraId="6212C64A" w14:textId="1C6D7A26" w:rsidR="000F0A48" w:rsidRPr="00790EB6" w:rsidRDefault="006D4745" w:rsidP="00C41FCA">
      <w:pPr>
        <w:rPr>
          <w:rFonts w:ascii="Arial" w:hAnsi="Arial" w:cs="Arial"/>
          <w:b/>
          <w:bCs/>
          <w:sz w:val="18"/>
        </w:rPr>
      </w:pPr>
      <w:r w:rsidRPr="00790EB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516536D" wp14:editId="6CD59F1C">
                <wp:simplePos x="0" y="0"/>
                <wp:positionH relativeFrom="page">
                  <wp:posOffset>1745615</wp:posOffset>
                </wp:positionH>
                <wp:positionV relativeFrom="page">
                  <wp:posOffset>563880</wp:posOffset>
                </wp:positionV>
                <wp:extent cx="2462530" cy="1565910"/>
                <wp:effectExtent l="0" t="0" r="13970" b="15240"/>
                <wp:wrapNone/>
                <wp:docPr id="9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62530" cy="1565910"/>
                        </a:xfrm>
                        <a:prstGeom prst="roundRect">
                          <a:avLst>
                            <a:gd name="adj" fmla="val 9130"/>
                          </a:avLst>
                        </a:prstGeom>
                        <a:solidFill>
                          <a:srgbClr val="A5A5A5"/>
                        </a:solidFill>
                        <a:ln w="25400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3572" w:type="dxa"/>
                              <w:jc w:val="center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09"/>
                              <w:gridCol w:w="2508"/>
                              <w:gridCol w:w="955"/>
                            </w:tblGrid>
                            <w:tr w:rsidR="00877612" w:rsidRPr="00A13BF1" w14:paraId="41C7AD65" w14:textId="77777777" w:rsidTr="002E2358">
                              <w:trPr>
                                <w:cantSplit/>
                                <w:trHeight w:hRule="exact" w:val="283"/>
                                <w:jc w:val="center"/>
                              </w:trPr>
                              <w:tc>
                                <w:tcPr>
                                  <w:tcW w:w="3572" w:type="dxa"/>
                                  <w:gridSpan w:val="3"/>
                                  <w:shd w:val="clear" w:color="auto" w:fill="auto"/>
                                  <w:vAlign w:val="center"/>
                                </w:tcPr>
                                <w:p w14:paraId="6E154A13" w14:textId="77777777" w:rsidR="00877612" w:rsidRPr="00541F8D" w:rsidRDefault="00877612" w:rsidP="00D73CD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877612" w:rsidRPr="004F4AEF" w14:paraId="7AB4643B" w14:textId="77777777" w:rsidTr="009E5E97">
                              <w:trPr>
                                <w:gridBefore w:val="1"/>
                                <w:wBefore w:w="109" w:type="dxa"/>
                                <w:cantSplit/>
                                <w:trHeight w:hRule="exact" w:val="1989"/>
                                <w:jc w:val="center"/>
                              </w:trPr>
                              <w:tc>
                                <w:tcPr>
                                  <w:tcW w:w="250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2133A0EB" w14:textId="77777777" w:rsidR="00006761" w:rsidRDefault="00006761" w:rsidP="00006761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8"/>
                                    </w:rPr>
                                    <w:t xml:space="preserve">[CompanyName] </w:t>
                                  </w:r>
                                </w:p>
                                <w:p w14:paraId="54B129DE" w14:textId="77777777" w:rsidR="00006761" w:rsidRDefault="00006761" w:rsidP="00006761">
                                  <w:pPr>
                                    <w:spacing w:after="40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8"/>
                                    </w:rPr>
                                    <w:t xml:space="preserve">[CompanyAddress1] </w:t>
                                  </w:r>
                                </w:p>
                                <w:p w14:paraId="2BA002F7" w14:textId="77777777" w:rsidR="00006761" w:rsidRDefault="00006761" w:rsidP="00006761">
                                  <w:pPr>
                                    <w:spacing w:after="40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8"/>
                                    </w:rPr>
                                    <w:t xml:space="preserve">[CompanyAddress2] </w:t>
                                  </w:r>
                                </w:p>
                                <w:p w14:paraId="349E84FD" w14:textId="77777777" w:rsidR="00006761" w:rsidRDefault="00006761" w:rsidP="00006761">
                                  <w:pPr>
                                    <w:spacing w:after="40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8"/>
                                    </w:rPr>
                                    <w:t xml:space="preserve">[CompanyPostcode] </w:t>
                                  </w:r>
                                </w:p>
                                <w:p w14:paraId="4060ADC9" w14:textId="77777777" w:rsidR="00006761" w:rsidRDefault="00006761" w:rsidP="0000676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8"/>
                                    </w:rPr>
                                    <w:t>Tel No.</w:t>
                                  </w:r>
                                </w:p>
                                <w:p w14:paraId="57F7C39F" w14:textId="77777777" w:rsidR="00006761" w:rsidRDefault="00006761" w:rsidP="0000676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8"/>
                                    </w:rPr>
                                    <w:t xml:space="preserve">[CompanyTelephoneNumber] </w:t>
                                  </w:r>
                                </w:p>
                                <w:p w14:paraId="306F4AC6" w14:textId="7FA8AE5E" w:rsidR="00877612" w:rsidRPr="00790EB6" w:rsidRDefault="00006761" w:rsidP="00265953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8"/>
                                    </w:rPr>
                                    <w:t xml:space="preserve"> </w:t>
                                  </w:r>
                                  <w:bookmarkStart w:id="1" w:name="_GoBack"/>
                                  <w:bookmarkEnd w:id="1"/>
                                </w:p>
                              </w:tc>
                              <w:tc>
                                <w:tcPr>
                                  <w:tcW w:w="955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389460CD" w14:textId="77777777" w:rsidR="00877612" w:rsidRPr="00790EB6" w:rsidRDefault="00877612" w:rsidP="00D73CD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8"/>
                                    </w:rPr>
                                  </w:pPr>
                                </w:p>
                                <w:p w14:paraId="2F526E44" w14:textId="1271F796" w:rsidR="00C82578" w:rsidRPr="00790EB6" w:rsidRDefault="00C82578" w:rsidP="00D73CD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8"/>
                                    </w:rPr>
                                  </w:pPr>
                                </w:p>
                                <w:p w14:paraId="72CB0796" w14:textId="77777777" w:rsidR="00C82578" w:rsidRPr="00790EB6" w:rsidRDefault="00C82578" w:rsidP="00D73CD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8"/>
                                    </w:rPr>
                                  </w:pPr>
                                </w:p>
                                <w:p w14:paraId="71EF0C36" w14:textId="77777777" w:rsidR="00877612" w:rsidRPr="00790EB6" w:rsidRDefault="00877612" w:rsidP="00C8257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5762BEF" w14:textId="77777777" w:rsidR="00877612" w:rsidRDefault="00877612" w:rsidP="000F0A48"/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16536D" id="Text Box 3" o:spid="_x0000_s1026" style="position:absolute;margin-left:137.45pt;margin-top:44.4pt;width:193.9pt;height:123.3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arcsize="598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" fillcolor="#a5a5a5" strokeweight="2pt">
                <v:textbox inset="0,0,0,0">
                  <w:txbxContent>
                    <w:tbl>
                      <w:tblPr>
                        <w:tblW w:w="3572" w:type="dxa"/>
                        <w:jc w:val="center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09"/>
                        <w:gridCol w:w="2508"/>
                        <w:gridCol w:w="955"/>
                      </w:tblGrid>
                      <w:tr w:rsidR="00877612" w:rsidRPr="00A13BF1" w14:paraId="41C7AD65" w14:textId="77777777" w:rsidTr="002E2358">
                        <w:trPr>
                          <w:cantSplit/>
                          <w:trHeight w:hRule="exact" w:val="283"/>
                          <w:jc w:val="center"/>
                        </w:trPr>
                        <w:tc>
                          <w:tcPr>
                            <w:tcW w:w="3572" w:type="dxa"/>
                            <w:gridSpan w:val="3"/>
                            <w:shd w:val="clear" w:color="auto" w:fill="auto"/>
                            <w:vAlign w:val="center"/>
                          </w:tcPr>
                          <w:p w14:paraId="6E154A13" w14:textId="77777777" w:rsidR="00877612" w:rsidRPr="00541F8D" w:rsidRDefault="00877612" w:rsidP="00D73CD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</w:pPr>
                          </w:p>
                        </w:tc>
                      </w:tr>
                      <w:tr w:rsidR="00877612" w:rsidRPr="004F4AEF" w14:paraId="7AB4643B" w14:textId="77777777" w:rsidTr="009E5E97">
                        <w:trPr>
                          <w:gridBefore w:val="1"/>
                          <w:wBefore w:w="109" w:type="dxa"/>
                          <w:cantSplit/>
                          <w:trHeight w:hRule="exact" w:val="1989"/>
                          <w:jc w:val="center"/>
                        </w:trPr>
                        <w:tc>
                          <w:tcPr>
                            <w:tcW w:w="250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2133A0EB" w14:textId="77777777" w:rsidR="00006761" w:rsidRDefault="00006761" w:rsidP="00006761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8"/>
                              </w:rPr>
                              <w:t xml:space="preserve">[CompanyName] </w:t>
                            </w:r>
                          </w:p>
                          <w:p w14:paraId="54B129DE" w14:textId="77777777" w:rsidR="00006761" w:rsidRDefault="00006761" w:rsidP="00006761">
                            <w:pPr>
                              <w:spacing w:after="40"/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8"/>
                              </w:rPr>
                              <w:t xml:space="preserve">[CompanyAddress1] </w:t>
                            </w:r>
                          </w:p>
                          <w:p w14:paraId="2BA002F7" w14:textId="77777777" w:rsidR="00006761" w:rsidRDefault="00006761" w:rsidP="00006761">
                            <w:pPr>
                              <w:spacing w:after="40"/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8"/>
                              </w:rPr>
                              <w:t xml:space="preserve">[CompanyAddress2] </w:t>
                            </w:r>
                          </w:p>
                          <w:p w14:paraId="349E84FD" w14:textId="77777777" w:rsidR="00006761" w:rsidRDefault="00006761" w:rsidP="00006761">
                            <w:pPr>
                              <w:spacing w:after="40"/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8"/>
                              </w:rPr>
                              <w:t xml:space="preserve">[CompanyPostcode] </w:t>
                            </w:r>
                          </w:p>
                          <w:p w14:paraId="4060ADC9" w14:textId="77777777" w:rsidR="00006761" w:rsidRDefault="00006761" w:rsidP="0000676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8"/>
                              </w:rPr>
                              <w:t>Tel No.</w:t>
                            </w:r>
                          </w:p>
                          <w:p w14:paraId="57F7C39F" w14:textId="77777777" w:rsidR="00006761" w:rsidRDefault="00006761" w:rsidP="0000676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8"/>
                              </w:rPr>
                              <w:t xml:space="preserve">[CompanyTelephoneNumber] </w:t>
                            </w:r>
                          </w:p>
                          <w:p w14:paraId="306F4AC6" w14:textId="7FA8AE5E" w:rsidR="00877612" w:rsidRPr="00790EB6" w:rsidRDefault="00006761" w:rsidP="0026595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8"/>
                              </w:rPr>
                              <w:t xml:space="preserve"> </w:t>
                            </w:r>
                            <w:bookmarkStart w:id="2" w:name="_GoBack"/>
                            <w:bookmarkEnd w:id="2"/>
                          </w:p>
                        </w:tc>
                        <w:tc>
                          <w:tcPr>
                            <w:tcW w:w="955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389460CD" w14:textId="77777777" w:rsidR="00877612" w:rsidRPr="00790EB6" w:rsidRDefault="00877612" w:rsidP="00D73CD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  <w:szCs w:val="18"/>
                              </w:rPr>
                            </w:pPr>
                          </w:p>
                          <w:p w14:paraId="2F526E44" w14:textId="1271F796" w:rsidR="00C82578" w:rsidRPr="00790EB6" w:rsidRDefault="00C82578" w:rsidP="00D73CD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  <w:szCs w:val="18"/>
                              </w:rPr>
                            </w:pPr>
                          </w:p>
                          <w:p w14:paraId="72CB0796" w14:textId="77777777" w:rsidR="00C82578" w:rsidRPr="00790EB6" w:rsidRDefault="00C82578" w:rsidP="00D73CD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  <w:szCs w:val="18"/>
                              </w:rPr>
                            </w:pPr>
                          </w:p>
                          <w:p w14:paraId="71EF0C36" w14:textId="77777777" w:rsidR="00877612" w:rsidRPr="00790EB6" w:rsidRDefault="00877612" w:rsidP="00C8257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  <w:szCs w:val="18"/>
                              </w:rPr>
                            </w:pPr>
                          </w:p>
                        </w:tc>
                      </w:tr>
                    </w:tbl>
                    <w:p w14:paraId="75762BEF" w14:textId="77777777" w:rsidR="00877612" w:rsidRDefault="00877612" w:rsidP="000F0A48"/>
                  </w:txbxContent>
                </v:textbox>
                <w10:wrap anchorx="page" anchory="page"/>
              </v:roundrect>
            </w:pict>
          </mc:Fallback>
        </mc:AlternateContent>
      </w:r>
      <w:r w:rsidRPr="00790EB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48B63A1" wp14:editId="3773B438">
                <wp:simplePos x="0" y="0"/>
                <wp:positionH relativeFrom="page">
                  <wp:posOffset>7193915</wp:posOffset>
                </wp:positionH>
                <wp:positionV relativeFrom="page">
                  <wp:posOffset>563245</wp:posOffset>
                </wp:positionV>
                <wp:extent cx="3284855" cy="1566545"/>
                <wp:effectExtent l="0" t="0" r="10795" b="14605"/>
                <wp:wrapNone/>
                <wp:docPr id="8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84855" cy="1566545"/>
                        </a:xfrm>
                        <a:prstGeom prst="roundRect">
                          <a:avLst>
                            <a:gd name="adj" fmla="val 9130"/>
                          </a:avLst>
                        </a:prstGeom>
                        <a:solidFill>
                          <a:srgbClr val="A5A5A5"/>
                        </a:solidFill>
                        <a:ln w="25400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4826" w:type="dxa"/>
                              <w:jc w:val="center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062"/>
                              <w:gridCol w:w="1255"/>
                              <w:gridCol w:w="826"/>
                              <w:gridCol w:w="1683"/>
                            </w:tblGrid>
                            <w:tr w:rsidR="00877612" w:rsidRPr="00A13BF1" w14:paraId="0A66F85C" w14:textId="77777777" w:rsidTr="00790EB6">
                              <w:trPr>
                                <w:cantSplit/>
                                <w:trHeight w:hRule="exact" w:val="283"/>
                                <w:jc w:val="center"/>
                              </w:trPr>
                              <w:tc>
                                <w:tcPr>
                                  <w:tcW w:w="4826" w:type="dxa"/>
                                  <w:gridSpan w:val="4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448DAE5D" w14:textId="77777777" w:rsidR="00877612" w:rsidRPr="00541F8D" w:rsidRDefault="004714AC" w:rsidP="00D73CD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8"/>
                                    </w:rPr>
                                    <w:t>Client/</w:t>
                                  </w:r>
                                  <w:r w:rsidR="00877612" w:rsidRPr="00541F8D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8"/>
                                    </w:rPr>
                                    <w:t>Landlord’s Details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8"/>
                                    </w:rPr>
                                    <w:t xml:space="preserve"> (if different)</w:t>
                                  </w:r>
                                </w:p>
                              </w:tc>
                            </w:tr>
                            <w:tr w:rsidR="00877612" w14:paraId="72DAD60E" w14:textId="77777777" w:rsidTr="00790EB6">
                              <w:trPr>
                                <w:cantSplit/>
                                <w:trHeight w:hRule="exact" w:val="278"/>
                                <w:jc w:val="center"/>
                              </w:trPr>
                              <w:tc>
                                <w:tcPr>
                                  <w:tcW w:w="106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2B529B58" w14:textId="77777777" w:rsidR="00877612" w:rsidRPr="009300C4" w:rsidRDefault="00877612" w:rsidP="00D73CDA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9300C4"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  <w:t xml:space="preserve">Name </w:t>
                                  </w:r>
                                </w:p>
                              </w:tc>
                              <w:tc>
                                <w:tcPr>
                                  <w:tcW w:w="3764" w:type="dxa"/>
                                  <w:gridSpan w:val="3"/>
                                  <w:tcBorders>
                                    <w:top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1B1E421B" w14:textId="77777777" w:rsidR="00877612" w:rsidRPr="009300C4" w:rsidRDefault="00877612" w:rsidP="00D73CDA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bookmarkStart w:id="3" w:name="LandLordName"/>
                                  <w:r w:rsidRPr="009300C4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[</w:t>
                                  </w:r>
                                  <w:proofErr w:type="spellStart"/>
                                  <w:r w:rsidRPr="009300C4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LandLordName</w:t>
                                  </w:r>
                                  <w:proofErr w:type="spellEnd"/>
                                  <w:r w:rsidRPr="009300C4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]</w:t>
                                  </w:r>
                                  <w:bookmarkEnd w:id="3"/>
                                </w:p>
                              </w:tc>
                            </w:tr>
                            <w:tr w:rsidR="00877612" w14:paraId="0ADCEFA2" w14:textId="77777777" w:rsidTr="00790EB6">
                              <w:trPr>
                                <w:cantSplit/>
                                <w:trHeight w:hRule="exact" w:val="438"/>
                                <w:jc w:val="center"/>
                              </w:trPr>
                              <w:tc>
                                <w:tcPr>
                                  <w:tcW w:w="1062" w:type="dxa"/>
                                  <w:vMerge w:val="restart"/>
                                  <w:tcBorders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5052C588" w14:textId="77777777" w:rsidR="00877612" w:rsidRPr="009300C4" w:rsidRDefault="00877612" w:rsidP="00D73CDA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9300C4"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  <w:t>Address</w:t>
                                  </w:r>
                                </w:p>
                              </w:tc>
                              <w:tc>
                                <w:tcPr>
                                  <w:tcW w:w="3764" w:type="dxa"/>
                                  <w:gridSpan w:val="3"/>
                                  <w:tcBorders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1270C25C" w14:textId="77777777" w:rsidR="00877612" w:rsidRPr="009300C4" w:rsidRDefault="00877612" w:rsidP="00D73CDA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bookmarkStart w:id="4" w:name="LandLordAddress1"/>
                                  <w:r w:rsidRPr="009300C4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[LandLordAddress1]</w:t>
                                  </w:r>
                                  <w:bookmarkEnd w:id="4"/>
                                </w:p>
                              </w:tc>
                            </w:tr>
                            <w:tr w:rsidR="00877612" w14:paraId="35095A6D" w14:textId="77777777" w:rsidTr="00790EB6">
                              <w:trPr>
                                <w:cantSplit/>
                                <w:trHeight w:hRule="exact" w:val="276"/>
                                <w:jc w:val="center"/>
                              </w:trPr>
                              <w:tc>
                                <w:tcPr>
                                  <w:tcW w:w="1062" w:type="dxa"/>
                                  <w:vMerge/>
                                  <w:tcBorders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58E1D3C5" w14:textId="77777777" w:rsidR="00877612" w:rsidRPr="009300C4" w:rsidRDefault="00877612" w:rsidP="00D73CDA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64" w:type="dxa"/>
                                  <w:gridSpan w:val="3"/>
                                  <w:tcBorders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6A861610" w14:textId="77777777" w:rsidR="00877612" w:rsidRPr="009300C4" w:rsidRDefault="00877612" w:rsidP="00D73CDA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bookmarkStart w:id="5" w:name="LandLordAddress2"/>
                                  <w:r w:rsidRPr="009300C4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[LandLordAddress2]</w:t>
                                  </w:r>
                                  <w:bookmarkEnd w:id="5"/>
                                </w:p>
                              </w:tc>
                            </w:tr>
                            <w:tr w:rsidR="00877612" w14:paraId="281708AF" w14:textId="77777777" w:rsidTr="00790EB6">
                              <w:trPr>
                                <w:cantSplit/>
                                <w:trHeight w:hRule="exact" w:val="420"/>
                                <w:jc w:val="center"/>
                              </w:trPr>
                              <w:tc>
                                <w:tcPr>
                                  <w:tcW w:w="1062" w:type="dxa"/>
                                  <w:vMerge/>
                                  <w:tcBorders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42DECFAE" w14:textId="77777777" w:rsidR="00877612" w:rsidRPr="009300C4" w:rsidRDefault="00877612" w:rsidP="00D73CDA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55" w:type="dxa"/>
                                  <w:shd w:val="clear" w:color="auto" w:fill="FFFFFF"/>
                                  <w:vAlign w:val="center"/>
                                </w:tcPr>
                                <w:p w14:paraId="78D21602" w14:textId="77777777" w:rsidR="00877612" w:rsidRPr="009300C4" w:rsidRDefault="00877612" w:rsidP="00D73CDA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bookmarkStart w:id="6" w:name="LLPostcode"/>
                                  <w:r w:rsidRPr="009300C4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[</w:t>
                                  </w:r>
                                  <w:proofErr w:type="spellStart"/>
                                  <w:r w:rsidRPr="009300C4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LLPostcode</w:t>
                                  </w:r>
                                  <w:proofErr w:type="spellEnd"/>
                                  <w:r w:rsidRPr="009300C4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]</w:t>
                                  </w:r>
                                  <w:bookmarkEnd w:id="6"/>
                                </w:p>
                              </w:tc>
                              <w:tc>
                                <w:tcPr>
                                  <w:tcW w:w="826" w:type="dxa"/>
                                  <w:shd w:val="clear" w:color="auto" w:fill="FFFFFF"/>
                                  <w:vAlign w:val="center"/>
                                </w:tcPr>
                                <w:p w14:paraId="2EA335BA" w14:textId="77777777" w:rsidR="00877612" w:rsidRPr="009300C4" w:rsidRDefault="00877612" w:rsidP="00D73CDA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9300C4"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  <w:t>Tel No.</w:t>
                                  </w:r>
                                </w:p>
                              </w:tc>
                              <w:tc>
                                <w:tcPr>
                                  <w:tcW w:w="1683" w:type="dxa"/>
                                  <w:tcBorders>
                                    <w:left w:val="nil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4650E2BB" w14:textId="77777777" w:rsidR="00877612" w:rsidRPr="009300C4" w:rsidRDefault="00877612" w:rsidP="00D73CDA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bookmarkStart w:id="7" w:name="LLTelNo"/>
                                  <w:r w:rsidRPr="009300C4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[</w:t>
                                  </w:r>
                                  <w:proofErr w:type="spellStart"/>
                                  <w:r w:rsidRPr="009300C4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LLTelNo</w:t>
                                  </w:r>
                                  <w:proofErr w:type="spellEnd"/>
                                  <w:r w:rsidRPr="009300C4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]</w:t>
                                  </w:r>
                                  <w:bookmarkEnd w:id="7"/>
                                </w:p>
                              </w:tc>
                            </w:tr>
                            <w:tr w:rsidR="00877612" w:rsidRPr="00827A1A" w14:paraId="484724D1" w14:textId="77777777" w:rsidTr="00790EB6">
                              <w:trPr>
                                <w:cantSplit/>
                                <w:trHeight w:hRule="exact" w:val="278"/>
                                <w:jc w:val="center"/>
                              </w:trPr>
                              <w:tc>
                                <w:tcPr>
                                  <w:tcW w:w="2317" w:type="dxa"/>
                                  <w:gridSpan w:val="2"/>
                                  <w:tcBorders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16B4F8DE" w14:textId="77777777" w:rsidR="00877612" w:rsidRPr="009300C4" w:rsidRDefault="004714AC" w:rsidP="00D73CD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  <w:highlight w:val="yellow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  <w:t>Rented</w:t>
                                  </w:r>
                                </w:p>
                              </w:tc>
                              <w:tc>
                                <w:tcPr>
                                  <w:tcW w:w="2509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37BC2794" w14:textId="75B44E12" w:rsidR="00877612" w:rsidRPr="009300C4" w:rsidRDefault="00877612" w:rsidP="00D73CD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9300C4"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  <w:t>No of appliances</w:t>
                                  </w:r>
                                  <w:r w:rsidR="00094E2C"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  <w:t xml:space="preserve"> tested</w:t>
                                  </w:r>
                                </w:p>
                              </w:tc>
                            </w:tr>
                            <w:tr w:rsidR="00877612" w14:paraId="7A01AB64" w14:textId="77777777" w:rsidTr="00790EB6">
                              <w:trPr>
                                <w:cantSplit/>
                                <w:trHeight w:hRule="exact" w:val="286"/>
                                <w:jc w:val="center"/>
                              </w:trPr>
                              <w:tc>
                                <w:tcPr>
                                  <w:tcW w:w="2317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6C5C4DC6" w14:textId="71D4AC89" w:rsidR="00877612" w:rsidRPr="009300C4" w:rsidRDefault="00877612" w:rsidP="004714A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  <w:highlight w:val="yellow"/>
                                    </w:rPr>
                                  </w:pPr>
                                  <w:bookmarkStart w:id="8" w:name="Tenant"/>
                                  <w:bookmarkStart w:id="9" w:name="Rented"/>
                                  <w:r w:rsidRPr="009300C4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[</w:t>
                                  </w:r>
                                  <w:r w:rsidR="004714AC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Rented</w:t>
                                  </w:r>
                                  <w:r w:rsidRPr="009300C4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]</w:t>
                                  </w:r>
                                  <w:bookmarkEnd w:id="8"/>
                                  <w:bookmarkEnd w:id="9"/>
                                </w:p>
                              </w:tc>
                              <w:tc>
                                <w:tcPr>
                                  <w:tcW w:w="2509" w:type="dxa"/>
                                  <w:gridSpan w:val="2"/>
                                  <w:tcBorders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2C209BB1" w14:textId="77777777" w:rsidR="00877612" w:rsidRPr="009300C4" w:rsidRDefault="00877612" w:rsidP="00D73CD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bookmarkStart w:id="10" w:name="NoOfAppliances"/>
                                  <w:r w:rsidRPr="009300C4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[</w:t>
                                  </w:r>
                                  <w:proofErr w:type="spellStart"/>
                                  <w:r w:rsidRPr="009300C4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NoOfAppliances</w:t>
                                  </w:r>
                                  <w:proofErr w:type="spellEnd"/>
                                  <w:r w:rsidRPr="009300C4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]</w:t>
                                  </w:r>
                                  <w:bookmarkEnd w:id="10"/>
                                </w:p>
                              </w:tc>
                            </w:tr>
                          </w:tbl>
                          <w:p w14:paraId="2D191038" w14:textId="77777777" w:rsidR="00877612" w:rsidRDefault="00877612" w:rsidP="000F0A48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8B63A1" id="Text Box 14" o:spid="_x0000_s1027" style="position:absolute;margin-left:566.45pt;margin-top:44.35pt;width:258.65pt;height:123.35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arcsize="598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" fillcolor="#a5a5a5" strokeweight="2pt">
                <v:textbox inset="0,0,0,0">
                  <w:txbxContent>
                    <w:tbl>
                      <w:tblPr>
                        <w:tblW w:w="4826" w:type="dxa"/>
                        <w:jc w:val="center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062"/>
                        <w:gridCol w:w="1255"/>
                        <w:gridCol w:w="826"/>
                        <w:gridCol w:w="1683"/>
                      </w:tblGrid>
                      <w:tr w:rsidR="00877612" w:rsidRPr="00A13BF1" w14:paraId="0A66F85C" w14:textId="77777777" w:rsidTr="00790EB6">
                        <w:trPr>
                          <w:cantSplit/>
                          <w:trHeight w:hRule="exact" w:val="283"/>
                          <w:jc w:val="center"/>
                        </w:trPr>
                        <w:tc>
                          <w:tcPr>
                            <w:tcW w:w="4826" w:type="dxa"/>
                            <w:gridSpan w:val="4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448DAE5D" w14:textId="77777777" w:rsidR="00877612" w:rsidRPr="00541F8D" w:rsidRDefault="004714AC" w:rsidP="00D73CD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</w:rPr>
                              <w:t>Client/</w:t>
                            </w:r>
                            <w:r w:rsidR="00877612" w:rsidRPr="00541F8D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</w:rPr>
                              <w:t>Landlord’s Details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</w:rPr>
                              <w:t xml:space="preserve"> (if different)</w:t>
                            </w:r>
                          </w:p>
                        </w:tc>
                      </w:tr>
                      <w:tr w:rsidR="00877612" w14:paraId="72DAD60E" w14:textId="77777777" w:rsidTr="00790EB6">
                        <w:trPr>
                          <w:cantSplit/>
                          <w:trHeight w:hRule="exact" w:val="278"/>
                          <w:jc w:val="center"/>
                        </w:trPr>
                        <w:tc>
                          <w:tcPr>
                            <w:tcW w:w="1062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2B529B58" w14:textId="77777777" w:rsidR="00877612" w:rsidRPr="009300C4" w:rsidRDefault="00877612" w:rsidP="00D73CDA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9300C4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Name </w:t>
                            </w:r>
                          </w:p>
                        </w:tc>
                        <w:tc>
                          <w:tcPr>
                            <w:tcW w:w="3764" w:type="dxa"/>
                            <w:gridSpan w:val="3"/>
                            <w:tcBorders>
                              <w:top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1B1E421B" w14:textId="77777777" w:rsidR="00877612" w:rsidRPr="009300C4" w:rsidRDefault="00877612" w:rsidP="00D73CDA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bookmarkStart w:id="11" w:name="LandLordName"/>
                            <w:r w:rsidRPr="009300C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[</w:t>
                            </w:r>
                            <w:proofErr w:type="spellStart"/>
                            <w:r w:rsidRPr="009300C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LandLordName</w:t>
                            </w:r>
                            <w:proofErr w:type="spellEnd"/>
                            <w:r w:rsidRPr="009300C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]</w:t>
                            </w:r>
                            <w:bookmarkEnd w:id="11"/>
                          </w:p>
                        </w:tc>
                      </w:tr>
                      <w:tr w:rsidR="00877612" w14:paraId="0ADCEFA2" w14:textId="77777777" w:rsidTr="00790EB6">
                        <w:trPr>
                          <w:cantSplit/>
                          <w:trHeight w:hRule="exact" w:val="438"/>
                          <w:jc w:val="center"/>
                        </w:trPr>
                        <w:tc>
                          <w:tcPr>
                            <w:tcW w:w="1062" w:type="dxa"/>
                            <w:vMerge w:val="restart"/>
                            <w:tcBorders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5052C588" w14:textId="77777777" w:rsidR="00877612" w:rsidRPr="009300C4" w:rsidRDefault="00877612" w:rsidP="00D73CDA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9300C4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Address</w:t>
                            </w:r>
                          </w:p>
                        </w:tc>
                        <w:tc>
                          <w:tcPr>
                            <w:tcW w:w="3764" w:type="dxa"/>
                            <w:gridSpan w:val="3"/>
                            <w:tcBorders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1270C25C" w14:textId="77777777" w:rsidR="00877612" w:rsidRPr="009300C4" w:rsidRDefault="00877612" w:rsidP="00D73CDA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bookmarkStart w:id="12" w:name="LandLordAddress1"/>
                            <w:r w:rsidRPr="009300C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[LandLordAddress1]</w:t>
                            </w:r>
                            <w:bookmarkEnd w:id="12"/>
                          </w:p>
                        </w:tc>
                      </w:tr>
                      <w:tr w:rsidR="00877612" w14:paraId="35095A6D" w14:textId="77777777" w:rsidTr="00790EB6">
                        <w:trPr>
                          <w:cantSplit/>
                          <w:trHeight w:hRule="exact" w:val="276"/>
                          <w:jc w:val="center"/>
                        </w:trPr>
                        <w:tc>
                          <w:tcPr>
                            <w:tcW w:w="1062" w:type="dxa"/>
                            <w:vMerge/>
                            <w:tcBorders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58E1D3C5" w14:textId="77777777" w:rsidR="00877612" w:rsidRPr="009300C4" w:rsidRDefault="00877612" w:rsidP="00D73CDA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764" w:type="dxa"/>
                            <w:gridSpan w:val="3"/>
                            <w:tcBorders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6A861610" w14:textId="77777777" w:rsidR="00877612" w:rsidRPr="009300C4" w:rsidRDefault="00877612" w:rsidP="00D73CDA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bookmarkStart w:id="13" w:name="LandLordAddress2"/>
                            <w:r w:rsidRPr="009300C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[LandLordAddress2]</w:t>
                            </w:r>
                            <w:bookmarkEnd w:id="13"/>
                          </w:p>
                        </w:tc>
                      </w:tr>
                      <w:tr w:rsidR="00877612" w14:paraId="281708AF" w14:textId="77777777" w:rsidTr="00790EB6">
                        <w:trPr>
                          <w:cantSplit/>
                          <w:trHeight w:hRule="exact" w:val="420"/>
                          <w:jc w:val="center"/>
                        </w:trPr>
                        <w:tc>
                          <w:tcPr>
                            <w:tcW w:w="1062" w:type="dxa"/>
                            <w:vMerge/>
                            <w:tcBorders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42DECFAE" w14:textId="77777777" w:rsidR="00877612" w:rsidRPr="009300C4" w:rsidRDefault="00877612" w:rsidP="00D73CDA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255" w:type="dxa"/>
                            <w:shd w:val="clear" w:color="auto" w:fill="FFFFFF"/>
                            <w:vAlign w:val="center"/>
                          </w:tcPr>
                          <w:p w14:paraId="78D21602" w14:textId="77777777" w:rsidR="00877612" w:rsidRPr="009300C4" w:rsidRDefault="00877612" w:rsidP="00D73CDA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bookmarkStart w:id="14" w:name="LLPostcode"/>
                            <w:r w:rsidRPr="009300C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[</w:t>
                            </w:r>
                            <w:proofErr w:type="spellStart"/>
                            <w:r w:rsidRPr="009300C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LLPostcode</w:t>
                            </w:r>
                            <w:proofErr w:type="spellEnd"/>
                            <w:r w:rsidRPr="009300C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]</w:t>
                            </w:r>
                            <w:bookmarkEnd w:id="14"/>
                          </w:p>
                        </w:tc>
                        <w:tc>
                          <w:tcPr>
                            <w:tcW w:w="826" w:type="dxa"/>
                            <w:shd w:val="clear" w:color="auto" w:fill="FFFFFF"/>
                            <w:vAlign w:val="center"/>
                          </w:tcPr>
                          <w:p w14:paraId="2EA335BA" w14:textId="77777777" w:rsidR="00877612" w:rsidRPr="009300C4" w:rsidRDefault="00877612" w:rsidP="00D73CDA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9300C4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Tel No.</w:t>
                            </w:r>
                          </w:p>
                        </w:tc>
                        <w:tc>
                          <w:tcPr>
                            <w:tcW w:w="1683" w:type="dxa"/>
                            <w:tcBorders>
                              <w:left w:val="nil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4650E2BB" w14:textId="77777777" w:rsidR="00877612" w:rsidRPr="009300C4" w:rsidRDefault="00877612" w:rsidP="00D73CDA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bookmarkStart w:id="15" w:name="LLTelNo"/>
                            <w:r w:rsidRPr="009300C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[</w:t>
                            </w:r>
                            <w:proofErr w:type="spellStart"/>
                            <w:r w:rsidRPr="009300C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LLTelNo</w:t>
                            </w:r>
                            <w:proofErr w:type="spellEnd"/>
                            <w:r w:rsidRPr="009300C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]</w:t>
                            </w:r>
                            <w:bookmarkEnd w:id="15"/>
                          </w:p>
                        </w:tc>
                      </w:tr>
                      <w:tr w:rsidR="00877612" w:rsidRPr="00827A1A" w14:paraId="484724D1" w14:textId="77777777" w:rsidTr="00790EB6">
                        <w:trPr>
                          <w:cantSplit/>
                          <w:trHeight w:hRule="exact" w:val="278"/>
                          <w:jc w:val="center"/>
                        </w:trPr>
                        <w:tc>
                          <w:tcPr>
                            <w:tcW w:w="2317" w:type="dxa"/>
                            <w:gridSpan w:val="2"/>
                            <w:tcBorders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16B4F8DE" w14:textId="77777777" w:rsidR="00877612" w:rsidRPr="009300C4" w:rsidRDefault="004714AC" w:rsidP="00D73CD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highlight w:val="yellow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Rented</w:t>
                            </w:r>
                          </w:p>
                        </w:tc>
                        <w:tc>
                          <w:tcPr>
                            <w:tcW w:w="2509" w:type="dxa"/>
                            <w:gridSpan w:val="2"/>
                            <w:tcBorders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37BC2794" w14:textId="75B44E12" w:rsidR="00877612" w:rsidRPr="009300C4" w:rsidRDefault="00877612" w:rsidP="00D73CD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9300C4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No of appliances</w:t>
                            </w:r>
                            <w:r w:rsidR="00094E2C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 tested</w:t>
                            </w:r>
                          </w:p>
                        </w:tc>
                      </w:tr>
                      <w:tr w:rsidR="00877612" w14:paraId="7A01AB64" w14:textId="77777777" w:rsidTr="00790EB6">
                        <w:trPr>
                          <w:cantSplit/>
                          <w:trHeight w:hRule="exact" w:val="286"/>
                          <w:jc w:val="center"/>
                        </w:trPr>
                        <w:tc>
                          <w:tcPr>
                            <w:tcW w:w="2317" w:type="dxa"/>
                            <w:gridSpan w:val="2"/>
                            <w:tcBorders>
                              <w:left w:val="single" w:sz="4" w:space="0" w:color="auto"/>
                              <w:bottom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6C5C4DC6" w14:textId="71D4AC89" w:rsidR="00877612" w:rsidRPr="009300C4" w:rsidRDefault="00877612" w:rsidP="004714A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highlight w:val="yellow"/>
                              </w:rPr>
                            </w:pPr>
                            <w:bookmarkStart w:id="16" w:name="Tenant"/>
                            <w:bookmarkStart w:id="17" w:name="Rented"/>
                            <w:r w:rsidRPr="009300C4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[</w:t>
                            </w:r>
                            <w:r w:rsidR="004714AC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Rented</w:t>
                            </w:r>
                            <w:r w:rsidRPr="009300C4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]</w:t>
                            </w:r>
                            <w:bookmarkEnd w:id="16"/>
                            <w:bookmarkEnd w:id="17"/>
                          </w:p>
                        </w:tc>
                        <w:tc>
                          <w:tcPr>
                            <w:tcW w:w="2509" w:type="dxa"/>
                            <w:gridSpan w:val="2"/>
                            <w:tcBorders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2C209BB1" w14:textId="77777777" w:rsidR="00877612" w:rsidRPr="009300C4" w:rsidRDefault="00877612" w:rsidP="00D73CD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bookmarkStart w:id="18" w:name="NoOfAppliances"/>
                            <w:r w:rsidRPr="009300C4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[</w:t>
                            </w:r>
                            <w:proofErr w:type="spellStart"/>
                            <w:r w:rsidRPr="009300C4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NoOfAppliances</w:t>
                            </w:r>
                            <w:proofErr w:type="spellEnd"/>
                            <w:r w:rsidRPr="009300C4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]</w:t>
                            </w:r>
                            <w:bookmarkEnd w:id="18"/>
                          </w:p>
                        </w:tc>
                      </w:tr>
                    </w:tbl>
                    <w:p w14:paraId="2D191038" w14:textId="77777777" w:rsidR="00877612" w:rsidRDefault="00877612" w:rsidP="000F0A48"/>
                  </w:txbxContent>
                </v:textbox>
                <w10:wrap anchorx="page" anchory="page"/>
              </v:roundrect>
            </w:pict>
          </mc:Fallback>
        </mc:AlternateContent>
      </w:r>
      <w:r w:rsidRPr="00790EB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279C198" wp14:editId="1FC3B73F">
                <wp:simplePos x="0" y="0"/>
                <wp:positionH relativeFrom="page">
                  <wp:posOffset>4208780</wp:posOffset>
                </wp:positionH>
                <wp:positionV relativeFrom="page">
                  <wp:posOffset>563880</wp:posOffset>
                </wp:positionV>
                <wp:extent cx="2984500" cy="1565910"/>
                <wp:effectExtent l="0" t="0" r="25400" b="15240"/>
                <wp:wrapNone/>
                <wp:docPr id="6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84500" cy="1565910"/>
                        </a:xfrm>
                        <a:prstGeom prst="roundRect">
                          <a:avLst>
                            <a:gd name="adj" fmla="val 9130"/>
                          </a:avLst>
                        </a:prstGeom>
                        <a:solidFill>
                          <a:srgbClr val="A5A5A5"/>
                        </a:solidFill>
                        <a:ln w="25400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4423" w:type="dxa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109"/>
                              <w:gridCol w:w="3314"/>
                            </w:tblGrid>
                            <w:tr w:rsidR="00877612" w:rsidRPr="00A13BF1" w14:paraId="7441B6A3" w14:textId="77777777" w:rsidTr="00A9484F">
                              <w:trPr>
                                <w:cantSplit/>
                                <w:trHeight w:hRule="exact" w:val="283"/>
                                <w:jc w:val="center"/>
                              </w:trPr>
                              <w:tc>
                                <w:tcPr>
                                  <w:tcW w:w="4423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6ECE1D2A" w14:textId="77777777" w:rsidR="00877612" w:rsidRPr="00541F8D" w:rsidRDefault="00877612" w:rsidP="00D73CDA">
                                  <w:pPr>
                                    <w:pStyle w:val="Heading5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 w:rsidRPr="00541F8D">
                                    <w:rPr>
                                      <w:sz w:val="18"/>
                                    </w:rPr>
                                    <w:t>Site Address</w:t>
                                  </w:r>
                                </w:p>
                              </w:tc>
                            </w:tr>
                            <w:tr w:rsidR="00877612" w:rsidRPr="002570B2" w14:paraId="7C592AF6" w14:textId="77777777" w:rsidTr="00A9484F">
                              <w:trPr>
                                <w:cantSplit/>
                                <w:trHeight w:hRule="exact" w:val="576"/>
                                <w:jc w:val="center"/>
                              </w:trPr>
                              <w:tc>
                                <w:tcPr>
                                  <w:tcW w:w="1109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18087817" w14:textId="77777777" w:rsidR="00877612" w:rsidRPr="009300C4" w:rsidRDefault="00877612" w:rsidP="00D73CDA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9300C4"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3314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17F3BAFD" w14:textId="77777777" w:rsidR="00877612" w:rsidRPr="009300C4" w:rsidRDefault="00877612" w:rsidP="00D73CDA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bookmarkStart w:id="19" w:name="JobSiteName"/>
                                  <w:r w:rsidRPr="009300C4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[</w:t>
                                  </w:r>
                                  <w:proofErr w:type="spellStart"/>
                                  <w:r w:rsidRPr="009300C4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JobSiteName</w:t>
                                  </w:r>
                                  <w:proofErr w:type="spellEnd"/>
                                  <w:r w:rsidRPr="009300C4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]</w:t>
                                  </w:r>
                                  <w:bookmarkEnd w:id="19"/>
                                </w:p>
                              </w:tc>
                            </w:tr>
                            <w:tr w:rsidR="00877612" w:rsidRPr="002570B2" w14:paraId="60F5E471" w14:textId="77777777" w:rsidTr="00A9484F">
                              <w:trPr>
                                <w:cantSplit/>
                                <w:trHeight w:hRule="exact" w:val="276"/>
                                <w:jc w:val="center"/>
                              </w:trPr>
                              <w:tc>
                                <w:tcPr>
                                  <w:tcW w:w="1109" w:type="dxa"/>
                                  <w:vMerge w:val="restart"/>
                                  <w:shd w:val="clear" w:color="auto" w:fill="FFFFFF"/>
                                </w:tcPr>
                                <w:p w14:paraId="03D22245" w14:textId="77777777" w:rsidR="00877612" w:rsidRPr="009300C4" w:rsidRDefault="00877612" w:rsidP="00A9484F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9300C4"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  <w:t>Address</w:t>
                                  </w:r>
                                </w:p>
                              </w:tc>
                              <w:tc>
                                <w:tcPr>
                                  <w:tcW w:w="3314" w:type="dxa"/>
                                  <w:shd w:val="clear" w:color="auto" w:fill="FFFFFF"/>
                                </w:tcPr>
                                <w:p w14:paraId="2F797122" w14:textId="77777777" w:rsidR="00877612" w:rsidRPr="009300C4" w:rsidRDefault="00877612" w:rsidP="00A9484F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bookmarkStart w:id="20" w:name="JobAddress1"/>
                                  <w:r w:rsidRPr="009300C4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[JobAddress1]</w:t>
                                  </w:r>
                                  <w:bookmarkEnd w:id="20"/>
                                </w:p>
                              </w:tc>
                            </w:tr>
                            <w:tr w:rsidR="00877612" w:rsidRPr="002570B2" w14:paraId="7250A72B" w14:textId="77777777" w:rsidTr="00A9484F">
                              <w:trPr>
                                <w:cantSplit/>
                                <w:trHeight w:hRule="exact" w:val="276"/>
                                <w:jc w:val="center"/>
                              </w:trPr>
                              <w:tc>
                                <w:tcPr>
                                  <w:tcW w:w="1109" w:type="dxa"/>
                                  <w:vMerge/>
                                  <w:shd w:val="clear" w:color="auto" w:fill="FFFFFF"/>
                                  <w:vAlign w:val="center"/>
                                </w:tcPr>
                                <w:p w14:paraId="54499AA4" w14:textId="77777777" w:rsidR="00877612" w:rsidRPr="009300C4" w:rsidRDefault="00877612" w:rsidP="00D73CDA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4" w:type="dxa"/>
                                  <w:shd w:val="clear" w:color="auto" w:fill="FFFFFF"/>
                                </w:tcPr>
                                <w:p w14:paraId="26BE6C62" w14:textId="77777777" w:rsidR="00877612" w:rsidRPr="009300C4" w:rsidRDefault="00877612" w:rsidP="00A9484F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bookmarkStart w:id="21" w:name="JobAddress2"/>
                                  <w:r w:rsidRPr="009300C4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[JobAddress2]</w:t>
                                  </w:r>
                                  <w:bookmarkEnd w:id="21"/>
                                </w:p>
                              </w:tc>
                            </w:tr>
                            <w:tr w:rsidR="00877612" w:rsidRPr="002570B2" w14:paraId="7FBB8CA1" w14:textId="77777777" w:rsidTr="00A9484F">
                              <w:trPr>
                                <w:cantSplit/>
                                <w:trHeight w:hRule="exact" w:val="276"/>
                                <w:jc w:val="center"/>
                              </w:trPr>
                              <w:tc>
                                <w:tcPr>
                                  <w:tcW w:w="1109" w:type="dxa"/>
                                  <w:vMerge/>
                                  <w:shd w:val="clear" w:color="auto" w:fill="FFFFFF"/>
                                  <w:vAlign w:val="center"/>
                                </w:tcPr>
                                <w:p w14:paraId="1B2A05F9" w14:textId="77777777" w:rsidR="00877612" w:rsidRPr="009300C4" w:rsidRDefault="00877612" w:rsidP="00D73CDA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4" w:type="dxa"/>
                                  <w:shd w:val="clear" w:color="auto" w:fill="FFFFFF"/>
                                </w:tcPr>
                                <w:p w14:paraId="3633E3EB" w14:textId="77777777" w:rsidR="00877612" w:rsidRPr="009300C4" w:rsidRDefault="00877612" w:rsidP="00A9484F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bookmarkStart w:id="22" w:name="JobAddress3"/>
                                  <w:r w:rsidRPr="009300C4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[JobAddress3]</w:t>
                                  </w:r>
                                  <w:bookmarkEnd w:id="22"/>
                                </w:p>
                              </w:tc>
                            </w:tr>
                            <w:tr w:rsidR="00877612" w:rsidRPr="002570B2" w14:paraId="665C707D" w14:textId="77777777" w:rsidTr="009E5E97">
                              <w:trPr>
                                <w:cantSplit/>
                                <w:trHeight w:hRule="exact" w:val="595"/>
                                <w:jc w:val="center"/>
                              </w:trPr>
                              <w:tc>
                                <w:tcPr>
                                  <w:tcW w:w="1109" w:type="dxa"/>
                                  <w:vMerge/>
                                  <w:shd w:val="clear" w:color="auto" w:fill="FFFFFF"/>
                                  <w:vAlign w:val="center"/>
                                </w:tcPr>
                                <w:p w14:paraId="590EE9A8" w14:textId="77777777" w:rsidR="00877612" w:rsidRPr="009300C4" w:rsidRDefault="00877612" w:rsidP="00D73CDA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4" w:type="dxa"/>
                                  <w:shd w:val="clear" w:color="auto" w:fill="FFFFFF"/>
                                </w:tcPr>
                                <w:p w14:paraId="2C26C4E6" w14:textId="77777777" w:rsidR="00877612" w:rsidRPr="009300C4" w:rsidRDefault="00877612" w:rsidP="00A9484F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bookmarkStart w:id="23" w:name="JobPostCode"/>
                                  <w:r w:rsidRPr="009300C4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[</w:t>
                                  </w:r>
                                  <w:proofErr w:type="spellStart"/>
                                  <w:r w:rsidRPr="009300C4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JobPostCode</w:t>
                                  </w:r>
                                  <w:proofErr w:type="spellEnd"/>
                                  <w:r w:rsidRPr="009300C4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]</w:t>
                                  </w:r>
                                  <w:bookmarkEnd w:id="23"/>
                                </w:p>
                              </w:tc>
                            </w:tr>
                          </w:tbl>
                          <w:p w14:paraId="095E3836" w14:textId="77777777" w:rsidR="00877612" w:rsidRDefault="00877612" w:rsidP="000F0A48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79C198" id="Text Box 13" o:spid="_x0000_s1028" style="position:absolute;margin-left:331.4pt;margin-top:44.4pt;width:235pt;height:123.3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arcsize="598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" fillcolor="#a5a5a5" strokeweight="2pt">
                <v:textbox inset="0,0,0,0">
                  <w:txbxContent>
                    <w:tbl>
                      <w:tblPr>
                        <w:tblW w:w="4423" w:type="dxa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109"/>
                        <w:gridCol w:w="3314"/>
                      </w:tblGrid>
                      <w:tr w:rsidR="00877612" w:rsidRPr="00A13BF1" w14:paraId="7441B6A3" w14:textId="77777777" w:rsidTr="00A9484F">
                        <w:trPr>
                          <w:cantSplit/>
                          <w:trHeight w:hRule="exact" w:val="283"/>
                          <w:jc w:val="center"/>
                        </w:trPr>
                        <w:tc>
                          <w:tcPr>
                            <w:tcW w:w="4423" w:type="dxa"/>
                            <w:gridSpan w:val="2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14:paraId="6ECE1D2A" w14:textId="77777777" w:rsidR="00877612" w:rsidRPr="00541F8D" w:rsidRDefault="00877612" w:rsidP="00D73CDA">
                            <w:pPr>
                              <w:pStyle w:val="Heading5"/>
                              <w:jc w:val="center"/>
                              <w:rPr>
                                <w:sz w:val="18"/>
                              </w:rPr>
                            </w:pPr>
                            <w:r w:rsidRPr="00541F8D">
                              <w:rPr>
                                <w:sz w:val="18"/>
                              </w:rPr>
                              <w:t>Site Address</w:t>
                            </w:r>
                          </w:p>
                        </w:tc>
                      </w:tr>
                      <w:tr w:rsidR="00877612" w:rsidRPr="002570B2" w14:paraId="7C592AF6" w14:textId="77777777" w:rsidTr="00A9484F">
                        <w:trPr>
                          <w:cantSplit/>
                          <w:trHeight w:hRule="exact" w:val="576"/>
                          <w:jc w:val="center"/>
                        </w:trPr>
                        <w:tc>
                          <w:tcPr>
                            <w:tcW w:w="1109" w:type="dxa"/>
                            <w:tcBorders>
                              <w:top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18087817" w14:textId="77777777" w:rsidR="00877612" w:rsidRPr="009300C4" w:rsidRDefault="00877612" w:rsidP="00D73CDA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9300C4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3314" w:type="dxa"/>
                            <w:tcBorders>
                              <w:top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17F3BAFD" w14:textId="77777777" w:rsidR="00877612" w:rsidRPr="009300C4" w:rsidRDefault="00877612" w:rsidP="00D73CDA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bookmarkStart w:id="24" w:name="JobSiteName"/>
                            <w:r w:rsidRPr="009300C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[</w:t>
                            </w:r>
                            <w:proofErr w:type="spellStart"/>
                            <w:r w:rsidRPr="009300C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JobSiteName</w:t>
                            </w:r>
                            <w:proofErr w:type="spellEnd"/>
                            <w:r w:rsidRPr="009300C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]</w:t>
                            </w:r>
                            <w:bookmarkEnd w:id="24"/>
                          </w:p>
                        </w:tc>
                      </w:tr>
                      <w:tr w:rsidR="00877612" w:rsidRPr="002570B2" w14:paraId="60F5E471" w14:textId="77777777" w:rsidTr="00A9484F">
                        <w:trPr>
                          <w:cantSplit/>
                          <w:trHeight w:hRule="exact" w:val="276"/>
                          <w:jc w:val="center"/>
                        </w:trPr>
                        <w:tc>
                          <w:tcPr>
                            <w:tcW w:w="1109" w:type="dxa"/>
                            <w:vMerge w:val="restart"/>
                            <w:shd w:val="clear" w:color="auto" w:fill="FFFFFF"/>
                          </w:tcPr>
                          <w:p w14:paraId="03D22245" w14:textId="77777777" w:rsidR="00877612" w:rsidRPr="009300C4" w:rsidRDefault="00877612" w:rsidP="00A9484F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9300C4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Address</w:t>
                            </w:r>
                          </w:p>
                        </w:tc>
                        <w:tc>
                          <w:tcPr>
                            <w:tcW w:w="3314" w:type="dxa"/>
                            <w:shd w:val="clear" w:color="auto" w:fill="FFFFFF"/>
                          </w:tcPr>
                          <w:p w14:paraId="2F797122" w14:textId="77777777" w:rsidR="00877612" w:rsidRPr="009300C4" w:rsidRDefault="00877612" w:rsidP="00A9484F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bookmarkStart w:id="25" w:name="JobAddress1"/>
                            <w:r w:rsidRPr="009300C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[JobAddress1]</w:t>
                            </w:r>
                            <w:bookmarkEnd w:id="25"/>
                          </w:p>
                        </w:tc>
                      </w:tr>
                      <w:tr w:rsidR="00877612" w:rsidRPr="002570B2" w14:paraId="7250A72B" w14:textId="77777777" w:rsidTr="00A9484F">
                        <w:trPr>
                          <w:cantSplit/>
                          <w:trHeight w:hRule="exact" w:val="276"/>
                          <w:jc w:val="center"/>
                        </w:trPr>
                        <w:tc>
                          <w:tcPr>
                            <w:tcW w:w="1109" w:type="dxa"/>
                            <w:vMerge/>
                            <w:shd w:val="clear" w:color="auto" w:fill="FFFFFF"/>
                            <w:vAlign w:val="center"/>
                          </w:tcPr>
                          <w:p w14:paraId="54499AA4" w14:textId="77777777" w:rsidR="00877612" w:rsidRPr="009300C4" w:rsidRDefault="00877612" w:rsidP="00D73CDA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314" w:type="dxa"/>
                            <w:shd w:val="clear" w:color="auto" w:fill="FFFFFF"/>
                          </w:tcPr>
                          <w:p w14:paraId="26BE6C62" w14:textId="77777777" w:rsidR="00877612" w:rsidRPr="009300C4" w:rsidRDefault="00877612" w:rsidP="00A9484F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bookmarkStart w:id="26" w:name="JobAddress2"/>
                            <w:r w:rsidRPr="009300C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[JobAddress2]</w:t>
                            </w:r>
                            <w:bookmarkEnd w:id="26"/>
                          </w:p>
                        </w:tc>
                      </w:tr>
                      <w:tr w:rsidR="00877612" w:rsidRPr="002570B2" w14:paraId="7FBB8CA1" w14:textId="77777777" w:rsidTr="00A9484F">
                        <w:trPr>
                          <w:cantSplit/>
                          <w:trHeight w:hRule="exact" w:val="276"/>
                          <w:jc w:val="center"/>
                        </w:trPr>
                        <w:tc>
                          <w:tcPr>
                            <w:tcW w:w="1109" w:type="dxa"/>
                            <w:vMerge/>
                            <w:shd w:val="clear" w:color="auto" w:fill="FFFFFF"/>
                            <w:vAlign w:val="center"/>
                          </w:tcPr>
                          <w:p w14:paraId="1B2A05F9" w14:textId="77777777" w:rsidR="00877612" w:rsidRPr="009300C4" w:rsidRDefault="00877612" w:rsidP="00D73CDA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314" w:type="dxa"/>
                            <w:shd w:val="clear" w:color="auto" w:fill="FFFFFF"/>
                          </w:tcPr>
                          <w:p w14:paraId="3633E3EB" w14:textId="77777777" w:rsidR="00877612" w:rsidRPr="009300C4" w:rsidRDefault="00877612" w:rsidP="00A9484F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bookmarkStart w:id="27" w:name="JobAddress3"/>
                            <w:r w:rsidRPr="009300C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[JobAddress3]</w:t>
                            </w:r>
                            <w:bookmarkEnd w:id="27"/>
                          </w:p>
                        </w:tc>
                      </w:tr>
                      <w:tr w:rsidR="00877612" w:rsidRPr="002570B2" w14:paraId="665C707D" w14:textId="77777777" w:rsidTr="009E5E97">
                        <w:trPr>
                          <w:cantSplit/>
                          <w:trHeight w:hRule="exact" w:val="595"/>
                          <w:jc w:val="center"/>
                        </w:trPr>
                        <w:tc>
                          <w:tcPr>
                            <w:tcW w:w="1109" w:type="dxa"/>
                            <w:vMerge/>
                            <w:shd w:val="clear" w:color="auto" w:fill="FFFFFF"/>
                            <w:vAlign w:val="center"/>
                          </w:tcPr>
                          <w:p w14:paraId="590EE9A8" w14:textId="77777777" w:rsidR="00877612" w:rsidRPr="009300C4" w:rsidRDefault="00877612" w:rsidP="00D73CDA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314" w:type="dxa"/>
                            <w:shd w:val="clear" w:color="auto" w:fill="FFFFFF"/>
                          </w:tcPr>
                          <w:p w14:paraId="2C26C4E6" w14:textId="77777777" w:rsidR="00877612" w:rsidRPr="009300C4" w:rsidRDefault="00877612" w:rsidP="00A9484F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bookmarkStart w:id="28" w:name="JobPostCode"/>
                            <w:r w:rsidRPr="009300C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[</w:t>
                            </w:r>
                            <w:proofErr w:type="spellStart"/>
                            <w:r w:rsidRPr="009300C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JobPostCode</w:t>
                            </w:r>
                            <w:proofErr w:type="spellEnd"/>
                            <w:r w:rsidRPr="009300C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]</w:t>
                            </w:r>
                            <w:bookmarkEnd w:id="28"/>
                          </w:p>
                        </w:tc>
                      </w:tr>
                    </w:tbl>
                    <w:p w14:paraId="095E3836" w14:textId="77777777" w:rsidR="00877612" w:rsidRDefault="00877612" w:rsidP="000F0A48"/>
                  </w:txbxContent>
                </v:textbox>
                <w10:wrap anchorx="page" anchory="page"/>
              </v:roundrect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10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4"/>
      </w:tblGrid>
      <w:tr w:rsidR="0096336F" w:rsidRPr="00790EB6" w14:paraId="39E6ABB8" w14:textId="77777777" w:rsidTr="00167A27">
        <w:trPr>
          <w:trHeight w:val="2064"/>
        </w:trPr>
        <w:tc>
          <w:tcPr>
            <w:tcW w:w="2064" w:type="dxa"/>
            <w:vAlign w:val="center"/>
          </w:tcPr>
          <w:p w14:paraId="2896BD3E" w14:textId="77777777" w:rsidR="0096336F" w:rsidRPr="00790EB6" w:rsidRDefault="0096336F" w:rsidP="0096336F">
            <w:pPr>
              <w:rPr>
                <w:rFonts w:ascii="Arial" w:hAnsi="Arial" w:cs="Arial"/>
                <w:b/>
                <w:bCs/>
                <w:sz w:val="18"/>
              </w:rPr>
            </w:pPr>
            <w:bookmarkStart w:id="29" w:name="Logo"/>
            <w:r w:rsidRPr="00790EB6">
              <w:rPr>
                <w:rFonts w:ascii="Arial" w:hAnsi="Arial" w:cs="Arial"/>
                <w:b/>
                <w:bCs/>
                <w:sz w:val="18"/>
              </w:rPr>
              <w:t>[Logo]</w:t>
            </w:r>
            <w:bookmarkEnd w:id="29"/>
          </w:p>
        </w:tc>
      </w:tr>
    </w:tbl>
    <w:p w14:paraId="054DDCED" w14:textId="77777777" w:rsidR="000F0A48" w:rsidRPr="00790EB6" w:rsidRDefault="000F0A48" w:rsidP="000F0A48">
      <w:pPr>
        <w:jc w:val="center"/>
        <w:rPr>
          <w:rFonts w:ascii="Arial" w:hAnsi="Arial" w:cs="Arial"/>
          <w:b/>
          <w:bCs/>
          <w:sz w:val="18"/>
        </w:rPr>
      </w:pPr>
    </w:p>
    <w:p w14:paraId="172133FC" w14:textId="2DC7A7BE" w:rsidR="000F0A48" w:rsidRPr="00790EB6" w:rsidRDefault="000F0A48" w:rsidP="000F0A48">
      <w:pPr>
        <w:jc w:val="center"/>
        <w:rPr>
          <w:rFonts w:ascii="Arial" w:hAnsi="Arial" w:cs="Arial"/>
          <w:b/>
          <w:bCs/>
          <w:sz w:val="18"/>
        </w:rPr>
      </w:pPr>
    </w:p>
    <w:p w14:paraId="6FD413C0" w14:textId="77777777" w:rsidR="000F0A48" w:rsidRPr="00790EB6" w:rsidRDefault="000F0A48" w:rsidP="000F0A48">
      <w:pPr>
        <w:jc w:val="center"/>
        <w:rPr>
          <w:rFonts w:ascii="Arial" w:hAnsi="Arial" w:cs="Arial"/>
          <w:b/>
          <w:bCs/>
          <w:sz w:val="18"/>
        </w:rPr>
      </w:pPr>
    </w:p>
    <w:p w14:paraId="36069859" w14:textId="77777777" w:rsidR="000F0A48" w:rsidRPr="00790EB6" w:rsidRDefault="000F0A48" w:rsidP="000F0A48">
      <w:pPr>
        <w:rPr>
          <w:rFonts w:ascii="Arial" w:hAnsi="Arial" w:cs="Arial"/>
          <w:b/>
          <w:bCs/>
          <w:sz w:val="12"/>
        </w:rPr>
      </w:pPr>
    </w:p>
    <w:p w14:paraId="360F61E1" w14:textId="690EB231" w:rsidR="000F0A48" w:rsidRPr="00790EB6" w:rsidRDefault="000F0A48" w:rsidP="000F0A48">
      <w:pPr>
        <w:jc w:val="center"/>
        <w:rPr>
          <w:rFonts w:ascii="Arial" w:hAnsi="Arial" w:cs="Arial"/>
          <w:b/>
          <w:bCs/>
          <w:sz w:val="18"/>
        </w:rPr>
      </w:pPr>
      <w:r w:rsidRPr="00790EB6">
        <w:rPr>
          <w:rFonts w:ascii="Arial" w:hAnsi="Arial" w:cs="Arial"/>
          <w:b/>
          <w:bCs/>
          <w:sz w:val="18"/>
        </w:rPr>
        <w:t>working with</w:t>
      </w:r>
    </w:p>
    <w:p w14:paraId="072ABC86" w14:textId="4DDC179D" w:rsidR="000F0A48" w:rsidRPr="00790EB6" w:rsidRDefault="000F0A48" w:rsidP="000F0A48">
      <w:pPr>
        <w:rPr>
          <w:rFonts w:ascii="Arial" w:hAnsi="Arial" w:cs="Arial"/>
        </w:rPr>
      </w:pPr>
    </w:p>
    <w:p w14:paraId="0D8F149C" w14:textId="1D5B06A3" w:rsidR="00316565" w:rsidRPr="00790EB6" w:rsidRDefault="008743BF" w:rsidP="000F0A48">
      <w:pPr>
        <w:rPr>
          <w:rFonts w:ascii="Arial" w:hAnsi="Arial" w:cs="Arial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40B8B035" wp14:editId="47803AC2">
                <wp:simplePos x="0" y="0"/>
                <wp:positionH relativeFrom="page">
                  <wp:posOffset>6476365</wp:posOffset>
                </wp:positionH>
                <wp:positionV relativeFrom="page">
                  <wp:posOffset>4220845</wp:posOffset>
                </wp:positionV>
                <wp:extent cx="4002405" cy="2894330"/>
                <wp:effectExtent l="0" t="0" r="17145" b="20320"/>
                <wp:wrapNone/>
                <wp:docPr id="5" name="Rectangle: Rounded Corners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02405" cy="2894330"/>
                        </a:xfrm>
                        <a:prstGeom prst="roundRect">
                          <a:avLst>
                            <a:gd name="adj" fmla="val 5315"/>
                          </a:avLst>
                        </a:prstGeom>
                        <a:solidFill>
                          <a:srgbClr val="A5A5A5"/>
                        </a:solidFill>
                        <a:ln w="25400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84CB99A" w14:textId="77777777" w:rsidR="008743BF" w:rsidRDefault="008743BF" w:rsidP="008743BF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tbl>
                            <w:tblPr>
                              <w:tblW w:w="5955" w:type="dxa"/>
                              <w:tblInd w:w="142" w:type="dxa"/>
                              <w:tblBorders>
                                <w:bottom w:val="single" w:sz="4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503"/>
                              <w:gridCol w:w="1616"/>
                              <w:gridCol w:w="1309"/>
                              <w:gridCol w:w="80"/>
                              <w:gridCol w:w="1447"/>
                            </w:tblGrid>
                            <w:tr w:rsidR="008743BF" w14:paraId="750E5D33" w14:textId="77777777" w:rsidTr="002D2740">
                              <w:trPr>
                                <w:cantSplit/>
                                <w:trHeight w:val="283"/>
                              </w:trPr>
                              <w:tc>
                                <w:tcPr>
                                  <w:tcW w:w="5955" w:type="dxa"/>
                                  <w:gridSpan w:val="5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  <w:hideMark/>
                                </w:tcPr>
                                <w:p w14:paraId="0278F2FC" w14:textId="77777777" w:rsidR="008743BF" w:rsidRDefault="008743BF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  <w:t xml:space="preserve">DETAILS OF WORK CARRIED OUT </w:t>
                                  </w:r>
                                </w:p>
                              </w:tc>
                            </w:tr>
                            <w:tr w:rsidR="008743BF" w14:paraId="76724EAC" w14:textId="77777777" w:rsidTr="002D2740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4428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431A5B73" w14:textId="75247DFF" w:rsidR="008743BF" w:rsidRDefault="008743BF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27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65332729" w14:textId="28E50604" w:rsidR="008743BF" w:rsidRDefault="008743BF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8743BF" w14:paraId="66F0401B" w14:textId="77777777" w:rsidTr="002D2740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4428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1A410337" w14:textId="4513BD55" w:rsidR="008743BF" w:rsidRDefault="008743BF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27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4B2509A8" w14:textId="1402A8D5" w:rsidR="008743BF" w:rsidRDefault="008743BF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8743BF" w14:paraId="0B24BF20" w14:textId="77777777" w:rsidTr="002D2740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4428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29D82FFD" w14:textId="3F347B3D" w:rsidR="008743BF" w:rsidRDefault="00080EEC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Certificate Type:</w:t>
                                  </w:r>
                                </w:p>
                              </w:tc>
                              <w:tc>
                                <w:tcPr>
                                  <w:tcW w:w="1527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65B5D121" w14:textId="5ABA3364" w:rsidR="008743BF" w:rsidRDefault="000F7807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bookmarkStart w:id="30" w:name="CertType"/>
                                  <w:r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 xml:space="preserve">  </w:t>
                                  </w:r>
                                  <w:bookmarkEnd w:id="30"/>
                                </w:p>
                              </w:tc>
                            </w:tr>
                            <w:tr w:rsidR="008743BF" w14:paraId="6B64EE24" w14:textId="77777777" w:rsidTr="002D2740">
                              <w:trPr>
                                <w:cantSplit/>
                                <w:trHeight w:val="284"/>
                              </w:trPr>
                              <w:tc>
                                <w:tcPr>
                                  <w:tcW w:w="5955" w:type="dxa"/>
                                  <w:gridSpan w:val="5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  <w:hideMark/>
                                </w:tcPr>
                                <w:p w14:paraId="1BC4E3D4" w14:textId="77777777" w:rsidR="008743BF" w:rsidRDefault="008743BF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 xml:space="preserve">COMO Detectors Identified: </w:t>
                                  </w:r>
                                  <w:bookmarkStart w:id="31" w:name="COMO"/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[COMO]</w:t>
                                  </w:r>
                                  <w:bookmarkEnd w:id="31"/>
                                </w:p>
                              </w:tc>
                            </w:tr>
                            <w:tr w:rsidR="008743BF" w14:paraId="10F32AC6" w14:textId="77777777" w:rsidTr="002D2740">
                              <w:trPr>
                                <w:cantSplit/>
                                <w:trHeight w:val="284"/>
                              </w:trPr>
                              <w:tc>
                                <w:tcPr>
                                  <w:tcW w:w="5955" w:type="dxa"/>
                                  <w:gridSpan w:val="5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  <w:hideMark/>
                                </w:tcPr>
                                <w:p w14:paraId="1A10C8C7" w14:textId="77777777" w:rsidR="008743BF" w:rsidRDefault="008743BF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 xml:space="preserve">Smoke Detectors </w:t>
                                  </w:r>
                                  <w:proofErr w:type="gramStart"/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Identified:</w:t>
                                  </w:r>
                                  <w:bookmarkStart w:id="32" w:name="SMOKE"/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proofErr w:type="gramEnd"/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Smoke]</w:t>
                                  </w:r>
                                  <w:bookmarkEnd w:id="32"/>
                                </w:p>
                              </w:tc>
                            </w:tr>
                            <w:tr w:rsidR="008743BF" w14:paraId="18218057" w14:textId="77777777" w:rsidTr="002D2740">
                              <w:trPr>
                                <w:cantSplit/>
                                <w:trHeight w:hRule="exact" w:val="318"/>
                              </w:trPr>
                              <w:tc>
                                <w:tcPr>
                                  <w:tcW w:w="4428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  <w:hideMark/>
                                </w:tcPr>
                                <w:p w14:paraId="5BBCB569" w14:textId="77777777" w:rsidR="008743BF" w:rsidRDefault="008743BF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Safety Record issued by:</w:t>
                                  </w:r>
                                  <w:proofErr w:type="gramStart"/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 xml:space="preserve">   </w:t>
                                  </w:r>
                                  <w:bookmarkStart w:id="33" w:name="Engineer"/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proofErr w:type="gramEnd"/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Engineer]</w:t>
                                  </w:r>
                                  <w:bookmarkEnd w:id="33"/>
                                </w:p>
                              </w:tc>
                              <w:tc>
                                <w:tcPr>
                                  <w:tcW w:w="1527" w:type="dxa"/>
                                  <w:gridSpan w:val="2"/>
                                  <w:vMerge w:val="restar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  <w:hideMark/>
                                </w:tcPr>
                                <w:p w14:paraId="718861EC" w14:textId="0F436E24" w:rsidR="008743BF" w:rsidRDefault="008743BF">
                                  <w:pPr>
                                    <w:pStyle w:val="Heading6"/>
                                    <w:jc w:val="left"/>
                                    <w:rPr>
                                      <w:color w:val="auto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8743BF" w14:paraId="70DD8A4E" w14:textId="77777777" w:rsidTr="002D2740">
                              <w:trPr>
                                <w:cantSplit/>
                                <w:trHeight w:val="391"/>
                              </w:trPr>
                              <w:tc>
                                <w:tcPr>
                                  <w:tcW w:w="4428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  <w:hideMark/>
                                </w:tcPr>
                                <w:p w14:paraId="584548C5" w14:textId="77777777" w:rsidR="008743BF" w:rsidRDefault="008743BF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Gas Safe ID Number</w:t>
                                  </w:r>
                                  <w:proofErr w:type="gramStart"/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 xml:space="preserve">:  </w:t>
                                  </w:r>
                                  <w:bookmarkStart w:id="34" w:name="GasSafeIDNo"/>
                                  <w:r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proofErr w:type="spellStart"/>
                                  <w:proofErr w:type="gramEnd"/>
                                  <w:r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>GasSafeIDNo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34"/>
                                </w:p>
                              </w:tc>
                              <w:tc>
                                <w:tcPr>
                                  <w:tcW w:w="1527" w:type="dxa"/>
                                  <w:gridSpan w:val="2"/>
                                  <w:vMerge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5058C1F" w14:textId="77777777" w:rsidR="008743BF" w:rsidRDefault="008743BF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8743BF" w14:paraId="3B94BD5A" w14:textId="77777777" w:rsidTr="002D2740">
                              <w:trPr>
                                <w:cantSplit/>
                                <w:trHeight w:val="284"/>
                              </w:trPr>
                              <w:tc>
                                <w:tcPr>
                                  <w:tcW w:w="5955" w:type="dxa"/>
                                  <w:gridSpan w:val="5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  <w:hideMark/>
                                </w:tcPr>
                                <w:p w14:paraId="7E0FB4B7" w14:textId="77777777" w:rsidR="008743BF" w:rsidRDefault="008743BF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Print Name</w:t>
                                  </w:r>
                                  <w:proofErr w:type="gramStart"/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 xml:space="preserve">:  </w:t>
                                  </w:r>
                                  <w:bookmarkStart w:id="35" w:name="JobCustomerName"/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proofErr w:type="spellStart"/>
                                  <w:proofErr w:type="gramEnd"/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JobCustomerName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35"/>
                                </w:p>
                              </w:tc>
                            </w:tr>
                            <w:tr w:rsidR="008743BF" w14:paraId="12B89C99" w14:textId="77777777" w:rsidTr="002D2740">
                              <w:trPr>
                                <w:cantSplit/>
                                <w:trHeight w:hRule="exact" w:val="397"/>
                              </w:trPr>
                              <w:tc>
                                <w:tcPr>
                                  <w:tcW w:w="311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  <w:hideMark/>
                                </w:tcPr>
                                <w:p w14:paraId="5430FCB0" w14:textId="77777777" w:rsidR="008743BF" w:rsidRDefault="008743BF">
                                  <w:pPr>
                                    <w:keepNext/>
                                    <w:spacing w:line="276" w:lineRule="auto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Date appliance(s)/flue(s) checked:</w:t>
                                  </w:r>
                                  <w:proofErr w:type="gramStart"/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 xml:space="preserve">   </w:t>
                                  </w:r>
                                  <w:bookmarkStart w:id="36" w:name="VisitDate2"/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proofErr w:type="gramEnd"/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VisitDate2]</w:t>
                                  </w:r>
                                  <w:bookmarkEnd w:id="36"/>
                                </w:p>
                              </w:tc>
                              <w:tc>
                                <w:tcPr>
                                  <w:tcW w:w="2836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  <w:hideMark/>
                                </w:tcPr>
                                <w:p w14:paraId="765AC15A" w14:textId="77777777" w:rsidR="008743BF" w:rsidRDefault="008743BF">
                                  <w:pPr>
                                    <w:keepNext/>
                                    <w:spacing w:line="276" w:lineRule="auto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 xml:space="preserve">Next Service Due: </w:t>
                                  </w:r>
                                  <w:bookmarkStart w:id="37" w:name="NextServiceDue"/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NextServiceDue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 xml:space="preserve">]  </w:t>
                                  </w:r>
                                  <w:bookmarkEnd w:id="37"/>
                                </w:p>
                              </w:tc>
                            </w:tr>
                            <w:tr w:rsidR="008743BF" w14:paraId="789D96EF" w14:textId="77777777" w:rsidTr="002D2740">
                              <w:trPr>
                                <w:cantSplit/>
                                <w:trHeight w:hRule="exact" w:val="1089"/>
                              </w:trPr>
                              <w:tc>
                                <w:tcPr>
                                  <w:tcW w:w="150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  <w:hideMark/>
                                </w:tcPr>
                                <w:p w14:paraId="4F5C59A5" w14:textId="77777777" w:rsidR="008743BF" w:rsidRDefault="008743BF">
                                  <w:pPr>
                                    <w:keepNext/>
                                    <w:spacing w:line="276" w:lineRule="auto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Engineer Signature: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  <w:hideMark/>
                                </w:tcPr>
                                <w:p w14:paraId="24E7F465" w14:textId="77777777" w:rsidR="008743BF" w:rsidRDefault="008743BF">
                                  <w:pPr>
                                    <w:keepNext/>
                                    <w:spacing w:line="276" w:lineRule="auto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bookmarkStart w:id="38" w:name="EngineerSignature"/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EngineerSignature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38"/>
                                </w:p>
                              </w:tc>
                              <w:tc>
                                <w:tcPr>
                                  <w:tcW w:w="13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  <w:hideMark/>
                                </w:tcPr>
                                <w:p w14:paraId="71979E48" w14:textId="77777777" w:rsidR="008743BF" w:rsidRDefault="008743BF">
                                  <w:pPr>
                                    <w:keepNext/>
                                    <w:spacing w:line="276" w:lineRule="auto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Customer Signature:</w:t>
                                  </w:r>
                                </w:p>
                              </w:tc>
                              <w:tc>
                                <w:tcPr>
                                  <w:tcW w:w="144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  <w:hideMark/>
                                </w:tcPr>
                                <w:p w14:paraId="60A016F5" w14:textId="77777777" w:rsidR="008743BF" w:rsidRDefault="008743BF">
                                  <w:pPr>
                                    <w:keepNext/>
                                    <w:spacing w:line="276" w:lineRule="auto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bookmarkStart w:id="39" w:name="CustomerSignature"/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CustomerSignature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39"/>
                                </w:p>
                              </w:tc>
                            </w:tr>
                          </w:tbl>
                          <w:p w14:paraId="50B4382C" w14:textId="77777777" w:rsidR="008743BF" w:rsidRDefault="008743BF" w:rsidP="008743BF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B8B035" id="Rectangle: Rounded Corners 5" o:spid="_x0000_s1029" style="position:absolute;margin-left:509.95pt;margin-top:332.35pt;width:315.15pt;height:227.9pt;z-index:25166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arcsize="348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" fillcolor="#a5a5a5" strokeweight="2pt">
                <v:textbox inset="0,0,0,0">
                  <w:txbxContent>
                    <w:p w14:paraId="084CB99A" w14:textId="77777777" w:rsidR="008743BF" w:rsidRDefault="008743BF" w:rsidP="008743BF">
                      <w:pPr>
                        <w:rPr>
                          <w:sz w:val="8"/>
                          <w:szCs w:val="8"/>
                        </w:rPr>
                      </w:pPr>
                    </w:p>
                    <w:tbl>
                      <w:tblPr>
                        <w:tblW w:w="5955" w:type="dxa"/>
                        <w:tblInd w:w="142" w:type="dxa"/>
                        <w:tblBorders>
                          <w:bottom w:val="single" w:sz="4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503"/>
                        <w:gridCol w:w="1616"/>
                        <w:gridCol w:w="1309"/>
                        <w:gridCol w:w="80"/>
                        <w:gridCol w:w="1447"/>
                      </w:tblGrid>
                      <w:tr w:rsidR="008743BF" w14:paraId="750E5D33" w14:textId="77777777" w:rsidTr="002D2740">
                        <w:trPr>
                          <w:cantSplit/>
                          <w:trHeight w:val="283"/>
                        </w:trPr>
                        <w:tc>
                          <w:tcPr>
                            <w:tcW w:w="5955" w:type="dxa"/>
                            <w:gridSpan w:val="5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  <w:hideMark/>
                          </w:tcPr>
                          <w:p w14:paraId="0278F2FC" w14:textId="77777777" w:rsidR="008743BF" w:rsidRDefault="008743BF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DETAILS OF WORK CARRIED OUT </w:t>
                            </w:r>
                          </w:p>
                        </w:tc>
                      </w:tr>
                      <w:tr w:rsidR="008743BF" w14:paraId="76724EAC" w14:textId="77777777" w:rsidTr="002D2740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4428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431A5B73" w14:textId="75247DFF" w:rsidR="008743BF" w:rsidRDefault="008743BF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527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65332729" w14:textId="28E50604" w:rsidR="008743BF" w:rsidRDefault="008743BF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8743BF" w14:paraId="66F0401B" w14:textId="77777777" w:rsidTr="002D2740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4428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1A410337" w14:textId="4513BD55" w:rsidR="008743BF" w:rsidRDefault="008743BF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527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4B2509A8" w14:textId="1402A8D5" w:rsidR="008743BF" w:rsidRDefault="008743BF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8743BF" w14:paraId="0B24BF20" w14:textId="77777777" w:rsidTr="002D2740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4428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29D82FFD" w14:textId="3F347B3D" w:rsidR="008743BF" w:rsidRDefault="00080EEC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Certificate Type:</w:t>
                            </w:r>
                          </w:p>
                        </w:tc>
                        <w:tc>
                          <w:tcPr>
                            <w:tcW w:w="1527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65B5D121" w14:textId="5ABA3364" w:rsidR="008743BF" w:rsidRDefault="000F7807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</w:pPr>
                            <w:bookmarkStart w:id="40" w:name="CertType"/>
                            <w:r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 xml:space="preserve">  </w:t>
                            </w:r>
                            <w:bookmarkEnd w:id="40"/>
                          </w:p>
                        </w:tc>
                      </w:tr>
                      <w:tr w:rsidR="008743BF" w14:paraId="6B64EE24" w14:textId="77777777" w:rsidTr="002D2740">
                        <w:trPr>
                          <w:cantSplit/>
                          <w:trHeight w:val="284"/>
                        </w:trPr>
                        <w:tc>
                          <w:tcPr>
                            <w:tcW w:w="5955" w:type="dxa"/>
                            <w:gridSpan w:val="5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  <w:hideMark/>
                          </w:tcPr>
                          <w:p w14:paraId="1BC4E3D4" w14:textId="77777777" w:rsidR="008743BF" w:rsidRDefault="008743BF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COMO Detectors Identified: </w:t>
                            </w:r>
                            <w:bookmarkStart w:id="41" w:name="COMO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[COMO]</w:t>
                            </w:r>
                            <w:bookmarkEnd w:id="41"/>
                          </w:p>
                        </w:tc>
                      </w:tr>
                      <w:tr w:rsidR="008743BF" w14:paraId="10F32AC6" w14:textId="77777777" w:rsidTr="002D2740">
                        <w:trPr>
                          <w:cantSplit/>
                          <w:trHeight w:val="284"/>
                        </w:trPr>
                        <w:tc>
                          <w:tcPr>
                            <w:tcW w:w="5955" w:type="dxa"/>
                            <w:gridSpan w:val="5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  <w:hideMark/>
                          </w:tcPr>
                          <w:p w14:paraId="1A10C8C7" w14:textId="77777777" w:rsidR="008743BF" w:rsidRDefault="008743BF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Smoke Detectors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Identified:</w:t>
                            </w:r>
                            <w:bookmarkStart w:id="42" w:name="SMOKE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Smoke]</w:t>
                            </w:r>
                            <w:bookmarkEnd w:id="42"/>
                          </w:p>
                        </w:tc>
                      </w:tr>
                      <w:tr w:rsidR="008743BF" w14:paraId="18218057" w14:textId="77777777" w:rsidTr="002D2740">
                        <w:trPr>
                          <w:cantSplit/>
                          <w:trHeight w:hRule="exact" w:val="318"/>
                        </w:trPr>
                        <w:tc>
                          <w:tcPr>
                            <w:tcW w:w="4428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  <w:hideMark/>
                          </w:tcPr>
                          <w:p w14:paraId="5BBCB569" w14:textId="77777777" w:rsidR="008743BF" w:rsidRDefault="008743BF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Safety Record issued by: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  </w:t>
                            </w:r>
                            <w:bookmarkStart w:id="43" w:name="Engineer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Engineer]</w:t>
                            </w:r>
                            <w:bookmarkEnd w:id="43"/>
                          </w:p>
                        </w:tc>
                        <w:tc>
                          <w:tcPr>
                            <w:tcW w:w="1527" w:type="dxa"/>
                            <w:gridSpan w:val="2"/>
                            <w:vMerge w:val="restar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  <w:hideMark/>
                          </w:tcPr>
                          <w:p w14:paraId="718861EC" w14:textId="0F436E24" w:rsidR="008743BF" w:rsidRDefault="008743BF">
                            <w:pPr>
                              <w:pStyle w:val="Heading6"/>
                              <w:jc w:val="left"/>
                              <w:rPr>
                                <w:color w:val="auto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8743BF" w14:paraId="70DD8A4E" w14:textId="77777777" w:rsidTr="002D2740">
                        <w:trPr>
                          <w:cantSplit/>
                          <w:trHeight w:val="391"/>
                        </w:trPr>
                        <w:tc>
                          <w:tcPr>
                            <w:tcW w:w="4428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  <w:hideMark/>
                          </w:tcPr>
                          <w:p w14:paraId="584548C5" w14:textId="77777777" w:rsidR="008743BF" w:rsidRDefault="008743BF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Gas Safe ID Number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:  </w:t>
                            </w:r>
                            <w:bookmarkStart w:id="44" w:name="GasSafeIDNo"/>
                            <w:r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>[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>GasSafeIDNo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>]</w:t>
                            </w:r>
                            <w:bookmarkEnd w:id="44"/>
                          </w:p>
                        </w:tc>
                        <w:tc>
                          <w:tcPr>
                            <w:tcW w:w="1527" w:type="dxa"/>
                            <w:gridSpan w:val="2"/>
                            <w:vMerge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75058C1F" w14:textId="77777777" w:rsidR="008743BF" w:rsidRDefault="008743B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8743BF" w14:paraId="3B94BD5A" w14:textId="77777777" w:rsidTr="002D2740">
                        <w:trPr>
                          <w:cantSplit/>
                          <w:trHeight w:val="284"/>
                        </w:trPr>
                        <w:tc>
                          <w:tcPr>
                            <w:tcW w:w="5955" w:type="dxa"/>
                            <w:gridSpan w:val="5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  <w:hideMark/>
                          </w:tcPr>
                          <w:p w14:paraId="7E0FB4B7" w14:textId="77777777" w:rsidR="008743BF" w:rsidRDefault="008743BF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Print Name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:  </w:t>
                            </w:r>
                            <w:bookmarkStart w:id="45" w:name="JobCustomerName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[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JobCustomerName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]</w:t>
                            </w:r>
                            <w:bookmarkEnd w:id="45"/>
                          </w:p>
                        </w:tc>
                      </w:tr>
                      <w:tr w:rsidR="008743BF" w14:paraId="12B89C99" w14:textId="77777777" w:rsidTr="002D2740">
                        <w:trPr>
                          <w:cantSplit/>
                          <w:trHeight w:hRule="exact" w:val="397"/>
                        </w:trPr>
                        <w:tc>
                          <w:tcPr>
                            <w:tcW w:w="3119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  <w:hideMark/>
                          </w:tcPr>
                          <w:p w14:paraId="5430FCB0" w14:textId="77777777" w:rsidR="008743BF" w:rsidRDefault="008743BF">
                            <w:pPr>
                              <w:keepNext/>
                              <w:spacing w:line="276" w:lineRule="auto"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Date appliance(s)/flue(s) checked: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  </w:t>
                            </w:r>
                            <w:bookmarkStart w:id="46" w:name="VisitDate2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VisitDate2]</w:t>
                            </w:r>
                            <w:bookmarkEnd w:id="46"/>
                          </w:p>
                        </w:tc>
                        <w:tc>
                          <w:tcPr>
                            <w:tcW w:w="2836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  <w:hideMark/>
                          </w:tcPr>
                          <w:p w14:paraId="765AC15A" w14:textId="77777777" w:rsidR="008743BF" w:rsidRDefault="008743BF">
                            <w:pPr>
                              <w:keepNext/>
                              <w:spacing w:line="276" w:lineRule="auto"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Next Service Due: </w:t>
                            </w:r>
                            <w:bookmarkStart w:id="47" w:name="NextServiceDue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NextServiceDue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]  </w:t>
                            </w:r>
                            <w:bookmarkEnd w:id="47"/>
                          </w:p>
                        </w:tc>
                      </w:tr>
                      <w:tr w:rsidR="008743BF" w14:paraId="789D96EF" w14:textId="77777777" w:rsidTr="002D2740">
                        <w:trPr>
                          <w:cantSplit/>
                          <w:trHeight w:hRule="exact" w:val="1089"/>
                        </w:trPr>
                        <w:tc>
                          <w:tcPr>
                            <w:tcW w:w="150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  <w:hideMark/>
                          </w:tcPr>
                          <w:p w14:paraId="4F5C59A5" w14:textId="77777777" w:rsidR="008743BF" w:rsidRDefault="008743BF">
                            <w:pPr>
                              <w:keepNext/>
                              <w:spacing w:line="276" w:lineRule="auto"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Engineer Signature:</w:t>
                            </w:r>
                          </w:p>
                        </w:tc>
                        <w:tc>
                          <w:tcPr>
                            <w:tcW w:w="16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  <w:hideMark/>
                          </w:tcPr>
                          <w:p w14:paraId="24E7F465" w14:textId="77777777" w:rsidR="008743BF" w:rsidRDefault="008743BF">
                            <w:pPr>
                              <w:keepNext/>
                              <w:spacing w:line="276" w:lineRule="auto"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bookmarkStart w:id="48" w:name="EngineerSignature"/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EngineerSignature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]</w:t>
                            </w:r>
                            <w:bookmarkEnd w:id="48"/>
                          </w:p>
                        </w:tc>
                        <w:tc>
                          <w:tcPr>
                            <w:tcW w:w="1389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  <w:hideMark/>
                          </w:tcPr>
                          <w:p w14:paraId="71979E48" w14:textId="77777777" w:rsidR="008743BF" w:rsidRDefault="008743BF">
                            <w:pPr>
                              <w:keepNext/>
                              <w:spacing w:line="276" w:lineRule="auto"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Customer Signature:</w:t>
                            </w:r>
                          </w:p>
                        </w:tc>
                        <w:tc>
                          <w:tcPr>
                            <w:tcW w:w="144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  <w:hideMark/>
                          </w:tcPr>
                          <w:p w14:paraId="60A016F5" w14:textId="77777777" w:rsidR="008743BF" w:rsidRDefault="008743BF">
                            <w:pPr>
                              <w:keepNext/>
                              <w:spacing w:line="276" w:lineRule="auto"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bookmarkStart w:id="49" w:name="CustomerSignature"/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CustomerSignature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]</w:t>
                            </w:r>
                            <w:bookmarkEnd w:id="49"/>
                          </w:p>
                        </w:tc>
                      </w:tr>
                    </w:tbl>
                    <w:p w14:paraId="50B4382C" w14:textId="77777777" w:rsidR="008743BF" w:rsidRDefault="008743BF" w:rsidP="008743BF"/>
                  </w:txbxContent>
                </v:textbox>
                <w10:wrap anchorx="page" anchory="page"/>
              </v:roundrect>
            </w:pict>
          </mc:Fallback>
        </mc:AlternateContent>
      </w:r>
      <w:r w:rsidR="006D4745" w:rsidRPr="00790EB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A73E0F2" wp14:editId="57BA5589">
                <wp:simplePos x="0" y="0"/>
                <wp:positionH relativeFrom="page">
                  <wp:posOffset>211455</wp:posOffset>
                </wp:positionH>
                <wp:positionV relativeFrom="page">
                  <wp:posOffset>2129790</wp:posOffset>
                </wp:positionV>
                <wp:extent cx="10271125" cy="2080260"/>
                <wp:effectExtent l="0" t="0" r="15875" b="15240"/>
                <wp:wrapNone/>
                <wp:docPr id="4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71125" cy="2080260"/>
                        </a:xfrm>
                        <a:prstGeom prst="roundRect">
                          <a:avLst>
                            <a:gd name="adj" fmla="val 5111"/>
                          </a:avLst>
                        </a:prstGeom>
                        <a:solidFill>
                          <a:srgbClr val="A5A5A5"/>
                        </a:solidFill>
                        <a:ln w="25400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15904" w:type="dxa"/>
                              <w:tblInd w:w="170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417"/>
                              <w:gridCol w:w="1592"/>
                              <w:gridCol w:w="888"/>
                              <w:gridCol w:w="1186"/>
                              <w:gridCol w:w="1984"/>
                              <w:gridCol w:w="1418"/>
                              <w:gridCol w:w="1701"/>
                              <w:gridCol w:w="1417"/>
                              <w:gridCol w:w="993"/>
                              <w:gridCol w:w="1134"/>
                              <w:gridCol w:w="1790"/>
                              <w:gridCol w:w="1328"/>
                              <w:gridCol w:w="56"/>
                            </w:tblGrid>
                            <w:tr w:rsidR="00976332" w:rsidRPr="005443D9" w14:paraId="26781430" w14:textId="77777777" w:rsidTr="0077032C">
                              <w:trPr>
                                <w:cantSplit/>
                                <w:trHeight w:hRule="exact" w:val="227"/>
                              </w:trPr>
                              <w:tc>
                                <w:tcPr>
                                  <w:tcW w:w="15904" w:type="dxa"/>
                                  <w:gridSpan w:val="13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5D83DB11" w14:textId="77777777" w:rsidR="00976332" w:rsidRPr="00CB1A1A" w:rsidRDefault="00976332" w:rsidP="0097633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CB1A1A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APPLIANCE DETAILS</w:t>
                                  </w:r>
                                </w:p>
                              </w:tc>
                            </w:tr>
                            <w:tr w:rsidR="00976332" w:rsidRPr="000C247C" w14:paraId="0B3A3809" w14:textId="77777777" w:rsidTr="00657EBF">
                              <w:trPr>
                                <w:cantSplit/>
                                <w:trHeight w:hRule="exact" w:val="397"/>
                              </w:trPr>
                              <w:tc>
                                <w:tcPr>
                                  <w:tcW w:w="417" w:type="dxa"/>
                                  <w:shd w:val="clear" w:color="auto" w:fill="FFFFFF"/>
                                  <w:vAlign w:val="center"/>
                                </w:tcPr>
                                <w:p w14:paraId="67AB3653" w14:textId="77777777" w:rsidR="00976332" w:rsidRPr="000C247C" w:rsidRDefault="00976332" w:rsidP="00976332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80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2E4FF388" w14:textId="77777777" w:rsidR="00976332" w:rsidRPr="000C247C" w:rsidRDefault="00976332" w:rsidP="0097633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0C247C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Location</w:t>
                                  </w:r>
                                </w:p>
                              </w:tc>
                              <w:tc>
                                <w:tcPr>
                                  <w:tcW w:w="3170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4C3E7907" w14:textId="77777777" w:rsidR="00976332" w:rsidRPr="000C247C" w:rsidRDefault="00976332" w:rsidP="0097633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0C247C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Appliance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/Fuel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 xml:space="preserve"> type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shd w:val="clear" w:color="auto" w:fill="FFFFFF"/>
                                  <w:vAlign w:val="center"/>
                                </w:tcPr>
                                <w:p w14:paraId="13B5EC78" w14:textId="77777777" w:rsidR="00976332" w:rsidRPr="000C247C" w:rsidRDefault="00976332" w:rsidP="0097633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0C247C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Make</w:t>
                                  </w:r>
                                </w:p>
                              </w:tc>
                              <w:tc>
                                <w:tcPr>
                                  <w:tcW w:w="3118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453D72CA" w14:textId="3D49E8D8" w:rsidR="00976332" w:rsidRPr="000C247C" w:rsidRDefault="00976332" w:rsidP="0097633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0C247C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Model</w:t>
                                  </w:r>
                                  <w:r w:rsidR="00657EBF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 xml:space="preserve"> / Serial Number</w:t>
                                  </w:r>
                                </w:p>
                              </w:tc>
                              <w:tc>
                                <w:tcPr>
                                  <w:tcW w:w="2127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616975E3" w14:textId="77777777" w:rsidR="00976332" w:rsidRPr="000C247C" w:rsidRDefault="00976332" w:rsidP="0097633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0C247C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Landlord’s appliance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shd w:val="clear" w:color="auto" w:fill="FFFFFF"/>
                                  <w:vAlign w:val="center"/>
                                </w:tcPr>
                                <w:p w14:paraId="25DC82BF" w14:textId="77777777" w:rsidR="00976332" w:rsidRPr="000C247C" w:rsidRDefault="00976332" w:rsidP="0097633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0C247C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Appliance Serviced Or inspected</w:t>
                                  </w:r>
                                </w:p>
                              </w:tc>
                              <w:tc>
                                <w:tcPr>
                                  <w:tcW w:w="1384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1790A7D7" w14:textId="77777777" w:rsidR="00976332" w:rsidRPr="000C247C" w:rsidRDefault="00976332" w:rsidP="0097633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0C247C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Appliance Safe</w:t>
                                  </w:r>
                                </w:p>
                                <w:p w14:paraId="23839D67" w14:textId="77777777" w:rsidR="00976332" w:rsidRPr="000C247C" w:rsidRDefault="00976332" w:rsidP="0097633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976332" w:rsidRPr="000C247C" w14:paraId="28E00F89" w14:textId="77777777" w:rsidTr="006B14B1">
                              <w:trPr>
                                <w:cantSplit/>
                                <w:trHeight w:hRule="exact" w:val="227"/>
                              </w:trPr>
                              <w:tc>
                                <w:tcPr>
                                  <w:tcW w:w="417" w:type="dxa"/>
                                  <w:shd w:val="clear" w:color="auto" w:fill="FFFFFF"/>
                                  <w:vAlign w:val="center"/>
                                </w:tcPr>
                                <w:p w14:paraId="53846CE9" w14:textId="77777777" w:rsidR="00976332" w:rsidRPr="000C247C" w:rsidRDefault="00976332" w:rsidP="00976332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480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1A5316F7" w14:textId="77777777" w:rsidR="00976332" w:rsidRPr="000C247C" w:rsidRDefault="00976332" w:rsidP="00976332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50" w:name="A1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[A1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50"/>
                                </w:p>
                              </w:tc>
                              <w:tc>
                                <w:tcPr>
                                  <w:tcW w:w="3170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00A4BFED" w14:textId="77777777" w:rsidR="00976332" w:rsidRPr="000C247C" w:rsidRDefault="00976332" w:rsidP="00976332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51" w:name="B1"/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[B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51"/>
                                </w:p>
                              </w:tc>
                              <w:tc>
                                <w:tcPr>
                                  <w:tcW w:w="1418" w:type="dxa"/>
                                  <w:shd w:val="clear" w:color="auto" w:fill="FFFFFF"/>
                                  <w:vAlign w:val="center"/>
                                </w:tcPr>
                                <w:p w14:paraId="4B63916F" w14:textId="77777777" w:rsidR="00976332" w:rsidRPr="000C247C" w:rsidRDefault="00976332" w:rsidP="00976332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52" w:name="C1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52"/>
                                </w:p>
                              </w:tc>
                              <w:tc>
                                <w:tcPr>
                                  <w:tcW w:w="3118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45CF1ADA" w14:textId="77777777" w:rsidR="00976332" w:rsidRPr="000C247C" w:rsidRDefault="00976332" w:rsidP="00976332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53" w:name="D1"/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[D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53"/>
                                </w:p>
                              </w:tc>
                              <w:tc>
                                <w:tcPr>
                                  <w:tcW w:w="2127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35460619" w14:textId="77777777" w:rsidR="00976332" w:rsidRPr="000C247C" w:rsidRDefault="00976332" w:rsidP="00976332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54" w:name="E1"/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[E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54"/>
                                </w:p>
                              </w:tc>
                              <w:tc>
                                <w:tcPr>
                                  <w:tcW w:w="1790" w:type="dxa"/>
                                  <w:shd w:val="clear" w:color="auto" w:fill="FFFFFF"/>
                                  <w:vAlign w:val="center"/>
                                </w:tcPr>
                                <w:p w14:paraId="5A64ABF2" w14:textId="77777777" w:rsidR="00976332" w:rsidRPr="000C247C" w:rsidRDefault="00976332" w:rsidP="0097633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55" w:name="F1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55"/>
                                </w:p>
                              </w:tc>
                              <w:tc>
                                <w:tcPr>
                                  <w:tcW w:w="1384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63254BF6" w14:textId="77777777" w:rsidR="00976332" w:rsidRPr="000C247C" w:rsidRDefault="00976332" w:rsidP="00976332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56" w:name="G1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G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56"/>
                                </w:p>
                              </w:tc>
                            </w:tr>
                            <w:tr w:rsidR="00976332" w:rsidRPr="000C247C" w14:paraId="7EE3FD3D" w14:textId="77777777" w:rsidTr="006B14B1">
                              <w:trPr>
                                <w:cantSplit/>
                                <w:trHeight w:hRule="exact" w:val="227"/>
                              </w:trPr>
                              <w:tc>
                                <w:tcPr>
                                  <w:tcW w:w="417" w:type="dxa"/>
                                  <w:shd w:val="clear" w:color="auto" w:fill="FFFFFF"/>
                                  <w:vAlign w:val="center"/>
                                </w:tcPr>
                                <w:p w14:paraId="36C0B537" w14:textId="77777777" w:rsidR="00976332" w:rsidRPr="000C247C" w:rsidRDefault="00976332" w:rsidP="00976332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480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19F4CC89" w14:textId="77777777" w:rsidR="00976332" w:rsidRPr="000C247C" w:rsidRDefault="00976332" w:rsidP="00976332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57" w:name="A2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57"/>
                                </w:p>
                              </w:tc>
                              <w:tc>
                                <w:tcPr>
                                  <w:tcW w:w="3170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5F57572B" w14:textId="77777777" w:rsidR="00976332" w:rsidRPr="000C247C" w:rsidRDefault="00976332" w:rsidP="00976332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58" w:name="B2"/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[B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58"/>
                                </w:p>
                              </w:tc>
                              <w:tc>
                                <w:tcPr>
                                  <w:tcW w:w="1418" w:type="dxa"/>
                                  <w:shd w:val="clear" w:color="auto" w:fill="FFFFFF"/>
                                  <w:vAlign w:val="center"/>
                                </w:tcPr>
                                <w:p w14:paraId="34B7FDB0" w14:textId="77777777" w:rsidR="00976332" w:rsidRPr="000C247C" w:rsidRDefault="00976332" w:rsidP="00976332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59" w:name="C2"/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[C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59"/>
                                </w:p>
                              </w:tc>
                              <w:tc>
                                <w:tcPr>
                                  <w:tcW w:w="3118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118C2673" w14:textId="77777777" w:rsidR="00976332" w:rsidRPr="000C247C" w:rsidRDefault="00976332" w:rsidP="00976332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60" w:name="D2"/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[D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60"/>
                                </w:p>
                              </w:tc>
                              <w:tc>
                                <w:tcPr>
                                  <w:tcW w:w="2127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48ABD7A1" w14:textId="77777777" w:rsidR="00976332" w:rsidRPr="000C247C" w:rsidRDefault="00976332" w:rsidP="00976332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61" w:name="E2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61"/>
                                </w:p>
                              </w:tc>
                              <w:tc>
                                <w:tcPr>
                                  <w:tcW w:w="1790" w:type="dxa"/>
                                  <w:shd w:val="clear" w:color="auto" w:fill="FFFFFF"/>
                                  <w:vAlign w:val="center"/>
                                </w:tcPr>
                                <w:p w14:paraId="037C0AC4" w14:textId="77777777" w:rsidR="00976332" w:rsidRPr="000C247C" w:rsidRDefault="00976332" w:rsidP="0097633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62" w:name="F2"/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[F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62"/>
                                </w:p>
                              </w:tc>
                              <w:tc>
                                <w:tcPr>
                                  <w:tcW w:w="1384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48B5BB6C" w14:textId="77777777" w:rsidR="00976332" w:rsidRPr="000C247C" w:rsidRDefault="00976332" w:rsidP="00976332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63" w:name="G2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G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63"/>
                                </w:p>
                              </w:tc>
                            </w:tr>
                            <w:tr w:rsidR="00976332" w:rsidRPr="000C247C" w14:paraId="7D7DADE5" w14:textId="77777777" w:rsidTr="006B14B1">
                              <w:trPr>
                                <w:cantSplit/>
                                <w:trHeight w:hRule="exact" w:val="227"/>
                              </w:trPr>
                              <w:tc>
                                <w:tcPr>
                                  <w:tcW w:w="417" w:type="dxa"/>
                                  <w:shd w:val="clear" w:color="auto" w:fill="FFFFFF"/>
                                  <w:vAlign w:val="center"/>
                                </w:tcPr>
                                <w:p w14:paraId="0B7719A7" w14:textId="77777777" w:rsidR="00976332" w:rsidRPr="000C247C" w:rsidRDefault="00976332" w:rsidP="00976332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480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731FE552" w14:textId="77777777" w:rsidR="00976332" w:rsidRPr="000C247C" w:rsidRDefault="00976332" w:rsidP="00976332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64" w:name="A3"/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[A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3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64"/>
                                </w:p>
                              </w:tc>
                              <w:tc>
                                <w:tcPr>
                                  <w:tcW w:w="3170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29AD69D6" w14:textId="77777777" w:rsidR="00976332" w:rsidRPr="000C247C" w:rsidRDefault="00976332" w:rsidP="00976332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65" w:name="B3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3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65"/>
                                </w:p>
                              </w:tc>
                              <w:tc>
                                <w:tcPr>
                                  <w:tcW w:w="1418" w:type="dxa"/>
                                  <w:shd w:val="clear" w:color="auto" w:fill="FFFFFF"/>
                                  <w:vAlign w:val="center"/>
                                </w:tcPr>
                                <w:p w14:paraId="7CC1F1B5" w14:textId="77777777" w:rsidR="00976332" w:rsidRPr="000C247C" w:rsidRDefault="00976332" w:rsidP="00976332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66" w:name="C3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3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66"/>
                                </w:p>
                              </w:tc>
                              <w:tc>
                                <w:tcPr>
                                  <w:tcW w:w="3118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3762AB15" w14:textId="77777777" w:rsidR="00976332" w:rsidRPr="000C247C" w:rsidRDefault="00976332" w:rsidP="00976332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67" w:name="D3"/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[D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3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67"/>
                                </w:p>
                              </w:tc>
                              <w:tc>
                                <w:tcPr>
                                  <w:tcW w:w="2127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5F4A280F" w14:textId="77777777" w:rsidR="00976332" w:rsidRPr="000C247C" w:rsidRDefault="00976332" w:rsidP="00976332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68" w:name="E3"/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[E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3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68"/>
                                </w:p>
                              </w:tc>
                              <w:tc>
                                <w:tcPr>
                                  <w:tcW w:w="1790" w:type="dxa"/>
                                  <w:shd w:val="clear" w:color="auto" w:fill="FFFFFF"/>
                                  <w:vAlign w:val="center"/>
                                </w:tcPr>
                                <w:p w14:paraId="3AEFA2B6" w14:textId="77777777" w:rsidR="00976332" w:rsidRPr="000C247C" w:rsidRDefault="00976332" w:rsidP="0097633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69" w:name="F3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3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69"/>
                                </w:p>
                              </w:tc>
                              <w:tc>
                                <w:tcPr>
                                  <w:tcW w:w="1384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1642031A" w14:textId="77777777" w:rsidR="00976332" w:rsidRPr="000C247C" w:rsidRDefault="00976332" w:rsidP="00976332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70" w:name="G3"/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[G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3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70"/>
                                </w:p>
                              </w:tc>
                            </w:tr>
                            <w:tr w:rsidR="00976332" w:rsidRPr="000C247C" w14:paraId="23F67700" w14:textId="77777777" w:rsidTr="006B14B1">
                              <w:trPr>
                                <w:cantSplit/>
                                <w:trHeight w:hRule="exact" w:val="227"/>
                              </w:trPr>
                              <w:tc>
                                <w:tcPr>
                                  <w:tcW w:w="417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598525E6" w14:textId="77777777" w:rsidR="00976332" w:rsidRPr="000C247C" w:rsidRDefault="00976332" w:rsidP="00976332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480" w:type="dxa"/>
                                  <w:gridSpan w:val="2"/>
                                  <w:tcBorders>
                                    <w:bottom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640BBE32" w14:textId="77777777" w:rsidR="00976332" w:rsidRPr="000C247C" w:rsidRDefault="00976332" w:rsidP="00976332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71" w:name="A4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4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71"/>
                                </w:p>
                              </w:tc>
                              <w:tc>
                                <w:tcPr>
                                  <w:tcW w:w="3170" w:type="dxa"/>
                                  <w:gridSpan w:val="2"/>
                                  <w:tcBorders>
                                    <w:bottom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318C759B" w14:textId="77777777" w:rsidR="00976332" w:rsidRPr="000C247C" w:rsidRDefault="00976332" w:rsidP="00976332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72" w:name="B4"/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[B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4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72"/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7488954B" w14:textId="77777777" w:rsidR="00976332" w:rsidRPr="000C247C" w:rsidRDefault="00976332" w:rsidP="00976332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73" w:name="C4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4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73"/>
                                </w:p>
                              </w:tc>
                              <w:tc>
                                <w:tcPr>
                                  <w:tcW w:w="3118" w:type="dxa"/>
                                  <w:gridSpan w:val="2"/>
                                  <w:tcBorders>
                                    <w:bottom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36D46438" w14:textId="77777777" w:rsidR="00976332" w:rsidRPr="000C247C" w:rsidRDefault="00976332" w:rsidP="00976332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74" w:name="D4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4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74"/>
                                </w:p>
                              </w:tc>
                              <w:tc>
                                <w:tcPr>
                                  <w:tcW w:w="2127" w:type="dxa"/>
                                  <w:gridSpan w:val="2"/>
                                  <w:tcBorders>
                                    <w:bottom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0D15897F" w14:textId="77777777" w:rsidR="00976332" w:rsidRPr="000C247C" w:rsidRDefault="00976332" w:rsidP="00976332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75" w:name="E4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4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75"/>
                                </w:p>
                              </w:tc>
                              <w:tc>
                                <w:tcPr>
                                  <w:tcW w:w="1790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0E4875C0" w14:textId="77777777" w:rsidR="00976332" w:rsidRPr="000C247C" w:rsidRDefault="00976332" w:rsidP="0097633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76" w:name="F4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4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76"/>
                                </w:p>
                              </w:tc>
                              <w:tc>
                                <w:tcPr>
                                  <w:tcW w:w="1384" w:type="dxa"/>
                                  <w:gridSpan w:val="2"/>
                                  <w:tcBorders>
                                    <w:bottom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0CDA0B76" w14:textId="77777777" w:rsidR="00976332" w:rsidRPr="000C247C" w:rsidRDefault="00976332" w:rsidP="0097633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77" w:name="G4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G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4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77"/>
                                </w:p>
                              </w:tc>
                            </w:tr>
                            <w:tr w:rsidR="00976332" w:rsidRPr="000C247C" w14:paraId="4E4A7D5E" w14:textId="77777777" w:rsidTr="006B14B1">
                              <w:trPr>
                                <w:cantSplit/>
                                <w:trHeight w:hRule="exact" w:val="227"/>
                              </w:trPr>
                              <w:tc>
                                <w:tcPr>
                                  <w:tcW w:w="15904" w:type="dxa"/>
                                  <w:gridSpan w:val="13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413FF944" w14:textId="77777777" w:rsidR="00976332" w:rsidRPr="000C247C" w:rsidRDefault="00976332" w:rsidP="00976332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0C247C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INSPECTION DETAILS</w:t>
                                  </w:r>
                                </w:p>
                              </w:tc>
                            </w:tr>
                            <w:tr w:rsidR="00657EBF" w:rsidRPr="000C247C" w14:paraId="280A78DA" w14:textId="77777777" w:rsidTr="006B14B1">
                              <w:trPr>
                                <w:gridAfter w:val="1"/>
                                <w:wAfter w:w="56" w:type="dxa"/>
                                <w:cantSplit/>
                                <w:trHeight w:hRule="exact" w:val="454"/>
                              </w:trPr>
                              <w:tc>
                                <w:tcPr>
                                  <w:tcW w:w="417" w:type="dxa"/>
                                  <w:shd w:val="clear" w:color="auto" w:fill="FFFFFF"/>
                                  <w:vAlign w:val="center"/>
                                </w:tcPr>
                                <w:p w14:paraId="1AB86CEC" w14:textId="77777777" w:rsidR="00657EBF" w:rsidRPr="000C247C" w:rsidRDefault="00657EBF" w:rsidP="00657EBF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92" w:type="dxa"/>
                                  <w:shd w:val="clear" w:color="auto" w:fill="FFFFFF"/>
                                  <w:vAlign w:val="center"/>
                                </w:tcPr>
                                <w:p w14:paraId="3037512F" w14:textId="40F1BDB1" w:rsidR="00657EBF" w:rsidRPr="000C247C" w:rsidRDefault="00657EBF" w:rsidP="00657EBF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Check </w:t>
                                  </w:r>
                                  <w:proofErr w:type="gramStart"/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And</w:t>
                                  </w:r>
                                  <w:proofErr w:type="gramEnd"/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Clean Strainers</w:t>
                                  </w:r>
                                </w:p>
                              </w:tc>
                              <w:tc>
                                <w:tcPr>
                                  <w:tcW w:w="2074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55323B6F" w14:textId="4B88F51C" w:rsidR="00657EBF" w:rsidRPr="000C247C" w:rsidRDefault="00657EBF" w:rsidP="00657EBF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Inspect the functionality of the pumps</w:t>
                                  </w:r>
                                </w:p>
                              </w:tc>
                              <w:tc>
                                <w:tcPr>
                                  <w:tcW w:w="1984" w:type="dxa"/>
                                  <w:shd w:val="clear" w:color="auto" w:fill="FFFFFF"/>
                                  <w:vAlign w:val="center"/>
                                </w:tcPr>
                                <w:p w14:paraId="031EF67B" w14:textId="2CF1AEF7" w:rsidR="00657EBF" w:rsidRPr="000C247C" w:rsidRDefault="00657EBF" w:rsidP="00657EBF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Check the system operation parameters</w:t>
                                  </w:r>
                                </w:p>
                              </w:tc>
                              <w:tc>
                                <w:tcPr>
                                  <w:tcW w:w="3119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55E28867" w14:textId="681B29B0" w:rsidR="00657EBF" w:rsidRPr="000C247C" w:rsidRDefault="00657EBF" w:rsidP="00657EBF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System operation parameter check results</w:t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6E97A857" w14:textId="314F723A" w:rsidR="00657EBF" w:rsidRPr="000C247C" w:rsidRDefault="00657EBF" w:rsidP="00657EBF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Check and Clean the port valves</w:t>
                                  </w:r>
                                </w:p>
                              </w:tc>
                              <w:tc>
                                <w:tcPr>
                                  <w:tcW w:w="4252" w:type="dxa"/>
                                  <w:gridSpan w:val="3"/>
                                  <w:shd w:val="clear" w:color="auto" w:fill="FFFFFF"/>
                                  <w:vAlign w:val="center"/>
                                </w:tcPr>
                                <w:p w14:paraId="4B22090A" w14:textId="0F4334C1" w:rsidR="00657EBF" w:rsidRPr="000C247C" w:rsidRDefault="00657EBF" w:rsidP="00657EBF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Check for leaks and pressure drops in both the primary and secondary sides of the heat exchanger</w:t>
                                  </w:r>
                                </w:p>
                              </w:tc>
                            </w:tr>
                            <w:tr w:rsidR="00657EBF" w:rsidRPr="000C247C" w14:paraId="135902A6" w14:textId="77777777" w:rsidTr="006B14B1">
                              <w:trPr>
                                <w:gridAfter w:val="1"/>
                                <w:wAfter w:w="56" w:type="dxa"/>
                                <w:cantSplit/>
                                <w:trHeight w:hRule="exact" w:val="227"/>
                              </w:trPr>
                              <w:tc>
                                <w:tcPr>
                                  <w:tcW w:w="417" w:type="dxa"/>
                                  <w:shd w:val="clear" w:color="auto" w:fill="FFFFFF"/>
                                  <w:vAlign w:val="center"/>
                                </w:tcPr>
                                <w:p w14:paraId="34CB13AB" w14:textId="77777777" w:rsidR="00657EBF" w:rsidRPr="000C247C" w:rsidRDefault="00657EBF" w:rsidP="00657EBF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592" w:type="dxa"/>
                                  <w:shd w:val="clear" w:color="auto" w:fill="FFFFFF"/>
                                  <w:vAlign w:val="center"/>
                                </w:tcPr>
                                <w:p w14:paraId="6DBE641B" w14:textId="77777777" w:rsidR="00657EBF" w:rsidRPr="000C247C" w:rsidRDefault="00657EBF" w:rsidP="00657EBF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78" w:name="H1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[H1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78"/>
                                </w:p>
                              </w:tc>
                              <w:tc>
                                <w:tcPr>
                                  <w:tcW w:w="2074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3C13499C" w14:textId="77777777" w:rsidR="00657EBF" w:rsidRPr="000C247C" w:rsidRDefault="00657EBF" w:rsidP="00657EBF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79" w:name="I1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[I1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79"/>
                                </w:p>
                              </w:tc>
                              <w:tc>
                                <w:tcPr>
                                  <w:tcW w:w="1984" w:type="dxa"/>
                                  <w:shd w:val="clear" w:color="auto" w:fill="FFFFFF"/>
                                  <w:vAlign w:val="center"/>
                                </w:tcPr>
                                <w:p w14:paraId="4AFBAB6E" w14:textId="77777777" w:rsidR="00657EBF" w:rsidRPr="000C247C" w:rsidRDefault="00657EBF" w:rsidP="00657EBF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80" w:name="J1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J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80"/>
                                </w:p>
                              </w:tc>
                              <w:tc>
                                <w:tcPr>
                                  <w:tcW w:w="3119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33EC78EC" w14:textId="77777777" w:rsidR="00657EBF" w:rsidRPr="000C247C" w:rsidRDefault="00657EBF" w:rsidP="00657EBF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81" w:name="K1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K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81"/>
                                </w:p>
                              </w:tc>
                              <w:tc>
                                <w:tcPr>
                                  <w:tcW w:w="2410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11E7C709" w14:textId="77777777" w:rsidR="00657EBF" w:rsidRPr="000C247C" w:rsidRDefault="00657EBF" w:rsidP="00657EBF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82" w:name="L1"/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[L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82"/>
                                </w:p>
                              </w:tc>
                              <w:tc>
                                <w:tcPr>
                                  <w:tcW w:w="4252" w:type="dxa"/>
                                  <w:gridSpan w:val="3"/>
                                  <w:shd w:val="clear" w:color="auto" w:fill="FFFFFF"/>
                                  <w:vAlign w:val="center"/>
                                </w:tcPr>
                                <w:p w14:paraId="03CB5AD2" w14:textId="77777777" w:rsidR="00657EBF" w:rsidRPr="000C247C" w:rsidRDefault="00657EBF" w:rsidP="00657EBF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83" w:name="M1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83"/>
                                </w:p>
                              </w:tc>
                            </w:tr>
                            <w:tr w:rsidR="00657EBF" w:rsidRPr="000C247C" w14:paraId="186BC5E2" w14:textId="77777777" w:rsidTr="006B14B1">
                              <w:trPr>
                                <w:gridAfter w:val="1"/>
                                <w:wAfter w:w="56" w:type="dxa"/>
                                <w:cantSplit/>
                                <w:trHeight w:hRule="exact" w:val="227"/>
                              </w:trPr>
                              <w:tc>
                                <w:tcPr>
                                  <w:tcW w:w="417" w:type="dxa"/>
                                  <w:shd w:val="clear" w:color="auto" w:fill="FFFFFF"/>
                                  <w:vAlign w:val="center"/>
                                </w:tcPr>
                                <w:p w14:paraId="58C748C2" w14:textId="77777777" w:rsidR="00657EBF" w:rsidRPr="000C247C" w:rsidRDefault="00657EBF" w:rsidP="00657EBF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592" w:type="dxa"/>
                                  <w:shd w:val="clear" w:color="auto" w:fill="FFFFFF"/>
                                  <w:vAlign w:val="center"/>
                                </w:tcPr>
                                <w:p w14:paraId="703F2BFE" w14:textId="77777777" w:rsidR="00657EBF" w:rsidRPr="000C247C" w:rsidRDefault="00657EBF" w:rsidP="00657EBF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84" w:name="H2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[H2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84"/>
                                </w:p>
                              </w:tc>
                              <w:tc>
                                <w:tcPr>
                                  <w:tcW w:w="2074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4287903B" w14:textId="77777777" w:rsidR="00657EBF" w:rsidRPr="000C247C" w:rsidRDefault="00657EBF" w:rsidP="00657EBF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85" w:name="I2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[I2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85"/>
                                </w:p>
                              </w:tc>
                              <w:tc>
                                <w:tcPr>
                                  <w:tcW w:w="1984" w:type="dxa"/>
                                  <w:shd w:val="clear" w:color="auto" w:fill="FFFFFF"/>
                                  <w:vAlign w:val="center"/>
                                </w:tcPr>
                                <w:p w14:paraId="65B50312" w14:textId="77777777" w:rsidR="00657EBF" w:rsidRPr="000C247C" w:rsidRDefault="00657EBF" w:rsidP="00657EBF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86" w:name="J2"/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[J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86"/>
                                </w:p>
                              </w:tc>
                              <w:tc>
                                <w:tcPr>
                                  <w:tcW w:w="3119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6C43A8FF" w14:textId="77777777" w:rsidR="00657EBF" w:rsidRPr="000C247C" w:rsidRDefault="00657EBF" w:rsidP="00657EBF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87" w:name="K2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K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87"/>
                                </w:p>
                              </w:tc>
                              <w:tc>
                                <w:tcPr>
                                  <w:tcW w:w="2410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7AB72835" w14:textId="77777777" w:rsidR="00657EBF" w:rsidRPr="000C247C" w:rsidRDefault="00657EBF" w:rsidP="00657EBF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88" w:name="L2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88"/>
                                </w:p>
                              </w:tc>
                              <w:tc>
                                <w:tcPr>
                                  <w:tcW w:w="4252" w:type="dxa"/>
                                  <w:gridSpan w:val="3"/>
                                  <w:shd w:val="clear" w:color="auto" w:fill="FFFFFF"/>
                                  <w:vAlign w:val="center"/>
                                </w:tcPr>
                                <w:p w14:paraId="5F8E76E8" w14:textId="77777777" w:rsidR="00657EBF" w:rsidRPr="000C247C" w:rsidRDefault="00657EBF" w:rsidP="00657EBF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89" w:name="M2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89"/>
                                </w:p>
                              </w:tc>
                            </w:tr>
                            <w:tr w:rsidR="00657EBF" w:rsidRPr="000C247C" w14:paraId="569F1D40" w14:textId="77777777" w:rsidTr="006B14B1">
                              <w:trPr>
                                <w:gridAfter w:val="1"/>
                                <w:wAfter w:w="56" w:type="dxa"/>
                                <w:cantSplit/>
                                <w:trHeight w:hRule="exact" w:val="227"/>
                              </w:trPr>
                              <w:tc>
                                <w:tcPr>
                                  <w:tcW w:w="417" w:type="dxa"/>
                                  <w:shd w:val="clear" w:color="auto" w:fill="FFFFFF"/>
                                  <w:vAlign w:val="center"/>
                                </w:tcPr>
                                <w:p w14:paraId="79933FDF" w14:textId="77777777" w:rsidR="00657EBF" w:rsidRPr="000C247C" w:rsidRDefault="00657EBF" w:rsidP="00657EBF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592" w:type="dxa"/>
                                  <w:shd w:val="clear" w:color="auto" w:fill="FFFFFF"/>
                                  <w:vAlign w:val="center"/>
                                </w:tcPr>
                                <w:p w14:paraId="210646E0" w14:textId="77777777" w:rsidR="00657EBF" w:rsidRPr="000C247C" w:rsidRDefault="00657EBF" w:rsidP="00657EBF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90" w:name="H3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[H3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90"/>
                                </w:p>
                              </w:tc>
                              <w:tc>
                                <w:tcPr>
                                  <w:tcW w:w="2074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08D9B268" w14:textId="77777777" w:rsidR="00657EBF" w:rsidRPr="000C247C" w:rsidRDefault="00657EBF" w:rsidP="00657EBF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91" w:name="I3"/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I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3]</w:t>
                                  </w:r>
                                  <w:bookmarkEnd w:id="91"/>
                                </w:p>
                              </w:tc>
                              <w:tc>
                                <w:tcPr>
                                  <w:tcW w:w="1984" w:type="dxa"/>
                                  <w:shd w:val="clear" w:color="auto" w:fill="FFFFFF"/>
                                  <w:vAlign w:val="center"/>
                                </w:tcPr>
                                <w:p w14:paraId="229DE7A5" w14:textId="77777777" w:rsidR="00657EBF" w:rsidRPr="000C247C" w:rsidRDefault="00657EBF" w:rsidP="00657EBF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92" w:name="J3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J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3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92"/>
                                </w:p>
                              </w:tc>
                              <w:tc>
                                <w:tcPr>
                                  <w:tcW w:w="3119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1ECC70B2" w14:textId="77777777" w:rsidR="00657EBF" w:rsidRPr="000C247C" w:rsidRDefault="00657EBF" w:rsidP="00657EBF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93" w:name="K3"/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[K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3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93"/>
                                </w:p>
                              </w:tc>
                              <w:tc>
                                <w:tcPr>
                                  <w:tcW w:w="2410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240C28A5" w14:textId="77777777" w:rsidR="00657EBF" w:rsidRPr="000C247C" w:rsidRDefault="00657EBF" w:rsidP="00657EBF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94" w:name="L3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3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94"/>
                                </w:p>
                              </w:tc>
                              <w:tc>
                                <w:tcPr>
                                  <w:tcW w:w="4252" w:type="dxa"/>
                                  <w:gridSpan w:val="3"/>
                                  <w:shd w:val="clear" w:color="auto" w:fill="FFFFFF"/>
                                  <w:vAlign w:val="center"/>
                                </w:tcPr>
                                <w:p w14:paraId="017FFC77" w14:textId="77777777" w:rsidR="00657EBF" w:rsidRPr="000C247C" w:rsidRDefault="00657EBF" w:rsidP="00657EBF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95" w:name="M3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3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95"/>
                                </w:p>
                              </w:tc>
                            </w:tr>
                            <w:tr w:rsidR="00657EBF" w:rsidRPr="000C247C" w14:paraId="4580CCC6" w14:textId="77777777" w:rsidTr="006B14B1">
                              <w:trPr>
                                <w:gridAfter w:val="1"/>
                                <w:wAfter w:w="56" w:type="dxa"/>
                                <w:cantSplit/>
                                <w:trHeight w:hRule="exact" w:val="227"/>
                              </w:trPr>
                              <w:tc>
                                <w:tcPr>
                                  <w:tcW w:w="417" w:type="dxa"/>
                                  <w:shd w:val="clear" w:color="auto" w:fill="FFFFFF"/>
                                  <w:vAlign w:val="center"/>
                                </w:tcPr>
                                <w:p w14:paraId="313208E3" w14:textId="77777777" w:rsidR="00657EBF" w:rsidRPr="000C247C" w:rsidRDefault="00657EBF" w:rsidP="00657EBF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592" w:type="dxa"/>
                                  <w:shd w:val="clear" w:color="auto" w:fill="FFFFFF"/>
                                  <w:vAlign w:val="center"/>
                                </w:tcPr>
                                <w:p w14:paraId="678BCC85" w14:textId="77777777" w:rsidR="00657EBF" w:rsidRPr="000C247C" w:rsidRDefault="00657EBF" w:rsidP="00657EBF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96" w:name="H4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[H4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96"/>
                                </w:p>
                              </w:tc>
                              <w:tc>
                                <w:tcPr>
                                  <w:tcW w:w="2074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79320545" w14:textId="77777777" w:rsidR="00657EBF" w:rsidRPr="000C247C" w:rsidRDefault="00657EBF" w:rsidP="00657EBF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97" w:name="I4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[I4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97"/>
                                </w:p>
                              </w:tc>
                              <w:tc>
                                <w:tcPr>
                                  <w:tcW w:w="1984" w:type="dxa"/>
                                  <w:shd w:val="clear" w:color="auto" w:fill="FFFFFF"/>
                                  <w:vAlign w:val="center"/>
                                </w:tcPr>
                                <w:p w14:paraId="0F012B0B" w14:textId="77777777" w:rsidR="00657EBF" w:rsidRPr="000C247C" w:rsidRDefault="00657EBF" w:rsidP="00657EBF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98" w:name="J4"/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J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4]</w:t>
                                  </w:r>
                                  <w:bookmarkEnd w:id="98"/>
                                </w:p>
                              </w:tc>
                              <w:tc>
                                <w:tcPr>
                                  <w:tcW w:w="3119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3ADD0BF4" w14:textId="77777777" w:rsidR="00657EBF" w:rsidRPr="000C247C" w:rsidRDefault="00657EBF" w:rsidP="00657EBF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99" w:name="K4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K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4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99"/>
                                </w:p>
                              </w:tc>
                              <w:tc>
                                <w:tcPr>
                                  <w:tcW w:w="2410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4D206A01" w14:textId="77777777" w:rsidR="00657EBF" w:rsidRPr="000C247C" w:rsidRDefault="00657EBF" w:rsidP="00657EBF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100" w:name="L4"/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[L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4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100"/>
                                </w:p>
                              </w:tc>
                              <w:tc>
                                <w:tcPr>
                                  <w:tcW w:w="4252" w:type="dxa"/>
                                  <w:gridSpan w:val="3"/>
                                  <w:shd w:val="clear" w:color="auto" w:fill="FFFFFF"/>
                                  <w:vAlign w:val="center"/>
                                </w:tcPr>
                                <w:p w14:paraId="6F8F8473" w14:textId="77777777" w:rsidR="00657EBF" w:rsidRPr="000C247C" w:rsidRDefault="00657EBF" w:rsidP="00657EBF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101" w:name="M4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4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101"/>
                                </w:p>
                              </w:tc>
                            </w:tr>
                          </w:tbl>
                          <w:p w14:paraId="6073F06F" w14:textId="77777777" w:rsidR="00877612" w:rsidRDefault="00877612" w:rsidP="000F0A48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73E0F2" id="Text Box 8" o:spid="_x0000_s1030" style="position:absolute;margin-left:16.65pt;margin-top:167.7pt;width:808.75pt;height:163.8pt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arcsize="335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" fillcolor="#a5a5a5" strokeweight="2pt">
                <v:textbox inset="0,0,0,0">
                  <w:txbxContent>
                    <w:tbl>
                      <w:tblPr>
                        <w:tblW w:w="15904" w:type="dxa"/>
                        <w:tblInd w:w="170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417"/>
                        <w:gridCol w:w="1592"/>
                        <w:gridCol w:w="888"/>
                        <w:gridCol w:w="1186"/>
                        <w:gridCol w:w="1984"/>
                        <w:gridCol w:w="1418"/>
                        <w:gridCol w:w="1701"/>
                        <w:gridCol w:w="1417"/>
                        <w:gridCol w:w="993"/>
                        <w:gridCol w:w="1134"/>
                        <w:gridCol w:w="1790"/>
                        <w:gridCol w:w="1328"/>
                        <w:gridCol w:w="56"/>
                      </w:tblGrid>
                      <w:tr w:rsidR="00976332" w:rsidRPr="005443D9" w14:paraId="26781430" w14:textId="77777777" w:rsidTr="0077032C">
                        <w:trPr>
                          <w:cantSplit/>
                          <w:trHeight w:hRule="exact" w:val="227"/>
                        </w:trPr>
                        <w:tc>
                          <w:tcPr>
                            <w:tcW w:w="15904" w:type="dxa"/>
                            <w:gridSpan w:val="13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14:paraId="5D83DB11" w14:textId="77777777" w:rsidR="00976332" w:rsidRPr="00CB1A1A" w:rsidRDefault="00976332" w:rsidP="0097633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B1A1A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APPLIANCE DETAILS</w:t>
                            </w:r>
                          </w:p>
                        </w:tc>
                      </w:tr>
                      <w:tr w:rsidR="00976332" w:rsidRPr="000C247C" w14:paraId="0B3A3809" w14:textId="77777777" w:rsidTr="00657EBF">
                        <w:trPr>
                          <w:cantSplit/>
                          <w:trHeight w:hRule="exact" w:val="397"/>
                        </w:trPr>
                        <w:tc>
                          <w:tcPr>
                            <w:tcW w:w="417" w:type="dxa"/>
                            <w:shd w:val="clear" w:color="auto" w:fill="FFFFFF"/>
                            <w:vAlign w:val="center"/>
                          </w:tcPr>
                          <w:p w14:paraId="67AB3653" w14:textId="77777777" w:rsidR="00976332" w:rsidRPr="000C247C" w:rsidRDefault="00976332" w:rsidP="00976332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480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2E4FF388" w14:textId="77777777" w:rsidR="00976332" w:rsidRPr="000C247C" w:rsidRDefault="00976332" w:rsidP="0097633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0C247C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Location</w:t>
                            </w:r>
                          </w:p>
                        </w:tc>
                        <w:tc>
                          <w:tcPr>
                            <w:tcW w:w="3170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4C3E7907" w14:textId="77777777" w:rsidR="00976332" w:rsidRPr="000C247C" w:rsidRDefault="00976332" w:rsidP="0097633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0C247C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Appliance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/Fuel</w:t>
                            </w:r>
                            <w:r w:rsidRPr="000C247C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type</w:t>
                            </w:r>
                          </w:p>
                        </w:tc>
                        <w:tc>
                          <w:tcPr>
                            <w:tcW w:w="1418" w:type="dxa"/>
                            <w:shd w:val="clear" w:color="auto" w:fill="FFFFFF"/>
                            <w:vAlign w:val="center"/>
                          </w:tcPr>
                          <w:p w14:paraId="13B5EC78" w14:textId="77777777" w:rsidR="00976332" w:rsidRPr="000C247C" w:rsidRDefault="00976332" w:rsidP="0097633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0C247C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Make</w:t>
                            </w:r>
                          </w:p>
                        </w:tc>
                        <w:tc>
                          <w:tcPr>
                            <w:tcW w:w="3118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453D72CA" w14:textId="3D49E8D8" w:rsidR="00976332" w:rsidRPr="000C247C" w:rsidRDefault="00976332" w:rsidP="0097633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0C247C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Model</w:t>
                            </w:r>
                            <w:r w:rsidR="00657EBF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/ Serial Number</w:t>
                            </w:r>
                          </w:p>
                        </w:tc>
                        <w:tc>
                          <w:tcPr>
                            <w:tcW w:w="2127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616975E3" w14:textId="77777777" w:rsidR="00976332" w:rsidRPr="000C247C" w:rsidRDefault="00976332" w:rsidP="0097633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0C247C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Landlord’s appliance</w:t>
                            </w:r>
                          </w:p>
                        </w:tc>
                        <w:tc>
                          <w:tcPr>
                            <w:tcW w:w="1790" w:type="dxa"/>
                            <w:shd w:val="clear" w:color="auto" w:fill="FFFFFF"/>
                            <w:vAlign w:val="center"/>
                          </w:tcPr>
                          <w:p w14:paraId="25DC82BF" w14:textId="77777777" w:rsidR="00976332" w:rsidRPr="000C247C" w:rsidRDefault="00976332" w:rsidP="0097633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0C247C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Appliance Serviced Or inspected</w:t>
                            </w:r>
                          </w:p>
                        </w:tc>
                        <w:tc>
                          <w:tcPr>
                            <w:tcW w:w="1384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1790A7D7" w14:textId="77777777" w:rsidR="00976332" w:rsidRPr="000C247C" w:rsidRDefault="00976332" w:rsidP="0097633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0C247C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Appliance Safe</w:t>
                            </w:r>
                          </w:p>
                          <w:p w14:paraId="23839D67" w14:textId="77777777" w:rsidR="00976332" w:rsidRPr="000C247C" w:rsidRDefault="00976332" w:rsidP="0097633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976332" w:rsidRPr="000C247C" w14:paraId="28E00F89" w14:textId="77777777" w:rsidTr="006B14B1">
                        <w:trPr>
                          <w:cantSplit/>
                          <w:trHeight w:hRule="exact" w:val="227"/>
                        </w:trPr>
                        <w:tc>
                          <w:tcPr>
                            <w:tcW w:w="417" w:type="dxa"/>
                            <w:shd w:val="clear" w:color="auto" w:fill="FFFFFF"/>
                            <w:vAlign w:val="center"/>
                          </w:tcPr>
                          <w:p w14:paraId="53846CE9" w14:textId="77777777" w:rsidR="00976332" w:rsidRPr="000C247C" w:rsidRDefault="00976332" w:rsidP="00976332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480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1A5316F7" w14:textId="77777777" w:rsidR="00976332" w:rsidRPr="000C247C" w:rsidRDefault="00976332" w:rsidP="00976332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02" w:name="A1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[A1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02"/>
                          </w:p>
                        </w:tc>
                        <w:tc>
                          <w:tcPr>
                            <w:tcW w:w="3170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00A4BFED" w14:textId="77777777" w:rsidR="00976332" w:rsidRPr="000C247C" w:rsidRDefault="00976332" w:rsidP="00976332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03" w:name="B1"/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[B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1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03"/>
                          </w:p>
                        </w:tc>
                        <w:tc>
                          <w:tcPr>
                            <w:tcW w:w="1418" w:type="dxa"/>
                            <w:shd w:val="clear" w:color="auto" w:fill="FFFFFF"/>
                            <w:vAlign w:val="center"/>
                          </w:tcPr>
                          <w:p w14:paraId="4B63916F" w14:textId="77777777" w:rsidR="00976332" w:rsidRPr="000C247C" w:rsidRDefault="00976332" w:rsidP="00976332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04" w:name="C1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C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1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04"/>
                          </w:p>
                        </w:tc>
                        <w:tc>
                          <w:tcPr>
                            <w:tcW w:w="3118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45CF1ADA" w14:textId="77777777" w:rsidR="00976332" w:rsidRPr="000C247C" w:rsidRDefault="00976332" w:rsidP="00976332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05" w:name="D1"/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[D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1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05"/>
                          </w:p>
                        </w:tc>
                        <w:tc>
                          <w:tcPr>
                            <w:tcW w:w="2127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35460619" w14:textId="77777777" w:rsidR="00976332" w:rsidRPr="000C247C" w:rsidRDefault="00976332" w:rsidP="00976332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06" w:name="E1"/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[E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1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06"/>
                          </w:p>
                        </w:tc>
                        <w:tc>
                          <w:tcPr>
                            <w:tcW w:w="1790" w:type="dxa"/>
                            <w:shd w:val="clear" w:color="auto" w:fill="FFFFFF"/>
                            <w:vAlign w:val="center"/>
                          </w:tcPr>
                          <w:p w14:paraId="5A64ABF2" w14:textId="77777777" w:rsidR="00976332" w:rsidRPr="000C247C" w:rsidRDefault="00976332" w:rsidP="00976332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07" w:name="F1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F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1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07"/>
                          </w:p>
                        </w:tc>
                        <w:tc>
                          <w:tcPr>
                            <w:tcW w:w="1384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63254BF6" w14:textId="77777777" w:rsidR="00976332" w:rsidRPr="000C247C" w:rsidRDefault="00976332" w:rsidP="00976332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08" w:name="G1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G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1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08"/>
                          </w:p>
                        </w:tc>
                      </w:tr>
                      <w:tr w:rsidR="00976332" w:rsidRPr="000C247C" w14:paraId="7EE3FD3D" w14:textId="77777777" w:rsidTr="006B14B1">
                        <w:trPr>
                          <w:cantSplit/>
                          <w:trHeight w:hRule="exact" w:val="227"/>
                        </w:trPr>
                        <w:tc>
                          <w:tcPr>
                            <w:tcW w:w="417" w:type="dxa"/>
                            <w:shd w:val="clear" w:color="auto" w:fill="FFFFFF"/>
                            <w:vAlign w:val="center"/>
                          </w:tcPr>
                          <w:p w14:paraId="36C0B537" w14:textId="77777777" w:rsidR="00976332" w:rsidRPr="000C247C" w:rsidRDefault="00976332" w:rsidP="00976332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480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19F4CC89" w14:textId="77777777" w:rsidR="00976332" w:rsidRPr="000C247C" w:rsidRDefault="00976332" w:rsidP="00976332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09" w:name="A2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A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2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09"/>
                          </w:p>
                        </w:tc>
                        <w:tc>
                          <w:tcPr>
                            <w:tcW w:w="3170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5F57572B" w14:textId="77777777" w:rsidR="00976332" w:rsidRPr="000C247C" w:rsidRDefault="00976332" w:rsidP="00976332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10" w:name="B2"/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[B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2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10"/>
                          </w:p>
                        </w:tc>
                        <w:tc>
                          <w:tcPr>
                            <w:tcW w:w="1418" w:type="dxa"/>
                            <w:shd w:val="clear" w:color="auto" w:fill="FFFFFF"/>
                            <w:vAlign w:val="center"/>
                          </w:tcPr>
                          <w:p w14:paraId="34B7FDB0" w14:textId="77777777" w:rsidR="00976332" w:rsidRPr="000C247C" w:rsidRDefault="00976332" w:rsidP="00976332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11" w:name="C2"/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[C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2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11"/>
                          </w:p>
                        </w:tc>
                        <w:tc>
                          <w:tcPr>
                            <w:tcW w:w="3118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118C2673" w14:textId="77777777" w:rsidR="00976332" w:rsidRPr="000C247C" w:rsidRDefault="00976332" w:rsidP="00976332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12" w:name="D2"/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[D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2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12"/>
                          </w:p>
                        </w:tc>
                        <w:tc>
                          <w:tcPr>
                            <w:tcW w:w="2127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48ABD7A1" w14:textId="77777777" w:rsidR="00976332" w:rsidRPr="000C247C" w:rsidRDefault="00976332" w:rsidP="00976332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13" w:name="E2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E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2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13"/>
                          </w:p>
                        </w:tc>
                        <w:tc>
                          <w:tcPr>
                            <w:tcW w:w="1790" w:type="dxa"/>
                            <w:shd w:val="clear" w:color="auto" w:fill="FFFFFF"/>
                            <w:vAlign w:val="center"/>
                          </w:tcPr>
                          <w:p w14:paraId="037C0AC4" w14:textId="77777777" w:rsidR="00976332" w:rsidRPr="000C247C" w:rsidRDefault="00976332" w:rsidP="00976332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14" w:name="F2"/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[F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2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14"/>
                          </w:p>
                        </w:tc>
                        <w:tc>
                          <w:tcPr>
                            <w:tcW w:w="1384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48B5BB6C" w14:textId="77777777" w:rsidR="00976332" w:rsidRPr="000C247C" w:rsidRDefault="00976332" w:rsidP="00976332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15" w:name="G2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G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2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15"/>
                          </w:p>
                        </w:tc>
                      </w:tr>
                      <w:tr w:rsidR="00976332" w:rsidRPr="000C247C" w14:paraId="7D7DADE5" w14:textId="77777777" w:rsidTr="006B14B1">
                        <w:trPr>
                          <w:cantSplit/>
                          <w:trHeight w:hRule="exact" w:val="227"/>
                        </w:trPr>
                        <w:tc>
                          <w:tcPr>
                            <w:tcW w:w="417" w:type="dxa"/>
                            <w:shd w:val="clear" w:color="auto" w:fill="FFFFFF"/>
                            <w:vAlign w:val="center"/>
                          </w:tcPr>
                          <w:p w14:paraId="0B7719A7" w14:textId="77777777" w:rsidR="00976332" w:rsidRPr="000C247C" w:rsidRDefault="00976332" w:rsidP="00976332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480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731FE552" w14:textId="77777777" w:rsidR="00976332" w:rsidRPr="000C247C" w:rsidRDefault="00976332" w:rsidP="00976332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16" w:name="A3"/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[A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3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16"/>
                          </w:p>
                        </w:tc>
                        <w:tc>
                          <w:tcPr>
                            <w:tcW w:w="3170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29AD69D6" w14:textId="77777777" w:rsidR="00976332" w:rsidRPr="000C247C" w:rsidRDefault="00976332" w:rsidP="00976332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17" w:name="B3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B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3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17"/>
                          </w:p>
                        </w:tc>
                        <w:tc>
                          <w:tcPr>
                            <w:tcW w:w="1418" w:type="dxa"/>
                            <w:shd w:val="clear" w:color="auto" w:fill="FFFFFF"/>
                            <w:vAlign w:val="center"/>
                          </w:tcPr>
                          <w:p w14:paraId="7CC1F1B5" w14:textId="77777777" w:rsidR="00976332" w:rsidRPr="000C247C" w:rsidRDefault="00976332" w:rsidP="00976332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18" w:name="C3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C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3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18"/>
                          </w:p>
                        </w:tc>
                        <w:tc>
                          <w:tcPr>
                            <w:tcW w:w="3118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3762AB15" w14:textId="77777777" w:rsidR="00976332" w:rsidRPr="000C247C" w:rsidRDefault="00976332" w:rsidP="00976332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19" w:name="D3"/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[D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3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19"/>
                          </w:p>
                        </w:tc>
                        <w:tc>
                          <w:tcPr>
                            <w:tcW w:w="2127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5F4A280F" w14:textId="77777777" w:rsidR="00976332" w:rsidRPr="000C247C" w:rsidRDefault="00976332" w:rsidP="00976332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20" w:name="E3"/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[E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3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20"/>
                          </w:p>
                        </w:tc>
                        <w:tc>
                          <w:tcPr>
                            <w:tcW w:w="1790" w:type="dxa"/>
                            <w:shd w:val="clear" w:color="auto" w:fill="FFFFFF"/>
                            <w:vAlign w:val="center"/>
                          </w:tcPr>
                          <w:p w14:paraId="3AEFA2B6" w14:textId="77777777" w:rsidR="00976332" w:rsidRPr="000C247C" w:rsidRDefault="00976332" w:rsidP="00976332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21" w:name="F3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F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3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21"/>
                          </w:p>
                        </w:tc>
                        <w:tc>
                          <w:tcPr>
                            <w:tcW w:w="1384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1642031A" w14:textId="77777777" w:rsidR="00976332" w:rsidRPr="000C247C" w:rsidRDefault="00976332" w:rsidP="00976332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22" w:name="G3"/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[G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3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22"/>
                          </w:p>
                        </w:tc>
                      </w:tr>
                      <w:tr w:rsidR="00976332" w:rsidRPr="000C247C" w14:paraId="23F67700" w14:textId="77777777" w:rsidTr="006B14B1">
                        <w:trPr>
                          <w:cantSplit/>
                          <w:trHeight w:hRule="exact" w:val="227"/>
                        </w:trPr>
                        <w:tc>
                          <w:tcPr>
                            <w:tcW w:w="417" w:type="dxa"/>
                            <w:tcBorders>
                              <w:bottom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598525E6" w14:textId="77777777" w:rsidR="00976332" w:rsidRPr="000C247C" w:rsidRDefault="00976332" w:rsidP="00976332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480" w:type="dxa"/>
                            <w:gridSpan w:val="2"/>
                            <w:tcBorders>
                              <w:bottom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640BBE32" w14:textId="77777777" w:rsidR="00976332" w:rsidRPr="000C247C" w:rsidRDefault="00976332" w:rsidP="00976332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23" w:name="A4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A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4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23"/>
                          </w:p>
                        </w:tc>
                        <w:tc>
                          <w:tcPr>
                            <w:tcW w:w="3170" w:type="dxa"/>
                            <w:gridSpan w:val="2"/>
                            <w:tcBorders>
                              <w:bottom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318C759B" w14:textId="77777777" w:rsidR="00976332" w:rsidRPr="000C247C" w:rsidRDefault="00976332" w:rsidP="00976332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24" w:name="B4"/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[B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4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24"/>
                          </w:p>
                        </w:tc>
                        <w:tc>
                          <w:tcPr>
                            <w:tcW w:w="1418" w:type="dxa"/>
                            <w:tcBorders>
                              <w:bottom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7488954B" w14:textId="77777777" w:rsidR="00976332" w:rsidRPr="000C247C" w:rsidRDefault="00976332" w:rsidP="00976332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25" w:name="C4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C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4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25"/>
                          </w:p>
                        </w:tc>
                        <w:tc>
                          <w:tcPr>
                            <w:tcW w:w="3118" w:type="dxa"/>
                            <w:gridSpan w:val="2"/>
                            <w:tcBorders>
                              <w:bottom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36D46438" w14:textId="77777777" w:rsidR="00976332" w:rsidRPr="000C247C" w:rsidRDefault="00976332" w:rsidP="00976332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26" w:name="D4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D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4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26"/>
                          </w:p>
                        </w:tc>
                        <w:tc>
                          <w:tcPr>
                            <w:tcW w:w="2127" w:type="dxa"/>
                            <w:gridSpan w:val="2"/>
                            <w:tcBorders>
                              <w:bottom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0D15897F" w14:textId="77777777" w:rsidR="00976332" w:rsidRPr="000C247C" w:rsidRDefault="00976332" w:rsidP="00976332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27" w:name="E4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E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4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27"/>
                          </w:p>
                        </w:tc>
                        <w:tc>
                          <w:tcPr>
                            <w:tcW w:w="1790" w:type="dxa"/>
                            <w:tcBorders>
                              <w:bottom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0E4875C0" w14:textId="77777777" w:rsidR="00976332" w:rsidRPr="000C247C" w:rsidRDefault="00976332" w:rsidP="00976332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28" w:name="F4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F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4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28"/>
                          </w:p>
                        </w:tc>
                        <w:tc>
                          <w:tcPr>
                            <w:tcW w:w="1384" w:type="dxa"/>
                            <w:gridSpan w:val="2"/>
                            <w:tcBorders>
                              <w:bottom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0CDA0B76" w14:textId="77777777" w:rsidR="00976332" w:rsidRPr="000C247C" w:rsidRDefault="00976332" w:rsidP="00976332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29" w:name="G4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G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4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29"/>
                          </w:p>
                        </w:tc>
                      </w:tr>
                      <w:tr w:rsidR="00976332" w:rsidRPr="000C247C" w14:paraId="4E4A7D5E" w14:textId="77777777" w:rsidTr="006B14B1">
                        <w:trPr>
                          <w:cantSplit/>
                          <w:trHeight w:hRule="exact" w:val="227"/>
                        </w:trPr>
                        <w:tc>
                          <w:tcPr>
                            <w:tcW w:w="15904" w:type="dxa"/>
                            <w:gridSpan w:val="13"/>
                            <w:tcBorders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14:paraId="413FF944" w14:textId="77777777" w:rsidR="00976332" w:rsidRPr="000C247C" w:rsidRDefault="00976332" w:rsidP="00976332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C247C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INSPECTION DETAILS</w:t>
                            </w:r>
                          </w:p>
                        </w:tc>
                      </w:tr>
                      <w:tr w:rsidR="00657EBF" w:rsidRPr="000C247C" w14:paraId="280A78DA" w14:textId="77777777" w:rsidTr="006B14B1">
                        <w:trPr>
                          <w:gridAfter w:val="1"/>
                          <w:wAfter w:w="56" w:type="dxa"/>
                          <w:cantSplit/>
                          <w:trHeight w:hRule="exact" w:val="454"/>
                        </w:trPr>
                        <w:tc>
                          <w:tcPr>
                            <w:tcW w:w="417" w:type="dxa"/>
                            <w:shd w:val="clear" w:color="auto" w:fill="FFFFFF"/>
                            <w:vAlign w:val="center"/>
                          </w:tcPr>
                          <w:p w14:paraId="1AB86CEC" w14:textId="77777777" w:rsidR="00657EBF" w:rsidRPr="000C247C" w:rsidRDefault="00657EBF" w:rsidP="00657EBF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592" w:type="dxa"/>
                            <w:shd w:val="clear" w:color="auto" w:fill="FFFFFF"/>
                            <w:vAlign w:val="center"/>
                          </w:tcPr>
                          <w:p w14:paraId="3037512F" w14:textId="40F1BDB1" w:rsidR="00657EBF" w:rsidRPr="000C247C" w:rsidRDefault="00657EBF" w:rsidP="00657EBF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Check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And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Clean Strainers</w:t>
                            </w:r>
                          </w:p>
                        </w:tc>
                        <w:tc>
                          <w:tcPr>
                            <w:tcW w:w="2074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55323B6F" w14:textId="4B88F51C" w:rsidR="00657EBF" w:rsidRPr="000C247C" w:rsidRDefault="00657EBF" w:rsidP="00657EBF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Inspect the functionality of the pumps</w:t>
                            </w:r>
                          </w:p>
                        </w:tc>
                        <w:tc>
                          <w:tcPr>
                            <w:tcW w:w="1984" w:type="dxa"/>
                            <w:shd w:val="clear" w:color="auto" w:fill="FFFFFF"/>
                            <w:vAlign w:val="center"/>
                          </w:tcPr>
                          <w:p w14:paraId="031EF67B" w14:textId="2CF1AEF7" w:rsidR="00657EBF" w:rsidRPr="000C247C" w:rsidRDefault="00657EBF" w:rsidP="00657EBF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Check the system operation parameters</w:t>
                            </w:r>
                          </w:p>
                        </w:tc>
                        <w:tc>
                          <w:tcPr>
                            <w:tcW w:w="3119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55E28867" w14:textId="681B29B0" w:rsidR="00657EBF" w:rsidRPr="000C247C" w:rsidRDefault="00657EBF" w:rsidP="00657EBF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System operation parameter check results</w:t>
                            </w:r>
                          </w:p>
                        </w:tc>
                        <w:tc>
                          <w:tcPr>
                            <w:tcW w:w="2410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6E97A857" w14:textId="314F723A" w:rsidR="00657EBF" w:rsidRPr="000C247C" w:rsidRDefault="00657EBF" w:rsidP="00657EBF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Check and Clean the port valves</w:t>
                            </w:r>
                          </w:p>
                        </w:tc>
                        <w:tc>
                          <w:tcPr>
                            <w:tcW w:w="4252" w:type="dxa"/>
                            <w:gridSpan w:val="3"/>
                            <w:shd w:val="clear" w:color="auto" w:fill="FFFFFF"/>
                            <w:vAlign w:val="center"/>
                          </w:tcPr>
                          <w:p w14:paraId="4B22090A" w14:textId="0F4334C1" w:rsidR="00657EBF" w:rsidRPr="000C247C" w:rsidRDefault="00657EBF" w:rsidP="00657EBF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Check for leaks and pressure drops in both the primary and secondary sides of the heat exchanger</w:t>
                            </w:r>
                          </w:p>
                        </w:tc>
                      </w:tr>
                      <w:tr w:rsidR="00657EBF" w:rsidRPr="000C247C" w14:paraId="135902A6" w14:textId="77777777" w:rsidTr="006B14B1">
                        <w:trPr>
                          <w:gridAfter w:val="1"/>
                          <w:wAfter w:w="56" w:type="dxa"/>
                          <w:cantSplit/>
                          <w:trHeight w:hRule="exact" w:val="227"/>
                        </w:trPr>
                        <w:tc>
                          <w:tcPr>
                            <w:tcW w:w="417" w:type="dxa"/>
                            <w:shd w:val="clear" w:color="auto" w:fill="FFFFFF"/>
                            <w:vAlign w:val="center"/>
                          </w:tcPr>
                          <w:p w14:paraId="34CB13AB" w14:textId="77777777" w:rsidR="00657EBF" w:rsidRPr="000C247C" w:rsidRDefault="00657EBF" w:rsidP="00657EBF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592" w:type="dxa"/>
                            <w:shd w:val="clear" w:color="auto" w:fill="FFFFFF"/>
                            <w:vAlign w:val="center"/>
                          </w:tcPr>
                          <w:p w14:paraId="6DBE641B" w14:textId="77777777" w:rsidR="00657EBF" w:rsidRPr="000C247C" w:rsidRDefault="00657EBF" w:rsidP="00657EBF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30" w:name="H1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[H1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30"/>
                          </w:p>
                        </w:tc>
                        <w:tc>
                          <w:tcPr>
                            <w:tcW w:w="2074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3C13499C" w14:textId="77777777" w:rsidR="00657EBF" w:rsidRPr="000C247C" w:rsidRDefault="00657EBF" w:rsidP="00657EBF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31" w:name="I1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[I1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31"/>
                          </w:p>
                        </w:tc>
                        <w:tc>
                          <w:tcPr>
                            <w:tcW w:w="1984" w:type="dxa"/>
                            <w:shd w:val="clear" w:color="auto" w:fill="FFFFFF"/>
                            <w:vAlign w:val="center"/>
                          </w:tcPr>
                          <w:p w14:paraId="4AFBAB6E" w14:textId="77777777" w:rsidR="00657EBF" w:rsidRPr="000C247C" w:rsidRDefault="00657EBF" w:rsidP="00657EBF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32" w:name="J1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J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1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32"/>
                          </w:p>
                        </w:tc>
                        <w:tc>
                          <w:tcPr>
                            <w:tcW w:w="3119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33EC78EC" w14:textId="77777777" w:rsidR="00657EBF" w:rsidRPr="000C247C" w:rsidRDefault="00657EBF" w:rsidP="00657EBF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33" w:name="K1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K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1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33"/>
                          </w:p>
                        </w:tc>
                        <w:tc>
                          <w:tcPr>
                            <w:tcW w:w="2410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11E7C709" w14:textId="77777777" w:rsidR="00657EBF" w:rsidRPr="000C247C" w:rsidRDefault="00657EBF" w:rsidP="00657EBF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34" w:name="L1"/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[L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1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34"/>
                          </w:p>
                        </w:tc>
                        <w:tc>
                          <w:tcPr>
                            <w:tcW w:w="4252" w:type="dxa"/>
                            <w:gridSpan w:val="3"/>
                            <w:shd w:val="clear" w:color="auto" w:fill="FFFFFF"/>
                            <w:vAlign w:val="center"/>
                          </w:tcPr>
                          <w:p w14:paraId="03CB5AD2" w14:textId="77777777" w:rsidR="00657EBF" w:rsidRPr="000C247C" w:rsidRDefault="00657EBF" w:rsidP="00657EBF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35" w:name="M1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M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1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35"/>
                          </w:p>
                        </w:tc>
                      </w:tr>
                      <w:tr w:rsidR="00657EBF" w:rsidRPr="000C247C" w14:paraId="186BC5E2" w14:textId="77777777" w:rsidTr="006B14B1">
                        <w:trPr>
                          <w:gridAfter w:val="1"/>
                          <w:wAfter w:w="56" w:type="dxa"/>
                          <w:cantSplit/>
                          <w:trHeight w:hRule="exact" w:val="227"/>
                        </w:trPr>
                        <w:tc>
                          <w:tcPr>
                            <w:tcW w:w="417" w:type="dxa"/>
                            <w:shd w:val="clear" w:color="auto" w:fill="FFFFFF"/>
                            <w:vAlign w:val="center"/>
                          </w:tcPr>
                          <w:p w14:paraId="58C748C2" w14:textId="77777777" w:rsidR="00657EBF" w:rsidRPr="000C247C" w:rsidRDefault="00657EBF" w:rsidP="00657EBF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592" w:type="dxa"/>
                            <w:shd w:val="clear" w:color="auto" w:fill="FFFFFF"/>
                            <w:vAlign w:val="center"/>
                          </w:tcPr>
                          <w:p w14:paraId="703F2BFE" w14:textId="77777777" w:rsidR="00657EBF" w:rsidRPr="000C247C" w:rsidRDefault="00657EBF" w:rsidP="00657EBF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36" w:name="H2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[H2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36"/>
                          </w:p>
                        </w:tc>
                        <w:tc>
                          <w:tcPr>
                            <w:tcW w:w="2074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4287903B" w14:textId="77777777" w:rsidR="00657EBF" w:rsidRPr="000C247C" w:rsidRDefault="00657EBF" w:rsidP="00657EBF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37" w:name="I2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[I2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37"/>
                          </w:p>
                        </w:tc>
                        <w:tc>
                          <w:tcPr>
                            <w:tcW w:w="1984" w:type="dxa"/>
                            <w:shd w:val="clear" w:color="auto" w:fill="FFFFFF"/>
                            <w:vAlign w:val="center"/>
                          </w:tcPr>
                          <w:p w14:paraId="65B50312" w14:textId="77777777" w:rsidR="00657EBF" w:rsidRPr="000C247C" w:rsidRDefault="00657EBF" w:rsidP="00657EBF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38" w:name="J2"/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[J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2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38"/>
                          </w:p>
                        </w:tc>
                        <w:tc>
                          <w:tcPr>
                            <w:tcW w:w="3119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6C43A8FF" w14:textId="77777777" w:rsidR="00657EBF" w:rsidRPr="000C247C" w:rsidRDefault="00657EBF" w:rsidP="00657EBF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39" w:name="K2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K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2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39"/>
                          </w:p>
                        </w:tc>
                        <w:tc>
                          <w:tcPr>
                            <w:tcW w:w="2410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7AB72835" w14:textId="77777777" w:rsidR="00657EBF" w:rsidRPr="000C247C" w:rsidRDefault="00657EBF" w:rsidP="00657EBF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40" w:name="L2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L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2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40"/>
                          </w:p>
                        </w:tc>
                        <w:tc>
                          <w:tcPr>
                            <w:tcW w:w="4252" w:type="dxa"/>
                            <w:gridSpan w:val="3"/>
                            <w:shd w:val="clear" w:color="auto" w:fill="FFFFFF"/>
                            <w:vAlign w:val="center"/>
                          </w:tcPr>
                          <w:p w14:paraId="5F8E76E8" w14:textId="77777777" w:rsidR="00657EBF" w:rsidRPr="000C247C" w:rsidRDefault="00657EBF" w:rsidP="00657EBF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41" w:name="M2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M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2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41"/>
                          </w:p>
                        </w:tc>
                      </w:tr>
                      <w:tr w:rsidR="00657EBF" w:rsidRPr="000C247C" w14:paraId="569F1D40" w14:textId="77777777" w:rsidTr="006B14B1">
                        <w:trPr>
                          <w:gridAfter w:val="1"/>
                          <w:wAfter w:w="56" w:type="dxa"/>
                          <w:cantSplit/>
                          <w:trHeight w:hRule="exact" w:val="227"/>
                        </w:trPr>
                        <w:tc>
                          <w:tcPr>
                            <w:tcW w:w="417" w:type="dxa"/>
                            <w:shd w:val="clear" w:color="auto" w:fill="FFFFFF"/>
                            <w:vAlign w:val="center"/>
                          </w:tcPr>
                          <w:p w14:paraId="79933FDF" w14:textId="77777777" w:rsidR="00657EBF" w:rsidRPr="000C247C" w:rsidRDefault="00657EBF" w:rsidP="00657EBF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592" w:type="dxa"/>
                            <w:shd w:val="clear" w:color="auto" w:fill="FFFFFF"/>
                            <w:vAlign w:val="center"/>
                          </w:tcPr>
                          <w:p w14:paraId="210646E0" w14:textId="77777777" w:rsidR="00657EBF" w:rsidRPr="000C247C" w:rsidRDefault="00657EBF" w:rsidP="00657EBF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42" w:name="H3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[H3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42"/>
                          </w:p>
                        </w:tc>
                        <w:tc>
                          <w:tcPr>
                            <w:tcW w:w="2074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08D9B268" w14:textId="77777777" w:rsidR="00657EBF" w:rsidRPr="000C247C" w:rsidRDefault="00657EBF" w:rsidP="00657EBF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43" w:name="I3"/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I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3]</w:t>
                            </w:r>
                            <w:bookmarkEnd w:id="143"/>
                          </w:p>
                        </w:tc>
                        <w:tc>
                          <w:tcPr>
                            <w:tcW w:w="1984" w:type="dxa"/>
                            <w:shd w:val="clear" w:color="auto" w:fill="FFFFFF"/>
                            <w:vAlign w:val="center"/>
                          </w:tcPr>
                          <w:p w14:paraId="229DE7A5" w14:textId="77777777" w:rsidR="00657EBF" w:rsidRPr="000C247C" w:rsidRDefault="00657EBF" w:rsidP="00657EBF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44" w:name="J3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J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3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44"/>
                          </w:p>
                        </w:tc>
                        <w:tc>
                          <w:tcPr>
                            <w:tcW w:w="3119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1ECC70B2" w14:textId="77777777" w:rsidR="00657EBF" w:rsidRPr="000C247C" w:rsidRDefault="00657EBF" w:rsidP="00657EBF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45" w:name="K3"/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[K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3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45"/>
                          </w:p>
                        </w:tc>
                        <w:tc>
                          <w:tcPr>
                            <w:tcW w:w="2410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240C28A5" w14:textId="77777777" w:rsidR="00657EBF" w:rsidRPr="000C247C" w:rsidRDefault="00657EBF" w:rsidP="00657EBF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46" w:name="L3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L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3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46"/>
                          </w:p>
                        </w:tc>
                        <w:tc>
                          <w:tcPr>
                            <w:tcW w:w="4252" w:type="dxa"/>
                            <w:gridSpan w:val="3"/>
                            <w:shd w:val="clear" w:color="auto" w:fill="FFFFFF"/>
                            <w:vAlign w:val="center"/>
                          </w:tcPr>
                          <w:p w14:paraId="017FFC77" w14:textId="77777777" w:rsidR="00657EBF" w:rsidRPr="000C247C" w:rsidRDefault="00657EBF" w:rsidP="00657EBF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47" w:name="M3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M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3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47"/>
                          </w:p>
                        </w:tc>
                      </w:tr>
                      <w:tr w:rsidR="00657EBF" w:rsidRPr="000C247C" w14:paraId="4580CCC6" w14:textId="77777777" w:rsidTr="006B14B1">
                        <w:trPr>
                          <w:gridAfter w:val="1"/>
                          <w:wAfter w:w="56" w:type="dxa"/>
                          <w:cantSplit/>
                          <w:trHeight w:hRule="exact" w:val="227"/>
                        </w:trPr>
                        <w:tc>
                          <w:tcPr>
                            <w:tcW w:w="417" w:type="dxa"/>
                            <w:shd w:val="clear" w:color="auto" w:fill="FFFFFF"/>
                            <w:vAlign w:val="center"/>
                          </w:tcPr>
                          <w:p w14:paraId="313208E3" w14:textId="77777777" w:rsidR="00657EBF" w:rsidRPr="000C247C" w:rsidRDefault="00657EBF" w:rsidP="00657EBF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592" w:type="dxa"/>
                            <w:shd w:val="clear" w:color="auto" w:fill="FFFFFF"/>
                            <w:vAlign w:val="center"/>
                          </w:tcPr>
                          <w:p w14:paraId="678BCC85" w14:textId="77777777" w:rsidR="00657EBF" w:rsidRPr="000C247C" w:rsidRDefault="00657EBF" w:rsidP="00657EBF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48" w:name="H4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[H4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48"/>
                          </w:p>
                        </w:tc>
                        <w:tc>
                          <w:tcPr>
                            <w:tcW w:w="2074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79320545" w14:textId="77777777" w:rsidR="00657EBF" w:rsidRPr="000C247C" w:rsidRDefault="00657EBF" w:rsidP="00657EBF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49" w:name="I4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[I4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49"/>
                          </w:p>
                        </w:tc>
                        <w:tc>
                          <w:tcPr>
                            <w:tcW w:w="1984" w:type="dxa"/>
                            <w:shd w:val="clear" w:color="auto" w:fill="FFFFFF"/>
                            <w:vAlign w:val="center"/>
                          </w:tcPr>
                          <w:p w14:paraId="0F012B0B" w14:textId="77777777" w:rsidR="00657EBF" w:rsidRPr="000C247C" w:rsidRDefault="00657EBF" w:rsidP="00657EBF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50" w:name="J4"/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J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4]</w:t>
                            </w:r>
                            <w:bookmarkEnd w:id="150"/>
                          </w:p>
                        </w:tc>
                        <w:tc>
                          <w:tcPr>
                            <w:tcW w:w="3119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3ADD0BF4" w14:textId="77777777" w:rsidR="00657EBF" w:rsidRPr="000C247C" w:rsidRDefault="00657EBF" w:rsidP="00657EBF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51" w:name="K4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K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4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51"/>
                          </w:p>
                        </w:tc>
                        <w:tc>
                          <w:tcPr>
                            <w:tcW w:w="2410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4D206A01" w14:textId="77777777" w:rsidR="00657EBF" w:rsidRPr="000C247C" w:rsidRDefault="00657EBF" w:rsidP="00657EBF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52" w:name="L4"/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[L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4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52"/>
                          </w:p>
                        </w:tc>
                        <w:tc>
                          <w:tcPr>
                            <w:tcW w:w="4252" w:type="dxa"/>
                            <w:gridSpan w:val="3"/>
                            <w:shd w:val="clear" w:color="auto" w:fill="FFFFFF"/>
                            <w:vAlign w:val="center"/>
                          </w:tcPr>
                          <w:p w14:paraId="6F8F8473" w14:textId="77777777" w:rsidR="00657EBF" w:rsidRPr="000C247C" w:rsidRDefault="00657EBF" w:rsidP="00657EBF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53" w:name="M4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M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4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53"/>
                          </w:p>
                        </w:tc>
                      </w:tr>
                    </w:tbl>
                    <w:p w14:paraId="6073F06F" w14:textId="77777777" w:rsidR="00877612" w:rsidRDefault="00877612" w:rsidP="000F0A48"/>
                  </w:txbxContent>
                </v:textbox>
                <w10:wrap anchorx="page" anchory="page"/>
              </v:roundrect>
            </w:pict>
          </mc:Fallback>
        </mc:AlternateContent>
      </w:r>
      <w:r w:rsidR="006D4745" w:rsidRPr="00790EB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A89A41E" wp14:editId="2E870E42">
                <wp:simplePos x="0" y="0"/>
                <wp:positionH relativeFrom="page">
                  <wp:posOffset>207010</wp:posOffset>
                </wp:positionH>
                <wp:positionV relativeFrom="page">
                  <wp:posOffset>4219575</wp:posOffset>
                </wp:positionV>
                <wp:extent cx="6271895" cy="2894330"/>
                <wp:effectExtent l="0" t="0" r="14605" b="20320"/>
                <wp:wrapNone/>
                <wp:docPr id="3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71895" cy="2894330"/>
                        </a:xfrm>
                        <a:prstGeom prst="roundRect">
                          <a:avLst>
                            <a:gd name="adj" fmla="val 5315"/>
                          </a:avLst>
                        </a:prstGeom>
                        <a:solidFill>
                          <a:srgbClr val="A5A5A5"/>
                        </a:solidFill>
                        <a:ln w="25400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A9EDF74" w14:textId="77777777" w:rsidR="00877612" w:rsidRPr="00ED4E8F" w:rsidRDefault="00877612" w:rsidP="000F0A48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tbl>
                            <w:tblPr>
                              <w:tblW w:w="9605" w:type="dxa"/>
                              <w:tblInd w:w="142" w:type="dxa"/>
                              <w:tblBorders>
                                <w:bottom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416"/>
                              <w:gridCol w:w="4594"/>
                              <w:gridCol w:w="1631"/>
                              <w:gridCol w:w="1208"/>
                              <w:gridCol w:w="1756"/>
                            </w:tblGrid>
                            <w:tr w:rsidR="00877612" w:rsidRPr="00541F8D" w14:paraId="32698C54" w14:textId="77777777" w:rsidTr="006B14B1">
                              <w:trPr>
                                <w:cantSplit/>
                                <w:trHeight w:hRule="exact" w:val="340"/>
                              </w:trPr>
                              <w:tc>
                                <w:tcPr>
                                  <w:tcW w:w="6641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7BEF384F" w14:textId="77777777" w:rsidR="00877612" w:rsidRPr="00790EB6" w:rsidRDefault="00877612" w:rsidP="00D73CDA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790EB6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DEFECTS (S) IDENTIFIED</w:t>
                                  </w:r>
                                </w:p>
                              </w:tc>
                              <w:tc>
                                <w:tcPr>
                                  <w:tcW w:w="120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2350205E" w14:textId="77777777" w:rsidR="00877612" w:rsidRPr="00790EB6" w:rsidRDefault="00877612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790EB6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Warning Notice left?</w:t>
                                  </w:r>
                                </w:p>
                              </w:tc>
                              <w:tc>
                                <w:tcPr>
                                  <w:tcW w:w="175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53F67EC1" w14:textId="77777777" w:rsidR="00877612" w:rsidRPr="00790EB6" w:rsidRDefault="00877612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790EB6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Disconnected</w:t>
                                  </w:r>
                                </w:p>
                              </w:tc>
                            </w:tr>
                            <w:tr w:rsidR="00877612" w:rsidRPr="00541F8D" w14:paraId="09B1046E" w14:textId="77777777" w:rsidTr="00ED37BD">
                              <w:trPr>
                                <w:cantSplit/>
                                <w:trHeight w:val="284"/>
                              </w:trPr>
                              <w:tc>
                                <w:tcPr>
                                  <w:tcW w:w="4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163940AB" w14:textId="77777777" w:rsidR="00877612" w:rsidRPr="0043756D" w:rsidRDefault="00877612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43756D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22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2D72A4E8" w14:textId="77777777" w:rsidR="00877612" w:rsidRPr="00790EB6" w:rsidRDefault="00424B42" w:rsidP="00D73CDA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154" w:name="AA0"/>
                                  <w:r w:rsidRPr="00790EB6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bookmarkEnd w:id="154"/>
                                </w:p>
                              </w:tc>
                              <w:tc>
                                <w:tcPr>
                                  <w:tcW w:w="120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222D2862" w14:textId="77777777" w:rsidR="00877612" w:rsidRPr="00790EB6" w:rsidRDefault="00424B42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155" w:name="BB0"/>
                                  <w:r w:rsidRPr="00790EB6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bookmarkEnd w:id="155"/>
                                </w:p>
                              </w:tc>
                              <w:tc>
                                <w:tcPr>
                                  <w:tcW w:w="175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3972F1BF" w14:textId="77777777" w:rsidR="00877612" w:rsidRPr="00790EB6" w:rsidRDefault="00424B42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156" w:name="CC0"/>
                                  <w:r w:rsidRPr="00790EB6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bookmarkEnd w:id="156"/>
                                </w:p>
                              </w:tc>
                            </w:tr>
                            <w:tr w:rsidR="00877612" w:rsidRPr="00541F8D" w14:paraId="02A70AF3" w14:textId="77777777" w:rsidTr="00ED37BD">
                              <w:trPr>
                                <w:cantSplit/>
                                <w:trHeight w:val="284"/>
                              </w:trPr>
                              <w:tc>
                                <w:tcPr>
                                  <w:tcW w:w="4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6703B3D8" w14:textId="77777777" w:rsidR="00877612" w:rsidRPr="0043756D" w:rsidRDefault="00877612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43756D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22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1417550A" w14:textId="77777777" w:rsidR="00877612" w:rsidRPr="00790EB6" w:rsidRDefault="00424B42" w:rsidP="00D73CDA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157" w:name="AA1"/>
                                  <w:r w:rsidRPr="00790EB6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bookmarkEnd w:id="157"/>
                                </w:p>
                              </w:tc>
                              <w:tc>
                                <w:tcPr>
                                  <w:tcW w:w="120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5E2625DD" w14:textId="77777777" w:rsidR="00877612" w:rsidRPr="00790EB6" w:rsidRDefault="00424B42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158" w:name="BB1"/>
                                  <w:r w:rsidRPr="00790EB6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bookmarkEnd w:id="158"/>
                                </w:p>
                              </w:tc>
                              <w:tc>
                                <w:tcPr>
                                  <w:tcW w:w="175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78878931" w14:textId="77777777" w:rsidR="00877612" w:rsidRPr="00790EB6" w:rsidRDefault="00424B42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159" w:name="CC1"/>
                                  <w:r w:rsidRPr="00790EB6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bookmarkEnd w:id="159"/>
                                </w:p>
                              </w:tc>
                            </w:tr>
                            <w:tr w:rsidR="00877612" w:rsidRPr="00541F8D" w14:paraId="267A39A7" w14:textId="77777777" w:rsidTr="00ED37BD">
                              <w:trPr>
                                <w:cantSplit/>
                                <w:trHeight w:val="284"/>
                              </w:trPr>
                              <w:tc>
                                <w:tcPr>
                                  <w:tcW w:w="4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5D5BC05A" w14:textId="77777777" w:rsidR="00877612" w:rsidRPr="0043756D" w:rsidRDefault="00877612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43756D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22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23EF1FC1" w14:textId="77777777" w:rsidR="00877612" w:rsidRPr="00790EB6" w:rsidRDefault="00424B42" w:rsidP="00D73CDA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160" w:name="AA2"/>
                                  <w:r w:rsidRPr="00790EB6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bookmarkEnd w:id="160"/>
                                </w:p>
                              </w:tc>
                              <w:tc>
                                <w:tcPr>
                                  <w:tcW w:w="120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27A1FE8A" w14:textId="77777777" w:rsidR="00877612" w:rsidRPr="00790EB6" w:rsidRDefault="00424B42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161" w:name="BB2"/>
                                  <w:r w:rsidRPr="00790EB6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bookmarkEnd w:id="161"/>
                                </w:p>
                              </w:tc>
                              <w:tc>
                                <w:tcPr>
                                  <w:tcW w:w="175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0CAEBC4B" w14:textId="77777777" w:rsidR="00877612" w:rsidRPr="00790EB6" w:rsidRDefault="00424B42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162" w:name="CC2"/>
                                  <w:r w:rsidRPr="00790EB6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bookmarkEnd w:id="162"/>
                                </w:p>
                              </w:tc>
                            </w:tr>
                            <w:tr w:rsidR="00877612" w:rsidRPr="00541F8D" w14:paraId="677B511C" w14:textId="77777777" w:rsidTr="00ED37BD">
                              <w:trPr>
                                <w:cantSplit/>
                                <w:trHeight w:val="284"/>
                              </w:trPr>
                              <w:tc>
                                <w:tcPr>
                                  <w:tcW w:w="4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3A027C2F" w14:textId="77777777" w:rsidR="00877612" w:rsidRPr="0043756D" w:rsidRDefault="00877612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43756D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622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0C62D99D" w14:textId="77777777" w:rsidR="00877612" w:rsidRPr="00790EB6" w:rsidRDefault="00424B42" w:rsidP="00D73CDA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790EB6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bookmarkStart w:id="163" w:name="AA3"/>
                                  <w:bookmarkEnd w:id="163"/>
                                </w:p>
                              </w:tc>
                              <w:tc>
                                <w:tcPr>
                                  <w:tcW w:w="120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47431AE6" w14:textId="77777777" w:rsidR="00877612" w:rsidRPr="00790EB6" w:rsidRDefault="00424B42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164" w:name="BB3"/>
                                  <w:r w:rsidRPr="00790EB6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bookmarkEnd w:id="164"/>
                                </w:p>
                              </w:tc>
                              <w:tc>
                                <w:tcPr>
                                  <w:tcW w:w="175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746BD29A" w14:textId="77777777" w:rsidR="00877612" w:rsidRPr="00790EB6" w:rsidRDefault="00424B42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165" w:name="CC3"/>
                                  <w:r w:rsidRPr="00790EB6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bookmarkEnd w:id="165"/>
                                </w:p>
                              </w:tc>
                            </w:tr>
                            <w:tr w:rsidR="00877612" w:rsidRPr="00541F8D" w14:paraId="3A629FF2" w14:textId="77777777" w:rsidTr="00ED37BD">
                              <w:trPr>
                                <w:cantSplit/>
                                <w:trHeight w:val="284"/>
                              </w:trPr>
                              <w:tc>
                                <w:tcPr>
                                  <w:tcW w:w="4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00E3800F" w14:textId="77777777" w:rsidR="00877612" w:rsidRPr="0043756D" w:rsidRDefault="00877612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43756D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622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32B46D9B" w14:textId="77777777" w:rsidR="00877612" w:rsidRPr="00790EB6" w:rsidRDefault="00424B42" w:rsidP="00D73CDA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166" w:name="AA4"/>
                                  <w:r w:rsidRPr="00790EB6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bookmarkEnd w:id="166"/>
                                </w:p>
                              </w:tc>
                              <w:tc>
                                <w:tcPr>
                                  <w:tcW w:w="120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4EDDA8F4" w14:textId="77777777" w:rsidR="00877612" w:rsidRPr="00790EB6" w:rsidRDefault="00424B42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167" w:name="BB4"/>
                                  <w:r w:rsidRPr="00790EB6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bookmarkEnd w:id="167"/>
                                </w:p>
                              </w:tc>
                              <w:tc>
                                <w:tcPr>
                                  <w:tcW w:w="175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28A76F39" w14:textId="77777777" w:rsidR="00877612" w:rsidRPr="00790EB6" w:rsidRDefault="00424B42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168" w:name="CC4"/>
                                  <w:r w:rsidRPr="00790EB6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bookmarkEnd w:id="168"/>
                                </w:p>
                              </w:tc>
                            </w:tr>
                            <w:tr w:rsidR="00877612" w:rsidRPr="00541F8D" w14:paraId="7D6B31DD" w14:textId="77777777" w:rsidTr="00ED37BD">
                              <w:trPr>
                                <w:cantSplit/>
                                <w:trHeight w:val="284"/>
                              </w:trPr>
                              <w:tc>
                                <w:tcPr>
                                  <w:tcW w:w="4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749ED044" w14:textId="77777777" w:rsidR="00877612" w:rsidRPr="0043756D" w:rsidRDefault="00877612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43756D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622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0BA8BA3E" w14:textId="77777777" w:rsidR="00877612" w:rsidRPr="00790EB6" w:rsidRDefault="00424B42" w:rsidP="00D73CDA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169" w:name="AA5"/>
                                  <w:r w:rsidRPr="00790EB6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bookmarkEnd w:id="169"/>
                                </w:p>
                              </w:tc>
                              <w:tc>
                                <w:tcPr>
                                  <w:tcW w:w="120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62FD819C" w14:textId="77777777" w:rsidR="00877612" w:rsidRPr="00790EB6" w:rsidRDefault="00424B42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170" w:name="BB5"/>
                                  <w:r w:rsidRPr="00790EB6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bookmarkEnd w:id="170"/>
                                </w:p>
                              </w:tc>
                              <w:tc>
                                <w:tcPr>
                                  <w:tcW w:w="175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32623A81" w14:textId="77777777" w:rsidR="00877612" w:rsidRPr="00790EB6" w:rsidRDefault="00424B42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171" w:name="CC5"/>
                                  <w:r w:rsidRPr="00790EB6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bookmarkEnd w:id="171"/>
                                </w:p>
                              </w:tc>
                            </w:tr>
                            <w:tr w:rsidR="00A23C3F" w:rsidRPr="00541F8D" w14:paraId="4B2816F8" w14:textId="77777777" w:rsidTr="006B14B1">
                              <w:trPr>
                                <w:cantSplit/>
                                <w:trHeight w:hRule="exact" w:val="340"/>
                              </w:trPr>
                              <w:tc>
                                <w:tcPr>
                                  <w:tcW w:w="4990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1464E4AC" w14:textId="77777777" w:rsidR="00A23C3F" w:rsidRPr="00790EB6" w:rsidRDefault="00A23C3F" w:rsidP="00D73CDA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790EB6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DEFECTS FOUND / REMEDIAL ACTION REQUIRED / TAKEN</w:t>
                                  </w:r>
                                </w:p>
                              </w:tc>
                              <w:tc>
                                <w:tcPr>
                                  <w:tcW w:w="4536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7DA557D9" w14:textId="77777777" w:rsidR="00A23C3F" w:rsidRPr="00790EB6" w:rsidRDefault="00A23C3F" w:rsidP="00D73CDA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790EB6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COMMENTS</w:t>
                                  </w:r>
                                </w:p>
                              </w:tc>
                            </w:tr>
                            <w:tr w:rsidR="00A23C3F" w:rsidRPr="00541F8D" w14:paraId="632CE9E0" w14:textId="77777777" w:rsidTr="00ED37BD">
                              <w:trPr>
                                <w:cantSplit/>
                                <w:trHeight w:val="284"/>
                              </w:trPr>
                              <w:tc>
                                <w:tcPr>
                                  <w:tcW w:w="4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5C05FABD" w14:textId="77777777" w:rsidR="00A23C3F" w:rsidRPr="0043756D" w:rsidRDefault="00A23C3F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43756D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5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6C710BE9" w14:textId="459A9D94" w:rsidR="00A23C3F" w:rsidRPr="00790EB6" w:rsidRDefault="00A23C3F" w:rsidP="00D73CDA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172" w:name="DD0"/>
                                  <w:r w:rsidRPr="00790EB6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r w:rsidR="005A63AE" w:rsidRPr="00790EB6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  </w:t>
                                  </w:r>
                                  <w:bookmarkEnd w:id="172"/>
                                </w:p>
                              </w:tc>
                              <w:tc>
                                <w:tcPr>
                                  <w:tcW w:w="4595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47E2CF06" w14:textId="307C5015" w:rsidR="00A23C3F" w:rsidRPr="00790EB6" w:rsidRDefault="005A63AE" w:rsidP="00D73CDA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173" w:name="EE0"/>
                                  <w:r w:rsidRPr="00790EB6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  </w:t>
                                  </w:r>
                                  <w:bookmarkEnd w:id="173"/>
                                </w:p>
                              </w:tc>
                            </w:tr>
                            <w:tr w:rsidR="00A23C3F" w:rsidRPr="00541F8D" w14:paraId="604715C3" w14:textId="77777777" w:rsidTr="00ED37BD">
                              <w:trPr>
                                <w:cantSplit/>
                                <w:trHeight w:val="284"/>
                              </w:trPr>
                              <w:tc>
                                <w:tcPr>
                                  <w:tcW w:w="4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4D152844" w14:textId="77777777" w:rsidR="00A23C3F" w:rsidRPr="0043756D" w:rsidRDefault="00A23C3F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43756D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5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3FB69624" w14:textId="7FD058C5" w:rsidR="00A23C3F" w:rsidRPr="00790EB6" w:rsidRDefault="00A23C3F" w:rsidP="00D73CDA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174" w:name="DD1"/>
                                  <w:r w:rsidRPr="00790EB6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r w:rsidR="005A63AE" w:rsidRPr="00790EB6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  </w:t>
                                  </w:r>
                                  <w:bookmarkEnd w:id="174"/>
                                </w:p>
                              </w:tc>
                              <w:tc>
                                <w:tcPr>
                                  <w:tcW w:w="4595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5AAAA9F6" w14:textId="47382869" w:rsidR="00A23C3F" w:rsidRPr="00790EB6" w:rsidRDefault="005A63AE" w:rsidP="00D73CDA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175" w:name="EE1"/>
                                  <w:r w:rsidRPr="00790EB6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  </w:t>
                                  </w:r>
                                  <w:bookmarkEnd w:id="175"/>
                                </w:p>
                              </w:tc>
                            </w:tr>
                            <w:tr w:rsidR="00A23C3F" w:rsidRPr="00541F8D" w14:paraId="35D34F62" w14:textId="77777777" w:rsidTr="00ED37BD">
                              <w:trPr>
                                <w:cantSplit/>
                                <w:trHeight w:val="284"/>
                              </w:trPr>
                              <w:tc>
                                <w:tcPr>
                                  <w:tcW w:w="4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221ABA0D" w14:textId="77777777" w:rsidR="00A23C3F" w:rsidRPr="0043756D" w:rsidRDefault="00A23C3F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43756D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5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766040E3" w14:textId="348423A0" w:rsidR="00A23C3F" w:rsidRPr="00790EB6" w:rsidRDefault="005A63AE" w:rsidP="00D73CDA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176" w:name="DD2"/>
                                  <w:r w:rsidRPr="00790EB6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  </w:t>
                                  </w:r>
                                  <w:bookmarkEnd w:id="176"/>
                                </w:p>
                              </w:tc>
                              <w:tc>
                                <w:tcPr>
                                  <w:tcW w:w="4595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65A63F32" w14:textId="5405B654" w:rsidR="00A23C3F" w:rsidRPr="00790EB6" w:rsidRDefault="005A63AE" w:rsidP="00D73CDA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177" w:name="EE2"/>
                                  <w:r w:rsidRPr="00790EB6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  </w:t>
                                  </w:r>
                                  <w:bookmarkEnd w:id="177"/>
                                </w:p>
                              </w:tc>
                            </w:tr>
                            <w:tr w:rsidR="00A23C3F" w:rsidRPr="00541F8D" w14:paraId="1209B5E2" w14:textId="77777777" w:rsidTr="00ED37BD">
                              <w:trPr>
                                <w:cantSplit/>
                                <w:trHeight w:val="284"/>
                              </w:trPr>
                              <w:tc>
                                <w:tcPr>
                                  <w:tcW w:w="4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069943DD" w14:textId="77777777" w:rsidR="00A23C3F" w:rsidRPr="0043756D" w:rsidRDefault="00A23C3F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43756D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5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40CD1FEB" w14:textId="1412A65F" w:rsidR="00A23C3F" w:rsidRPr="00790EB6" w:rsidRDefault="005A63AE" w:rsidP="00D73CDA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178" w:name="DD3"/>
                                  <w:r w:rsidRPr="00790EB6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  </w:t>
                                  </w:r>
                                  <w:bookmarkEnd w:id="178"/>
                                </w:p>
                              </w:tc>
                              <w:tc>
                                <w:tcPr>
                                  <w:tcW w:w="4595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184E61C6" w14:textId="7FDCAB4B" w:rsidR="00A23C3F" w:rsidRPr="00790EB6" w:rsidRDefault="005A63AE" w:rsidP="00D73CDA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179" w:name="EE3"/>
                                  <w:r w:rsidRPr="00790EB6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  </w:t>
                                  </w:r>
                                  <w:bookmarkEnd w:id="179"/>
                                </w:p>
                              </w:tc>
                            </w:tr>
                            <w:tr w:rsidR="00A23C3F" w:rsidRPr="00541F8D" w14:paraId="06B8E111" w14:textId="77777777" w:rsidTr="00ED37BD">
                              <w:trPr>
                                <w:cantSplit/>
                                <w:trHeight w:val="284"/>
                              </w:trPr>
                              <w:tc>
                                <w:tcPr>
                                  <w:tcW w:w="4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1993677C" w14:textId="77777777" w:rsidR="00A23C3F" w:rsidRPr="0043756D" w:rsidRDefault="00A23C3F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43756D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5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46F5C55B" w14:textId="4E474A34" w:rsidR="00A23C3F" w:rsidRPr="00790EB6" w:rsidRDefault="005A63AE" w:rsidP="00D73CDA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180" w:name="DD4"/>
                                  <w:r w:rsidRPr="00790EB6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  </w:t>
                                  </w:r>
                                  <w:bookmarkEnd w:id="180"/>
                                </w:p>
                              </w:tc>
                              <w:tc>
                                <w:tcPr>
                                  <w:tcW w:w="4595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5DA10E92" w14:textId="16931594" w:rsidR="00A23C3F" w:rsidRPr="00790EB6" w:rsidRDefault="005A63AE" w:rsidP="00D73CDA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181" w:name="EE4"/>
                                  <w:r w:rsidRPr="00790EB6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  </w:t>
                                  </w:r>
                                  <w:bookmarkEnd w:id="181"/>
                                </w:p>
                              </w:tc>
                            </w:tr>
                            <w:tr w:rsidR="00A23C3F" w:rsidRPr="00541F8D" w14:paraId="3599F4F7" w14:textId="77777777" w:rsidTr="00ED37BD">
                              <w:trPr>
                                <w:cantSplit/>
                                <w:trHeight w:val="284"/>
                              </w:trPr>
                              <w:tc>
                                <w:tcPr>
                                  <w:tcW w:w="4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7D9EFD79" w14:textId="77777777" w:rsidR="00A23C3F" w:rsidRPr="0043756D" w:rsidRDefault="00A23C3F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43756D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45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576F02EB" w14:textId="573173B4" w:rsidR="00A23C3F" w:rsidRPr="00790EB6" w:rsidRDefault="005A63AE" w:rsidP="00D73CDA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182" w:name="DD5"/>
                                  <w:r w:rsidRPr="00790EB6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  </w:t>
                                  </w:r>
                                  <w:bookmarkEnd w:id="182"/>
                                </w:p>
                              </w:tc>
                              <w:tc>
                                <w:tcPr>
                                  <w:tcW w:w="4595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58CFC3DE" w14:textId="6573D6AF" w:rsidR="00A23C3F" w:rsidRPr="00790EB6" w:rsidRDefault="005A63AE" w:rsidP="00D73CDA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183" w:name="EE5"/>
                                  <w:r w:rsidRPr="00790EB6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  </w:t>
                                  </w:r>
                                  <w:bookmarkEnd w:id="183"/>
                                </w:p>
                              </w:tc>
                            </w:tr>
                          </w:tbl>
                          <w:p w14:paraId="6E576EFC" w14:textId="77777777" w:rsidR="00877612" w:rsidRDefault="00877612" w:rsidP="000F0A48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89A41E" id="Text Box 12" o:spid="_x0000_s1031" style="position:absolute;margin-left:16.3pt;margin-top:332.25pt;width:493.85pt;height:227.9pt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arcsize="348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" fillcolor="#a5a5a5" strokeweight="2pt">
                <v:textbox inset="0,0,0,0">
                  <w:txbxContent>
                    <w:p w14:paraId="3A9EDF74" w14:textId="77777777" w:rsidR="00877612" w:rsidRPr="00ED4E8F" w:rsidRDefault="00877612" w:rsidP="000F0A48">
                      <w:pPr>
                        <w:rPr>
                          <w:sz w:val="8"/>
                          <w:szCs w:val="8"/>
                        </w:rPr>
                      </w:pPr>
                    </w:p>
                    <w:tbl>
                      <w:tblPr>
                        <w:tblW w:w="9605" w:type="dxa"/>
                        <w:tblInd w:w="142" w:type="dxa"/>
                        <w:tblBorders>
                          <w:bottom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416"/>
                        <w:gridCol w:w="4594"/>
                        <w:gridCol w:w="1631"/>
                        <w:gridCol w:w="1208"/>
                        <w:gridCol w:w="1756"/>
                      </w:tblGrid>
                      <w:tr w:rsidR="00877612" w:rsidRPr="00541F8D" w14:paraId="32698C54" w14:textId="77777777" w:rsidTr="006B14B1">
                        <w:trPr>
                          <w:cantSplit/>
                          <w:trHeight w:hRule="exact" w:val="340"/>
                        </w:trPr>
                        <w:tc>
                          <w:tcPr>
                            <w:tcW w:w="6641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7BEF384F" w14:textId="77777777" w:rsidR="00877612" w:rsidRPr="00790EB6" w:rsidRDefault="00877612" w:rsidP="00D73CDA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790EB6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DEFECTS (S) IDENTIFIED</w:t>
                            </w:r>
                          </w:p>
                        </w:tc>
                        <w:tc>
                          <w:tcPr>
                            <w:tcW w:w="120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2350205E" w14:textId="77777777" w:rsidR="00877612" w:rsidRPr="00790EB6" w:rsidRDefault="00877612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790EB6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Warning Notice left?</w:t>
                            </w:r>
                          </w:p>
                        </w:tc>
                        <w:tc>
                          <w:tcPr>
                            <w:tcW w:w="175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53F67EC1" w14:textId="77777777" w:rsidR="00877612" w:rsidRPr="00790EB6" w:rsidRDefault="00877612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790EB6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Disconnected</w:t>
                            </w:r>
                          </w:p>
                        </w:tc>
                      </w:tr>
                      <w:tr w:rsidR="00877612" w:rsidRPr="00541F8D" w14:paraId="09B1046E" w14:textId="77777777" w:rsidTr="00ED37BD">
                        <w:trPr>
                          <w:cantSplit/>
                          <w:trHeight w:val="284"/>
                        </w:trPr>
                        <w:tc>
                          <w:tcPr>
                            <w:tcW w:w="4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163940AB" w14:textId="77777777" w:rsidR="00877612" w:rsidRPr="0043756D" w:rsidRDefault="00877612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43756D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225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2D72A4E8" w14:textId="77777777" w:rsidR="00877612" w:rsidRPr="00790EB6" w:rsidRDefault="00424B42" w:rsidP="00D73CDA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bookmarkStart w:id="184" w:name="AA0"/>
                            <w:r w:rsidRPr="00790EB6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</w:t>
                            </w:r>
                            <w:bookmarkEnd w:id="184"/>
                          </w:p>
                        </w:tc>
                        <w:tc>
                          <w:tcPr>
                            <w:tcW w:w="120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222D2862" w14:textId="77777777" w:rsidR="00877612" w:rsidRPr="00790EB6" w:rsidRDefault="00424B42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bookmarkStart w:id="185" w:name="BB0"/>
                            <w:r w:rsidRPr="00790EB6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</w:t>
                            </w:r>
                            <w:bookmarkEnd w:id="185"/>
                          </w:p>
                        </w:tc>
                        <w:tc>
                          <w:tcPr>
                            <w:tcW w:w="175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3972F1BF" w14:textId="77777777" w:rsidR="00877612" w:rsidRPr="00790EB6" w:rsidRDefault="00424B42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bookmarkStart w:id="186" w:name="CC0"/>
                            <w:r w:rsidRPr="00790EB6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</w:t>
                            </w:r>
                            <w:bookmarkEnd w:id="186"/>
                          </w:p>
                        </w:tc>
                      </w:tr>
                      <w:tr w:rsidR="00877612" w:rsidRPr="00541F8D" w14:paraId="02A70AF3" w14:textId="77777777" w:rsidTr="00ED37BD">
                        <w:trPr>
                          <w:cantSplit/>
                          <w:trHeight w:val="284"/>
                        </w:trPr>
                        <w:tc>
                          <w:tcPr>
                            <w:tcW w:w="4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6703B3D8" w14:textId="77777777" w:rsidR="00877612" w:rsidRPr="0043756D" w:rsidRDefault="00877612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43756D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225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1417550A" w14:textId="77777777" w:rsidR="00877612" w:rsidRPr="00790EB6" w:rsidRDefault="00424B42" w:rsidP="00D73CDA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bookmarkStart w:id="187" w:name="AA1"/>
                            <w:r w:rsidRPr="00790EB6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</w:t>
                            </w:r>
                            <w:bookmarkEnd w:id="187"/>
                          </w:p>
                        </w:tc>
                        <w:tc>
                          <w:tcPr>
                            <w:tcW w:w="120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5E2625DD" w14:textId="77777777" w:rsidR="00877612" w:rsidRPr="00790EB6" w:rsidRDefault="00424B42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bookmarkStart w:id="188" w:name="BB1"/>
                            <w:r w:rsidRPr="00790EB6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</w:t>
                            </w:r>
                            <w:bookmarkEnd w:id="188"/>
                          </w:p>
                        </w:tc>
                        <w:tc>
                          <w:tcPr>
                            <w:tcW w:w="175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78878931" w14:textId="77777777" w:rsidR="00877612" w:rsidRPr="00790EB6" w:rsidRDefault="00424B42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bookmarkStart w:id="189" w:name="CC1"/>
                            <w:r w:rsidRPr="00790EB6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</w:t>
                            </w:r>
                            <w:bookmarkEnd w:id="189"/>
                          </w:p>
                        </w:tc>
                      </w:tr>
                      <w:tr w:rsidR="00877612" w:rsidRPr="00541F8D" w14:paraId="267A39A7" w14:textId="77777777" w:rsidTr="00ED37BD">
                        <w:trPr>
                          <w:cantSplit/>
                          <w:trHeight w:val="284"/>
                        </w:trPr>
                        <w:tc>
                          <w:tcPr>
                            <w:tcW w:w="4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5D5BC05A" w14:textId="77777777" w:rsidR="00877612" w:rsidRPr="0043756D" w:rsidRDefault="00877612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43756D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225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23EF1FC1" w14:textId="77777777" w:rsidR="00877612" w:rsidRPr="00790EB6" w:rsidRDefault="00424B42" w:rsidP="00D73CDA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bookmarkStart w:id="190" w:name="AA2"/>
                            <w:r w:rsidRPr="00790EB6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</w:t>
                            </w:r>
                            <w:bookmarkEnd w:id="190"/>
                          </w:p>
                        </w:tc>
                        <w:tc>
                          <w:tcPr>
                            <w:tcW w:w="120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27A1FE8A" w14:textId="77777777" w:rsidR="00877612" w:rsidRPr="00790EB6" w:rsidRDefault="00424B42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bookmarkStart w:id="191" w:name="BB2"/>
                            <w:r w:rsidRPr="00790EB6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</w:t>
                            </w:r>
                            <w:bookmarkEnd w:id="191"/>
                          </w:p>
                        </w:tc>
                        <w:tc>
                          <w:tcPr>
                            <w:tcW w:w="175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0CAEBC4B" w14:textId="77777777" w:rsidR="00877612" w:rsidRPr="00790EB6" w:rsidRDefault="00424B42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bookmarkStart w:id="192" w:name="CC2"/>
                            <w:r w:rsidRPr="00790EB6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</w:t>
                            </w:r>
                            <w:bookmarkEnd w:id="192"/>
                          </w:p>
                        </w:tc>
                      </w:tr>
                      <w:tr w:rsidR="00877612" w:rsidRPr="00541F8D" w14:paraId="677B511C" w14:textId="77777777" w:rsidTr="00ED37BD">
                        <w:trPr>
                          <w:cantSplit/>
                          <w:trHeight w:val="284"/>
                        </w:trPr>
                        <w:tc>
                          <w:tcPr>
                            <w:tcW w:w="4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3A027C2F" w14:textId="77777777" w:rsidR="00877612" w:rsidRPr="0043756D" w:rsidRDefault="00877612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43756D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6225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0C62D99D" w14:textId="77777777" w:rsidR="00877612" w:rsidRPr="00790EB6" w:rsidRDefault="00424B42" w:rsidP="00D73CDA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790EB6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</w:t>
                            </w:r>
                            <w:bookmarkStart w:id="193" w:name="AA3"/>
                            <w:bookmarkEnd w:id="193"/>
                          </w:p>
                        </w:tc>
                        <w:tc>
                          <w:tcPr>
                            <w:tcW w:w="120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47431AE6" w14:textId="77777777" w:rsidR="00877612" w:rsidRPr="00790EB6" w:rsidRDefault="00424B42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bookmarkStart w:id="194" w:name="BB3"/>
                            <w:r w:rsidRPr="00790EB6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</w:t>
                            </w:r>
                            <w:bookmarkEnd w:id="194"/>
                          </w:p>
                        </w:tc>
                        <w:tc>
                          <w:tcPr>
                            <w:tcW w:w="175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746BD29A" w14:textId="77777777" w:rsidR="00877612" w:rsidRPr="00790EB6" w:rsidRDefault="00424B42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bookmarkStart w:id="195" w:name="CC3"/>
                            <w:r w:rsidRPr="00790EB6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</w:t>
                            </w:r>
                            <w:bookmarkEnd w:id="195"/>
                          </w:p>
                        </w:tc>
                      </w:tr>
                      <w:tr w:rsidR="00877612" w:rsidRPr="00541F8D" w14:paraId="3A629FF2" w14:textId="77777777" w:rsidTr="00ED37BD">
                        <w:trPr>
                          <w:cantSplit/>
                          <w:trHeight w:val="284"/>
                        </w:trPr>
                        <w:tc>
                          <w:tcPr>
                            <w:tcW w:w="4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00E3800F" w14:textId="77777777" w:rsidR="00877612" w:rsidRPr="0043756D" w:rsidRDefault="00877612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43756D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6225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32B46D9B" w14:textId="77777777" w:rsidR="00877612" w:rsidRPr="00790EB6" w:rsidRDefault="00424B42" w:rsidP="00D73CDA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bookmarkStart w:id="196" w:name="AA4"/>
                            <w:r w:rsidRPr="00790EB6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</w:t>
                            </w:r>
                            <w:bookmarkEnd w:id="196"/>
                          </w:p>
                        </w:tc>
                        <w:tc>
                          <w:tcPr>
                            <w:tcW w:w="120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4EDDA8F4" w14:textId="77777777" w:rsidR="00877612" w:rsidRPr="00790EB6" w:rsidRDefault="00424B42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bookmarkStart w:id="197" w:name="BB4"/>
                            <w:r w:rsidRPr="00790EB6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</w:t>
                            </w:r>
                            <w:bookmarkEnd w:id="197"/>
                          </w:p>
                        </w:tc>
                        <w:tc>
                          <w:tcPr>
                            <w:tcW w:w="175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28A76F39" w14:textId="77777777" w:rsidR="00877612" w:rsidRPr="00790EB6" w:rsidRDefault="00424B42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bookmarkStart w:id="198" w:name="CC4"/>
                            <w:r w:rsidRPr="00790EB6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</w:t>
                            </w:r>
                            <w:bookmarkEnd w:id="198"/>
                          </w:p>
                        </w:tc>
                      </w:tr>
                      <w:tr w:rsidR="00877612" w:rsidRPr="00541F8D" w14:paraId="7D6B31DD" w14:textId="77777777" w:rsidTr="00ED37BD">
                        <w:trPr>
                          <w:cantSplit/>
                          <w:trHeight w:val="284"/>
                        </w:trPr>
                        <w:tc>
                          <w:tcPr>
                            <w:tcW w:w="4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749ED044" w14:textId="77777777" w:rsidR="00877612" w:rsidRPr="0043756D" w:rsidRDefault="00877612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43756D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6225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0BA8BA3E" w14:textId="77777777" w:rsidR="00877612" w:rsidRPr="00790EB6" w:rsidRDefault="00424B42" w:rsidP="00D73CDA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bookmarkStart w:id="199" w:name="AA5"/>
                            <w:r w:rsidRPr="00790EB6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</w:t>
                            </w:r>
                            <w:bookmarkEnd w:id="199"/>
                          </w:p>
                        </w:tc>
                        <w:tc>
                          <w:tcPr>
                            <w:tcW w:w="120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62FD819C" w14:textId="77777777" w:rsidR="00877612" w:rsidRPr="00790EB6" w:rsidRDefault="00424B42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bookmarkStart w:id="200" w:name="BB5"/>
                            <w:r w:rsidRPr="00790EB6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</w:t>
                            </w:r>
                            <w:bookmarkEnd w:id="200"/>
                          </w:p>
                        </w:tc>
                        <w:tc>
                          <w:tcPr>
                            <w:tcW w:w="175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32623A81" w14:textId="77777777" w:rsidR="00877612" w:rsidRPr="00790EB6" w:rsidRDefault="00424B42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bookmarkStart w:id="201" w:name="CC5"/>
                            <w:r w:rsidRPr="00790EB6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</w:t>
                            </w:r>
                            <w:bookmarkEnd w:id="201"/>
                          </w:p>
                        </w:tc>
                      </w:tr>
                      <w:tr w:rsidR="00A23C3F" w:rsidRPr="00541F8D" w14:paraId="4B2816F8" w14:textId="77777777" w:rsidTr="006B14B1">
                        <w:trPr>
                          <w:cantSplit/>
                          <w:trHeight w:hRule="exact" w:val="340"/>
                        </w:trPr>
                        <w:tc>
                          <w:tcPr>
                            <w:tcW w:w="4990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1464E4AC" w14:textId="77777777" w:rsidR="00A23C3F" w:rsidRPr="00790EB6" w:rsidRDefault="00A23C3F" w:rsidP="00D73CDA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790EB6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DEFECTS FOUND / REMEDIAL ACTION REQUIRED / TAKEN</w:t>
                            </w:r>
                          </w:p>
                        </w:tc>
                        <w:tc>
                          <w:tcPr>
                            <w:tcW w:w="4536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7DA557D9" w14:textId="77777777" w:rsidR="00A23C3F" w:rsidRPr="00790EB6" w:rsidRDefault="00A23C3F" w:rsidP="00D73CDA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790EB6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COMMENTS</w:t>
                            </w:r>
                          </w:p>
                        </w:tc>
                      </w:tr>
                      <w:tr w:rsidR="00A23C3F" w:rsidRPr="00541F8D" w14:paraId="632CE9E0" w14:textId="77777777" w:rsidTr="00ED37BD">
                        <w:trPr>
                          <w:cantSplit/>
                          <w:trHeight w:val="284"/>
                        </w:trPr>
                        <w:tc>
                          <w:tcPr>
                            <w:tcW w:w="4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5C05FABD" w14:textId="77777777" w:rsidR="00A23C3F" w:rsidRPr="0043756D" w:rsidRDefault="00A23C3F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43756D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59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6C710BE9" w14:textId="459A9D94" w:rsidR="00A23C3F" w:rsidRPr="00790EB6" w:rsidRDefault="00A23C3F" w:rsidP="00D73CDA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bookmarkStart w:id="202" w:name="DD0"/>
                            <w:r w:rsidRPr="00790EB6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5A63AE" w:rsidRPr="00790EB6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  </w:t>
                            </w:r>
                            <w:bookmarkEnd w:id="202"/>
                          </w:p>
                        </w:tc>
                        <w:tc>
                          <w:tcPr>
                            <w:tcW w:w="4595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47E2CF06" w14:textId="307C5015" w:rsidR="00A23C3F" w:rsidRPr="00790EB6" w:rsidRDefault="005A63AE" w:rsidP="00D73CDA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bookmarkStart w:id="203" w:name="EE0"/>
                            <w:r w:rsidRPr="00790EB6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  </w:t>
                            </w:r>
                            <w:bookmarkEnd w:id="203"/>
                          </w:p>
                        </w:tc>
                      </w:tr>
                      <w:tr w:rsidR="00A23C3F" w:rsidRPr="00541F8D" w14:paraId="604715C3" w14:textId="77777777" w:rsidTr="00ED37BD">
                        <w:trPr>
                          <w:cantSplit/>
                          <w:trHeight w:val="284"/>
                        </w:trPr>
                        <w:tc>
                          <w:tcPr>
                            <w:tcW w:w="4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4D152844" w14:textId="77777777" w:rsidR="00A23C3F" w:rsidRPr="0043756D" w:rsidRDefault="00A23C3F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43756D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59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3FB69624" w14:textId="7FD058C5" w:rsidR="00A23C3F" w:rsidRPr="00790EB6" w:rsidRDefault="00A23C3F" w:rsidP="00D73CDA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bookmarkStart w:id="204" w:name="DD1"/>
                            <w:r w:rsidRPr="00790EB6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5A63AE" w:rsidRPr="00790EB6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  </w:t>
                            </w:r>
                            <w:bookmarkEnd w:id="204"/>
                          </w:p>
                        </w:tc>
                        <w:tc>
                          <w:tcPr>
                            <w:tcW w:w="4595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5AAAA9F6" w14:textId="47382869" w:rsidR="00A23C3F" w:rsidRPr="00790EB6" w:rsidRDefault="005A63AE" w:rsidP="00D73CDA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bookmarkStart w:id="205" w:name="EE1"/>
                            <w:r w:rsidRPr="00790EB6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  </w:t>
                            </w:r>
                            <w:bookmarkEnd w:id="205"/>
                          </w:p>
                        </w:tc>
                      </w:tr>
                      <w:tr w:rsidR="00A23C3F" w:rsidRPr="00541F8D" w14:paraId="35D34F62" w14:textId="77777777" w:rsidTr="00ED37BD">
                        <w:trPr>
                          <w:cantSplit/>
                          <w:trHeight w:val="284"/>
                        </w:trPr>
                        <w:tc>
                          <w:tcPr>
                            <w:tcW w:w="4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221ABA0D" w14:textId="77777777" w:rsidR="00A23C3F" w:rsidRPr="0043756D" w:rsidRDefault="00A23C3F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43756D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59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766040E3" w14:textId="348423A0" w:rsidR="00A23C3F" w:rsidRPr="00790EB6" w:rsidRDefault="005A63AE" w:rsidP="00D73CDA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bookmarkStart w:id="206" w:name="DD2"/>
                            <w:r w:rsidRPr="00790EB6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  </w:t>
                            </w:r>
                            <w:bookmarkEnd w:id="206"/>
                          </w:p>
                        </w:tc>
                        <w:tc>
                          <w:tcPr>
                            <w:tcW w:w="4595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65A63F32" w14:textId="5405B654" w:rsidR="00A23C3F" w:rsidRPr="00790EB6" w:rsidRDefault="005A63AE" w:rsidP="00D73CDA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bookmarkStart w:id="207" w:name="EE2"/>
                            <w:r w:rsidRPr="00790EB6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  </w:t>
                            </w:r>
                            <w:bookmarkEnd w:id="207"/>
                          </w:p>
                        </w:tc>
                      </w:tr>
                      <w:tr w:rsidR="00A23C3F" w:rsidRPr="00541F8D" w14:paraId="1209B5E2" w14:textId="77777777" w:rsidTr="00ED37BD">
                        <w:trPr>
                          <w:cantSplit/>
                          <w:trHeight w:val="284"/>
                        </w:trPr>
                        <w:tc>
                          <w:tcPr>
                            <w:tcW w:w="4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069943DD" w14:textId="77777777" w:rsidR="00A23C3F" w:rsidRPr="0043756D" w:rsidRDefault="00A23C3F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43756D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59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40CD1FEB" w14:textId="1412A65F" w:rsidR="00A23C3F" w:rsidRPr="00790EB6" w:rsidRDefault="005A63AE" w:rsidP="00D73CDA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bookmarkStart w:id="208" w:name="DD3"/>
                            <w:r w:rsidRPr="00790EB6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  </w:t>
                            </w:r>
                            <w:bookmarkEnd w:id="208"/>
                          </w:p>
                        </w:tc>
                        <w:tc>
                          <w:tcPr>
                            <w:tcW w:w="4595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184E61C6" w14:textId="7FDCAB4B" w:rsidR="00A23C3F" w:rsidRPr="00790EB6" w:rsidRDefault="005A63AE" w:rsidP="00D73CDA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bookmarkStart w:id="209" w:name="EE3"/>
                            <w:r w:rsidRPr="00790EB6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  </w:t>
                            </w:r>
                            <w:bookmarkEnd w:id="209"/>
                          </w:p>
                        </w:tc>
                      </w:tr>
                      <w:tr w:rsidR="00A23C3F" w:rsidRPr="00541F8D" w14:paraId="06B8E111" w14:textId="77777777" w:rsidTr="00ED37BD">
                        <w:trPr>
                          <w:cantSplit/>
                          <w:trHeight w:val="284"/>
                        </w:trPr>
                        <w:tc>
                          <w:tcPr>
                            <w:tcW w:w="4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1993677C" w14:textId="77777777" w:rsidR="00A23C3F" w:rsidRPr="0043756D" w:rsidRDefault="00A23C3F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43756D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459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46F5C55B" w14:textId="4E474A34" w:rsidR="00A23C3F" w:rsidRPr="00790EB6" w:rsidRDefault="005A63AE" w:rsidP="00D73CDA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bookmarkStart w:id="210" w:name="DD4"/>
                            <w:r w:rsidRPr="00790EB6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  </w:t>
                            </w:r>
                            <w:bookmarkEnd w:id="210"/>
                          </w:p>
                        </w:tc>
                        <w:tc>
                          <w:tcPr>
                            <w:tcW w:w="4595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5DA10E92" w14:textId="16931594" w:rsidR="00A23C3F" w:rsidRPr="00790EB6" w:rsidRDefault="005A63AE" w:rsidP="00D73CDA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bookmarkStart w:id="211" w:name="EE4"/>
                            <w:r w:rsidRPr="00790EB6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  </w:t>
                            </w:r>
                            <w:bookmarkEnd w:id="211"/>
                          </w:p>
                        </w:tc>
                      </w:tr>
                      <w:tr w:rsidR="00A23C3F" w:rsidRPr="00541F8D" w14:paraId="3599F4F7" w14:textId="77777777" w:rsidTr="00ED37BD">
                        <w:trPr>
                          <w:cantSplit/>
                          <w:trHeight w:val="284"/>
                        </w:trPr>
                        <w:tc>
                          <w:tcPr>
                            <w:tcW w:w="4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7D9EFD79" w14:textId="77777777" w:rsidR="00A23C3F" w:rsidRPr="0043756D" w:rsidRDefault="00A23C3F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43756D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459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576F02EB" w14:textId="573173B4" w:rsidR="00A23C3F" w:rsidRPr="00790EB6" w:rsidRDefault="005A63AE" w:rsidP="00D73CDA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bookmarkStart w:id="212" w:name="DD5"/>
                            <w:r w:rsidRPr="00790EB6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  </w:t>
                            </w:r>
                            <w:bookmarkEnd w:id="212"/>
                          </w:p>
                        </w:tc>
                        <w:tc>
                          <w:tcPr>
                            <w:tcW w:w="4595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58CFC3DE" w14:textId="6573D6AF" w:rsidR="00A23C3F" w:rsidRPr="00790EB6" w:rsidRDefault="005A63AE" w:rsidP="00D73CDA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bookmarkStart w:id="213" w:name="EE5"/>
                            <w:r w:rsidRPr="00790EB6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  </w:t>
                            </w:r>
                            <w:bookmarkEnd w:id="213"/>
                          </w:p>
                        </w:tc>
                      </w:tr>
                    </w:tbl>
                    <w:p w14:paraId="6E576EFC" w14:textId="77777777" w:rsidR="00877612" w:rsidRDefault="00877612" w:rsidP="000F0A48"/>
                  </w:txbxContent>
                </v:textbox>
                <w10:wrap anchorx="page" anchory="page"/>
              </v:roundrect>
            </w:pict>
          </mc:Fallback>
        </mc:AlternateContent>
      </w:r>
      <w:r w:rsidR="009E1259" w:rsidRPr="00790EB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2756E4E" wp14:editId="35BA6BCE">
                <wp:simplePos x="0" y="0"/>
                <wp:positionH relativeFrom="column">
                  <wp:posOffset>-1905</wp:posOffset>
                </wp:positionH>
                <wp:positionV relativeFrom="paragraph">
                  <wp:posOffset>5717540</wp:posOffset>
                </wp:positionV>
                <wp:extent cx="10250170" cy="17907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50170" cy="179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0516F7" w14:textId="77777777" w:rsidR="00A23C3F" w:rsidRDefault="00A23C3F"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THIS IS A RECORD OF YOUR GAS SAFETY CHECK IN ACCORDANCE WITH GAS SAFETY (INSTALLATION AND USE) REGULATION. ANY FLUE(S) HAVE BEEN TESTED/INSPECTED FOR SATISFACTORY EVACUATION OF PRODUCTS OF COMBUSTION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2756E4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2" type="#_x0000_t202" style="position:absolute;margin-left:-.15pt;margin-top:450.2pt;width:807.1pt;height:14.1pt;z-index:2516608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" filled="f" stroked="f">
                <v:textbox style="mso-fit-shape-to-text:t">
                  <w:txbxContent>
                    <w:p w14:paraId="5E0516F7" w14:textId="77777777" w:rsidR="00A23C3F" w:rsidRDefault="00A23C3F">
                      <w:r>
                        <w:rPr>
                          <w:rFonts w:ascii="Arial" w:hAnsi="Arial" w:cs="Arial"/>
                          <w:sz w:val="12"/>
                          <w:szCs w:val="12"/>
                        </w:rPr>
                        <w:t>THIS IS A RECORD OF YOUR GAS SAFETY CHECK IN ACCORDANCE WITH GAS SAFETY (INSTALLATION AND USE) REGULATION. ANY FLUE(S) HAVE BEEN TESTED/INSPECTED FOR SATISFACTORY EVACUATION OF PRODUCTS OF COMBUSTION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16565" w:rsidRPr="00790EB6" w:rsidSect="00C41FCA">
      <w:pgSz w:w="16838" w:h="11906" w:orient="landscape"/>
      <w:pgMar w:top="284" w:right="454" w:bottom="284" w:left="45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199246" w14:textId="77777777" w:rsidR="00CC15AD" w:rsidRDefault="00CC15AD" w:rsidP="00C41FCA">
      <w:r>
        <w:separator/>
      </w:r>
    </w:p>
  </w:endnote>
  <w:endnote w:type="continuationSeparator" w:id="0">
    <w:p w14:paraId="669EB9A7" w14:textId="77777777" w:rsidR="00CC15AD" w:rsidRDefault="00CC15AD" w:rsidP="00C41F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6C258D" w14:textId="77777777" w:rsidR="00CC15AD" w:rsidRDefault="00CC15AD" w:rsidP="00C41FCA">
      <w:r>
        <w:separator/>
      </w:r>
    </w:p>
  </w:footnote>
  <w:footnote w:type="continuationSeparator" w:id="0">
    <w:p w14:paraId="665922AC" w14:textId="77777777" w:rsidR="00CC15AD" w:rsidRDefault="00CC15AD" w:rsidP="00C41F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8C5ADD70"/>
    <w:lvl w:ilvl="0">
      <w:start w:val="1"/>
      <w:numFmt w:val="bullet"/>
      <w:pStyle w:val="ListBullet"/>
      <w:lvlText w:val=""/>
      <w:lvlJc w:val="left"/>
      <w:pPr>
        <w:tabs>
          <w:tab w:val="num" w:pos="473"/>
        </w:tabs>
        <w:ind w:left="454" w:hanging="341"/>
      </w:pPr>
      <w:rPr>
        <w:rFonts w:ascii="Wingdings" w:hAnsi="Wingdings" w:hint="default"/>
        <w:b/>
        <w:i w:val="0"/>
        <w:color w:val="99CCFF"/>
        <w:sz w:val="28"/>
      </w:rPr>
    </w:lvl>
  </w:abstractNum>
  <w:abstractNum w:abstractNumId="1" w15:restartNumberingAfterBreak="0">
    <w:nsid w:val="25B9742C"/>
    <w:multiLevelType w:val="multilevel"/>
    <w:tmpl w:val="25F6936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56BE0E58"/>
    <w:multiLevelType w:val="multilevel"/>
    <w:tmpl w:val="764473E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1"/>
  </w:num>
  <w:num w:numId="3">
    <w:abstractNumId w:val="2"/>
  </w:num>
  <w:num w:numId="4">
    <w:abstractNumId w:val="2"/>
  </w:num>
  <w:num w:numId="5">
    <w:abstractNumId w:val="0"/>
  </w:num>
  <w:num w:numId="6">
    <w:abstractNumId w:val="0"/>
  </w:num>
  <w:num w:numId="7">
    <w:abstractNumId w:val="2"/>
  </w:num>
  <w:num w:numId="8">
    <w:abstractNumId w:val="2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2EE"/>
    <w:rsid w:val="00006761"/>
    <w:rsid w:val="00024664"/>
    <w:rsid w:val="00061ABA"/>
    <w:rsid w:val="00071E0F"/>
    <w:rsid w:val="00080EEC"/>
    <w:rsid w:val="00094E2C"/>
    <w:rsid w:val="000B0DA2"/>
    <w:rsid w:val="000B1F8E"/>
    <w:rsid w:val="000E49D1"/>
    <w:rsid w:val="000F0A48"/>
    <w:rsid w:val="000F7807"/>
    <w:rsid w:val="00107ACC"/>
    <w:rsid w:val="001423F1"/>
    <w:rsid w:val="00167A27"/>
    <w:rsid w:val="001B222B"/>
    <w:rsid w:val="001B672E"/>
    <w:rsid w:val="001C1018"/>
    <w:rsid w:val="001C5C95"/>
    <w:rsid w:val="001C6C77"/>
    <w:rsid w:val="001E66FF"/>
    <w:rsid w:val="00205B10"/>
    <w:rsid w:val="00210C9C"/>
    <w:rsid w:val="00231B41"/>
    <w:rsid w:val="00245CDF"/>
    <w:rsid w:val="002570B2"/>
    <w:rsid w:val="00257C61"/>
    <w:rsid w:val="00265953"/>
    <w:rsid w:val="002974FF"/>
    <w:rsid w:val="002D2740"/>
    <w:rsid w:val="002E2358"/>
    <w:rsid w:val="00316565"/>
    <w:rsid w:val="0032447B"/>
    <w:rsid w:val="00347A85"/>
    <w:rsid w:val="00362D64"/>
    <w:rsid w:val="003646D2"/>
    <w:rsid w:val="00386018"/>
    <w:rsid w:val="003C5E9E"/>
    <w:rsid w:val="00424B42"/>
    <w:rsid w:val="004714AC"/>
    <w:rsid w:val="00483FA4"/>
    <w:rsid w:val="004A227E"/>
    <w:rsid w:val="005363C8"/>
    <w:rsid w:val="00546B6F"/>
    <w:rsid w:val="00551824"/>
    <w:rsid w:val="005538BD"/>
    <w:rsid w:val="005663DE"/>
    <w:rsid w:val="00587806"/>
    <w:rsid w:val="005A63AE"/>
    <w:rsid w:val="005D5F7C"/>
    <w:rsid w:val="005D6FA5"/>
    <w:rsid w:val="005F7A99"/>
    <w:rsid w:val="00657EBF"/>
    <w:rsid w:val="00683B5D"/>
    <w:rsid w:val="00691488"/>
    <w:rsid w:val="006A26F6"/>
    <w:rsid w:val="006B14B1"/>
    <w:rsid w:val="006B3CD5"/>
    <w:rsid w:val="006B543A"/>
    <w:rsid w:val="006B5C4B"/>
    <w:rsid w:val="006D13B3"/>
    <w:rsid w:val="006D2598"/>
    <w:rsid w:val="006D4745"/>
    <w:rsid w:val="00713425"/>
    <w:rsid w:val="0073434B"/>
    <w:rsid w:val="00740284"/>
    <w:rsid w:val="007439FD"/>
    <w:rsid w:val="007725D0"/>
    <w:rsid w:val="00783497"/>
    <w:rsid w:val="00785A44"/>
    <w:rsid w:val="0078708C"/>
    <w:rsid w:val="00790EB6"/>
    <w:rsid w:val="007A544F"/>
    <w:rsid w:val="007A79CE"/>
    <w:rsid w:val="007B6F8F"/>
    <w:rsid w:val="007D7E81"/>
    <w:rsid w:val="008125A5"/>
    <w:rsid w:val="00824984"/>
    <w:rsid w:val="00826E34"/>
    <w:rsid w:val="00831595"/>
    <w:rsid w:val="008743BF"/>
    <w:rsid w:val="00877612"/>
    <w:rsid w:val="00877BCE"/>
    <w:rsid w:val="008901CE"/>
    <w:rsid w:val="008B5002"/>
    <w:rsid w:val="008D68E0"/>
    <w:rsid w:val="008E618E"/>
    <w:rsid w:val="0091176B"/>
    <w:rsid w:val="009324F3"/>
    <w:rsid w:val="009552EE"/>
    <w:rsid w:val="0096336F"/>
    <w:rsid w:val="00976332"/>
    <w:rsid w:val="009B244B"/>
    <w:rsid w:val="009B5440"/>
    <w:rsid w:val="009E1259"/>
    <w:rsid w:val="009E5E97"/>
    <w:rsid w:val="00A23C3F"/>
    <w:rsid w:val="00A45BAA"/>
    <w:rsid w:val="00A76519"/>
    <w:rsid w:val="00A84296"/>
    <w:rsid w:val="00A945DC"/>
    <w:rsid w:val="00A9484F"/>
    <w:rsid w:val="00AB4599"/>
    <w:rsid w:val="00AE507F"/>
    <w:rsid w:val="00AE6383"/>
    <w:rsid w:val="00B00C3F"/>
    <w:rsid w:val="00B122DA"/>
    <w:rsid w:val="00B12D91"/>
    <w:rsid w:val="00B24824"/>
    <w:rsid w:val="00B62FDE"/>
    <w:rsid w:val="00B80A7C"/>
    <w:rsid w:val="00B83FB0"/>
    <w:rsid w:val="00BD7B29"/>
    <w:rsid w:val="00C06A2C"/>
    <w:rsid w:val="00C40B34"/>
    <w:rsid w:val="00C41FCA"/>
    <w:rsid w:val="00C647EA"/>
    <w:rsid w:val="00C76BC2"/>
    <w:rsid w:val="00C82578"/>
    <w:rsid w:val="00C97C67"/>
    <w:rsid w:val="00CB5FA2"/>
    <w:rsid w:val="00CC15AD"/>
    <w:rsid w:val="00CD0CE5"/>
    <w:rsid w:val="00CE59E6"/>
    <w:rsid w:val="00CF4CF5"/>
    <w:rsid w:val="00D04E65"/>
    <w:rsid w:val="00D244D7"/>
    <w:rsid w:val="00D31635"/>
    <w:rsid w:val="00D428EC"/>
    <w:rsid w:val="00D73CDA"/>
    <w:rsid w:val="00DA3037"/>
    <w:rsid w:val="00DA6BC2"/>
    <w:rsid w:val="00DC3A13"/>
    <w:rsid w:val="00DE0523"/>
    <w:rsid w:val="00DE7AB3"/>
    <w:rsid w:val="00DF4E2A"/>
    <w:rsid w:val="00DF73DB"/>
    <w:rsid w:val="00E1153B"/>
    <w:rsid w:val="00E15325"/>
    <w:rsid w:val="00E35725"/>
    <w:rsid w:val="00E64034"/>
    <w:rsid w:val="00E71BE7"/>
    <w:rsid w:val="00E73DE8"/>
    <w:rsid w:val="00E74519"/>
    <w:rsid w:val="00E80D6A"/>
    <w:rsid w:val="00E8113F"/>
    <w:rsid w:val="00E90BA2"/>
    <w:rsid w:val="00E96A5A"/>
    <w:rsid w:val="00E9784A"/>
    <w:rsid w:val="00EC23C4"/>
    <w:rsid w:val="00ED37BD"/>
    <w:rsid w:val="00EF4D63"/>
    <w:rsid w:val="00EF6D4A"/>
    <w:rsid w:val="00F05833"/>
    <w:rsid w:val="00F1556E"/>
    <w:rsid w:val="00F359AC"/>
    <w:rsid w:val="00F57F22"/>
    <w:rsid w:val="00F7725D"/>
    <w:rsid w:val="00F845D0"/>
    <w:rsid w:val="00FC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C87116"/>
  <w15:chartTrackingRefBased/>
  <w15:docId w15:val="{2B98BD67-BBE7-4DC3-89EC-7E7E24365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7A544F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9"/>
      </w:numPr>
      <w:spacing w:before="80" w:after="80"/>
      <w:jc w:val="both"/>
      <w:outlineLvl w:val="0"/>
    </w:pPr>
    <w:rPr>
      <w:rFonts w:ascii="Arial" w:hAnsi="Arial"/>
      <w:b/>
      <w:caps/>
      <w:sz w:val="32"/>
      <w:szCs w:val="20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9"/>
      </w:numPr>
      <w:jc w:val="both"/>
      <w:outlineLvl w:val="1"/>
    </w:pPr>
    <w:rPr>
      <w:rFonts w:ascii="Arial" w:hAnsi="Arial"/>
      <w:b/>
      <w:caps/>
      <w:sz w:val="28"/>
      <w:szCs w:val="20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9"/>
      </w:numPr>
      <w:outlineLvl w:val="2"/>
    </w:pPr>
    <w:rPr>
      <w:rFonts w:ascii="Arial" w:hAnsi="Arial"/>
      <w:b/>
      <w:i/>
      <w:color w:val="339966"/>
      <w:sz w:val="22"/>
      <w:szCs w:val="20"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 w:cs="Arial"/>
      <w:b/>
      <w:bCs/>
      <w:sz w:val="56"/>
    </w:rPr>
  </w:style>
  <w:style w:type="paragraph" w:styleId="Heading5">
    <w:name w:val="heading 5"/>
    <w:basedOn w:val="Normal"/>
    <w:next w:val="Normal"/>
    <w:link w:val="Heading5Char"/>
    <w:qFormat/>
    <w:pPr>
      <w:keepNext/>
      <w:outlineLvl w:val="4"/>
    </w:pPr>
    <w:rPr>
      <w:rFonts w:ascii="Arial" w:hAnsi="Arial" w:cs="Arial"/>
      <w:b/>
      <w:bCs/>
      <w:sz w:val="20"/>
    </w:rPr>
  </w:style>
  <w:style w:type="paragraph" w:styleId="Heading6">
    <w:name w:val="heading 6"/>
    <w:basedOn w:val="Normal"/>
    <w:next w:val="Normal"/>
    <w:link w:val="Heading6Char"/>
    <w:qFormat/>
    <w:pPr>
      <w:keepNext/>
      <w:jc w:val="center"/>
      <w:outlineLvl w:val="5"/>
    </w:pPr>
    <w:rPr>
      <w:rFonts w:ascii="Arial" w:hAnsi="Arial" w:cs="Arial"/>
      <w:b/>
      <w:bCs/>
      <w:color w:val="FFFFFF"/>
      <w:sz w:val="20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Arial" w:hAnsi="Arial" w:cs="Arial"/>
      <w:b/>
      <w:sz w:val="1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284" w:right="-21"/>
    </w:pPr>
    <w:rPr>
      <w:rFonts w:ascii="Arial" w:hAnsi="Arial"/>
      <w:sz w:val="22"/>
      <w:szCs w:val="20"/>
    </w:rPr>
  </w:style>
  <w:style w:type="paragraph" w:styleId="Title">
    <w:name w:val="Title"/>
    <w:basedOn w:val="Normal"/>
    <w:qFormat/>
    <w:pPr>
      <w:jc w:val="center"/>
    </w:pPr>
    <w:rPr>
      <w:rFonts w:ascii="Arial" w:hAnsi="Arial"/>
      <w:b/>
      <w:color w:val="CC99FF"/>
      <w:sz w:val="32"/>
      <w:szCs w:val="20"/>
    </w:rPr>
  </w:style>
  <w:style w:type="paragraph" w:styleId="ListBullet">
    <w:name w:val="List Bullet"/>
    <w:basedOn w:val="Normal"/>
    <w:autoRedefine/>
    <w:pPr>
      <w:numPr>
        <w:numId w:val="6"/>
      </w:numPr>
    </w:pPr>
    <w:rPr>
      <w:rFonts w:ascii="Arial" w:hAnsi="Arial"/>
      <w:sz w:val="22"/>
      <w:szCs w:val="20"/>
    </w:rPr>
  </w:style>
  <w:style w:type="paragraph" w:customStyle="1" w:styleId="Bex">
    <w:name w:val="Bex"/>
    <w:basedOn w:val="Normal"/>
    <w:autoRedefine/>
    <w:rPr>
      <w:rFonts w:ascii="Comic Sans MS" w:hAnsi="Comic Sans MS"/>
      <w:b/>
      <w:color w:val="FF00FF"/>
      <w:sz w:val="32"/>
      <w:szCs w:val="20"/>
      <w:u w:val="double"/>
    </w:rPr>
  </w:style>
  <w:style w:type="character" w:customStyle="1" w:styleId="Heading5Char">
    <w:name w:val="Heading 5 Char"/>
    <w:link w:val="Heading5"/>
    <w:rsid w:val="000F0A48"/>
    <w:rPr>
      <w:rFonts w:ascii="Arial" w:hAnsi="Arial" w:cs="Arial"/>
      <w:b/>
      <w:bCs/>
      <w:szCs w:val="24"/>
      <w:lang w:eastAsia="en-US"/>
    </w:rPr>
  </w:style>
  <w:style w:type="paragraph" w:styleId="BalloonText">
    <w:name w:val="Balloon Text"/>
    <w:basedOn w:val="Normal"/>
    <w:link w:val="BalloonTextChar"/>
    <w:rsid w:val="00A23C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23C3F"/>
    <w:rPr>
      <w:rFonts w:ascii="Tahoma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rsid w:val="00C41FC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C41FCA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rsid w:val="00C41FC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C41FCA"/>
    <w:rPr>
      <w:sz w:val="24"/>
      <w:szCs w:val="24"/>
      <w:lang w:eastAsia="en-US"/>
    </w:rPr>
  </w:style>
  <w:style w:type="table" w:styleId="TableGrid">
    <w:name w:val="Table Grid"/>
    <w:basedOn w:val="TableNormal"/>
    <w:rsid w:val="00C41F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6Char">
    <w:name w:val="Heading 6 Char"/>
    <w:basedOn w:val="DefaultParagraphFont"/>
    <w:link w:val="Heading6"/>
    <w:rsid w:val="008743BF"/>
    <w:rPr>
      <w:rFonts w:ascii="Arial" w:hAnsi="Arial" w:cs="Arial"/>
      <w:b/>
      <w:bCs/>
      <w:color w:val="FFFFFF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003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emi.fasuyi\Documents\gabrielfsm\Templates\GS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85BBA4-57F1-4EB0-A5EC-FE809BAF9B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GSR</Template>
  <TotalTime>22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 confirm the validity of the gas operative please contact the gas registration body</vt:lpstr>
    </vt:vector>
  </TitlesOfParts>
  <Company>Gabriel</Company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 confirm the validity of the gas operative please contact the gas registration body</dc:title>
  <dc:subject/>
  <dc:creator>Yemi Fasuyi</dc:creator>
  <cp:keywords/>
  <cp:lastModifiedBy>Conor Drew</cp:lastModifiedBy>
  <cp:revision>19</cp:revision>
  <cp:lastPrinted>2009-02-23T11:05:00Z</cp:lastPrinted>
  <dcterms:created xsi:type="dcterms:W3CDTF">2018-11-20T07:47:00Z</dcterms:created>
  <dcterms:modified xsi:type="dcterms:W3CDTF">2020-03-10T13:01:00Z</dcterms:modified>
</cp:coreProperties>
</file>