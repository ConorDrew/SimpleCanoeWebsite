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8501" w14:textId="302D86F1" w:rsidR="00403D91" w:rsidRPr="00A77F39" w:rsidRDefault="00403D91" w:rsidP="00403D91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A77F39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C41FCA" w:rsidRPr="00A77F39" w14:paraId="7683A35B" w14:textId="77777777" w:rsidTr="0029724E">
        <w:tc>
          <w:tcPr>
            <w:tcW w:w="5306" w:type="dxa"/>
          </w:tcPr>
          <w:p w14:paraId="26D2A51B" w14:textId="7811A2DD" w:rsidR="00C41FCA" w:rsidRPr="00A77F39" w:rsidRDefault="00C41FCA" w:rsidP="00297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7A14D6A5" w14:textId="64B91254" w:rsidR="00C41FCA" w:rsidRPr="00A77F39" w:rsidRDefault="00C41FCA" w:rsidP="002972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LANDLORD GAS SAFE</w:t>
            </w:r>
            <w:r w:rsidR="00E41D36"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Y</w:t>
            </w:r>
            <w:r w:rsidR="00455B1B" w:rsidRPr="00A77F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5307" w:type="dxa"/>
          </w:tcPr>
          <w:p w14:paraId="0C7B6FFB" w14:textId="431505D6" w:rsidR="00C41FCA" w:rsidRPr="00A77F39" w:rsidRDefault="00C41FCA" w:rsidP="0029724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A77F39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0"/>
          </w:p>
        </w:tc>
      </w:tr>
    </w:tbl>
    <w:p w14:paraId="6212C64A" w14:textId="5F546C06" w:rsidR="000F0A48" w:rsidRPr="00A77F39" w:rsidRDefault="00277B34" w:rsidP="00C41FCA">
      <w:pPr>
        <w:rPr>
          <w:rFonts w:ascii="Arial" w:hAnsi="Arial" w:cs="Arial"/>
          <w:b/>
          <w:bCs/>
          <w:sz w:val="18"/>
        </w:rPr>
      </w:pPr>
      <w:r w:rsidRPr="00E52FC6">
        <w:rPr>
          <w:rFonts w:ascii="Arial" w:hAnsi="Arial" w:cs="Arial"/>
          <w:b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B8E76C" wp14:editId="07450C03">
                <wp:simplePos x="0" y="0"/>
                <wp:positionH relativeFrom="page">
                  <wp:posOffset>7191375</wp:posOffset>
                </wp:positionH>
                <wp:positionV relativeFrom="page">
                  <wp:posOffset>542925</wp:posOffset>
                </wp:positionV>
                <wp:extent cx="3288030" cy="1419225"/>
                <wp:effectExtent l="0" t="0" r="26670" b="28575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8030" cy="141922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05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277"/>
                              <w:gridCol w:w="839"/>
                              <w:gridCol w:w="1700"/>
                              <w:gridCol w:w="9"/>
                            </w:tblGrid>
                            <w:tr w:rsidR="00277B34" w:rsidRPr="00A13BF1" w14:paraId="705A9443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9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C97356" w14:textId="463FED18" w:rsidR="00277B34" w:rsidRPr="00541F8D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277B34" w14:paraId="60DAA38C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F6CF5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07E1AE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1"/>
                                </w:p>
                              </w:tc>
                            </w:tr>
                            <w:tr w:rsidR="00277B34" w14:paraId="71A7CE65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C12254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4EBCA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2"/>
                                </w:p>
                              </w:tc>
                            </w:tr>
                            <w:tr w:rsidR="00277B34" w14:paraId="09FDEB36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A5EB5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41F26B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3"/>
                                </w:p>
                              </w:tc>
                            </w:tr>
                            <w:tr w:rsidR="00277B34" w14:paraId="5DBF02F0" w14:textId="77777777" w:rsidTr="00C270D2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351F4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shd w:val="clear" w:color="auto" w:fill="FFFFFF"/>
                                  <w:vAlign w:val="center"/>
                                </w:tcPr>
                                <w:p w14:paraId="29FEBF04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4"/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FFFFFF"/>
                                  <w:vAlign w:val="center"/>
                                </w:tcPr>
                                <w:p w14:paraId="2CF2C19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FA709C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5"/>
                                </w:p>
                              </w:tc>
                            </w:tr>
                            <w:tr w:rsidR="00277B34" w:rsidRPr="00827A1A" w14:paraId="618BB426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E08B2E" w14:textId="09917EA6" w:rsidR="00277B34" w:rsidRPr="009300C4" w:rsidRDefault="00693271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481CF4" w14:textId="77777777" w:rsidR="00277B34" w:rsidRPr="009300C4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277B34" w14:paraId="30E4544D" w14:textId="77777777" w:rsidTr="00277B34">
                              <w:trPr>
                                <w:gridAfter w:val="1"/>
                                <w:wAfter w:w="9" w:type="dxa"/>
                                <w:cantSplit/>
                                <w:trHeight w:hRule="exact" w:val="300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8B0B24" w14:textId="0B5EC08E" w:rsidR="00277B34" w:rsidRPr="009300C4" w:rsidRDefault="00693271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6" w:name="Rente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[Rented] </w:t>
                                  </w:r>
                                  <w:bookmarkEnd w:id="6"/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374F27" w14:textId="77777777" w:rsidR="00277B34" w:rsidRPr="009300C4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7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[NoOfAppliances]</w:t>
                                  </w:r>
                                  <w:bookmarkEnd w:id="7"/>
                                </w:p>
                              </w:tc>
                            </w:tr>
                          </w:tbl>
                          <w:p w14:paraId="4282CC3D" w14:textId="77777777" w:rsidR="00277B34" w:rsidRDefault="00277B34" w:rsidP="00277B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8E76C" id="Text Box 14" o:spid="_x0000_s1026" style="position:absolute;margin-left:566.25pt;margin-top:42.75pt;width:258.9pt;height:1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" fillcolor="#a5a5a5" strokeweight="2pt">
                <v:textbox inset="0,0,0,0">
                  <w:txbxContent>
                    <w:tbl>
                      <w:tblPr>
                        <w:tblW w:w="4905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277"/>
                        <w:gridCol w:w="839"/>
                        <w:gridCol w:w="1700"/>
                        <w:gridCol w:w="9"/>
                      </w:tblGrid>
                      <w:tr w:rsidR="00277B34" w:rsidRPr="00A13BF1" w14:paraId="705A9443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9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C97356" w14:textId="463FED18" w:rsidR="00277B34" w:rsidRPr="00541F8D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277B34" w14:paraId="60DAA38C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F6CF5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07E1AE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8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8"/>
                          </w:p>
                        </w:tc>
                      </w:tr>
                      <w:tr w:rsidR="00277B34" w14:paraId="71A7CE65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C12254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4EBCA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9"/>
                          </w:p>
                        </w:tc>
                      </w:tr>
                      <w:tr w:rsidR="00277B34" w14:paraId="09FDEB36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A5EB5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41F26B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10"/>
                          </w:p>
                        </w:tc>
                      </w:tr>
                      <w:tr w:rsidR="00277B34" w14:paraId="5DBF02F0" w14:textId="77777777" w:rsidTr="00C270D2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351F4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shd w:val="clear" w:color="auto" w:fill="FFFFFF"/>
                            <w:vAlign w:val="center"/>
                          </w:tcPr>
                          <w:p w14:paraId="29FEBF04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11"/>
                          </w:p>
                        </w:tc>
                        <w:tc>
                          <w:tcPr>
                            <w:tcW w:w="839" w:type="dxa"/>
                            <w:shd w:val="clear" w:color="auto" w:fill="FFFFFF"/>
                            <w:vAlign w:val="center"/>
                          </w:tcPr>
                          <w:p w14:paraId="2CF2C19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7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FA709C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12"/>
                          </w:p>
                        </w:tc>
                      </w:tr>
                      <w:tr w:rsidR="00277B34" w:rsidRPr="00827A1A" w14:paraId="618BB426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E08B2E" w14:textId="09917EA6" w:rsidR="00277B34" w:rsidRPr="009300C4" w:rsidRDefault="00693271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481CF4" w14:textId="77777777" w:rsidR="00277B34" w:rsidRPr="009300C4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277B34" w14:paraId="30E4544D" w14:textId="77777777" w:rsidTr="00277B34">
                        <w:trPr>
                          <w:gridAfter w:val="1"/>
                          <w:wAfter w:w="9" w:type="dxa"/>
                          <w:cantSplit/>
                          <w:trHeight w:hRule="exact" w:val="300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8B0B24" w14:textId="0B5EC08E" w:rsidR="00277B34" w:rsidRPr="009300C4" w:rsidRDefault="00693271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13" w:name="Rente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[Rented] </w:t>
                            </w:r>
                            <w:bookmarkEnd w:id="13"/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374F27" w14:textId="77777777" w:rsidR="00277B34" w:rsidRPr="009300C4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4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[NoOfAppliances]</w:t>
                            </w:r>
                            <w:bookmarkEnd w:id="14"/>
                          </w:p>
                        </w:tc>
                      </w:tr>
                    </w:tbl>
                    <w:p w14:paraId="4282CC3D" w14:textId="77777777" w:rsidR="00277B34" w:rsidRDefault="00277B34" w:rsidP="00277B34"/>
                  </w:txbxContent>
                </v:textbox>
                <w10:wrap anchorx="page" anchory="page"/>
              </v:roundrect>
            </w:pict>
          </mc:Fallback>
        </mc:AlternateContent>
      </w:r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9C198" wp14:editId="44C0FF2A">
                <wp:simplePos x="0" y="0"/>
                <wp:positionH relativeFrom="page">
                  <wp:posOffset>4210050</wp:posOffset>
                </wp:positionH>
                <wp:positionV relativeFrom="page">
                  <wp:posOffset>561975</wp:posOffset>
                </wp:positionV>
                <wp:extent cx="2984500" cy="1400175"/>
                <wp:effectExtent l="0" t="0" r="25400" b="2857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7441B6A3" w14:textId="77777777" w:rsidTr="0082027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E1D2A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7C592AF6" w14:textId="77777777" w:rsidTr="00820276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08781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F3BAFD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5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[JobSiteName]</w:t>
                                  </w:r>
                                  <w:bookmarkEnd w:id="15"/>
                                </w:p>
                              </w:tc>
                            </w:tr>
                            <w:tr w:rsidR="00877612" w:rsidRPr="002570B2" w14:paraId="60F5E471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03D22245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F797122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6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16"/>
                                </w:p>
                              </w:tc>
                            </w:tr>
                            <w:tr w:rsidR="00877612" w:rsidRPr="002570B2" w14:paraId="7250A72B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4499AA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6BE6C62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7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bookmarkEnd w:id="17"/>
                                </w:p>
                              </w:tc>
                            </w:tr>
                            <w:tr w:rsidR="00877612" w:rsidRPr="002570B2" w14:paraId="7FBB8CA1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B2A05F9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633E3EB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8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18"/>
                                </w:p>
                              </w:tc>
                            </w:tr>
                            <w:tr w:rsidR="00877612" w:rsidRPr="002570B2" w14:paraId="665C707D" w14:textId="77777777" w:rsidTr="003900E1">
                              <w:trPr>
                                <w:cantSplit/>
                                <w:trHeight w:hRule="exact" w:val="309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90EE9A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C26C4E6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9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19"/>
                                </w:p>
                              </w:tc>
                            </w:tr>
                          </w:tbl>
                          <w:p w14:paraId="095E3836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9C198" id="Text Box 13" o:spid="_x0000_s1027" style="position:absolute;margin-left:331.5pt;margin-top:44.25pt;width:235pt;height:1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7441B6A3" w14:textId="77777777" w:rsidTr="0082027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ECE1D2A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7C592AF6" w14:textId="77777777" w:rsidTr="00820276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08781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F3BAFD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0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[JobSiteName]</w:t>
                            </w:r>
                            <w:bookmarkEnd w:id="20"/>
                          </w:p>
                        </w:tc>
                      </w:tr>
                      <w:tr w:rsidR="00877612" w:rsidRPr="002570B2" w14:paraId="60F5E471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03D22245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F797122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1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21"/>
                          </w:p>
                        </w:tc>
                      </w:tr>
                      <w:tr w:rsidR="00877612" w:rsidRPr="002570B2" w14:paraId="7250A72B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4499AA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6BE6C62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bookmarkEnd w:id="22"/>
                          </w:p>
                        </w:tc>
                      </w:tr>
                      <w:tr w:rsidR="00877612" w:rsidRPr="002570B2" w14:paraId="7FBB8CA1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B2A05F9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633E3EB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3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23"/>
                          </w:p>
                        </w:tc>
                      </w:tr>
                      <w:tr w:rsidR="00877612" w:rsidRPr="002570B2" w14:paraId="665C707D" w14:textId="77777777" w:rsidTr="003900E1">
                        <w:trPr>
                          <w:cantSplit/>
                          <w:trHeight w:hRule="exact" w:val="309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90EE9A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C26C4E6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24"/>
                          </w:p>
                        </w:tc>
                      </w:tr>
                    </w:tbl>
                    <w:p w14:paraId="095E3836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3900E1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16536D" wp14:editId="721CDEAC">
                <wp:simplePos x="0" y="0"/>
                <wp:positionH relativeFrom="page">
                  <wp:posOffset>1743075</wp:posOffset>
                </wp:positionH>
                <wp:positionV relativeFrom="page">
                  <wp:posOffset>561974</wp:posOffset>
                </wp:positionV>
                <wp:extent cx="2462530" cy="1400175"/>
                <wp:effectExtent l="0" t="0" r="13970" b="2857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7"/>
                              <w:gridCol w:w="955"/>
                            </w:tblGrid>
                            <w:tr w:rsidR="00A77F39" w:rsidRPr="00A13BF1" w14:paraId="607BAA95" w14:textId="77777777" w:rsidTr="00202BD7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85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EC96D88" w14:textId="56F4D9EB" w:rsidR="00A77F39" w:rsidRPr="00541F8D" w:rsidRDefault="00A77F39" w:rsidP="00A77F39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77F39" w:rsidRPr="004F4AEF" w14:paraId="0B0696BD" w14:textId="77777777" w:rsidTr="003900E1">
                              <w:trPr>
                                <w:cantSplit/>
                                <w:trHeight w:hRule="exact" w:val="1706"/>
                                <w:jc w:val="center"/>
                              </w:trPr>
                              <w:tc>
                                <w:tcPr>
                                  <w:tcW w:w="28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4C0E78" w14:textId="77777777" w:rsidR="00A77F39" w:rsidRPr="005E4B16" w:rsidRDefault="00A77F39" w:rsidP="00A77F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Gasway Services Limited</w:t>
                                  </w:r>
                                </w:p>
                                <w:p w14:paraId="17D3BA22" w14:textId="77777777" w:rsidR="00A77F39" w:rsidRPr="005E4B16" w:rsidRDefault="00A77F39" w:rsidP="00A77F39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18 Burnet Road</w:t>
                                  </w:r>
                                </w:p>
                                <w:p w14:paraId="30986819" w14:textId="77777777" w:rsidR="00A77F39" w:rsidRPr="005E4B16" w:rsidRDefault="00A77F39" w:rsidP="00A77F39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Norwich</w:t>
                                  </w:r>
                                </w:p>
                                <w:p w14:paraId="61DE44F9" w14:textId="77777777" w:rsidR="00A77F39" w:rsidRPr="005E4B16" w:rsidRDefault="00A77F39" w:rsidP="00A77F39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NR3 2BS</w:t>
                                  </w:r>
                                </w:p>
                                <w:p w14:paraId="2708DFA6" w14:textId="48B89681" w:rsidR="00A77F39" w:rsidRPr="000B1739" w:rsidRDefault="00A77F39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Tel No. </w:t>
                                  </w:r>
                                  <w:r w:rsidR="00F33C6A" w:rsidRPr="00F33C6A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0800 047 </w:t>
                                  </w:r>
                                  <w:r w:rsidR="00F33C6A" w:rsidRPr="00F33C6A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0120</w:t>
                                  </w:r>
                                  <w:bookmarkStart w:id="25" w:name="_GoBack"/>
                                  <w:bookmarkEnd w:id="25"/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7898F5" w14:textId="77777777" w:rsidR="00A77F39" w:rsidRPr="000B1739" w:rsidRDefault="00A77F39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007D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18"/>
                                      <w:szCs w:val="18"/>
                                      <w:lang w:eastAsia="en-GB"/>
                                    </w:rPr>
                                    <w:drawing>
                                      <wp:inline distT="0" distB="0" distL="0" distR="0" wp14:anchorId="16D18364" wp14:editId="7EAA45AD">
                                        <wp:extent cx="361950" cy="390525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0" cy="390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F90A494" w14:textId="59D0730A" w:rsidR="00A77F39" w:rsidRPr="000B1739" w:rsidRDefault="003900E1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26" w:name="GasSafe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[</w:t>
                                  </w:r>
                                  <w:proofErr w:type="gramStart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GasSaf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e</w:t>
                                  </w:r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] </w:t>
                                  </w:r>
                                  <w:bookmarkEnd w:id="26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="00A77F39"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gramEnd"/>
                                  <w:r w:rsidR="00A77F39"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</w:tbl>
                          <w:p w14:paraId="75762BEF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536D" id="Text Box 3" o:spid="_x0000_s1028" style="position:absolute;margin-left:137.25pt;margin-top:44.25pt;width:193.9pt;height:110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7"/>
                        <w:gridCol w:w="955"/>
                      </w:tblGrid>
                      <w:tr w:rsidR="00A77F39" w:rsidRPr="00A13BF1" w14:paraId="607BAA95" w14:textId="77777777" w:rsidTr="00202BD7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85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EC96D88" w14:textId="56F4D9EB" w:rsidR="00A77F39" w:rsidRPr="00541F8D" w:rsidRDefault="00A77F39" w:rsidP="00A77F3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A77F39" w:rsidRPr="004F4AEF" w14:paraId="0B0696BD" w14:textId="77777777" w:rsidTr="003900E1">
                        <w:trPr>
                          <w:cantSplit/>
                          <w:trHeight w:hRule="exact" w:val="1706"/>
                          <w:jc w:val="center"/>
                        </w:trPr>
                        <w:tc>
                          <w:tcPr>
                            <w:tcW w:w="28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4C0E78" w14:textId="77777777" w:rsidR="00A77F39" w:rsidRPr="005E4B16" w:rsidRDefault="00A77F39" w:rsidP="00A77F3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Gasway Services Limited</w:t>
                            </w:r>
                          </w:p>
                          <w:p w14:paraId="17D3BA22" w14:textId="77777777" w:rsidR="00A77F39" w:rsidRPr="005E4B16" w:rsidRDefault="00A77F39" w:rsidP="00A77F39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18 Burnet Road</w:t>
                            </w:r>
                          </w:p>
                          <w:p w14:paraId="30986819" w14:textId="77777777" w:rsidR="00A77F39" w:rsidRPr="005E4B16" w:rsidRDefault="00A77F39" w:rsidP="00A77F39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Norwich</w:t>
                            </w:r>
                          </w:p>
                          <w:p w14:paraId="61DE44F9" w14:textId="77777777" w:rsidR="00A77F39" w:rsidRPr="005E4B16" w:rsidRDefault="00A77F39" w:rsidP="00A77F39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NR3 2BS</w:t>
                            </w:r>
                          </w:p>
                          <w:p w14:paraId="2708DFA6" w14:textId="48B89681" w:rsidR="00A77F39" w:rsidRPr="000B1739" w:rsidRDefault="00A77F39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Tel No. </w:t>
                            </w:r>
                            <w:r w:rsidR="00F33C6A" w:rsidRPr="00F33C6A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0800 047 </w:t>
                            </w:r>
                            <w:r w:rsidR="00F33C6A" w:rsidRPr="00F33C6A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0120</w:t>
                            </w:r>
                            <w:bookmarkStart w:id="27" w:name="_GoBack"/>
                            <w:bookmarkEnd w:id="27"/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7898F5" w14:textId="77777777" w:rsidR="00A77F39" w:rsidRPr="000B1739" w:rsidRDefault="00A77F39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0007D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16D18364" wp14:editId="7EAA45AD">
                                  <wp:extent cx="361950" cy="39052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0A494" w14:textId="59D0730A" w:rsidR="00A77F39" w:rsidRPr="000B1739" w:rsidRDefault="003900E1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bookmarkStart w:id="28" w:name="GasSafe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GasSaf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e</w:t>
                            </w:r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] </w:t>
                            </w:r>
                            <w:bookmarkEnd w:id="28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77F39"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 w:rsidR="00A77F39"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    </w:t>
                            </w:r>
                          </w:p>
                        </w:tc>
                      </w:tr>
                    </w:tbl>
                    <w:p w14:paraId="75762BE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p w14:paraId="054DDCED" w14:textId="15663332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72133FC" w14:textId="0CC6D33E" w:rsidR="000F0A48" w:rsidRPr="00A77F39" w:rsidRDefault="0039367F" w:rsidP="000F0A48">
      <w:pPr>
        <w:jc w:val="center"/>
        <w:rPr>
          <w:rFonts w:ascii="Arial" w:hAnsi="Arial" w:cs="Arial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3452539" wp14:editId="35D99ABA">
            <wp:simplePos x="0" y="0"/>
            <wp:positionH relativeFrom="column">
              <wp:posOffset>176620</wp:posOffset>
            </wp:positionH>
            <wp:positionV relativeFrom="page">
              <wp:posOffset>865414</wp:posOffset>
            </wp:positionV>
            <wp:extent cx="1086667" cy="904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67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413C0" w14:textId="35053755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6069859" w14:textId="7B32A46A" w:rsidR="000F0A48" w:rsidRPr="00A77F39" w:rsidRDefault="000F0A48" w:rsidP="000F0A48">
      <w:pPr>
        <w:rPr>
          <w:rFonts w:ascii="Arial" w:hAnsi="Arial" w:cs="Arial"/>
          <w:b/>
          <w:bCs/>
          <w:sz w:val="12"/>
        </w:rPr>
      </w:pPr>
    </w:p>
    <w:p w14:paraId="360F61E1" w14:textId="35F28F5B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A77F39">
        <w:rPr>
          <w:rFonts w:ascii="Arial" w:hAnsi="Arial" w:cs="Arial"/>
          <w:b/>
          <w:bCs/>
          <w:sz w:val="18"/>
        </w:rPr>
        <w:t>working with</w:t>
      </w:r>
    </w:p>
    <w:p w14:paraId="072ABC86" w14:textId="5A452C07" w:rsidR="000F0A48" w:rsidRPr="00A77F39" w:rsidRDefault="000F0A48" w:rsidP="000F0A48">
      <w:pPr>
        <w:rPr>
          <w:rFonts w:ascii="Arial" w:hAnsi="Arial" w:cs="Arial"/>
        </w:rPr>
      </w:pPr>
    </w:p>
    <w:p w14:paraId="0D8F149C" w14:textId="7BA56068" w:rsidR="00316565" w:rsidRPr="00A77F39" w:rsidRDefault="00630234" w:rsidP="000F0A48">
      <w:pPr>
        <w:rPr>
          <w:rFonts w:ascii="Arial" w:hAnsi="Arial" w:cs="Arial"/>
        </w:rPr>
      </w:pPr>
      <w:r w:rsidRPr="00A77F39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9E4A6" wp14:editId="035CC32C">
                <wp:simplePos x="0" y="0"/>
                <wp:positionH relativeFrom="page">
                  <wp:posOffset>6476365</wp:posOffset>
                </wp:positionH>
                <wp:positionV relativeFrom="page">
                  <wp:posOffset>4220845</wp:posOffset>
                </wp:positionV>
                <wp:extent cx="4002405" cy="2894330"/>
                <wp:effectExtent l="0" t="0" r="17145" b="203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97DC6" w14:textId="77777777" w:rsidR="004714AC" w:rsidRPr="00ED4E8F" w:rsidRDefault="004714AC" w:rsidP="004714A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954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  <w:gridCol w:w="1422"/>
                              <w:gridCol w:w="80"/>
                              <w:gridCol w:w="1447"/>
                            </w:tblGrid>
                            <w:tr w:rsidR="00A23C3F" w:rsidRPr="006C4778" w14:paraId="06E3052B" w14:textId="77777777" w:rsidTr="00277B34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8AE0E8" w14:textId="77777777" w:rsidR="00A23C3F" w:rsidRPr="006C4778" w:rsidRDefault="00A23C3F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  <w:r w:rsidRPr="006C477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23C3F" w:rsidRPr="006C4778" w14:paraId="6CB6DD43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49F0C7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Installation Tightness Test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A6D7F1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9" w:name="tightest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[tightest]</w:t>
                                  </w:r>
                                  <w:bookmarkEnd w:id="29"/>
                                </w:p>
                              </w:tc>
                            </w:tr>
                            <w:tr w:rsidR="00A23C3F" w:rsidRPr="006C4778" w14:paraId="323377AA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5353B1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Emergency Control Accessible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BE8CFD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0" w:name="ECV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[ECV]</w:t>
                                  </w:r>
                                  <w:bookmarkEnd w:id="30"/>
                                </w:p>
                              </w:tc>
                            </w:tr>
                            <w:tr w:rsidR="00A23C3F" w:rsidRPr="006C4778" w14:paraId="6CC1BE04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827F9C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Equipotential/Bonding Satisfactory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66F1E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1" w:name="Bonding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[Bonding]</w:t>
                                  </w:r>
                                  <w:bookmarkEnd w:id="31"/>
                                </w:p>
                              </w:tc>
                            </w:tr>
                            <w:tr w:rsidR="006B3CD5" w:rsidRPr="006C4778" w14:paraId="23CEDABE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A3A3C6" w14:textId="77777777" w:rsidR="006B3CD5" w:rsidRPr="00277B34" w:rsidRDefault="006B3CD5" w:rsidP="00CE59E6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COMO Detector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E59E6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</w:t>
                                  </w:r>
                                  <w:bookmarkStart w:id="32" w:name="COMO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[COM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="00245CDF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2"/>
                                </w:p>
                              </w:tc>
                            </w:tr>
                            <w:tr w:rsidR="006B3CD5" w:rsidRPr="006C4778" w14:paraId="1284A8D1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AA6F82" w14:textId="77777777" w:rsidR="006B3CD5" w:rsidRPr="00277B34" w:rsidRDefault="006B3CD5" w:rsidP="006B3CD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Smoke Detector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="00CE59E6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 w:rsidR="00CE59E6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bookmarkStart w:id="33" w:name="SMOK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="00245CDF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3"/>
                                </w:p>
                              </w:tc>
                            </w:tr>
                            <w:tr w:rsidR="00A23C3F" w:rsidRPr="00361731" w14:paraId="490FEDF6" w14:textId="77777777" w:rsidTr="00616506">
                              <w:trPr>
                                <w:cantSplit/>
                                <w:trHeight w:hRule="exact" w:val="318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4D248F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4" w:name="Engineer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803220" w14:textId="77777777" w:rsidR="00A23C3F" w:rsidRPr="00277B34" w:rsidRDefault="00A23C3F" w:rsidP="00A23C3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 xml:space="preserve">If bonding </w:t>
                                  </w:r>
                                  <w:proofErr w:type="gramStart"/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>fails</w:t>
                                  </w:r>
                                  <w:proofErr w:type="gramEnd"/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 xml:space="preserve"> we recommend to contract a qualified electrician</w:t>
                                  </w:r>
                                </w:p>
                              </w:tc>
                            </w:tr>
                            <w:tr w:rsidR="00A23C3F" w:rsidRPr="00C90E17" w14:paraId="6EF9C373" w14:textId="77777777" w:rsidTr="00616506">
                              <w:trPr>
                                <w:cantSplit/>
                                <w:trHeight w:hRule="exact" w:val="391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28C545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Safe ID Number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5" w:name="GasSafeIDNo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GasSafeIDNo]</w:t>
                                  </w:r>
                                  <w:bookmarkEnd w:id="35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24A5CF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361731" w14:paraId="75434177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C0E08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6" w:name="JobCustomerNam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JobCustomerName]</w:t>
                                  </w:r>
                                  <w:bookmarkEnd w:id="36"/>
                                </w:p>
                              </w:tc>
                            </w:tr>
                            <w:tr w:rsidR="00A23C3F" w:rsidRPr="00361731" w14:paraId="3C7B4EF5" w14:textId="77777777" w:rsidTr="0061650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33561C" w14:textId="77777777" w:rsidR="00A23C3F" w:rsidRPr="00277B34" w:rsidRDefault="00A23C3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7" w:name="VisitDate2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  <w:bookmarkEnd w:id="37"/>
                                </w:p>
                              </w:tc>
                            </w:tr>
                            <w:tr w:rsidR="00A23C3F" w:rsidRPr="00361731" w14:paraId="2140ED9C" w14:textId="77777777" w:rsidTr="00616506">
                              <w:trPr>
                                <w:cantSplit/>
                                <w:trHeight w:hRule="exact" w:val="1089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90DE39" w14:textId="77777777" w:rsidR="00A23C3F" w:rsidRPr="00277B34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AA2D04" w14:textId="0181D9C1" w:rsidR="00A23C3F" w:rsidRPr="00277B34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Engine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[EngineerSignature]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150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8DB30A" w14:textId="77777777" w:rsidR="00A23C3F" w:rsidRPr="00277B34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1A7680" w14:textId="36451F4F" w:rsidR="00A23C3F" w:rsidRPr="00277B34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Custom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[CustomerSignature]</w:t>
                                  </w:r>
                                  <w:bookmarkEnd w:id="39"/>
                                </w:p>
                              </w:tc>
                            </w:tr>
                          </w:tbl>
                          <w:p w14:paraId="52E83CBB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E4A6" id="Text Box 12" o:spid="_x0000_s1029" style="position:absolute;margin-left:509.95pt;margin-top:332.35pt;width:315.15pt;height:227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" fillcolor="#a5a5a5" strokeweight="2pt">
                <v:textbox inset="0,0,0,0">
                  <w:txbxContent>
                    <w:p w14:paraId="44E97DC6" w14:textId="77777777" w:rsidR="004714AC" w:rsidRPr="00ED4E8F" w:rsidRDefault="004714AC" w:rsidP="004714AC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954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  <w:gridCol w:w="1422"/>
                        <w:gridCol w:w="80"/>
                        <w:gridCol w:w="1447"/>
                      </w:tblGrid>
                      <w:tr w:rsidR="00A23C3F" w:rsidRPr="006C4778" w14:paraId="06E3052B" w14:textId="77777777" w:rsidTr="00277B34">
                        <w:trPr>
                          <w:cantSplit/>
                          <w:trHeight w:val="283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C8AE0E8" w14:textId="77777777" w:rsidR="00A23C3F" w:rsidRPr="006C4778" w:rsidRDefault="00A23C3F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  <w:r w:rsidRPr="006C477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23C3F" w:rsidRPr="006C4778" w14:paraId="6CB6DD43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49F0C7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Installation Tightness Test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A6D7F1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0" w:name="tightest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[tightest]</w:t>
                            </w:r>
                            <w:bookmarkEnd w:id="40"/>
                          </w:p>
                        </w:tc>
                      </w:tr>
                      <w:tr w:rsidR="00A23C3F" w:rsidRPr="006C4778" w14:paraId="323377AA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5353B1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Emergency Control Accessible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DBE8CFD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1" w:name="ECV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[ECV]</w:t>
                            </w:r>
                            <w:bookmarkEnd w:id="41"/>
                          </w:p>
                        </w:tc>
                      </w:tr>
                      <w:tr w:rsidR="00A23C3F" w:rsidRPr="006C4778" w14:paraId="6CC1BE04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827F9C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Equipotential/Bonding Satisfactory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66F1E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2" w:name="Bonding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[Bonding]</w:t>
                            </w:r>
                            <w:bookmarkEnd w:id="42"/>
                          </w:p>
                        </w:tc>
                      </w:tr>
                      <w:tr w:rsidR="006B3CD5" w:rsidRPr="006C4778" w14:paraId="23CEDABE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A3A3C6" w14:textId="77777777" w:rsidR="006B3CD5" w:rsidRPr="00277B34" w:rsidRDefault="006B3CD5" w:rsidP="00CE59E6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COMO Detector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E59E6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bookmarkStart w:id="43" w:name="COMO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[COM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="00245CDF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3"/>
                          </w:p>
                        </w:tc>
                      </w:tr>
                      <w:tr w:rsidR="006B3CD5" w:rsidRPr="006C4778" w14:paraId="1284A8D1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AA6F82" w14:textId="77777777" w:rsidR="006B3CD5" w:rsidRPr="00277B34" w:rsidRDefault="006B3CD5" w:rsidP="006B3CD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Smoke Detector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="00CE59E6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CE59E6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bookmarkStart w:id="44" w:name="SMOKE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="00245CDF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4"/>
                          </w:p>
                        </w:tc>
                      </w:tr>
                      <w:tr w:rsidR="00A23C3F" w:rsidRPr="00361731" w14:paraId="490FEDF6" w14:textId="77777777" w:rsidTr="00616506">
                        <w:trPr>
                          <w:cantSplit/>
                          <w:trHeight w:hRule="exact" w:val="318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4D248F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5" w:name="Engineer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45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803220" w14:textId="77777777" w:rsidR="00A23C3F" w:rsidRPr="00277B34" w:rsidRDefault="00A23C3F" w:rsidP="00A23C3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If bonding </w:t>
                            </w:r>
                            <w:proofErr w:type="gramStart"/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>fails</w:t>
                            </w:r>
                            <w:proofErr w:type="gramEnd"/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 we recommend to contract a qualified electrician</w:t>
                            </w:r>
                          </w:p>
                        </w:tc>
                      </w:tr>
                      <w:tr w:rsidR="00A23C3F" w:rsidRPr="00C90E17" w14:paraId="6EF9C373" w14:textId="77777777" w:rsidTr="00616506">
                        <w:trPr>
                          <w:cantSplit/>
                          <w:trHeight w:hRule="exact" w:val="391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28C545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Safe ID Number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6" w:name="GasSafeIDNo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GasSafeIDNo]</w:t>
                            </w:r>
                            <w:bookmarkEnd w:id="46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24A5CF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361731" w14:paraId="75434177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CC0E08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7" w:name="JobCustomerName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JobCustomerName]</w:t>
                            </w:r>
                            <w:bookmarkEnd w:id="47"/>
                          </w:p>
                        </w:tc>
                      </w:tr>
                      <w:tr w:rsidR="00A23C3F" w:rsidRPr="00361731" w14:paraId="3C7B4EF5" w14:textId="77777777" w:rsidTr="0061650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33561C" w14:textId="77777777" w:rsidR="00A23C3F" w:rsidRPr="00277B34" w:rsidRDefault="00A23C3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8" w:name="VisitDate2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  <w:bookmarkEnd w:id="48"/>
                          </w:p>
                        </w:tc>
                      </w:tr>
                      <w:tr w:rsidR="00A23C3F" w:rsidRPr="00361731" w14:paraId="2140ED9C" w14:textId="77777777" w:rsidTr="00616506">
                        <w:trPr>
                          <w:cantSplit/>
                          <w:trHeight w:hRule="exact" w:val="1089"/>
                        </w:trPr>
                        <w:tc>
                          <w:tcPr>
                            <w:tcW w:w="15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90DE39" w14:textId="77777777" w:rsidR="00A23C3F" w:rsidRPr="00277B34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AA2D04" w14:textId="0181D9C1" w:rsidR="00A23C3F" w:rsidRPr="00277B34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49" w:name="Engine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[EngineerSignature]</w:t>
                            </w:r>
                            <w:bookmarkEnd w:id="49"/>
                          </w:p>
                        </w:tc>
                        <w:tc>
                          <w:tcPr>
                            <w:tcW w:w="150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8DB30A" w14:textId="77777777" w:rsidR="00A23C3F" w:rsidRPr="00277B34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1A7680" w14:textId="36451F4F" w:rsidR="00A23C3F" w:rsidRPr="00277B34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0" w:name="Custom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[CustomerSignature]</w:t>
                            </w:r>
                            <w:bookmarkEnd w:id="50"/>
                          </w:p>
                        </w:tc>
                      </w:tr>
                    </w:tbl>
                    <w:p w14:paraId="52E83CBB" w14:textId="77777777" w:rsidR="004714AC" w:rsidRDefault="004714AC" w:rsidP="004714AC"/>
                  </w:txbxContent>
                </v:textbox>
                <w10:wrap anchorx="page" anchory="page"/>
              </v:roundrect>
            </w:pict>
          </mc:Fallback>
        </mc:AlternateContent>
      </w:r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9A41E" wp14:editId="12707649">
                <wp:simplePos x="0" y="0"/>
                <wp:positionH relativeFrom="page">
                  <wp:posOffset>209550</wp:posOffset>
                </wp:positionH>
                <wp:positionV relativeFrom="page">
                  <wp:posOffset>4219575</wp:posOffset>
                </wp:positionV>
                <wp:extent cx="6267450" cy="2903855"/>
                <wp:effectExtent l="0" t="0" r="19050" b="1079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90385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EDF74" w14:textId="77777777" w:rsidR="00877612" w:rsidRPr="00ED4E8F" w:rsidRDefault="00877612" w:rsidP="000F0A4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9492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1631"/>
                              <w:gridCol w:w="1208"/>
                              <w:gridCol w:w="1643"/>
                            </w:tblGrid>
                            <w:tr w:rsidR="00877612" w:rsidRPr="00541F8D" w14:paraId="32698C54" w14:textId="77777777" w:rsidTr="00616506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F384F" w14:textId="77777777" w:rsidR="00877612" w:rsidRPr="00277B34" w:rsidRDefault="0087761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50205E" w14:textId="77777777" w:rsidR="00877612" w:rsidRPr="00277B34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Warning Notice left?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F67EC1" w14:textId="77777777" w:rsidR="00877612" w:rsidRPr="00277B34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877612" w:rsidRPr="00541F8D" w14:paraId="09B1046E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3940AB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72A4E8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1" w:name="AA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2D2862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2" w:name="BB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2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72F1BF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3" w:name="CC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3"/>
                                </w:p>
                              </w:tc>
                            </w:tr>
                            <w:tr w:rsidR="00877612" w:rsidRPr="00541F8D" w14:paraId="02A70AF3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03B3D8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7550A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4" w:name="AA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2625DD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5" w:name="BB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78931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6" w:name="CC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6"/>
                                </w:p>
                              </w:tc>
                            </w:tr>
                            <w:tr w:rsidR="00877612" w:rsidRPr="00541F8D" w14:paraId="267A39A7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5BC05A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EF1FC1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7" w:name="AA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7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A1FE8A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BB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AEBC4B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9" w:name="CC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9"/>
                                </w:p>
                              </w:tc>
                            </w:tr>
                            <w:tr w:rsidR="00877612" w:rsidRPr="00541F8D" w14:paraId="677B511C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27C2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2D99D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Start w:id="60" w:name="AA3"/>
                                  <w:bookmarkEnd w:id="60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431AE6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1" w:name="BB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1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6BD29A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2" w:name="CC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2"/>
                                </w:p>
                              </w:tc>
                            </w:tr>
                            <w:tr w:rsidR="00877612" w:rsidRPr="00541F8D" w14:paraId="3A629FF2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3800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46D9B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3" w:name="AA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DDA8F4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4" w:name="BB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A76F39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5" w:name="CC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5"/>
                                </w:p>
                              </w:tc>
                            </w:tr>
                            <w:tr w:rsidR="00877612" w:rsidRPr="00541F8D" w14:paraId="7D6B31DD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9ED044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A8BA3E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6" w:name="AA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D819C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7" w:name="BB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23A81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CC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8"/>
                                </w:p>
                              </w:tc>
                            </w:tr>
                            <w:tr w:rsidR="00A23C3F" w:rsidRPr="00541F8D" w14:paraId="4B2816F8" w14:textId="77777777" w:rsidTr="00616506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50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64E4AC" w14:textId="77777777" w:rsidR="00A23C3F" w:rsidRPr="00277B34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A557D9" w14:textId="77777777" w:rsidR="00A23C3F" w:rsidRPr="00277B34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632CE9E0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05FAB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710BE9" w14:textId="73AE0B24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9" w:name="DD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E2CF06" w14:textId="3C9C5E14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0" w:name="EE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0"/>
                                </w:p>
                              </w:tc>
                            </w:tr>
                            <w:tr w:rsidR="00A23C3F" w:rsidRPr="00541F8D" w14:paraId="604715C3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15284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69624" w14:textId="47B9B62D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1" w:name="DD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1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AA9F6" w14:textId="4E90C246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2" w:name="EE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2"/>
                                </w:p>
                              </w:tc>
                            </w:tr>
                            <w:tr w:rsidR="00A23C3F" w:rsidRPr="00541F8D" w14:paraId="35D34F62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1ABA0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6040E3" w14:textId="21A14ADD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3" w:name="DD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3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3F32" w14:textId="6E0E2ECC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4" w:name="EE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4"/>
                                </w:p>
                              </w:tc>
                            </w:tr>
                            <w:tr w:rsidR="00A23C3F" w:rsidRPr="00541F8D" w14:paraId="1209B5E2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9943D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CD1FEB" w14:textId="28A3D66F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5" w:name="DD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5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4E61C6" w14:textId="79532F61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6" w:name="EE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6"/>
                                </w:p>
                              </w:tc>
                            </w:tr>
                            <w:tr w:rsidR="00A23C3F" w:rsidRPr="00541F8D" w14:paraId="06B8E111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93677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F5C55B" w14:textId="6F4E4EDE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7" w:name="DD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7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10E92" w14:textId="7B6B1BEC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8" w:name="EE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8"/>
                                </w:p>
                              </w:tc>
                            </w:tr>
                            <w:tr w:rsidR="00A23C3F" w:rsidRPr="00541F8D" w14:paraId="3599F4F7" w14:textId="77777777" w:rsidTr="005D73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9EFD79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6F02EB" w14:textId="08A577E3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9" w:name="DD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CFC3DE" w14:textId="214E837D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0" w:name="EE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80"/>
                                </w:p>
                              </w:tc>
                            </w:tr>
                          </w:tbl>
                          <w:p w14:paraId="6E576EF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A41E" id="_x0000_s1030" style="position:absolute;margin-left:16.5pt;margin-top:332.25pt;width:493.5pt;height:228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" fillcolor="#a5a5a5" strokeweight="2pt">
                <v:textbox inset="0,0,0,0">
                  <w:txbxContent>
                    <w:p w14:paraId="3A9EDF74" w14:textId="77777777" w:rsidR="00877612" w:rsidRPr="00ED4E8F" w:rsidRDefault="00877612" w:rsidP="000F0A48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9492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1631"/>
                        <w:gridCol w:w="1208"/>
                        <w:gridCol w:w="1643"/>
                      </w:tblGrid>
                      <w:tr w:rsidR="00877612" w:rsidRPr="00541F8D" w14:paraId="32698C54" w14:textId="77777777" w:rsidTr="00616506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664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F384F" w14:textId="77777777" w:rsidR="00877612" w:rsidRPr="00277B34" w:rsidRDefault="0087761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50205E" w14:textId="77777777" w:rsidR="00877612" w:rsidRPr="00277B34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Warning Notice left?</w:t>
                            </w:r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F67EC1" w14:textId="77777777" w:rsidR="00877612" w:rsidRPr="00277B34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Disconnected</w:t>
                            </w:r>
                          </w:p>
                        </w:tc>
                      </w:tr>
                      <w:tr w:rsidR="00877612" w:rsidRPr="00541F8D" w14:paraId="09B1046E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3940AB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72A4E8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1" w:name="AA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1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2D2862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2" w:name="BB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2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72F1BF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3" w:name="CC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3"/>
                          </w:p>
                        </w:tc>
                      </w:tr>
                      <w:tr w:rsidR="00877612" w:rsidRPr="00541F8D" w14:paraId="02A70AF3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03B3D8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7550A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4" w:name="AA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4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2625DD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5" w:name="BB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5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78931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6" w:name="CC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6"/>
                          </w:p>
                        </w:tc>
                      </w:tr>
                      <w:tr w:rsidR="00877612" w:rsidRPr="00541F8D" w14:paraId="267A39A7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5BC05A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EF1FC1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7" w:name="AA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7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A1FE8A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8" w:name="BB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8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AEBC4B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9" w:name="CC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9"/>
                          </w:p>
                        </w:tc>
                      </w:tr>
                      <w:tr w:rsidR="00877612" w:rsidRPr="00541F8D" w14:paraId="677B511C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027C2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2D99D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90" w:name="AA3"/>
                            <w:bookmarkEnd w:id="90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431AE6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1" w:name="BB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1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6BD29A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2" w:name="CC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2"/>
                          </w:p>
                        </w:tc>
                      </w:tr>
                      <w:tr w:rsidR="00877612" w:rsidRPr="00541F8D" w14:paraId="3A629FF2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E3800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46D9B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3" w:name="AA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3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DDA8F4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4" w:name="BB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4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A76F39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5" w:name="CC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5"/>
                          </w:p>
                        </w:tc>
                      </w:tr>
                      <w:tr w:rsidR="00877612" w:rsidRPr="00541F8D" w14:paraId="7D6B31DD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9ED044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A8BA3E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6" w:name="AA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6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D819C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7" w:name="BB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7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23A81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8" w:name="CC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8"/>
                          </w:p>
                        </w:tc>
                      </w:tr>
                      <w:tr w:rsidR="00A23C3F" w:rsidRPr="00541F8D" w14:paraId="4B2816F8" w14:textId="77777777" w:rsidTr="00616506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501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64E4AC" w14:textId="77777777" w:rsidR="00A23C3F" w:rsidRPr="00277B34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A557D9" w14:textId="77777777" w:rsidR="00A23C3F" w:rsidRPr="00277B34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632CE9E0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05FAB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710BE9" w14:textId="73AE0B24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9" w:name="DD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99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E2CF06" w14:textId="3C9C5E14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0" w:name="EE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0"/>
                          </w:p>
                        </w:tc>
                      </w:tr>
                      <w:tr w:rsidR="00A23C3F" w:rsidRPr="00541F8D" w14:paraId="604715C3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15284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69624" w14:textId="47B9B62D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1" w:name="DD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1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AA9F6" w14:textId="4E90C246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2" w:name="EE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2"/>
                          </w:p>
                        </w:tc>
                      </w:tr>
                      <w:tr w:rsidR="00A23C3F" w:rsidRPr="00541F8D" w14:paraId="35D34F62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1ABA0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6040E3" w14:textId="21A14ADD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3" w:name="DD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3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3F32" w14:textId="6E0E2ECC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4" w:name="EE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4"/>
                          </w:p>
                        </w:tc>
                      </w:tr>
                      <w:tr w:rsidR="00A23C3F" w:rsidRPr="00541F8D" w14:paraId="1209B5E2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9943D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CD1FEB" w14:textId="28A3D66F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5" w:name="DD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5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4E61C6" w14:textId="79532F61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6" w:name="EE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6"/>
                          </w:p>
                        </w:tc>
                      </w:tr>
                      <w:tr w:rsidR="00A23C3F" w:rsidRPr="00541F8D" w14:paraId="06B8E111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93677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F5C55B" w14:textId="6F4E4EDE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7" w:name="DD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7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10E92" w14:textId="7B6B1BEC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8" w:name="EE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8"/>
                          </w:p>
                        </w:tc>
                      </w:tr>
                      <w:tr w:rsidR="00A23C3F" w:rsidRPr="00541F8D" w14:paraId="3599F4F7" w14:textId="77777777" w:rsidTr="005D73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9EFD79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6F02EB" w14:textId="08A577E3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9" w:name="DD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9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CFC3DE" w14:textId="214E837D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0" w:name="EE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10"/>
                          </w:p>
                        </w:tc>
                      </w:tr>
                    </w:tbl>
                    <w:p w14:paraId="6E576EF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403D91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3E0F2" wp14:editId="49B5C789">
                <wp:simplePos x="0" y="0"/>
                <wp:positionH relativeFrom="page">
                  <wp:posOffset>209550</wp:posOffset>
                </wp:positionH>
                <wp:positionV relativeFrom="page">
                  <wp:posOffset>1962150</wp:posOffset>
                </wp:positionV>
                <wp:extent cx="10269855" cy="2261235"/>
                <wp:effectExtent l="0" t="0" r="17145" b="2476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9855" cy="226123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848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1592"/>
                              <w:gridCol w:w="888"/>
                              <w:gridCol w:w="711"/>
                              <w:gridCol w:w="1008"/>
                              <w:gridCol w:w="425"/>
                              <w:gridCol w:w="592"/>
                              <w:gridCol w:w="1345"/>
                              <w:gridCol w:w="331"/>
                              <w:gridCol w:w="925"/>
                              <w:gridCol w:w="1432"/>
                              <w:gridCol w:w="904"/>
                              <w:gridCol w:w="564"/>
                              <w:gridCol w:w="1147"/>
                              <w:gridCol w:w="415"/>
                              <w:gridCol w:w="1559"/>
                              <w:gridCol w:w="265"/>
                              <w:gridCol w:w="1328"/>
                            </w:tblGrid>
                            <w:tr w:rsidR="00877612" w:rsidRPr="005443D9" w14:paraId="47643B4A" w14:textId="77777777" w:rsidTr="00277B34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848" w:type="dxa"/>
                                  <w:gridSpan w:val="18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722E3A" w14:textId="77777777" w:rsidR="00877612" w:rsidRPr="00CB1A1A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877612" w:rsidRPr="000C247C" w14:paraId="2167E844" w14:textId="77777777" w:rsidTr="00277B34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6B436603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AD8305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880919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type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D1B2FD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CC6284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EC1AD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DCDE55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5EE3757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571D7D97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7612" w:rsidRPr="000C247C" w14:paraId="688FEB96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A464D73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615F8F6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1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1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3FCDA71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2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2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655228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3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3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B1A6A16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4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4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F64AE0D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5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5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475FD51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6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6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1D83E90A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7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7"/>
                                </w:p>
                              </w:tc>
                            </w:tr>
                            <w:tr w:rsidR="00877612" w:rsidRPr="000C247C" w14:paraId="252FE61C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44DDA3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B9726E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8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8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A67C8F2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9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9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A949D5E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0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0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265F47E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1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1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C615B5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2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2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DFA0315" w14:textId="77777777" w:rsidR="00877612" w:rsidRPr="000C247C" w:rsidRDefault="00877612" w:rsidP="001B222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3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3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1B54F461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4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4"/>
                                </w:p>
                              </w:tc>
                            </w:tr>
                            <w:tr w:rsidR="00877612" w:rsidRPr="000C247C" w14:paraId="49DA3856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99B94D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0A9DFB0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5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5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FF725C6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6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6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70F7AB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7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7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3DA33B1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8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8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4FDB53C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9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9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41EB7E1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0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0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598120F5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1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1"/>
                                </w:p>
                              </w:tc>
                            </w:tr>
                            <w:tr w:rsidR="00877612" w:rsidRPr="000C247C" w14:paraId="1FCC4DB0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B01335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DDBB89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2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2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704418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3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3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F137F2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4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4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FBEF9E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5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5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245CC9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6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6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086370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7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7"/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DB800E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8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8"/>
                                </w:p>
                              </w:tc>
                            </w:tr>
                            <w:tr w:rsidR="00C97C67" w:rsidRPr="000C247C" w14:paraId="07532E4D" w14:textId="77777777" w:rsidTr="00616506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848" w:type="dxa"/>
                                  <w:gridSpan w:val="1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BCD200B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C97C67" w:rsidRPr="000C247C" w14:paraId="2E2CD89C" w14:textId="77777777" w:rsidTr="00616506">
                              <w:trPr>
                                <w:cantSplit/>
                                <w:trHeight w:hRule="exact" w:val="510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1D23ED75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06595EC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Termination Satisfactory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D9681EA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Visual Condition Of Flue Satisfactory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0202C4A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Flow Test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F3E071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Spillage Test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49A1E1F5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Ventilation Provision Satisfactory 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266491F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 Operation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0910114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Inlet Working Pressure m/bar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74145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Heat Input KW/h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83DC40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Burner Pressure Min/ Max (mbar)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6496C3CB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CO2 Reading Low Fire / High Fire (%)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6E22EDF" w14:textId="77777777" w:rsidR="00C97C67" w:rsidRPr="000C247C" w:rsidRDefault="00C97C67" w:rsidP="00DF4E2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 Ratio Low Rate – High Rate</w:t>
                                  </w:r>
                                </w:p>
                              </w:tc>
                            </w:tr>
                            <w:tr w:rsidR="00C97C67" w:rsidRPr="000C247C" w14:paraId="308CB048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097EA9F9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5B4B6C0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9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9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7B453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0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0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4F1A590B" w14:textId="77777777" w:rsidR="00C97C67" w:rsidRPr="000C247C" w:rsidRDefault="00C97C67" w:rsidP="00CD0C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1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[J1]</w:t>
                                  </w:r>
                                  <w:bookmarkEnd w:id="141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0D6D8B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2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2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D4560B1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3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3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99B2936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4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4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1088DE5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5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5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DC5EA98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6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6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CC5BE4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7" w:name="Q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7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48" w:name="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8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2920B954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9" w:name="T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[T1]</w:t>
                                  </w:r>
                                  <w:bookmarkEnd w:id="149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50" w:name="U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[U1]</w:t>
                                  </w:r>
                                  <w:bookmarkEnd w:id="150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7728CB3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1" w:name="R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52" w:name="S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2"/>
                                </w:p>
                              </w:tc>
                            </w:tr>
                            <w:tr w:rsidR="00C97C67" w:rsidRPr="000C247C" w14:paraId="26284631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0537A4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3D877BA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3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3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A02298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4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4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475BE208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5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5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AFB2B5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6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6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0B9972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7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7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AE9372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8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8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0FF651B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9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9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A926C0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0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0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F409514" w14:textId="77777777" w:rsidR="00C97C67" w:rsidRPr="000C247C" w:rsidRDefault="00C97C67" w:rsidP="00DF4E2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1" w:name="Q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62" w:name="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2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5BA3E785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3" w:name="T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[T2]</w:t>
                                  </w:r>
                                  <w:bookmarkEnd w:id="16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64" w:name="U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[U2]</w:t>
                                  </w:r>
                                  <w:bookmarkEnd w:id="164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9F5CF8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5" w:name="R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5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66" w:name="S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6"/>
                                </w:p>
                              </w:tc>
                            </w:tr>
                            <w:tr w:rsidR="00C97C67" w:rsidRPr="000C247C" w14:paraId="6A643A0E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21983D7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57E3B83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7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7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61F8347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8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168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11FC1E7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9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9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028EB96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0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CE289C0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1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1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CB3D5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2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2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34FC8A4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3" w:name="O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3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75243B9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4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4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9FD004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5" w:name="Q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5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76" w:name="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6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4A01599F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7" w:name="T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[T3]</w:t>
                                  </w:r>
                                  <w:bookmarkEnd w:id="177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78" w:name="U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[U3]</w:t>
                                  </w:r>
                                  <w:bookmarkEnd w:id="178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0D805D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9" w:name="R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9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80" w:name="S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0"/>
                                </w:p>
                              </w:tc>
                            </w:tr>
                            <w:tr w:rsidR="00C97C67" w:rsidRPr="000C247C" w14:paraId="15E3D520" w14:textId="77777777" w:rsidTr="005D73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2141317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772D115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1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1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6FE914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2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2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3F18B2B4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3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183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18C6FA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4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4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73A4C983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5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5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D390F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6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6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366E110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7" w:name="O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7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791031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8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8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12FEA8F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9" w:name="Q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[Q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9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90" w:name="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0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3646570D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1" w:name="T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[T4]</w:t>
                                  </w:r>
                                  <w:bookmarkEnd w:id="19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92" w:name="U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[U4]</w:t>
                                  </w:r>
                                  <w:bookmarkEnd w:id="192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386652A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3" w:name="R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94" w:name="S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4"/>
                                </w:p>
                              </w:tc>
                            </w:tr>
                          </w:tbl>
                          <w:p w14:paraId="6073F06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3E0F2" id="Text Box 8" o:spid="_x0000_s1031" style="position:absolute;margin-left:16.5pt;margin-top:154.5pt;width:808.65pt;height:178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" fillcolor="#a5a5a5" strokeweight="2pt">
                <v:textbox inset="0,0,0,0">
                  <w:txbxContent>
                    <w:tbl>
                      <w:tblPr>
                        <w:tblW w:w="15848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1592"/>
                        <w:gridCol w:w="888"/>
                        <w:gridCol w:w="711"/>
                        <w:gridCol w:w="1008"/>
                        <w:gridCol w:w="425"/>
                        <w:gridCol w:w="592"/>
                        <w:gridCol w:w="1345"/>
                        <w:gridCol w:w="331"/>
                        <w:gridCol w:w="925"/>
                        <w:gridCol w:w="1432"/>
                        <w:gridCol w:w="904"/>
                        <w:gridCol w:w="564"/>
                        <w:gridCol w:w="1147"/>
                        <w:gridCol w:w="415"/>
                        <w:gridCol w:w="1559"/>
                        <w:gridCol w:w="265"/>
                        <w:gridCol w:w="1328"/>
                      </w:tblGrid>
                      <w:tr w:rsidR="00877612" w:rsidRPr="005443D9" w14:paraId="47643B4A" w14:textId="77777777" w:rsidTr="00277B34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848" w:type="dxa"/>
                            <w:gridSpan w:val="18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0722E3A" w14:textId="77777777" w:rsidR="00877612" w:rsidRPr="00CB1A1A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877612" w:rsidRPr="000C247C" w14:paraId="2167E844" w14:textId="77777777" w:rsidTr="00277B34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6B436603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AD8305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880919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type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D1B2FD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CC6284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EC1AD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DCDE55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5EE3757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571D7D97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7612" w:rsidRPr="000C247C" w14:paraId="688FEB96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A464D73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615F8F6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5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5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3FCDA71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6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6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655228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7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7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B1A6A16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8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8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F64AE0D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9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9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475FD51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0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0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1D83E90A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1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1"/>
                          </w:p>
                        </w:tc>
                      </w:tr>
                      <w:tr w:rsidR="00877612" w:rsidRPr="000C247C" w14:paraId="252FE61C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44DDA3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B9726E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2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2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A67C8F2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3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3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A949D5E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4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4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265F47E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5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5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C615B5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6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6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DFA0315" w14:textId="77777777" w:rsidR="00877612" w:rsidRPr="000C247C" w:rsidRDefault="00877612" w:rsidP="001B22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7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7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1B54F461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8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8"/>
                          </w:p>
                        </w:tc>
                      </w:tr>
                      <w:tr w:rsidR="00877612" w:rsidRPr="000C247C" w14:paraId="49DA3856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99B94D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0A9DFB0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9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9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FF725C6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0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0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70F7AB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1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1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3DA33B1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2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2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4FDB53C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3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3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41EB7E1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4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4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598120F5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5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5"/>
                          </w:p>
                        </w:tc>
                      </w:tr>
                      <w:tr w:rsidR="00877612" w:rsidRPr="000C247C" w14:paraId="1FCC4DB0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B01335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DDBB89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6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6"/>
                          </w:p>
                        </w:tc>
                        <w:tc>
                          <w:tcPr>
                            <w:tcW w:w="2144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704418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7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7"/>
                          </w:p>
                        </w:tc>
                        <w:tc>
                          <w:tcPr>
                            <w:tcW w:w="2268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F137F2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8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8"/>
                          </w:p>
                        </w:tc>
                        <w:tc>
                          <w:tcPr>
                            <w:tcW w:w="326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FBEF9E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9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9"/>
                          </w:p>
                        </w:tc>
                        <w:tc>
                          <w:tcPr>
                            <w:tcW w:w="171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245CC9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0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0"/>
                          </w:p>
                        </w:tc>
                        <w:tc>
                          <w:tcPr>
                            <w:tcW w:w="2239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086370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1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1"/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DB800E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2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2"/>
                          </w:p>
                        </w:tc>
                      </w:tr>
                      <w:tr w:rsidR="00C97C67" w:rsidRPr="000C247C" w14:paraId="07532E4D" w14:textId="77777777" w:rsidTr="00616506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848" w:type="dxa"/>
                            <w:gridSpan w:val="18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BCD200B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C97C67" w:rsidRPr="000C247C" w14:paraId="2E2CD89C" w14:textId="77777777" w:rsidTr="00616506">
                        <w:trPr>
                          <w:cantSplit/>
                          <w:trHeight w:hRule="exact" w:val="510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1D23ED75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06595EC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Termination Satisfactory</w:t>
                            </w:r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D9681EA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Visual Condition Of Flue Satisfactory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0202C4A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Flow Test</w:t>
                            </w:r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F3E071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Spillage Test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49A1E1F5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Ventilation Provision Satisfactory </w:t>
                            </w:r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266491F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 Operation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0910114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Inlet Working Pressure m/bar</w:t>
                            </w:r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74145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Heat Input KW/h</w:t>
                            </w:r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83DC40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Burner Pressure Min/ Max (mbar)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6496C3CB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CO2 Reading Low Fire / High Fire (%)</w:t>
                            </w:r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6E22EDF" w14:textId="77777777" w:rsidR="00C97C67" w:rsidRPr="000C247C" w:rsidRDefault="00C97C67" w:rsidP="00DF4E2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 Ratio Low Rate – High Rate</w:t>
                            </w:r>
                          </w:p>
                        </w:tc>
                      </w:tr>
                      <w:tr w:rsidR="00C97C67" w:rsidRPr="000C247C" w14:paraId="308CB048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097EA9F9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5B4B6C0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3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3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7B453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4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4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4F1A590B" w14:textId="77777777" w:rsidR="00C97C67" w:rsidRPr="000C247C" w:rsidRDefault="00C97C67" w:rsidP="00CD0C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5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[J1]</w:t>
                            </w:r>
                            <w:bookmarkEnd w:id="225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0D6D8B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6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6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D4560B1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7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7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99B2936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8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8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1088DE5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9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9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DC5EA98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0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0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CC5BE4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1" w:name="Q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32" w:name="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2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2920B954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3" w:name="T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[T1]</w:t>
                            </w:r>
                            <w:bookmarkEnd w:id="23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34" w:name="U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[U1]</w:t>
                            </w:r>
                            <w:bookmarkEnd w:id="234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7728CB3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5" w:name="R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5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36" w:name="S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6"/>
                          </w:p>
                        </w:tc>
                      </w:tr>
                      <w:tr w:rsidR="00C97C67" w:rsidRPr="000C247C" w14:paraId="26284631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0537A4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3D877BA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7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7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A02298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8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8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475BE208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9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9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AFB2B5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0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0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0B9972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1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1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AE9372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2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2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0FF651B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3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3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A926C0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4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4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F409514" w14:textId="77777777" w:rsidR="00C97C67" w:rsidRPr="000C247C" w:rsidRDefault="00C97C67" w:rsidP="00DF4E2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5" w:name="Q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5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46" w:name="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6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5BA3E785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7" w:name="T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[T2]</w:t>
                            </w:r>
                            <w:bookmarkEnd w:id="247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48" w:name="U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[U2]</w:t>
                            </w:r>
                            <w:bookmarkEnd w:id="248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9F5CF8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9" w:name="R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9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50" w:name="S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0"/>
                          </w:p>
                        </w:tc>
                      </w:tr>
                      <w:tr w:rsidR="00C97C67" w:rsidRPr="000C247C" w14:paraId="6A643A0E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21983D7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57E3B83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1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1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61F8347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2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252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11FC1E7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3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3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028EB96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4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4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CE289C0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5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5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CB3D5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6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6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34FC8A4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7" w:name="O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7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75243B9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8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8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9FD004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9" w:name="Q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9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60" w:name="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0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4A01599F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1" w:name="T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[T3]</w:t>
                            </w:r>
                            <w:bookmarkEnd w:id="26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62" w:name="U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[U3]</w:t>
                            </w:r>
                            <w:bookmarkEnd w:id="262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0D805D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3" w:name="R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64" w:name="S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4"/>
                          </w:p>
                        </w:tc>
                      </w:tr>
                      <w:tr w:rsidR="00C97C67" w:rsidRPr="000C247C" w14:paraId="15E3D520" w14:textId="77777777" w:rsidTr="005D73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2141317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772D115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5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5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6FE914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6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6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3F18B2B4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7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267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18C6FA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8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8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73A4C983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9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9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D390F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0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0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366E110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1" w:name="O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1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791031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2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2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12FEA8F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3" w:name="Q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[Q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74" w:name="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4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3646570D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5" w:name="T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[T4]</w:t>
                            </w:r>
                            <w:bookmarkEnd w:id="275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76" w:name="U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[U4]</w:t>
                            </w:r>
                            <w:bookmarkEnd w:id="276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386652A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7" w:name="R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7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78" w:name="S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8"/>
                          </w:p>
                        </w:tc>
                      </w:tr>
                    </w:tbl>
                    <w:p w14:paraId="6073F06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9E1259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56E4E" wp14:editId="27DDE121">
                <wp:simplePos x="0" y="0"/>
                <wp:positionH relativeFrom="column">
                  <wp:posOffset>-1905</wp:posOffset>
                </wp:positionH>
                <wp:positionV relativeFrom="paragraph">
                  <wp:posOffset>5717540</wp:posOffset>
                </wp:positionV>
                <wp:extent cx="10250170" cy="179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16F7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THIS IS A RECORD OF YOUR GAS SAFETY CHECK IN ACCORDANCE WITH GAS SAFETY (INSTALLATION AND USE) REGULATION.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56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.15pt;margin-top:450.2pt;width:807.1pt;height:14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DAtQ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" filled="f" stroked="f">
                <v:textbox style="mso-fit-shape-to-text:t">
                  <w:txbxContent>
                    <w:p w14:paraId="5E0516F7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THIS IS A RECORD OF YOUR GAS SAFETY CHECK IN ACCORDANCE WITH GAS SAFETY (INSTALLATION AND USE) REGULATION.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A77F39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2211" w14:textId="77777777" w:rsidR="00F93B86" w:rsidRDefault="00F93B86" w:rsidP="00C41FCA">
      <w:r>
        <w:separator/>
      </w:r>
    </w:p>
  </w:endnote>
  <w:endnote w:type="continuationSeparator" w:id="0">
    <w:p w14:paraId="13B893BC" w14:textId="77777777" w:rsidR="00F93B86" w:rsidRDefault="00F93B86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24F92" w14:textId="77777777" w:rsidR="00F93B86" w:rsidRDefault="00F93B86" w:rsidP="00C41FCA">
      <w:r>
        <w:separator/>
      </w:r>
    </w:p>
  </w:footnote>
  <w:footnote w:type="continuationSeparator" w:id="0">
    <w:p w14:paraId="08B8D3BA" w14:textId="77777777" w:rsidR="00F93B86" w:rsidRDefault="00F93B86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24664"/>
    <w:rsid w:val="00071E0F"/>
    <w:rsid w:val="000B0DA2"/>
    <w:rsid w:val="000B1F8E"/>
    <w:rsid w:val="000E49D1"/>
    <w:rsid w:val="000F0A48"/>
    <w:rsid w:val="00107ACC"/>
    <w:rsid w:val="001423F1"/>
    <w:rsid w:val="00167A27"/>
    <w:rsid w:val="001B222B"/>
    <w:rsid w:val="001C1018"/>
    <w:rsid w:val="001E66FF"/>
    <w:rsid w:val="00205B10"/>
    <w:rsid w:val="00210C9C"/>
    <w:rsid w:val="00236556"/>
    <w:rsid w:val="0024479D"/>
    <w:rsid w:val="00245CDF"/>
    <w:rsid w:val="002570B2"/>
    <w:rsid w:val="00257C61"/>
    <w:rsid w:val="0027303D"/>
    <w:rsid w:val="00277B34"/>
    <w:rsid w:val="002974FF"/>
    <w:rsid w:val="002D3B4F"/>
    <w:rsid w:val="00316565"/>
    <w:rsid w:val="0032447B"/>
    <w:rsid w:val="00347A85"/>
    <w:rsid w:val="00351F01"/>
    <w:rsid w:val="00386018"/>
    <w:rsid w:val="003900E1"/>
    <w:rsid w:val="0039367F"/>
    <w:rsid w:val="003951A7"/>
    <w:rsid w:val="003C5E9E"/>
    <w:rsid w:val="00403D91"/>
    <w:rsid w:val="00424B42"/>
    <w:rsid w:val="00451C4A"/>
    <w:rsid w:val="00455B1B"/>
    <w:rsid w:val="004714AC"/>
    <w:rsid w:val="00483FA4"/>
    <w:rsid w:val="004A227E"/>
    <w:rsid w:val="004D66E0"/>
    <w:rsid w:val="00520982"/>
    <w:rsid w:val="00535C4E"/>
    <w:rsid w:val="005363C8"/>
    <w:rsid w:val="00546B6F"/>
    <w:rsid w:val="00551824"/>
    <w:rsid w:val="005538BD"/>
    <w:rsid w:val="00587806"/>
    <w:rsid w:val="005D5F7C"/>
    <w:rsid w:val="005D6FA5"/>
    <w:rsid w:val="005D73F2"/>
    <w:rsid w:val="005F7A99"/>
    <w:rsid w:val="00611FB7"/>
    <w:rsid w:val="00615055"/>
    <w:rsid w:val="00616506"/>
    <w:rsid w:val="00630234"/>
    <w:rsid w:val="006757BC"/>
    <w:rsid w:val="00683B5D"/>
    <w:rsid w:val="00693271"/>
    <w:rsid w:val="006A26F6"/>
    <w:rsid w:val="006B3CD5"/>
    <w:rsid w:val="006B543A"/>
    <w:rsid w:val="006B5C4B"/>
    <w:rsid w:val="006C31EC"/>
    <w:rsid w:val="006D2598"/>
    <w:rsid w:val="006E6275"/>
    <w:rsid w:val="00713425"/>
    <w:rsid w:val="00740284"/>
    <w:rsid w:val="007439FD"/>
    <w:rsid w:val="007725D0"/>
    <w:rsid w:val="00783497"/>
    <w:rsid w:val="0078708C"/>
    <w:rsid w:val="007A544F"/>
    <w:rsid w:val="007A79CE"/>
    <w:rsid w:val="007B6F8F"/>
    <w:rsid w:val="007D7E81"/>
    <w:rsid w:val="00820276"/>
    <w:rsid w:val="00824984"/>
    <w:rsid w:val="00831595"/>
    <w:rsid w:val="00877612"/>
    <w:rsid w:val="00877BCE"/>
    <w:rsid w:val="008901CE"/>
    <w:rsid w:val="008B5002"/>
    <w:rsid w:val="008E618E"/>
    <w:rsid w:val="0091176B"/>
    <w:rsid w:val="009552EE"/>
    <w:rsid w:val="0096336F"/>
    <w:rsid w:val="009B244B"/>
    <w:rsid w:val="009E1259"/>
    <w:rsid w:val="00A122CB"/>
    <w:rsid w:val="00A23C3F"/>
    <w:rsid w:val="00A45BAA"/>
    <w:rsid w:val="00A460B6"/>
    <w:rsid w:val="00A76519"/>
    <w:rsid w:val="00A77F39"/>
    <w:rsid w:val="00AB1DC0"/>
    <w:rsid w:val="00AB4599"/>
    <w:rsid w:val="00AE507F"/>
    <w:rsid w:val="00B00C3F"/>
    <w:rsid w:val="00B122DA"/>
    <w:rsid w:val="00B24824"/>
    <w:rsid w:val="00B62FDE"/>
    <w:rsid w:val="00B80A7C"/>
    <w:rsid w:val="00B83FB0"/>
    <w:rsid w:val="00BD04D4"/>
    <w:rsid w:val="00BD7B29"/>
    <w:rsid w:val="00BF6B9E"/>
    <w:rsid w:val="00C06A2C"/>
    <w:rsid w:val="00C109E9"/>
    <w:rsid w:val="00C40B34"/>
    <w:rsid w:val="00C41FCA"/>
    <w:rsid w:val="00C76BC2"/>
    <w:rsid w:val="00C82578"/>
    <w:rsid w:val="00C97C67"/>
    <w:rsid w:val="00CB5FA2"/>
    <w:rsid w:val="00CD0CE5"/>
    <w:rsid w:val="00CE59E6"/>
    <w:rsid w:val="00CF4CF5"/>
    <w:rsid w:val="00D04E65"/>
    <w:rsid w:val="00D244D7"/>
    <w:rsid w:val="00D31635"/>
    <w:rsid w:val="00D73CDA"/>
    <w:rsid w:val="00DA6BC2"/>
    <w:rsid w:val="00DC2982"/>
    <w:rsid w:val="00DC3A13"/>
    <w:rsid w:val="00DF4E2A"/>
    <w:rsid w:val="00DF73DB"/>
    <w:rsid w:val="00E1153B"/>
    <w:rsid w:val="00E15325"/>
    <w:rsid w:val="00E41D36"/>
    <w:rsid w:val="00E638AE"/>
    <w:rsid w:val="00E64034"/>
    <w:rsid w:val="00E73DE8"/>
    <w:rsid w:val="00E74519"/>
    <w:rsid w:val="00E80D6A"/>
    <w:rsid w:val="00E8113F"/>
    <w:rsid w:val="00E96A5A"/>
    <w:rsid w:val="00E9784A"/>
    <w:rsid w:val="00EC23C4"/>
    <w:rsid w:val="00EF6D4A"/>
    <w:rsid w:val="00F05833"/>
    <w:rsid w:val="00F1556E"/>
    <w:rsid w:val="00F33C6A"/>
    <w:rsid w:val="00F359AC"/>
    <w:rsid w:val="00F7725D"/>
    <w:rsid w:val="00F93B86"/>
    <w:rsid w:val="00FC6869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41D1F-2702-4462-80F6-70493017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GSR.dot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Yemi Fasuyi</cp:lastModifiedBy>
  <cp:revision>6</cp:revision>
  <cp:lastPrinted>2009-02-23T11:05:00Z</cp:lastPrinted>
  <dcterms:created xsi:type="dcterms:W3CDTF">2018-11-19T09:51:00Z</dcterms:created>
  <dcterms:modified xsi:type="dcterms:W3CDTF">2019-03-22T09:33:00Z</dcterms:modified>
</cp:coreProperties>
</file>