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B445" w14:textId="1ADAFBA3" w:rsidR="00057AD8" w:rsidRPr="0043780F" w:rsidRDefault="00057AD8" w:rsidP="00057AD8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43780F">
        <w:rPr>
          <w:rFonts w:ascii="Arial" w:hAnsi="Arial" w:cs="Arial"/>
          <w:color w:val="FFFFFF" w:themeColor="background1"/>
          <w:sz w:val="16"/>
        </w:rPr>
        <w:t>[</w:t>
      </w:r>
      <w:proofErr w:type="spellStart"/>
      <w:r w:rsidRPr="0043780F">
        <w:rPr>
          <w:rFonts w:ascii="Arial" w:hAnsi="Arial" w:cs="Arial"/>
          <w:color w:val="FFFFFF" w:themeColor="background1"/>
          <w:sz w:val="16"/>
        </w:rPr>
        <w:t>GoldenRule</w:t>
      </w:r>
      <w:proofErr w:type="spellEnd"/>
      <w:r w:rsidRPr="0043780F">
        <w:rPr>
          <w:rFonts w:ascii="Arial" w:hAnsi="Arial" w:cs="Arial"/>
          <w:color w:val="FFFFFF" w:themeColor="background1"/>
          <w:sz w:val="16"/>
        </w:rPr>
        <w:t>]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779"/>
        <w:gridCol w:w="6372"/>
        <w:gridCol w:w="4779"/>
      </w:tblGrid>
      <w:tr w:rsidR="000F0A48" w:rsidRPr="0043780F" w14:paraId="377B02C2" w14:textId="77777777" w:rsidTr="00D73CDA">
        <w:trPr>
          <w:cantSplit/>
          <w:trHeight w:val="324"/>
          <w:jc w:val="center"/>
        </w:trPr>
        <w:tc>
          <w:tcPr>
            <w:tcW w:w="1500" w:type="pct"/>
          </w:tcPr>
          <w:p w14:paraId="0A5D160D" w14:textId="1D0B27C4" w:rsidR="000F0A48" w:rsidRPr="0043780F" w:rsidRDefault="000F0A48" w:rsidP="00D73CD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000" w:type="pct"/>
          </w:tcPr>
          <w:p w14:paraId="3023B98E" w14:textId="071BF98B" w:rsidR="000F0A48" w:rsidRPr="0043780F" w:rsidRDefault="000F0A48" w:rsidP="008D13AC">
            <w:pPr>
              <w:jc w:val="center"/>
              <w:rPr>
                <w:rFonts w:ascii="Arial" w:hAnsi="Arial" w:cs="Arial"/>
                <w:sz w:val="16"/>
              </w:rPr>
            </w:pPr>
            <w:r w:rsidRPr="0043780F">
              <w:rPr>
                <w:rFonts w:ascii="Arial" w:hAnsi="Arial" w:cs="Arial"/>
                <w:b/>
                <w:sz w:val="28"/>
                <w:szCs w:val="28"/>
              </w:rPr>
              <w:t xml:space="preserve">LANDLORD </w:t>
            </w:r>
            <w:r w:rsidR="008D13AC" w:rsidRPr="0043780F">
              <w:rPr>
                <w:rFonts w:ascii="Arial" w:hAnsi="Arial" w:cs="Arial"/>
                <w:b/>
                <w:sz w:val="28"/>
                <w:szCs w:val="28"/>
              </w:rPr>
              <w:t>OIL</w:t>
            </w:r>
            <w:r w:rsidRPr="0043780F">
              <w:rPr>
                <w:rFonts w:ascii="Arial" w:hAnsi="Arial" w:cs="Arial"/>
                <w:b/>
                <w:sz w:val="28"/>
                <w:szCs w:val="28"/>
              </w:rPr>
              <w:t xml:space="preserve"> SAFETY RECORD</w:t>
            </w:r>
          </w:p>
        </w:tc>
        <w:tc>
          <w:tcPr>
            <w:tcW w:w="1500" w:type="pct"/>
          </w:tcPr>
          <w:p w14:paraId="65924557" w14:textId="77777777" w:rsidR="000F0A48" w:rsidRPr="0043780F" w:rsidRDefault="000F0A48" w:rsidP="00D73CDA">
            <w:pPr>
              <w:jc w:val="right"/>
              <w:rPr>
                <w:rFonts w:ascii="Arial" w:hAnsi="Arial" w:cs="Arial"/>
                <w:sz w:val="18"/>
              </w:rPr>
            </w:pPr>
            <w:bookmarkStart w:id="0" w:name="VisitDate"/>
            <w:r w:rsidRPr="0043780F">
              <w:rPr>
                <w:rFonts w:ascii="Arial" w:hAnsi="Arial" w:cs="Arial"/>
                <w:b/>
                <w:bCs/>
                <w:sz w:val="18"/>
              </w:rPr>
              <w:t>[</w:t>
            </w:r>
            <w:proofErr w:type="spellStart"/>
            <w:r w:rsidRPr="0043780F">
              <w:rPr>
                <w:rFonts w:ascii="Arial" w:hAnsi="Arial" w:cs="Arial"/>
                <w:b/>
                <w:bCs/>
                <w:sz w:val="18"/>
              </w:rPr>
              <w:t>VisitDate</w:t>
            </w:r>
            <w:proofErr w:type="spellEnd"/>
            <w:r w:rsidRPr="0043780F">
              <w:rPr>
                <w:rFonts w:ascii="Arial" w:hAnsi="Arial" w:cs="Arial"/>
                <w:b/>
                <w:bCs/>
                <w:sz w:val="18"/>
              </w:rPr>
              <w:t>]</w:t>
            </w:r>
            <w:bookmarkEnd w:id="0"/>
          </w:p>
        </w:tc>
      </w:tr>
    </w:tbl>
    <w:p w14:paraId="05259263" w14:textId="3364591C" w:rsidR="000F0A48" w:rsidRPr="0043780F" w:rsidRDefault="00057AD8" w:rsidP="000F0A48">
      <w:pPr>
        <w:jc w:val="center"/>
        <w:rPr>
          <w:rFonts w:ascii="Arial" w:hAnsi="Arial" w:cs="Arial"/>
          <w:b/>
          <w:bCs/>
          <w:sz w:val="18"/>
        </w:rPr>
      </w:pPr>
      <w:r w:rsidRPr="004378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D23FBD" wp14:editId="3E9B9F28">
                <wp:simplePos x="0" y="0"/>
                <wp:positionH relativeFrom="page">
                  <wp:posOffset>1760220</wp:posOffset>
                </wp:positionH>
                <wp:positionV relativeFrom="page">
                  <wp:posOffset>544830</wp:posOffset>
                </wp:positionV>
                <wp:extent cx="2447925" cy="1565910"/>
                <wp:effectExtent l="0" t="0" r="28575" b="1524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7"/>
                              <w:gridCol w:w="955"/>
                            </w:tblGrid>
                            <w:tr w:rsidR="00877612" w:rsidRPr="00A13BF1" w14:paraId="78D80512" w14:textId="77777777" w:rsidTr="00D73CDA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85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8CA663" w14:textId="77777777" w:rsidR="00877612" w:rsidRPr="00541F8D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77612" w:rsidRPr="004F4AEF" w14:paraId="10ED0587" w14:textId="77777777" w:rsidTr="0043780F">
                              <w:trPr>
                                <w:cantSplit/>
                                <w:trHeight w:hRule="exact" w:val="1996"/>
                                <w:jc w:val="center"/>
                              </w:trPr>
                              <w:tc>
                                <w:tcPr>
                                  <w:tcW w:w="28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2829B5" w14:textId="77777777" w:rsidR="00741E1C" w:rsidRDefault="00741E1C" w:rsidP="00741E1C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32D4DC32" w14:textId="77777777" w:rsidR="00741E1C" w:rsidRDefault="00741E1C" w:rsidP="00741E1C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2B104308" w14:textId="77777777" w:rsidR="00741E1C" w:rsidRDefault="00741E1C" w:rsidP="00741E1C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29E84DB8" w14:textId="77777777" w:rsidR="00741E1C" w:rsidRDefault="00741E1C" w:rsidP="00741E1C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4FFA4E14" w14:textId="77777777" w:rsidR="00741E1C" w:rsidRDefault="00741E1C" w:rsidP="00741E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509244FC" w14:textId="77777777" w:rsidR="00741E1C" w:rsidRDefault="00741E1C" w:rsidP="00741E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1DC4DED8" w14:textId="7821BA55" w:rsidR="00877612" w:rsidRPr="000B1739" w:rsidRDefault="00741E1C" w:rsidP="00FB7E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A5D7B7" w14:textId="77777777" w:rsidR="00877612" w:rsidRPr="000B1739" w:rsidRDefault="00FF46DD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FA63D1"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527E4174" wp14:editId="50A1F05B">
                                        <wp:extent cx="409575" cy="447675"/>
                                        <wp:effectExtent l="0" t="0" r="0" b="0"/>
                                        <wp:docPr id="11" name="Picture 11" descr="C:\Users\worklaptop\AppData\Local\Microsoft\Windows\Temporary Internet Files\Content.Outlook\JANVSNFA\imagesHRYVB01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worklaptop\AppData\Local\Microsoft\Windows\Temporary Internet Files\Content.Outlook\JANVSNFA\imagesHRYVB01A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9575" cy="447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95159C1" w14:textId="77777777" w:rsidR="00877612" w:rsidRPr="0043780F" w:rsidRDefault="003819FE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C11398</w:t>
                                  </w:r>
                                  <w:r w:rsidR="00877612" w:rsidRPr="0043780F">
                                    <w:rPr>
                                      <w:rFonts w:ascii="Arial" w:hAnsi="Arial" w:cs="Arial"/>
                                      <w:sz w:val="10"/>
                                      <w:szCs w:val="18"/>
                                    </w:rPr>
                                    <w:t xml:space="preserve"> </w:t>
                                  </w:r>
                                  <w:r w:rsidR="00877612" w:rsidRPr="0043780F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="00877612" w:rsidRPr="0043780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</w:tc>
                            </w:tr>
                          </w:tbl>
                          <w:p w14:paraId="6FF9B94C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23FBD" id="Text Box 3" o:spid="_x0000_s1026" style="position:absolute;left:0;text-align:left;margin-left:138.6pt;margin-top:42.9pt;width:192.75pt;height:123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7"/>
                        <w:gridCol w:w="955"/>
                      </w:tblGrid>
                      <w:tr w:rsidR="00877612" w:rsidRPr="00A13BF1" w14:paraId="78D80512" w14:textId="77777777" w:rsidTr="00D73CDA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85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28CA663" w14:textId="77777777" w:rsidR="00877612" w:rsidRPr="00541F8D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877612" w:rsidRPr="004F4AEF" w14:paraId="10ED0587" w14:textId="77777777" w:rsidTr="0043780F">
                        <w:trPr>
                          <w:cantSplit/>
                          <w:trHeight w:hRule="exact" w:val="1996"/>
                          <w:jc w:val="center"/>
                        </w:trPr>
                        <w:tc>
                          <w:tcPr>
                            <w:tcW w:w="28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2829B5" w14:textId="77777777" w:rsidR="00741E1C" w:rsidRDefault="00741E1C" w:rsidP="00741E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32D4DC32" w14:textId="77777777" w:rsidR="00741E1C" w:rsidRDefault="00741E1C" w:rsidP="00741E1C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2B104308" w14:textId="77777777" w:rsidR="00741E1C" w:rsidRDefault="00741E1C" w:rsidP="00741E1C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29E84DB8" w14:textId="77777777" w:rsidR="00741E1C" w:rsidRDefault="00741E1C" w:rsidP="00741E1C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4FFA4E14" w14:textId="77777777" w:rsidR="00741E1C" w:rsidRDefault="00741E1C" w:rsidP="00741E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509244FC" w14:textId="77777777" w:rsidR="00741E1C" w:rsidRDefault="00741E1C" w:rsidP="00741E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1DC4DED8" w14:textId="7821BA55" w:rsidR="00877612" w:rsidRPr="000B1739" w:rsidRDefault="00741E1C" w:rsidP="00FB7E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2" w:name="_GoBack"/>
                            <w:bookmarkEnd w:id="2"/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A5D7B7" w14:textId="77777777" w:rsidR="00877612" w:rsidRPr="000B1739" w:rsidRDefault="00FF46DD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A63D1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27E4174" wp14:editId="50A1F05B">
                                  <wp:extent cx="409575" cy="447675"/>
                                  <wp:effectExtent l="0" t="0" r="0" b="0"/>
                                  <wp:docPr id="11" name="Picture 11" descr="C:\Users\worklaptop\AppData\Local\Microsoft\Windows\Temporary Internet Files\Content.Outlook\JANVSNFA\imagesHRYVB01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orklaptop\AppData\Local\Microsoft\Windows\Temporary Internet Files\Content.Outlook\JANVSNFA\imagesHRYVB01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5159C1" w14:textId="77777777" w:rsidR="00877612" w:rsidRPr="0043780F" w:rsidRDefault="003819FE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sz w:val="16"/>
                              </w:rPr>
                              <w:t>C11398</w:t>
                            </w:r>
                            <w:r w:rsidR="00877612" w:rsidRPr="0043780F">
                              <w:rPr>
                                <w:rFonts w:ascii="Arial" w:hAnsi="Arial" w:cs="Arial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="00877612" w:rsidRPr="0043780F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77612" w:rsidRPr="004378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</w:tc>
                      </w:tr>
                    </w:tbl>
                    <w:p w14:paraId="6FF9B94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4378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65359" wp14:editId="5DF2971A">
                <wp:simplePos x="0" y="0"/>
                <wp:positionH relativeFrom="page">
                  <wp:posOffset>4208780</wp:posOffset>
                </wp:positionH>
                <wp:positionV relativeFrom="page">
                  <wp:posOffset>544830</wp:posOffset>
                </wp:positionV>
                <wp:extent cx="2984500" cy="1565910"/>
                <wp:effectExtent l="0" t="0" r="25400" b="1524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27C1C6B5" w14:textId="77777777" w:rsidTr="002B1501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C58667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305D9C7F" w14:textId="77777777" w:rsidTr="002B1501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F0C473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AD608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JobSiteName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3"/>
                                </w:p>
                              </w:tc>
                            </w:tr>
                            <w:tr w:rsidR="00877612" w:rsidRPr="002570B2" w14:paraId="276D699B" w14:textId="77777777" w:rsidTr="002B1501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12499279" w14:textId="77777777" w:rsidR="00877612" w:rsidRPr="009300C4" w:rsidRDefault="00877612" w:rsidP="002B1501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B84F9BC" w14:textId="77777777" w:rsidR="00877612" w:rsidRPr="009300C4" w:rsidRDefault="00877612" w:rsidP="002B150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4"/>
                                </w:p>
                              </w:tc>
                            </w:tr>
                            <w:tr w:rsidR="00877612" w:rsidRPr="002570B2" w14:paraId="419BABD6" w14:textId="77777777" w:rsidTr="002B1501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2B791DA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607347F0" w14:textId="77777777" w:rsidR="00877612" w:rsidRPr="009300C4" w:rsidRDefault="00877612" w:rsidP="002B150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bookmarkEnd w:id="5"/>
                                </w:p>
                              </w:tc>
                            </w:tr>
                            <w:tr w:rsidR="00877612" w:rsidRPr="002570B2" w14:paraId="55C7DA85" w14:textId="77777777" w:rsidTr="002B1501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0C1C0EEE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B75804D" w14:textId="77777777" w:rsidR="00877612" w:rsidRPr="009300C4" w:rsidRDefault="00877612" w:rsidP="002B150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6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6"/>
                                </w:p>
                              </w:tc>
                            </w:tr>
                            <w:tr w:rsidR="00877612" w:rsidRPr="002570B2" w14:paraId="18885599" w14:textId="77777777" w:rsidTr="0043780F">
                              <w:trPr>
                                <w:cantSplit/>
                                <w:trHeight w:hRule="exact" w:val="573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6F170445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610BB0BE" w14:textId="77777777" w:rsidR="00877612" w:rsidRPr="009300C4" w:rsidRDefault="00877612" w:rsidP="002B150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7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JobPostCode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7"/>
                                </w:p>
                              </w:tc>
                            </w:tr>
                          </w:tbl>
                          <w:p w14:paraId="75AC225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65359" id="Text Box 13" o:spid="_x0000_s1027" style="position:absolute;left:0;text-align:left;margin-left:331.4pt;margin-top:42.9pt;width:235pt;height:123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27C1C6B5" w14:textId="77777777" w:rsidTr="002B1501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FC58667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305D9C7F" w14:textId="77777777" w:rsidTr="002B1501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F0C473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AD608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8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JobSiteName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8"/>
                          </w:p>
                        </w:tc>
                      </w:tr>
                      <w:tr w:rsidR="00877612" w:rsidRPr="002570B2" w14:paraId="276D699B" w14:textId="77777777" w:rsidTr="002B1501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12499279" w14:textId="77777777" w:rsidR="00877612" w:rsidRPr="009300C4" w:rsidRDefault="00877612" w:rsidP="002B150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B84F9BC" w14:textId="77777777" w:rsidR="00877612" w:rsidRPr="009300C4" w:rsidRDefault="00877612" w:rsidP="002B150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9"/>
                          </w:p>
                        </w:tc>
                      </w:tr>
                      <w:tr w:rsidR="00877612" w:rsidRPr="002570B2" w14:paraId="419BABD6" w14:textId="77777777" w:rsidTr="002B1501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2B791DA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607347F0" w14:textId="77777777" w:rsidR="00877612" w:rsidRPr="009300C4" w:rsidRDefault="00877612" w:rsidP="002B150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bookmarkEnd w:id="10"/>
                          </w:p>
                        </w:tc>
                      </w:tr>
                      <w:tr w:rsidR="00877612" w:rsidRPr="002570B2" w14:paraId="55C7DA85" w14:textId="77777777" w:rsidTr="002B1501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0C1C0EEE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B75804D" w14:textId="77777777" w:rsidR="00877612" w:rsidRPr="009300C4" w:rsidRDefault="00877612" w:rsidP="002B150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11"/>
                          </w:p>
                        </w:tc>
                      </w:tr>
                      <w:tr w:rsidR="00877612" w:rsidRPr="002570B2" w14:paraId="18885599" w14:textId="77777777" w:rsidTr="0043780F">
                        <w:trPr>
                          <w:cantSplit/>
                          <w:trHeight w:hRule="exact" w:val="573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6F170445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610BB0BE" w14:textId="77777777" w:rsidR="00877612" w:rsidRPr="009300C4" w:rsidRDefault="00877612" w:rsidP="002B150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JobPostCode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12"/>
                          </w:p>
                        </w:tc>
                      </w:tr>
                    </w:tbl>
                    <w:p w14:paraId="75AC225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4378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60155" wp14:editId="51A5BA8D">
                <wp:simplePos x="0" y="0"/>
                <wp:positionH relativeFrom="page">
                  <wp:posOffset>7193915</wp:posOffset>
                </wp:positionH>
                <wp:positionV relativeFrom="page">
                  <wp:posOffset>544195</wp:posOffset>
                </wp:positionV>
                <wp:extent cx="3284855" cy="1566545"/>
                <wp:effectExtent l="0" t="0" r="10795" b="1460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55" cy="156654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26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62"/>
                              <w:gridCol w:w="1255"/>
                              <w:gridCol w:w="826"/>
                              <w:gridCol w:w="1683"/>
                            </w:tblGrid>
                            <w:tr w:rsidR="00877612" w:rsidRPr="00A13BF1" w14:paraId="6B790596" w14:textId="77777777" w:rsidTr="0043780F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2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69373C" w14:textId="77777777" w:rsidR="00877612" w:rsidRPr="00541F8D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="00877612"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877612" w14:paraId="4570046D" w14:textId="77777777" w:rsidTr="0043780F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CD83106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DD6B7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3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LandLordName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3"/>
                                </w:p>
                              </w:tc>
                            </w:tr>
                            <w:tr w:rsidR="00877612" w14:paraId="66988D78" w14:textId="77777777" w:rsidTr="0043780F">
                              <w:trPr>
                                <w:cantSplit/>
                                <w:trHeight w:hRule="exact" w:val="43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66A7C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3F89D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4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14"/>
                                </w:p>
                              </w:tc>
                            </w:tr>
                            <w:tr w:rsidR="00877612" w14:paraId="48F91628" w14:textId="77777777" w:rsidTr="0043780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7818A0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B55786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5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15"/>
                                </w:p>
                              </w:tc>
                            </w:tr>
                            <w:tr w:rsidR="00877612" w14:paraId="3EB25293" w14:textId="77777777" w:rsidTr="0043780F">
                              <w:trPr>
                                <w:cantSplit/>
                                <w:trHeight w:hRule="exact" w:val="420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D3D76C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  <w:shd w:val="clear" w:color="auto" w:fill="FFFFFF"/>
                                  <w:vAlign w:val="center"/>
                                </w:tcPr>
                                <w:p w14:paraId="57FC0A5F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6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LLPostcode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6"/>
                                </w:p>
                              </w:tc>
                              <w:tc>
                                <w:tcPr>
                                  <w:tcW w:w="826" w:type="dxa"/>
                                  <w:shd w:val="clear" w:color="auto" w:fill="FFFFFF"/>
                                  <w:vAlign w:val="center"/>
                                </w:tcPr>
                                <w:p w14:paraId="7B26CAEE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44064C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7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LLTelNo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7"/>
                                </w:p>
                              </w:tc>
                            </w:tr>
                            <w:tr w:rsidR="00877612" w:rsidRPr="00827A1A" w14:paraId="206C2988" w14:textId="77777777" w:rsidTr="0043780F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169762" w14:textId="77777777" w:rsidR="00877612" w:rsidRPr="009300C4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BA7D78" w14:textId="64579ACA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 w:rsidR="009D1B2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877612" w14:paraId="1A62C359" w14:textId="77777777" w:rsidTr="0043780F">
                              <w:trPr>
                                <w:cantSplit/>
                                <w:trHeight w:hRule="exact" w:val="286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81FE13" w14:textId="77777777" w:rsidR="00877612" w:rsidRPr="009300C4" w:rsidRDefault="00877612" w:rsidP="004714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18" w:name="Tenant"/>
                                  <w:bookmarkStart w:id="19" w:name="Rente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714A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5FD1D88" w14:textId="77777777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20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NoOfAppliances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20"/>
                                </w:p>
                              </w:tc>
                            </w:tr>
                          </w:tbl>
                          <w:p w14:paraId="59ECF81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60155" id="Text Box 14" o:spid="_x0000_s1028" style="position:absolute;left:0;text-align:left;margin-left:566.45pt;margin-top:42.85pt;width:258.65pt;height:1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" fillcolor="#a5a5a5" strokeweight="2pt">
                <v:textbox inset="0,0,0,0">
                  <w:txbxContent>
                    <w:tbl>
                      <w:tblPr>
                        <w:tblW w:w="4826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62"/>
                        <w:gridCol w:w="1255"/>
                        <w:gridCol w:w="826"/>
                        <w:gridCol w:w="1683"/>
                      </w:tblGrid>
                      <w:tr w:rsidR="00877612" w:rsidRPr="00A13BF1" w14:paraId="6B790596" w14:textId="77777777" w:rsidTr="0043780F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2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C69373C" w14:textId="77777777" w:rsidR="00877612" w:rsidRPr="00541F8D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="00877612"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877612" w14:paraId="4570046D" w14:textId="77777777" w:rsidTr="0043780F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6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CD83106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DD6B7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1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LandLordName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21"/>
                          </w:p>
                        </w:tc>
                      </w:tr>
                      <w:tr w:rsidR="00877612" w14:paraId="66988D78" w14:textId="77777777" w:rsidTr="0043780F">
                        <w:trPr>
                          <w:cantSplit/>
                          <w:trHeight w:hRule="exact" w:val="438"/>
                          <w:jc w:val="center"/>
                        </w:trPr>
                        <w:tc>
                          <w:tcPr>
                            <w:tcW w:w="1062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66A7C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3F89D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22"/>
                          </w:p>
                        </w:tc>
                      </w:tr>
                      <w:tr w:rsidR="00877612" w14:paraId="48F91628" w14:textId="77777777" w:rsidTr="0043780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7818A0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B55786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3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23"/>
                          </w:p>
                        </w:tc>
                      </w:tr>
                      <w:tr w:rsidR="00877612" w14:paraId="3EB25293" w14:textId="77777777" w:rsidTr="0043780F">
                        <w:trPr>
                          <w:cantSplit/>
                          <w:trHeight w:hRule="exact" w:val="420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D3D76C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  <w:shd w:val="clear" w:color="auto" w:fill="FFFFFF"/>
                            <w:vAlign w:val="center"/>
                          </w:tcPr>
                          <w:p w14:paraId="57FC0A5F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LLPostcode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24"/>
                          </w:p>
                        </w:tc>
                        <w:tc>
                          <w:tcPr>
                            <w:tcW w:w="826" w:type="dxa"/>
                            <w:shd w:val="clear" w:color="auto" w:fill="FFFFFF"/>
                            <w:vAlign w:val="center"/>
                          </w:tcPr>
                          <w:p w14:paraId="7B26CAEE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44064C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5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LLTelNo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25"/>
                          </w:p>
                        </w:tc>
                      </w:tr>
                      <w:tr w:rsidR="00877612" w:rsidRPr="00827A1A" w14:paraId="206C2988" w14:textId="77777777" w:rsidTr="0043780F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169762" w14:textId="77777777" w:rsidR="00877612" w:rsidRPr="009300C4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BA7D78" w14:textId="64579ACA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 w:rsidR="009D1B2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877612" w14:paraId="1A62C359" w14:textId="77777777" w:rsidTr="0043780F">
                        <w:trPr>
                          <w:cantSplit/>
                          <w:trHeight w:hRule="exact" w:val="286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81FE13" w14:textId="77777777" w:rsidR="00877612" w:rsidRPr="009300C4" w:rsidRDefault="00877612" w:rsidP="004714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26" w:name="Tenant"/>
                            <w:bookmarkStart w:id="27" w:name="Rente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 w:rsidR="004714A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Rented</w:t>
                            </w:r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26"/>
                            <w:bookmarkEnd w:id="27"/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5FD1D88" w14:textId="77777777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28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NoOfAppliances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28"/>
                          </w:p>
                        </w:tc>
                      </w:tr>
                    </w:tbl>
                    <w:p w14:paraId="59ECF81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FB7EA4" w:rsidRPr="00790EB6" w14:paraId="7847F17D" w14:textId="77777777" w:rsidTr="00FB7EA4">
        <w:trPr>
          <w:trHeight w:val="2064"/>
        </w:trPr>
        <w:tc>
          <w:tcPr>
            <w:tcW w:w="2064" w:type="dxa"/>
            <w:vAlign w:val="center"/>
          </w:tcPr>
          <w:p w14:paraId="0FBA4724" w14:textId="77777777" w:rsidR="00FB7EA4" w:rsidRPr="00790EB6" w:rsidRDefault="00FB7EA4" w:rsidP="00FB7EA4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29" w:name="Logo"/>
            <w:r w:rsidRPr="00790EB6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29"/>
          </w:p>
        </w:tc>
      </w:tr>
    </w:tbl>
    <w:p w14:paraId="0D6DA580" w14:textId="77777777" w:rsidR="000F0A48" w:rsidRPr="0043780F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4272E88E" w14:textId="77777777" w:rsidR="000F0A48" w:rsidRPr="0043780F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4D506D3F" w14:textId="77777777" w:rsidR="000F0A48" w:rsidRPr="0043780F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217BE5AD" w14:textId="77777777" w:rsidR="000F0A48" w:rsidRPr="0043780F" w:rsidRDefault="000F0A48" w:rsidP="000F0A48">
      <w:pPr>
        <w:rPr>
          <w:rFonts w:ascii="Arial" w:hAnsi="Arial" w:cs="Arial"/>
          <w:b/>
          <w:bCs/>
          <w:sz w:val="12"/>
        </w:rPr>
      </w:pPr>
    </w:p>
    <w:p w14:paraId="2926E4E2" w14:textId="77777777" w:rsidR="000F0A48" w:rsidRPr="0043780F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43780F">
        <w:rPr>
          <w:rFonts w:ascii="Arial" w:hAnsi="Arial" w:cs="Arial"/>
          <w:b/>
          <w:bCs/>
          <w:sz w:val="18"/>
        </w:rPr>
        <w:t>working with</w:t>
      </w:r>
    </w:p>
    <w:p w14:paraId="54276D12" w14:textId="77777777" w:rsidR="000F0A48" w:rsidRPr="0043780F" w:rsidRDefault="000F0A48" w:rsidP="000F0A48">
      <w:pPr>
        <w:rPr>
          <w:rFonts w:ascii="Arial" w:hAnsi="Arial" w:cs="Arial"/>
        </w:rPr>
      </w:pPr>
    </w:p>
    <w:p w14:paraId="07902382" w14:textId="0722BD3A" w:rsidR="00316565" w:rsidRPr="0043780F" w:rsidRDefault="00057AD8" w:rsidP="000F0A48">
      <w:pPr>
        <w:rPr>
          <w:rFonts w:ascii="Arial" w:hAnsi="Arial" w:cs="Arial"/>
        </w:rPr>
      </w:pPr>
      <w:r w:rsidRPr="004378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444A49" wp14:editId="00BF85F2">
                <wp:simplePos x="0" y="0"/>
                <wp:positionH relativeFrom="page">
                  <wp:posOffset>211455</wp:posOffset>
                </wp:positionH>
                <wp:positionV relativeFrom="page">
                  <wp:posOffset>2120265</wp:posOffset>
                </wp:positionV>
                <wp:extent cx="10271125" cy="2080260"/>
                <wp:effectExtent l="0" t="0" r="15875" b="1524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1125" cy="208026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814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4"/>
                              <w:gridCol w:w="1187"/>
                              <w:gridCol w:w="655"/>
                              <w:gridCol w:w="284"/>
                              <w:gridCol w:w="1559"/>
                              <w:gridCol w:w="442"/>
                              <w:gridCol w:w="125"/>
                              <w:gridCol w:w="709"/>
                              <w:gridCol w:w="1559"/>
                              <w:gridCol w:w="142"/>
                              <w:gridCol w:w="850"/>
                              <w:gridCol w:w="1046"/>
                              <w:gridCol w:w="1222"/>
                              <w:gridCol w:w="142"/>
                              <w:gridCol w:w="337"/>
                              <w:gridCol w:w="1789"/>
                              <w:gridCol w:w="426"/>
                              <w:gridCol w:w="141"/>
                              <w:gridCol w:w="1134"/>
                              <w:gridCol w:w="567"/>
                              <w:gridCol w:w="993"/>
                              <w:gridCol w:w="141"/>
                            </w:tblGrid>
                            <w:tr w:rsidR="00FB2415" w:rsidRPr="005443D9" w14:paraId="6BC28E19" w14:textId="77777777" w:rsidTr="00FB2415">
                              <w:trPr>
                                <w:gridAfter w:val="1"/>
                                <w:wAfter w:w="141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4680" w:type="dxa"/>
                                  <w:gridSpan w:val="20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91C03E" w14:textId="77777777" w:rsidR="00FB2415" w:rsidRPr="00CB1A1A" w:rsidRDefault="00FB2415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88C38A" w14:textId="77777777" w:rsidR="00FB2415" w:rsidRPr="00CB1A1A" w:rsidRDefault="00FB2415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B2415" w:rsidRPr="000C247C" w14:paraId="69135160" w14:textId="77777777" w:rsidTr="00713D58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21D256C9" w14:textId="77777777" w:rsidR="00FB2415" w:rsidRPr="000C247C" w:rsidRDefault="00FB2415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7" w:type="dxa"/>
                                  <w:shd w:val="clear" w:color="auto" w:fill="FFFFFF"/>
                                  <w:vAlign w:val="center"/>
                                </w:tcPr>
                                <w:p w14:paraId="1D5820AF" w14:textId="77777777" w:rsidR="00FB2415" w:rsidRPr="0043780F" w:rsidRDefault="00FB2415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94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8EA8DDF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9519BF9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AD971E2" w14:textId="77777777" w:rsidR="00FB2415" w:rsidRPr="0043780F" w:rsidRDefault="00FB2415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Burner Make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2F29715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Burner Model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F9AF25F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50F603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FAA036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5BE130A0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415" w:rsidRPr="000C247C" w14:paraId="1A40937D" w14:textId="77777777" w:rsidTr="005D2513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2525B541" w14:textId="77777777" w:rsidR="00FB2415" w:rsidRPr="000C247C" w:rsidRDefault="00FB2415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  <w:shd w:val="clear" w:color="auto" w:fill="FFFFFF"/>
                                  <w:vAlign w:val="center"/>
                                </w:tcPr>
                                <w:p w14:paraId="32A74F3D" w14:textId="77777777" w:rsidR="00FB2415" w:rsidRPr="0043780F" w:rsidRDefault="00FB2415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0" w:name="A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[A1]</w:t>
                                  </w:r>
                                  <w:bookmarkEnd w:id="30"/>
                                </w:p>
                              </w:tc>
                              <w:tc>
                                <w:tcPr>
                                  <w:tcW w:w="294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7979BB8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1" w:name="C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[C1]</w:t>
                                  </w:r>
                                  <w:bookmarkEnd w:id="31"/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E3DC366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2" w:name="D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[D1]</w:t>
                                  </w:r>
                                  <w:bookmarkEnd w:id="32"/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27E0CED" w14:textId="77777777" w:rsidR="00FB2415" w:rsidRPr="0043780F" w:rsidRDefault="00E73807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3" w:name="SS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[SS</w:t>
                                  </w:r>
                                  <w:r w:rsidR="00FB2415"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8C2B717" w14:textId="77777777" w:rsidR="00FB2415" w:rsidRPr="0043780F" w:rsidRDefault="00E73807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4" w:name="TT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[TT</w:t>
                                  </w:r>
                                  <w:r w:rsidR="00FB2415"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221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0F6C2C5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5" w:name="E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[E1]</w:t>
                                  </w:r>
                                  <w:bookmarkEnd w:id="35"/>
                                </w:p>
                              </w:tc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59B0277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6" w:name="F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[F1]</w:t>
                                  </w:r>
                                  <w:bookmarkEnd w:id="36"/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BA75A8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7" w:name="G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[G1]</w:t>
                                  </w:r>
                                  <w:bookmarkEnd w:id="37"/>
                                </w:p>
                              </w:tc>
                            </w:tr>
                            <w:tr w:rsidR="00FB2415" w:rsidRPr="000C247C" w14:paraId="21D90025" w14:textId="77777777" w:rsidTr="005D2513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3A66D3A4" w14:textId="77777777" w:rsidR="00FB2415" w:rsidRPr="000C247C" w:rsidRDefault="00FB2415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7" w:type="dxa"/>
                                  <w:shd w:val="clear" w:color="auto" w:fill="FFFFFF"/>
                                  <w:vAlign w:val="center"/>
                                </w:tcPr>
                                <w:p w14:paraId="15D1FB05" w14:textId="77777777" w:rsidR="00FB2415" w:rsidRPr="0043780F" w:rsidRDefault="00FB2415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3397AA63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C705AF3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D5E04F3" w14:textId="77777777" w:rsidR="00FB2415" w:rsidRPr="0043780F" w:rsidRDefault="00FB2415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AF0D4F6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426D6C9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0A8268" w14:textId="77777777" w:rsidR="00FB2415" w:rsidRPr="0043780F" w:rsidRDefault="00FB2415" w:rsidP="002508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B39C21F" w14:textId="77777777" w:rsidR="00FB2415" w:rsidRPr="0043780F" w:rsidRDefault="00FB2415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415" w:rsidRPr="000C247C" w14:paraId="2EC0460F" w14:textId="77777777" w:rsidTr="005D2513">
                              <w:trPr>
                                <w:gridAfter w:val="1"/>
                                <w:wAfter w:w="141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4680" w:type="dxa"/>
                                  <w:gridSpan w:val="20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E7600A" w14:textId="77777777" w:rsidR="00FB2415" w:rsidRPr="000C247C" w:rsidRDefault="00397310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</w:t>
                                  </w:r>
                                  <w:r w:rsidR="00FB2415"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DETAILS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35C15E1" w14:textId="77777777" w:rsidR="00FB2415" w:rsidRPr="000C247C" w:rsidRDefault="00FB2415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13D58" w:rsidRPr="000C247C" w14:paraId="415CB79D" w14:textId="77777777" w:rsidTr="005D2513">
                              <w:trPr>
                                <w:cantSplit/>
                                <w:trHeight w:hRule="exact" w:val="272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214C87E4" w14:textId="77777777" w:rsidR="00713D58" w:rsidRPr="00713D58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005F286" w14:textId="77777777" w:rsidR="00713D58" w:rsidRPr="0043780F" w:rsidRDefault="00713D58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Smoke Number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4F35B71A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CO2 %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ABE31AB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 ppm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D844310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EFF Net %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60DA3C3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EFF Gross %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4505FB5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Gas Temp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A7483DD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Pump Pressure PSI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2F37859" w14:textId="77777777" w:rsidR="00713D58" w:rsidRPr="0043780F" w:rsidRDefault="00713D58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Nozzle Size</w:t>
                                  </w:r>
                                </w:p>
                              </w:tc>
                            </w:tr>
                            <w:tr w:rsidR="00713D58" w:rsidRPr="000C247C" w14:paraId="347F5287" w14:textId="77777777" w:rsidTr="005D2513">
                              <w:trPr>
                                <w:cantSplit/>
                                <w:trHeight w:hRule="exact" w:val="198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1CFCCE3D" w14:textId="77777777" w:rsidR="00713D58" w:rsidRPr="000C247C" w:rsidRDefault="00713D58" w:rsidP="00713D58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980C996" w14:textId="77777777" w:rsidR="00713D58" w:rsidRPr="0043780F" w:rsidRDefault="00713D58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8" w:name="V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8D762D"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4CC247A6" w14:textId="77777777" w:rsidR="00713D58" w:rsidRPr="0043780F" w:rsidRDefault="00713D58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9" w:name="R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[R1]</w:t>
                                  </w:r>
                                  <w:bookmarkEnd w:id="39"/>
                                </w:p>
                              </w:tc>
                              <w:tc>
                                <w:tcPr>
                                  <w:tcW w:w="1276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4438212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0" w:name="S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[S1]</w:t>
                                  </w:r>
                                  <w:bookmarkEnd w:id="40"/>
                                </w:p>
                              </w:tc>
                              <w:tc>
                                <w:tcPr>
                                  <w:tcW w:w="255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CE1D36B" w14:textId="77777777" w:rsidR="00713D58" w:rsidRPr="0043780F" w:rsidRDefault="008D762D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1" w:name="W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[W1]</w:t>
                                  </w:r>
                                  <w:bookmarkEnd w:id="41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E787268" w14:textId="77777777" w:rsidR="00713D58" w:rsidRPr="0043780F" w:rsidRDefault="008D762D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2" w:name="N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[N</w:t>
                                  </w:r>
                                  <w:r w:rsidR="00713D58"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42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DC9E503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3" w:name="X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8C5973"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43"/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56366C7" w14:textId="77777777" w:rsidR="00713D58" w:rsidRPr="0043780F" w:rsidRDefault="008D762D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4" w:name="O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[O1]</w:t>
                                  </w:r>
                                  <w:bookmarkEnd w:id="44"/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16AAD18" w14:textId="77777777" w:rsidR="00713D58" w:rsidRPr="0043780F" w:rsidRDefault="00E73807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5" w:name="RR1"/>
                                  <w:r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[RR</w:t>
                                  </w:r>
                                  <w:r w:rsidR="00713D58" w:rsidRPr="0043780F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1]</w:t>
                                  </w:r>
                                  <w:bookmarkEnd w:id="45"/>
                                </w:p>
                              </w:tc>
                            </w:tr>
                            <w:tr w:rsidR="00713D58" w:rsidRPr="000C247C" w14:paraId="0D215B10" w14:textId="77777777" w:rsidTr="005D2513">
                              <w:trPr>
                                <w:cantSplit/>
                                <w:trHeight w:hRule="exact" w:val="198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138DD299" w14:textId="77777777" w:rsidR="00713D58" w:rsidRPr="000C247C" w:rsidRDefault="00713D58" w:rsidP="00713D58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2D4EAFC" w14:textId="77777777" w:rsidR="00713D58" w:rsidRPr="0043780F" w:rsidRDefault="00713D58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7D47903F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D75C4C3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A0A3AB0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57A6794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3E452FC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9506C8E" w14:textId="77777777" w:rsidR="00713D58" w:rsidRPr="0043780F" w:rsidRDefault="00713D58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D6169B7" w14:textId="77777777" w:rsidR="00713D58" w:rsidRPr="0043780F" w:rsidRDefault="00713D58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713D58" w:rsidRPr="000C247C" w14:paraId="34926834" w14:textId="77777777" w:rsidTr="005D2513">
                              <w:trPr>
                                <w:gridAfter w:val="1"/>
                                <w:wAfter w:w="141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4680" w:type="dxa"/>
                                  <w:gridSpan w:val="20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AF3686" w14:textId="77777777" w:rsidR="00713D58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INSTALLATION CHECKS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CB97FD" w14:textId="77777777" w:rsidR="00713D58" w:rsidRPr="000C247C" w:rsidRDefault="00713D58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97310" w:rsidRPr="000C247C" w14:paraId="2BCC38A2" w14:textId="77777777" w:rsidTr="005D2513">
                              <w:trPr>
                                <w:cantSplit/>
                                <w:trHeight w:hRule="exact" w:val="329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6FB45B92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29D138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Oil Storage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604C41CF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Oil Supply Pipework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88594C3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Air Supply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67A8F2A0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Chimney / Flue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770D2A5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Burner Satisfactory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1E4DDAB6" w14:textId="77777777" w:rsidR="00397310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Control Operation</w:t>
                                  </w:r>
                                </w:p>
                              </w:tc>
                            </w:tr>
                            <w:tr w:rsidR="00397310" w:rsidRPr="000C247C" w14:paraId="6082F00B" w14:textId="77777777" w:rsidTr="005D2513">
                              <w:trPr>
                                <w:cantSplit/>
                                <w:trHeight w:hRule="exact" w:val="198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54A56163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795F831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6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6"/>
                                </w:p>
                              </w:tc>
                              <w:tc>
                                <w:tcPr>
                                  <w:tcW w:w="241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7F5F58D9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7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7"/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7E07000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8" w:name="L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[L1]</w:t>
                                  </w:r>
                                  <w:bookmarkEnd w:id="48"/>
                                </w:p>
                              </w:tc>
                              <w:tc>
                                <w:tcPr>
                                  <w:tcW w:w="326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48356A85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9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[J1]</w:t>
                                  </w:r>
                                  <w:bookmarkEnd w:id="49"/>
                                </w:p>
                              </w:tc>
                              <w:tc>
                                <w:tcPr>
                                  <w:tcW w:w="2693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444444D6" w14:textId="77777777" w:rsidR="00397310" w:rsidRPr="000C247C" w:rsidRDefault="0025084B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0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[K1]</w:t>
                                  </w:r>
                                  <w:bookmarkEnd w:id="50"/>
                                </w:p>
                              </w:tc>
                              <w:tc>
                                <w:tcPr>
                                  <w:tcW w:w="2835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0A119B64" w14:textId="77777777" w:rsidR="00397310" w:rsidRDefault="0025084B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1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[M1]</w:t>
                                  </w:r>
                                  <w:bookmarkEnd w:id="51"/>
                                </w:p>
                              </w:tc>
                            </w:tr>
                            <w:tr w:rsidR="00397310" w:rsidRPr="000C247C" w14:paraId="6F8BFDCE" w14:textId="77777777" w:rsidTr="005D2513">
                              <w:trPr>
                                <w:cantSplit/>
                                <w:trHeight w:hRule="exact" w:val="198"/>
                              </w:trPr>
                              <w:tc>
                                <w:tcPr>
                                  <w:tcW w:w="364" w:type="dxa"/>
                                  <w:shd w:val="clear" w:color="auto" w:fill="FFFFFF"/>
                                  <w:vAlign w:val="center"/>
                                </w:tcPr>
                                <w:p w14:paraId="1A3FAFFD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84F3628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31DD6DAE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6C57B30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3113A526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9B36BEF" w14:textId="77777777" w:rsidR="00397310" w:rsidRPr="000C247C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3409474" w14:textId="77777777" w:rsidR="00397310" w:rsidRDefault="00397310" w:rsidP="0025084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4B59B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44A49" id="Text Box 8" o:spid="_x0000_s1029" style="position:absolute;margin-left:16.65pt;margin-top:166.95pt;width:808.75pt;height:163.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" fillcolor="#a5a5a5" strokeweight="2pt">
                <v:textbox inset="0,0,0,0">
                  <w:txbxContent>
                    <w:tbl>
                      <w:tblPr>
                        <w:tblW w:w="15814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4"/>
                        <w:gridCol w:w="1187"/>
                        <w:gridCol w:w="655"/>
                        <w:gridCol w:w="284"/>
                        <w:gridCol w:w="1559"/>
                        <w:gridCol w:w="442"/>
                        <w:gridCol w:w="125"/>
                        <w:gridCol w:w="709"/>
                        <w:gridCol w:w="1559"/>
                        <w:gridCol w:w="142"/>
                        <w:gridCol w:w="850"/>
                        <w:gridCol w:w="1046"/>
                        <w:gridCol w:w="1222"/>
                        <w:gridCol w:w="142"/>
                        <w:gridCol w:w="337"/>
                        <w:gridCol w:w="1789"/>
                        <w:gridCol w:w="426"/>
                        <w:gridCol w:w="141"/>
                        <w:gridCol w:w="1134"/>
                        <w:gridCol w:w="567"/>
                        <w:gridCol w:w="993"/>
                        <w:gridCol w:w="141"/>
                      </w:tblGrid>
                      <w:tr w:rsidR="00FB2415" w:rsidRPr="005443D9" w14:paraId="6BC28E19" w14:textId="77777777" w:rsidTr="00FB2415">
                        <w:trPr>
                          <w:gridAfter w:val="1"/>
                          <w:wAfter w:w="141" w:type="dxa"/>
                          <w:cantSplit/>
                          <w:trHeight w:hRule="exact" w:val="227"/>
                        </w:trPr>
                        <w:tc>
                          <w:tcPr>
                            <w:tcW w:w="14680" w:type="dxa"/>
                            <w:gridSpan w:val="20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891C03E" w14:textId="77777777" w:rsidR="00FB2415" w:rsidRPr="00CB1A1A" w:rsidRDefault="00FB2415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88C38A" w14:textId="77777777" w:rsidR="00FB2415" w:rsidRPr="00CB1A1A" w:rsidRDefault="00FB2415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B2415" w:rsidRPr="000C247C" w14:paraId="69135160" w14:textId="77777777" w:rsidTr="00713D58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21D256C9" w14:textId="77777777" w:rsidR="00FB2415" w:rsidRPr="000C247C" w:rsidRDefault="00FB2415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187" w:type="dxa"/>
                            <w:shd w:val="clear" w:color="auto" w:fill="FFFFFF"/>
                            <w:vAlign w:val="center"/>
                          </w:tcPr>
                          <w:p w14:paraId="1D5820AF" w14:textId="77777777" w:rsidR="00FB2415" w:rsidRPr="0043780F" w:rsidRDefault="00FB2415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94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8EA8DDF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9519BF9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AD971E2" w14:textId="77777777" w:rsidR="00FB2415" w:rsidRPr="0043780F" w:rsidRDefault="00FB2415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Burner Make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2F29715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Burner Model</w:t>
                            </w:r>
                          </w:p>
                        </w:tc>
                        <w:tc>
                          <w:tcPr>
                            <w:tcW w:w="221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F9AF25F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1842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650F603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FAA036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5BE130A0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415" w:rsidRPr="000C247C" w14:paraId="1A40937D" w14:textId="77777777" w:rsidTr="005D2513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2525B541" w14:textId="77777777" w:rsidR="00FB2415" w:rsidRPr="000C247C" w:rsidRDefault="00FB2415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87" w:type="dxa"/>
                            <w:shd w:val="clear" w:color="auto" w:fill="FFFFFF"/>
                            <w:vAlign w:val="center"/>
                          </w:tcPr>
                          <w:p w14:paraId="32A74F3D" w14:textId="77777777" w:rsidR="00FB2415" w:rsidRPr="0043780F" w:rsidRDefault="00FB2415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2" w:name="A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[A1]</w:t>
                            </w:r>
                            <w:bookmarkEnd w:id="52"/>
                          </w:p>
                        </w:tc>
                        <w:tc>
                          <w:tcPr>
                            <w:tcW w:w="294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7979BB8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3" w:name="C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[C1]</w:t>
                            </w:r>
                            <w:bookmarkEnd w:id="53"/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E3DC366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4" w:name="D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[D1]</w:t>
                            </w:r>
                            <w:bookmarkEnd w:id="54"/>
                          </w:p>
                        </w:tc>
                        <w:tc>
                          <w:tcPr>
                            <w:tcW w:w="203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27E0CED" w14:textId="77777777" w:rsidR="00FB2415" w:rsidRPr="0043780F" w:rsidRDefault="00E73807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5" w:name="SS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[SS</w:t>
                            </w:r>
                            <w:r w:rsidR="00FB2415"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55"/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8C2B717" w14:textId="77777777" w:rsidR="00FB2415" w:rsidRPr="0043780F" w:rsidRDefault="00E73807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6" w:name="TT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[TT</w:t>
                            </w:r>
                            <w:r w:rsidR="00FB2415"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56"/>
                          </w:p>
                        </w:tc>
                        <w:tc>
                          <w:tcPr>
                            <w:tcW w:w="221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0F6C2C5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7" w:name="E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[E1]</w:t>
                            </w:r>
                            <w:bookmarkEnd w:id="57"/>
                          </w:p>
                        </w:tc>
                        <w:tc>
                          <w:tcPr>
                            <w:tcW w:w="1842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59B0277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8" w:name="F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[F1]</w:t>
                            </w:r>
                            <w:bookmarkEnd w:id="58"/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BA75A8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59" w:name="G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[G1]</w:t>
                            </w:r>
                            <w:bookmarkEnd w:id="59"/>
                          </w:p>
                        </w:tc>
                      </w:tr>
                      <w:tr w:rsidR="00FB2415" w:rsidRPr="000C247C" w14:paraId="21D90025" w14:textId="77777777" w:rsidTr="005D2513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3A66D3A4" w14:textId="77777777" w:rsidR="00FB2415" w:rsidRPr="000C247C" w:rsidRDefault="00FB2415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187" w:type="dxa"/>
                            <w:shd w:val="clear" w:color="auto" w:fill="FFFFFF"/>
                            <w:vAlign w:val="center"/>
                          </w:tcPr>
                          <w:p w14:paraId="15D1FB05" w14:textId="77777777" w:rsidR="00FB2415" w:rsidRPr="0043780F" w:rsidRDefault="00FB2415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4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3397AA63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C705AF3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3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D5E04F3" w14:textId="77777777" w:rsidR="00FB2415" w:rsidRPr="0043780F" w:rsidRDefault="00FB2415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AF0D4F6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1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426D6C9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0A8268" w14:textId="77777777" w:rsidR="00FB2415" w:rsidRPr="0043780F" w:rsidRDefault="00FB2415" w:rsidP="0025084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B39C21F" w14:textId="77777777" w:rsidR="00FB2415" w:rsidRPr="0043780F" w:rsidRDefault="00FB2415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415" w:rsidRPr="000C247C" w14:paraId="2EC0460F" w14:textId="77777777" w:rsidTr="005D2513">
                        <w:trPr>
                          <w:gridAfter w:val="1"/>
                          <w:wAfter w:w="141" w:type="dxa"/>
                          <w:cantSplit/>
                          <w:trHeight w:hRule="exact" w:val="227"/>
                        </w:trPr>
                        <w:tc>
                          <w:tcPr>
                            <w:tcW w:w="14680" w:type="dxa"/>
                            <w:gridSpan w:val="20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CE7600A" w14:textId="77777777" w:rsidR="00FB2415" w:rsidRPr="000C247C" w:rsidRDefault="00397310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TEST</w:t>
                            </w:r>
                            <w:r w:rsidR="00FB2415"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35C15E1" w14:textId="77777777" w:rsidR="00FB2415" w:rsidRPr="000C247C" w:rsidRDefault="00FB2415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13D58" w:rsidRPr="000C247C" w14:paraId="415CB79D" w14:textId="77777777" w:rsidTr="005D2513">
                        <w:trPr>
                          <w:cantSplit/>
                          <w:trHeight w:hRule="exact" w:val="272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214C87E4" w14:textId="77777777" w:rsidR="00713D58" w:rsidRPr="00713D58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005F286" w14:textId="77777777" w:rsidR="00713D58" w:rsidRPr="0043780F" w:rsidRDefault="00713D58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Smoke Number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4F35B71A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CO2 % 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ABE31AB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 ppm</w:t>
                            </w:r>
                          </w:p>
                        </w:tc>
                        <w:tc>
                          <w:tcPr>
                            <w:tcW w:w="255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D844310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EFF Net %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60DA3C3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EFF Gross %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4505FB5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Gas Temp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A7483DD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Pump Pressure PSI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2F37859" w14:textId="77777777" w:rsidR="00713D58" w:rsidRPr="0043780F" w:rsidRDefault="00713D58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Nozzle Size</w:t>
                            </w:r>
                          </w:p>
                        </w:tc>
                      </w:tr>
                      <w:tr w:rsidR="00713D58" w:rsidRPr="000C247C" w14:paraId="347F5287" w14:textId="77777777" w:rsidTr="005D2513">
                        <w:trPr>
                          <w:cantSplit/>
                          <w:trHeight w:hRule="exact" w:val="198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1CFCCE3D" w14:textId="77777777" w:rsidR="00713D58" w:rsidRPr="000C247C" w:rsidRDefault="00713D58" w:rsidP="00713D58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980C996" w14:textId="77777777" w:rsidR="00713D58" w:rsidRPr="0043780F" w:rsidRDefault="00713D58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0" w:name="V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8D762D"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</w:t>
                            </w:r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60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4CC247A6" w14:textId="77777777" w:rsidR="00713D58" w:rsidRPr="0043780F" w:rsidRDefault="00713D58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1" w:name="R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[R1]</w:t>
                            </w:r>
                            <w:bookmarkEnd w:id="61"/>
                          </w:p>
                        </w:tc>
                        <w:tc>
                          <w:tcPr>
                            <w:tcW w:w="1276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4438212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2" w:name="S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[S1]</w:t>
                            </w:r>
                            <w:bookmarkEnd w:id="62"/>
                          </w:p>
                        </w:tc>
                        <w:tc>
                          <w:tcPr>
                            <w:tcW w:w="255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CE1D36B" w14:textId="77777777" w:rsidR="00713D58" w:rsidRPr="0043780F" w:rsidRDefault="008D762D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3" w:name="W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[W1]</w:t>
                            </w:r>
                            <w:bookmarkEnd w:id="63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E787268" w14:textId="77777777" w:rsidR="00713D58" w:rsidRPr="0043780F" w:rsidRDefault="008D762D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4" w:name="N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[N</w:t>
                            </w:r>
                            <w:r w:rsidR="00713D58"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64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DC9E503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5" w:name="X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8C5973"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X</w:t>
                            </w:r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65"/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56366C7" w14:textId="77777777" w:rsidR="00713D58" w:rsidRPr="0043780F" w:rsidRDefault="008D762D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6" w:name="O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[O1]</w:t>
                            </w:r>
                            <w:bookmarkEnd w:id="66"/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16AAD18" w14:textId="77777777" w:rsidR="00713D58" w:rsidRPr="0043780F" w:rsidRDefault="00E73807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7" w:name="RR1"/>
                            <w:r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[RR</w:t>
                            </w:r>
                            <w:r w:rsidR="00713D58" w:rsidRPr="0043780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1]</w:t>
                            </w:r>
                            <w:bookmarkEnd w:id="67"/>
                          </w:p>
                        </w:tc>
                      </w:tr>
                      <w:tr w:rsidR="00713D58" w:rsidRPr="000C247C" w14:paraId="0D215B10" w14:textId="77777777" w:rsidTr="005D2513">
                        <w:trPr>
                          <w:cantSplit/>
                          <w:trHeight w:hRule="exact" w:val="198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138DD299" w14:textId="77777777" w:rsidR="00713D58" w:rsidRPr="000C247C" w:rsidRDefault="00713D58" w:rsidP="00713D58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2D4EAFC" w14:textId="77777777" w:rsidR="00713D58" w:rsidRPr="0043780F" w:rsidRDefault="00713D58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7D47903F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D75C4C3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A0A3AB0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57A6794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3E452FC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9506C8E" w14:textId="77777777" w:rsidR="00713D58" w:rsidRPr="0043780F" w:rsidRDefault="00713D58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D6169B7" w14:textId="77777777" w:rsidR="00713D58" w:rsidRPr="0043780F" w:rsidRDefault="00713D58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713D58" w:rsidRPr="000C247C" w14:paraId="34926834" w14:textId="77777777" w:rsidTr="005D2513">
                        <w:trPr>
                          <w:gridAfter w:val="1"/>
                          <w:wAfter w:w="141" w:type="dxa"/>
                          <w:cantSplit/>
                          <w:trHeight w:hRule="exact" w:val="227"/>
                        </w:trPr>
                        <w:tc>
                          <w:tcPr>
                            <w:tcW w:w="14680" w:type="dxa"/>
                            <w:gridSpan w:val="20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3AF3686" w14:textId="77777777" w:rsidR="00713D58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INSTALLATION CHECKS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CB97FD" w14:textId="77777777" w:rsidR="00713D58" w:rsidRPr="000C247C" w:rsidRDefault="00713D58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97310" w:rsidRPr="000C247C" w14:paraId="2BCC38A2" w14:textId="77777777" w:rsidTr="005D2513">
                        <w:trPr>
                          <w:cantSplit/>
                          <w:trHeight w:hRule="exact" w:val="329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6FB45B92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29D138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Oil Storage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604C41CF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Oil Supply Pipework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88594C3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Air Supply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67A8F2A0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Chimney / Flue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770D2A5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Burner Satisfactory</w:t>
                            </w:r>
                          </w:p>
                        </w:tc>
                        <w:tc>
                          <w:tcPr>
                            <w:tcW w:w="2835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1E4DDAB6" w14:textId="77777777" w:rsidR="00397310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Control Operation</w:t>
                            </w:r>
                          </w:p>
                        </w:tc>
                      </w:tr>
                      <w:tr w:rsidR="00397310" w:rsidRPr="000C247C" w14:paraId="6082F00B" w14:textId="77777777" w:rsidTr="005D2513">
                        <w:trPr>
                          <w:cantSplit/>
                          <w:trHeight w:hRule="exact" w:val="198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54A56163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795F831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8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68"/>
                          </w:p>
                        </w:tc>
                        <w:tc>
                          <w:tcPr>
                            <w:tcW w:w="241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7F5F58D9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9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69"/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7E07000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70" w:name="L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[L1]</w:t>
                            </w:r>
                            <w:bookmarkEnd w:id="70"/>
                          </w:p>
                        </w:tc>
                        <w:tc>
                          <w:tcPr>
                            <w:tcW w:w="326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48356A85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71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[J1]</w:t>
                            </w:r>
                            <w:bookmarkEnd w:id="71"/>
                          </w:p>
                        </w:tc>
                        <w:tc>
                          <w:tcPr>
                            <w:tcW w:w="2693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444444D6" w14:textId="77777777" w:rsidR="00397310" w:rsidRPr="000C247C" w:rsidRDefault="0025084B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72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[K1]</w:t>
                            </w:r>
                            <w:bookmarkEnd w:id="72"/>
                          </w:p>
                        </w:tc>
                        <w:tc>
                          <w:tcPr>
                            <w:tcW w:w="2835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0A119B64" w14:textId="77777777" w:rsidR="00397310" w:rsidRDefault="0025084B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73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[M1]</w:t>
                            </w:r>
                            <w:bookmarkEnd w:id="73"/>
                          </w:p>
                        </w:tc>
                      </w:tr>
                      <w:tr w:rsidR="00397310" w:rsidRPr="000C247C" w14:paraId="6F8BFDCE" w14:textId="77777777" w:rsidTr="005D2513">
                        <w:trPr>
                          <w:cantSplit/>
                          <w:trHeight w:hRule="exact" w:val="198"/>
                        </w:trPr>
                        <w:tc>
                          <w:tcPr>
                            <w:tcW w:w="364" w:type="dxa"/>
                            <w:shd w:val="clear" w:color="auto" w:fill="FFFFFF"/>
                            <w:vAlign w:val="center"/>
                          </w:tcPr>
                          <w:p w14:paraId="1A3FAFFD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84F3628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31DD6DAE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6C57B30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3113A526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9B36BEF" w14:textId="77777777" w:rsidR="00397310" w:rsidRPr="000C247C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3409474" w14:textId="77777777" w:rsidR="00397310" w:rsidRDefault="00397310" w:rsidP="0025084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6894B59B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43780F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F2C70" wp14:editId="2D5BD9E2">
                <wp:simplePos x="0" y="0"/>
                <wp:positionH relativeFrom="page">
                  <wp:posOffset>6480175</wp:posOffset>
                </wp:positionH>
                <wp:positionV relativeFrom="page">
                  <wp:posOffset>4210050</wp:posOffset>
                </wp:positionV>
                <wp:extent cx="4002405" cy="2894330"/>
                <wp:effectExtent l="0" t="0" r="17145" b="2032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4732D" w14:textId="77777777" w:rsidR="004714AC" w:rsidRPr="00ED4E8F" w:rsidRDefault="004714AC" w:rsidP="004714A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601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59"/>
                              <w:gridCol w:w="2268"/>
                              <w:gridCol w:w="992"/>
                              <w:gridCol w:w="208"/>
                              <w:gridCol w:w="1583"/>
                            </w:tblGrid>
                            <w:tr w:rsidR="00A23C3F" w:rsidRPr="006C4778" w14:paraId="2EF84D48" w14:textId="77777777" w:rsidTr="00A23C3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238028" w14:textId="77777777" w:rsidR="00A23C3F" w:rsidRPr="006C4778" w:rsidRDefault="00A23C3F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  <w:r w:rsidRPr="006C477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23C3F" w:rsidRPr="006C4778" w14:paraId="283FCF73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B99954" w14:textId="77777777" w:rsidR="00A23C3F" w:rsidRPr="0043780F" w:rsidRDefault="00397310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Tank Type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3BDAA6" w14:textId="77777777" w:rsidR="00A23C3F" w:rsidRPr="0043780F" w:rsidRDefault="00E73807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4" w:name="UU1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[UU1</w:t>
                                  </w:r>
                                  <w:r w:rsidR="00A23C3F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</w:p>
                              </w:tc>
                            </w:tr>
                            <w:tr w:rsidR="00A23C3F" w:rsidRPr="006C4778" w14:paraId="7F3CC2A9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3062AA5" w14:textId="77777777" w:rsidR="00A23C3F" w:rsidRPr="0043780F" w:rsidRDefault="00397310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Flue Type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9EDACE" w14:textId="77777777" w:rsidR="00A23C3F" w:rsidRPr="0043780F" w:rsidRDefault="00397310" w:rsidP="00E73807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5" w:name="VV1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E73807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VV1</w:t>
                                  </w:r>
                                  <w:r w:rsidR="00A23C3F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5"/>
                                </w:p>
                              </w:tc>
                            </w:tr>
                            <w:tr w:rsidR="00A23C3F" w:rsidRPr="006C4778" w14:paraId="111CACB4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04C594" w14:textId="77777777" w:rsidR="00A23C3F" w:rsidRPr="0043780F" w:rsidRDefault="00397310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Fuel Type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1CA618" w14:textId="77777777" w:rsidR="00A23C3F" w:rsidRPr="0043780F" w:rsidRDefault="00397310" w:rsidP="00E73807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6" w:name="WW1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E73807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WW1</w:t>
                                  </w:r>
                                  <w:r w:rsidR="00A23C3F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</w:tr>
                            <w:tr w:rsidR="00E836EE" w:rsidRPr="006C4778" w14:paraId="4E5EB320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A41E5" w14:textId="7300644C" w:rsidR="00E836EE" w:rsidRPr="0043780F" w:rsidRDefault="00E836EE" w:rsidP="00E836E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COMO Detector Present: </w:t>
                                  </w:r>
                                  <w:bookmarkStart w:id="77" w:name="COMO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[COMO]</w:t>
                                  </w:r>
                                  <w:bookmarkEnd w:id="77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836EE" w:rsidRPr="006C4778" w14:paraId="0F281BAA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0AB0AA" w14:textId="4D01F695" w:rsidR="00E836EE" w:rsidRPr="0043780F" w:rsidRDefault="00E836EE" w:rsidP="00E73807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Smoke Detector </w:t>
                                  </w:r>
                                  <w:proofErr w:type="gramStart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Present:</w:t>
                                  </w:r>
                                  <w:bookmarkStart w:id="78" w:name="SMOKE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Smoke]</w:t>
                                  </w:r>
                                  <w:bookmarkEnd w:id="78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23C3F" w:rsidRPr="00361731" w14:paraId="1BFE1984" w14:textId="77777777" w:rsidTr="005D2513">
                              <w:trPr>
                                <w:cantSplit/>
                                <w:trHeight w:hRule="exact" w:val="318"/>
                              </w:trPr>
                              <w:tc>
                                <w:tcPr>
                                  <w:tcW w:w="4427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B9FB30" w14:textId="77777777" w:rsidR="00A23C3F" w:rsidRPr="0043780F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79" w:name="Engineer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158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9E61D47" w14:textId="77777777" w:rsidR="00A23C3F" w:rsidRPr="0043780F" w:rsidRDefault="00A23C3F" w:rsidP="00A23C3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C90E17" w14:paraId="25F6DFF0" w14:textId="77777777" w:rsidTr="005D2513">
                              <w:trPr>
                                <w:cantSplit/>
                                <w:trHeight w:hRule="exact" w:val="391"/>
                              </w:trPr>
                              <w:tc>
                                <w:tcPr>
                                  <w:tcW w:w="4427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25A5EE" w14:textId="77777777" w:rsidR="00A23C3F" w:rsidRPr="0043780F" w:rsidRDefault="00397310" w:rsidP="003973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Engineer </w:t>
                                  </w:r>
                                  <w:proofErr w:type="spellStart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Oftec</w:t>
                                  </w:r>
                                  <w:proofErr w:type="spellEnd"/>
                                  <w:r w:rsidR="00A23C3F"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Number</w:t>
                                  </w:r>
                                  <w:proofErr w:type="gramStart"/>
                                  <w:r w:rsidR="00A23C3F"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80" w:name="GasSafeIDNo"/>
                                  <w:r w:rsidR="00A23C3F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Oftec</w:t>
                                  </w:r>
                                  <w:r w:rsidR="00A23C3F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No</w:t>
                                  </w:r>
                                  <w:proofErr w:type="spellEnd"/>
                                  <w:r w:rsidR="00A23C3F" w:rsidRPr="0043780F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1583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5B9885" w14:textId="77777777" w:rsidR="00A23C3F" w:rsidRPr="0043780F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361731" w14:paraId="2B73574C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F9C7D1" w14:textId="77777777" w:rsidR="00A23C3F" w:rsidRPr="0043780F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81" w:name="JobCustomerName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</w:t>
                                  </w:r>
                                  <w:proofErr w:type="spellEnd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</w:tr>
                            <w:tr w:rsidR="00A23C3F" w:rsidRPr="00361731" w14:paraId="36E1C6B0" w14:textId="77777777" w:rsidTr="005D251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E8C532" w14:textId="77777777" w:rsidR="00A23C3F" w:rsidRPr="0043780F" w:rsidRDefault="00A23C3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82" w:name="VisitDate2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  <w:bookmarkEnd w:id="82"/>
                                </w:p>
                              </w:tc>
                            </w:tr>
                            <w:tr w:rsidR="00A23C3F" w:rsidRPr="00361731" w14:paraId="20DBE208" w14:textId="77777777" w:rsidTr="005D2513">
                              <w:trPr>
                                <w:cantSplit/>
                                <w:trHeight w:hRule="exact" w:val="907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901846" w14:textId="77777777" w:rsidR="00A23C3F" w:rsidRPr="0043780F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FFE0BD" w14:textId="7DA360E1" w:rsidR="00A23C3F" w:rsidRPr="0043780F" w:rsidRDefault="008173D4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83" w:name="EngineerSignature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EngineerSignature</w:t>
                                  </w:r>
                                  <w:proofErr w:type="spellEnd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3"/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5D8C0D" w14:textId="77777777" w:rsidR="00A23C3F" w:rsidRPr="0043780F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D29CF2" w14:textId="5C003888" w:rsidR="00A23C3F" w:rsidRPr="0043780F" w:rsidRDefault="008173D4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84" w:name="CustomerSignature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CustomerSignature</w:t>
                                  </w:r>
                                  <w:proofErr w:type="spellEnd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4"/>
                                </w:p>
                              </w:tc>
                            </w:tr>
                          </w:tbl>
                          <w:p w14:paraId="2E7B18F6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F2C70" id="Text Box 12" o:spid="_x0000_s1030" style="position:absolute;margin-left:510.25pt;margin-top:331.5pt;width:315.15pt;height:227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" fillcolor="#a5a5a5" strokeweight="2pt">
                <v:textbox inset="0,0,0,0">
                  <w:txbxContent>
                    <w:p w14:paraId="6FE4732D" w14:textId="77777777" w:rsidR="004714AC" w:rsidRPr="00ED4E8F" w:rsidRDefault="004714AC" w:rsidP="004714AC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601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59"/>
                        <w:gridCol w:w="2268"/>
                        <w:gridCol w:w="992"/>
                        <w:gridCol w:w="208"/>
                        <w:gridCol w:w="1583"/>
                      </w:tblGrid>
                      <w:tr w:rsidR="00A23C3F" w:rsidRPr="006C4778" w14:paraId="2EF84D48" w14:textId="77777777" w:rsidTr="00A23C3F">
                        <w:trPr>
                          <w:cantSplit/>
                          <w:trHeight w:val="283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A238028" w14:textId="77777777" w:rsidR="00A23C3F" w:rsidRPr="006C4778" w:rsidRDefault="00A23C3F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  <w:r w:rsidRPr="006C477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23C3F" w:rsidRPr="006C4778" w14:paraId="283FCF73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B99954" w14:textId="77777777" w:rsidR="00A23C3F" w:rsidRPr="0043780F" w:rsidRDefault="00397310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Tank Type</w:t>
                            </w:r>
                          </w:p>
                        </w:tc>
                        <w:tc>
                          <w:tcPr>
                            <w:tcW w:w="15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3BDAA6" w14:textId="77777777" w:rsidR="00A23C3F" w:rsidRPr="0043780F" w:rsidRDefault="00E73807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5" w:name="UU1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[UU1</w:t>
                            </w:r>
                            <w:r w:rsidR="00A23C3F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5"/>
                          </w:p>
                        </w:tc>
                      </w:tr>
                      <w:tr w:rsidR="00A23C3F" w:rsidRPr="006C4778" w14:paraId="7F3CC2A9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3062AA5" w14:textId="77777777" w:rsidR="00A23C3F" w:rsidRPr="0043780F" w:rsidRDefault="00397310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Flue Type</w:t>
                            </w:r>
                          </w:p>
                        </w:tc>
                        <w:tc>
                          <w:tcPr>
                            <w:tcW w:w="15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9EDACE" w14:textId="77777777" w:rsidR="00A23C3F" w:rsidRPr="0043780F" w:rsidRDefault="00397310" w:rsidP="00E73807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6" w:name="VV1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 w:rsidR="00E73807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VV1</w:t>
                            </w:r>
                            <w:r w:rsidR="00A23C3F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6"/>
                          </w:p>
                        </w:tc>
                      </w:tr>
                      <w:tr w:rsidR="00A23C3F" w:rsidRPr="006C4778" w14:paraId="111CACB4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04C594" w14:textId="77777777" w:rsidR="00A23C3F" w:rsidRPr="0043780F" w:rsidRDefault="00397310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Fuel Type</w:t>
                            </w:r>
                          </w:p>
                        </w:tc>
                        <w:tc>
                          <w:tcPr>
                            <w:tcW w:w="15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1CA618" w14:textId="77777777" w:rsidR="00A23C3F" w:rsidRPr="0043780F" w:rsidRDefault="00397310" w:rsidP="00E73807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87" w:name="WW1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 w:rsidR="00E73807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WW1</w:t>
                            </w:r>
                            <w:r w:rsidR="00A23C3F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87"/>
                          </w:p>
                        </w:tc>
                      </w:tr>
                      <w:tr w:rsidR="00E836EE" w:rsidRPr="006C4778" w14:paraId="4E5EB320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A41E5" w14:textId="7300644C" w:rsidR="00E836EE" w:rsidRPr="0043780F" w:rsidRDefault="00E836EE" w:rsidP="00E836E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COMO Detector Present: </w:t>
                            </w:r>
                            <w:bookmarkStart w:id="88" w:name="COMO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[COMO]</w:t>
                            </w:r>
                            <w:bookmarkEnd w:id="88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E836EE" w:rsidRPr="006C4778" w14:paraId="0F281BAA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0AB0AA" w14:textId="4D01F695" w:rsidR="00E836EE" w:rsidRPr="0043780F" w:rsidRDefault="00E836EE" w:rsidP="00E73807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Smoke Detector </w:t>
                            </w:r>
                            <w:proofErr w:type="gramStart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Present:</w:t>
                            </w:r>
                            <w:bookmarkStart w:id="89" w:name="SMOKE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Smoke]</w:t>
                            </w:r>
                            <w:bookmarkEnd w:id="89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A23C3F" w:rsidRPr="00361731" w14:paraId="1BFE1984" w14:textId="77777777" w:rsidTr="005D2513">
                        <w:trPr>
                          <w:cantSplit/>
                          <w:trHeight w:hRule="exact" w:val="318"/>
                        </w:trPr>
                        <w:tc>
                          <w:tcPr>
                            <w:tcW w:w="4427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B9FB30" w14:textId="77777777" w:rsidR="00A23C3F" w:rsidRPr="0043780F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90" w:name="Engineer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90"/>
                          </w:p>
                        </w:tc>
                        <w:tc>
                          <w:tcPr>
                            <w:tcW w:w="158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9E61D47" w14:textId="77777777" w:rsidR="00A23C3F" w:rsidRPr="0043780F" w:rsidRDefault="00A23C3F" w:rsidP="00A23C3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C90E17" w14:paraId="25F6DFF0" w14:textId="77777777" w:rsidTr="005D2513">
                        <w:trPr>
                          <w:cantSplit/>
                          <w:trHeight w:hRule="exact" w:val="391"/>
                        </w:trPr>
                        <w:tc>
                          <w:tcPr>
                            <w:tcW w:w="4427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25A5EE" w14:textId="77777777" w:rsidR="00A23C3F" w:rsidRPr="0043780F" w:rsidRDefault="00397310" w:rsidP="003973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Engineer </w:t>
                            </w:r>
                            <w:proofErr w:type="spellStart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Oftec</w:t>
                            </w:r>
                            <w:proofErr w:type="spellEnd"/>
                            <w:r w:rsidR="00A23C3F"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Number</w:t>
                            </w:r>
                            <w:proofErr w:type="gramStart"/>
                            <w:r w:rsidR="00A23C3F"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91" w:name="GasSafeIDNo"/>
                            <w:r w:rsidR="00A23C3F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Oftec</w:t>
                            </w:r>
                            <w:r w:rsidR="00A23C3F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No</w:t>
                            </w:r>
                            <w:proofErr w:type="spellEnd"/>
                            <w:r w:rsidR="00A23C3F" w:rsidRPr="0043780F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1"/>
                          </w:p>
                        </w:tc>
                        <w:tc>
                          <w:tcPr>
                            <w:tcW w:w="1583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5B9885" w14:textId="77777777" w:rsidR="00A23C3F" w:rsidRPr="0043780F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361731" w14:paraId="2B73574C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F9C7D1" w14:textId="77777777" w:rsidR="00A23C3F" w:rsidRPr="0043780F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92" w:name="JobCustomerName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</w:t>
                            </w:r>
                            <w:proofErr w:type="spellEnd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92"/>
                          </w:p>
                        </w:tc>
                      </w:tr>
                      <w:tr w:rsidR="00A23C3F" w:rsidRPr="00361731" w14:paraId="36E1C6B0" w14:textId="77777777" w:rsidTr="005D251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E8C532" w14:textId="77777777" w:rsidR="00A23C3F" w:rsidRPr="0043780F" w:rsidRDefault="00A23C3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93" w:name="VisitDate2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  <w:bookmarkEnd w:id="93"/>
                          </w:p>
                        </w:tc>
                      </w:tr>
                      <w:tr w:rsidR="00A23C3F" w:rsidRPr="00361731" w14:paraId="20DBE208" w14:textId="77777777" w:rsidTr="005D2513">
                        <w:trPr>
                          <w:cantSplit/>
                          <w:trHeight w:hRule="exact" w:val="907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901846" w14:textId="77777777" w:rsidR="00A23C3F" w:rsidRPr="0043780F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FFE0BD" w14:textId="7DA360E1" w:rsidR="00A23C3F" w:rsidRPr="0043780F" w:rsidRDefault="008173D4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94" w:name="EngineerSignature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EngineerSignature</w:t>
                            </w:r>
                            <w:proofErr w:type="spellEnd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94"/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5D8C0D" w14:textId="77777777" w:rsidR="00A23C3F" w:rsidRPr="0043780F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79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D29CF2" w14:textId="5C003888" w:rsidR="00A23C3F" w:rsidRPr="0043780F" w:rsidRDefault="008173D4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95" w:name="CustomerSignature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CustomerSignature</w:t>
                            </w:r>
                            <w:proofErr w:type="spellEnd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95"/>
                          </w:p>
                        </w:tc>
                      </w:tr>
                    </w:tbl>
                    <w:p w14:paraId="2E7B18F6" w14:textId="77777777" w:rsidR="004714AC" w:rsidRDefault="004714AC" w:rsidP="004714AC"/>
                  </w:txbxContent>
                </v:textbox>
                <w10:wrap anchorx="page" anchory="page"/>
              </v:roundrect>
            </w:pict>
          </mc:Fallback>
        </mc:AlternateContent>
      </w:r>
      <w:r w:rsidRPr="004378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263528" wp14:editId="67501D13">
                <wp:simplePos x="0" y="0"/>
                <wp:positionH relativeFrom="page">
                  <wp:posOffset>211455</wp:posOffset>
                </wp:positionH>
                <wp:positionV relativeFrom="page">
                  <wp:posOffset>4210050</wp:posOffset>
                </wp:positionV>
                <wp:extent cx="6271895" cy="2894330"/>
                <wp:effectExtent l="0" t="0" r="14605" b="2032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89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41D7E" w14:textId="77777777" w:rsidR="00877612" w:rsidRPr="00ED4E8F" w:rsidRDefault="00877612" w:rsidP="000F0A4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9605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4595"/>
                            </w:tblGrid>
                            <w:tr w:rsidR="008D13AC" w:rsidRPr="00541F8D" w14:paraId="7945004A" w14:textId="77777777" w:rsidTr="005D2513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960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8C4BCE" w14:textId="77777777" w:rsidR="008D13AC" w:rsidRPr="0043780F" w:rsidRDefault="008D13AC" w:rsidP="003973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DEFECTS (S) IDENTIFIED</w:t>
                                  </w:r>
                                </w:p>
                              </w:tc>
                            </w:tr>
                            <w:tr w:rsidR="008D13AC" w:rsidRPr="00541F8D" w14:paraId="50E7212B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290AA5" w14:textId="77777777" w:rsidR="008D13AC" w:rsidRPr="0043756D" w:rsidRDefault="008D13AC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8A4E35" w14:textId="77777777" w:rsidR="008D13AC" w:rsidRPr="0043780F" w:rsidRDefault="008D13AC" w:rsidP="008D13A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6" w:name="AA0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6"/>
                                </w:p>
                              </w:tc>
                            </w:tr>
                            <w:tr w:rsidR="008D13AC" w:rsidRPr="00541F8D" w14:paraId="669FF145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F04743" w14:textId="77777777" w:rsidR="008D13AC" w:rsidRPr="0043756D" w:rsidRDefault="008D13AC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5EAAA9C" w14:textId="77777777" w:rsidR="008D13AC" w:rsidRPr="0043780F" w:rsidRDefault="008D13AC" w:rsidP="008D13A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7" w:name="AA1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7"/>
                                </w:p>
                              </w:tc>
                            </w:tr>
                            <w:tr w:rsidR="008D13AC" w:rsidRPr="00541F8D" w14:paraId="29D583BF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F7D2AA" w14:textId="77777777" w:rsidR="008D13AC" w:rsidRPr="0043756D" w:rsidRDefault="008D13AC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597B21" w14:textId="77777777" w:rsidR="008D13AC" w:rsidRPr="0043780F" w:rsidRDefault="008D13AC" w:rsidP="008D13A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8" w:name="AA2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8"/>
                                </w:p>
                              </w:tc>
                            </w:tr>
                            <w:tr w:rsidR="008D13AC" w:rsidRPr="00541F8D" w14:paraId="248389DF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2BF94B" w14:textId="77777777" w:rsidR="008D13AC" w:rsidRPr="0043756D" w:rsidRDefault="008D13AC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07BA51" w14:textId="225C91E1" w:rsidR="008D13AC" w:rsidRPr="0043780F" w:rsidRDefault="00135C3F" w:rsidP="003973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9" w:name="AA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9"/>
                                </w:p>
                              </w:tc>
                            </w:tr>
                            <w:tr w:rsidR="008D13AC" w:rsidRPr="00541F8D" w14:paraId="2C419955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4CFEAF" w14:textId="77777777" w:rsidR="008D13AC" w:rsidRPr="0043756D" w:rsidRDefault="008D13AC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D37523" w14:textId="16201CEA" w:rsidR="008D13AC" w:rsidRPr="0043780F" w:rsidRDefault="00135C3F" w:rsidP="003973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0" w:name="AA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00"/>
                                </w:p>
                              </w:tc>
                            </w:tr>
                            <w:tr w:rsidR="008D13AC" w:rsidRPr="00541F8D" w14:paraId="21913AEB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BA40EA5" w14:textId="77777777" w:rsidR="008D13AC" w:rsidRPr="0043756D" w:rsidRDefault="008D13AC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1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D2B5B3" w14:textId="57BAB24E" w:rsidR="008D13AC" w:rsidRPr="0043780F" w:rsidRDefault="00135C3F" w:rsidP="008D13A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1" w:name="AA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01"/>
                                </w:p>
                              </w:tc>
                            </w:tr>
                            <w:tr w:rsidR="00A23C3F" w:rsidRPr="00541F8D" w14:paraId="4F1EC70E" w14:textId="77777777" w:rsidTr="005D2513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50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8E0743" w14:textId="77777777" w:rsidR="00A23C3F" w:rsidRPr="0043780F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B97086" w14:textId="77777777" w:rsidR="00A23C3F" w:rsidRPr="0043780F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17281EBA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C74005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EFFB25" w14:textId="18DDF376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2" w:name="DD0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2"/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82BA0C" w14:textId="46E72B83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3" w:name="EE0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3"/>
                                </w:p>
                              </w:tc>
                            </w:tr>
                            <w:tr w:rsidR="00A23C3F" w:rsidRPr="00541F8D" w14:paraId="510B8BBF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92F7A2B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6EB118" w14:textId="1B301690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4" w:name="DD1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4"/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8CA7BC" w14:textId="11FA4C7D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5" w:name="EE1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5"/>
                                </w:p>
                              </w:tc>
                            </w:tr>
                            <w:tr w:rsidR="00A23C3F" w:rsidRPr="00541F8D" w14:paraId="11813439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FCFDE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A610E9" w14:textId="5A6B34B6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6" w:name="DD2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6"/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E3B41A" w14:textId="1F68F13D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7" w:name="EE2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7"/>
                                </w:p>
                              </w:tc>
                            </w:tr>
                            <w:tr w:rsidR="00A23C3F" w:rsidRPr="00541F8D" w14:paraId="1F929DB1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BD1BF7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E6A17C" w14:textId="5061C45D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8" w:name="DD3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8"/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CDC1D9" w14:textId="21B3486F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09" w:name="EE3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09"/>
                                </w:p>
                              </w:tc>
                            </w:tr>
                            <w:tr w:rsidR="00A23C3F" w:rsidRPr="00541F8D" w14:paraId="06B7BBED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6B84C8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5C4D26" w14:textId="56CE56A8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10" w:name="DD4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10"/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08ABE8" w14:textId="25FB39B1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11" w:name="EE4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11"/>
                                </w:p>
                              </w:tc>
                            </w:tr>
                            <w:tr w:rsidR="00A23C3F" w:rsidRPr="00541F8D" w14:paraId="3ABFB81A" w14:textId="77777777" w:rsidTr="000E3EE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B12201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724EF7" w14:textId="21407070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12" w:name="DD5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12"/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4C21F7" w14:textId="16714250" w:rsidR="00A23C3F" w:rsidRPr="0043780F" w:rsidRDefault="005F6714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13" w:name="EE5"/>
                                  <w:r w:rsidRPr="0043780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13"/>
                                </w:p>
                              </w:tc>
                            </w:tr>
                          </w:tbl>
                          <w:p w14:paraId="6806A033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63528" id="_x0000_s1031" style="position:absolute;margin-left:16.65pt;margin-top:331.5pt;width:493.85pt;height:227.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" fillcolor="#a5a5a5" strokeweight="2pt">
                <v:textbox inset="0,0,0,0">
                  <w:txbxContent>
                    <w:p w14:paraId="44241D7E" w14:textId="77777777" w:rsidR="00877612" w:rsidRPr="00ED4E8F" w:rsidRDefault="00877612" w:rsidP="000F0A48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9605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4595"/>
                      </w:tblGrid>
                      <w:tr w:rsidR="008D13AC" w:rsidRPr="00541F8D" w14:paraId="7945004A" w14:textId="77777777" w:rsidTr="005D2513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960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8C4BCE" w14:textId="77777777" w:rsidR="008D13AC" w:rsidRPr="0043780F" w:rsidRDefault="008D13AC" w:rsidP="003973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DEFECTS (S) IDENTIFIED</w:t>
                            </w:r>
                          </w:p>
                        </w:tc>
                      </w:tr>
                      <w:tr w:rsidR="008D13AC" w:rsidRPr="00541F8D" w14:paraId="50E7212B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290AA5" w14:textId="77777777" w:rsidR="008D13AC" w:rsidRPr="0043756D" w:rsidRDefault="008D13AC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8A4E35" w14:textId="77777777" w:rsidR="008D13AC" w:rsidRPr="0043780F" w:rsidRDefault="008D13AC" w:rsidP="008D13A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4" w:name="AA0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14"/>
                          </w:p>
                        </w:tc>
                      </w:tr>
                      <w:tr w:rsidR="008D13AC" w:rsidRPr="00541F8D" w14:paraId="669FF145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F04743" w14:textId="77777777" w:rsidR="008D13AC" w:rsidRPr="0043756D" w:rsidRDefault="008D13AC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5EAAA9C" w14:textId="77777777" w:rsidR="008D13AC" w:rsidRPr="0043780F" w:rsidRDefault="008D13AC" w:rsidP="008D13A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5" w:name="AA1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15"/>
                          </w:p>
                        </w:tc>
                      </w:tr>
                      <w:tr w:rsidR="008D13AC" w:rsidRPr="00541F8D" w14:paraId="29D583BF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F7D2AA" w14:textId="77777777" w:rsidR="008D13AC" w:rsidRPr="0043756D" w:rsidRDefault="008D13AC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597B21" w14:textId="77777777" w:rsidR="008D13AC" w:rsidRPr="0043780F" w:rsidRDefault="008D13AC" w:rsidP="008D13A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6" w:name="AA2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16"/>
                          </w:p>
                        </w:tc>
                      </w:tr>
                      <w:tr w:rsidR="008D13AC" w:rsidRPr="00541F8D" w14:paraId="248389DF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2BF94B" w14:textId="77777777" w:rsidR="008D13AC" w:rsidRPr="0043756D" w:rsidRDefault="008D13AC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07BA51" w14:textId="225C91E1" w:rsidR="008D13AC" w:rsidRPr="0043780F" w:rsidRDefault="00135C3F" w:rsidP="003973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7" w:name="AA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17"/>
                          </w:p>
                        </w:tc>
                      </w:tr>
                      <w:tr w:rsidR="008D13AC" w:rsidRPr="00541F8D" w14:paraId="2C419955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4CFEAF" w14:textId="77777777" w:rsidR="008D13AC" w:rsidRPr="0043756D" w:rsidRDefault="008D13AC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D37523" w14:textId="16201CEA" w:rsidR="008D13AC" w:rsidRPr="0043780F" w:rsidRDefault="00135C3F" w:rsidP="003973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8" w:name="AA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18"/>
                          </w:p>
                        </w:tc>
                      </w:tr>
                      <w:tr w:rsidR="008D13AC" w:rsidRPr="00541F8D" w14:paraId="21913AEB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BA40EA5" w14:textId="77777777" w:rsidR="008D13AC" w:rsidRPr="0043756D" w:rsidRDefault="008D13AC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1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D2B5B3" w14:textId="57BAB24E" w:rsidR="008D13AC" w:rsidRPr="0043780F" w:rsidRDefault="00135C3F" w:rsidP="008D13A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9" w:name="AA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19"/>
                          </w:p>
                        </w:tc>
                      </w:tr>
                      <w:tr w:rsidR="00A23C3F" w:rsidRPr="00541F8D" w14:paraId="4F1EC70E" w14:textId="77777777" w:rsidTr="005D2513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501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8E0743" w14:textId="77777777" w:rsidR="00A23C3F" w:rsidRPr="0043780F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B97086" w14:textId="77777777" w:rsidR="00A23C3F" w:rsidRPr="0043780F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17281EBA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C74005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EFFB25" w14:textId="18DDF376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0" w:name="DD0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0"/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982BA0C" w14:textId="46E72B83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1" w:name="EE0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1"/>
                          </w:p>
                        </w:tc>
                      </w:tr>
                      <w:tr w:rsidR="00A23C3F" w:rsidRPr="00541F8D" w14:paraId="510B8BBF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92F7A2B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6EB118" w14:textId="1B301690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2" w:name="DD1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2"/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8CA7BC" w14:textId="11FA4C7D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3" w:name="EE1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3"/>
                          </w:p>
                        </w:tc>
                      </w:tr>
                      <w:tr w:rsidR="00A23C3F" w:rsidRPr="00541F8D" w14:paraId="11813439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FCFDE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A610E9" w14:textId="5A6B34B6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4" w:name="DD2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4"/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E3B41A" w14:textId="1F68F13D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5" w:name="EE2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5"/>
                          </w:p>
                        </w:tc>
                      </w:tr>
                      <w:tr w:rsidR="00A23C3F" w:rsidRPr="00541F8D" w14:paraId="1F929DB1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BD1BF7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E6A17C" w14:textId="5061C45D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6" w:name="DD3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6"/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CDC1D9" w14:textId="21B3486F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7" w:name="EE3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7"/>
                          </w:p>
                        </w:tc>
                      </w:tr>
                      <w:tr w:rsidR="00A23C3F" w:rsidRPr="00541F8D" w14:paraId="06B7BBED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6B84C8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5C4D26" w14:textId="56CE56A8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8" w:name="DD4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8"/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08ABE8" w14:textId="25FB39B1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29" w:name="EE4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29"/>
                          </w:p>
                        </w:tc>
                      </w:tr>
                      <w:tr w:rsidR="00A23C3F" w:rsidRPr="00541F8D" w14:paraId="3ABFB81A" w14:textId="77777777" w:rsidTr="000E3EE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B12201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724EF7" w14:textId="21407070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30" w:name="DD5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30"/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4C21F7" w14:textId="16714250" w:rsidR="00A23C3F" w:rsidRPr="0043780F" w:rsidRDefault="005F6714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31" w:name="EE5"/>
                            <w:r w:rsidRPr="0043780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31"/>
                          </w:p>
                        </w:tc>
                      </w:tr>
                    </w:tbl>
                    <w:p w14:paraId="6806A033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B9097D" w:rsidRPr="004378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1E1A5" wp14:editId="5AC1FF02">
                <wp:simplePos x="0" y="0"/>
                <wp:positionH relativeFrom="column">
                  <wp:posOffset>-69215</wp:posOffset>
                </wp:positionH>
                <wp:positionV relativeFrom="paragraph">
                  <wp:posOffset>5709285</wp:posOffset>
                </wp:positionV>
                <wp:extent cx="10250170" cy="1790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DFF5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THIS IS A RECORD </w:t>
                            </w:r>
                            <w:r w:rsidR="008D13A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THAT YOUR OIL INSTALLATIONHAS BEEN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CHECK</w:t>
                            </w:r>
                            <w:r w:rsidR="008D13A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ED IN ACCORDANCE WITH OFTEC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8D13A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RELEVANT BRITISH STANDARDS)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51E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5.45pt;margin-top:449.55pt;width:807.1pt;height:14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/Ytg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" filled="f" stroked="f">
                <v:textbox style="mso-fit-shape-to-text:t">
                  <w:txbxContent>
                    <w:p w14:paraId="2105DFF5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THIS IS A RECORD </w:t>
                      </w:r>
                      <w:r w:rsidR="008D13AC">
                        <w:rPr>
                          <w:rFonts w:ascii="Arial" w:hAnsi="Arial" w:cs="Arial"/>
                          <w:sz w:val="12"/>
                          <w:szCs w:val="12"/>
                        </w:rPr>
                        <w:t>THAT YOUR OIL INSTALLATIONHAS BEEN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CHECK</w:t>
                      </w:r>
                      <w:r w:rsidR="008D13AC">
                        <w:rPr>
                          <w:rFonts w:ascii="Arial" w:hAnsi="Arial" w:cs="Arial"/>
                          <w:sz w:val="12"/>
                          <w:szCs w:val="12"/>
                        </w:rPr>
                        <w:t>ED IN ACCORDANCE WITH OFTEC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(</w:t>
                      </w:r>
                      <w:r w:rsidR="008D13AC">
                        <w:rPr>
                          <w:rFonts w:ascii="Arial" w:hAnsi="Arial" w:cs="Arial"/>
                          <w:sz w:val="12"/>
                          <w:szCs w:val="12"/>
                        </w:rPr>
                        <w:t>RELEVANT BRITISH STANDARDS)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43780F" w:rsidSect="00B9097D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E4746" w14:textId="77777777" w:rsidR="005D1C36" w:rsidRDefault="005D1C36" w:rsidP="00B9097D">
      <w:r>
        <w:separator/>
      </w:r>
    </w:p>
  </w:endnote>
  <w:endnote w:type="continuationSeparator" w:id="0">
    <w:p w14:paraId="66A5013E" w14:textId="77777777" w:rsidR="005D1C36" w:rsidRDefault="005D1C36" w:rsidP="00B9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069C" w14:textId="77777777" w:rsidR="005D1C36" w:rsidRDefault="005D1C36" w:rsidP="00B9097D">
      <w:r>
        <w:separator/>
      </w:r>
    </w:p>
  </w:footnote>
  <w:footnote w:type="continuationSeparator" w:id="0">
    <w:p w14:paraId="1019E76C" w14:textId="77777777" w:rsidR="005D1C36" w:rsidRDefault="005D1C36" w:rsidP="00B9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DD"/>
    <w:rsid w:val="00001652"/>
    <w:rsid w:val="00026523"/>
    <w:rsid w:val="00057AD8"/>
    <w:rsid w:val="00071E0F"/>
    <w:rsid w:val="000A40AF"/>
    <w:rsid w:val="000B1F8E"/>
    <w:rsid w:val="000E3EEF"/>
    <w:rsid w:val="000E49D1"/>
    <w:rsid w:val="000F0A48"/>
    <w:rsid w:val="00107ACC"/>
    <w:rsid w:val="00135C3F"/>
    <w:rsid w:val="001423F1"/>
    <w:rsid w:val="001B222B"/>
    <w:rsid w:val="001C1018"/>
    <w:rsid w:val="001C24E7"/>
    <w:rsid w:val="001E2707"/>
    <w:rsid w:val="001E66FF"/>
    <w:rsid w:val="00205B10"/>
    <w:rsid w:val="00210C9C"/>
    <w:rsid w:val="0025084B"/>
    <w:rsid w:val="002570B2"/>
    <w:rsid w:val="00257C61"/>
    <w:rsid w:val="00265736"/>
    <w:rsid w:val="00284C2F"/>
    <w:rsid w:val="002974FF"/>
    <w:rsid w:val="002B1501"/>
    <w:rsid w:val="002F043D"/>
    <w:rsid w:val="003145A4"/>
    <w:rsid w:val="00316565"/>
    <w:rsid w:val="00347A85"/>
    <w:rsid w:val="003819FE"/>
    <w:rsid w:val="00386018"/>
    <w:rsid w:val="00396949"/>
    <w:rsid w:val="00397310"/>
    <w:rsid w:val="003A1233"/>
    <w:rsid w:val="00424B42"/>
    <w:rsid w:val="0043780F"/>
    <w:rsid w:val="0044647C"/>
    <w:rsid w:val="004714AC"/>
    <w:rsid w:val="00483FA4"/>
    <w:rsid w:val="004A227E"/>
    <w:rsid w:val="004C7E64"/>
    <w:rsid w:val="005363C8"/>
    <w:rsid w:val="00546B6F"/>
    <w:rsid w:val="00551824"/>
    <w:rsid w:val="00552542"/>
    <w:rsid w:val="005538BD"/>
    <w:rsid w:val="00587806"/>
    <w:rsid w:val="005D1C36"/>
    <w:rsid w:val="005D2513"/>
    <w:rsid w:val="005D5F7C"/>
    <w:rsid w:val="005D6FA5"/>
    <w:rsid w:val="005F6714"/>
    <w:rsid w:val="00696E5D"/>
    <w:rsid w:val="006A26F6"/>
    <w:rsid w:val="006B543A"/>
    <w:rsid w:val="006B5C4B"/>
    <w:rsid w:val="006D2598"/>
    <w:rsid w:val="00713D58"/>
    <w:rsid w:val="00740284"/>
    <w:rsid w:val="00741E1C"/>
    <w:rsid w:val="007439FD"/>
    <w:rsid w:val="007725D0"/>
    <w:rsid w:val="00783497"/>
    <w:rsid w:val="0078708C"/>
    <w:rsid w:val="007A544F"/>
    <w:rsid w:val="007B6F8F"/>
    <w:rsid w:val="007D7E81"/>
    <w:rsid w:val="007F5409"/>
    <w:rsid w:val="008173D4"/>
    <w:rsid w:val="00824984"/>
    <w:rsid w:val="00831595"/>
    <w:rsid w:val="00877612"/>
    <w:rsid w:val="00877BCE"/>
    <w:rsid w:val="008B5002"/>
    <w:rsid w:val="008C5973"/>
    <w:rsid w:val="008D13AC"/>
    <w:rsid w:val="008D762D"/>
    <w:rsid w:val="008E618E"/>
    <w:rsid w:val="0091176B"/>
    <w:rsid w:val="009B244B"/>
    <w:rsid w:val="009D1B28"/>
    <w:rsid w:val="00A160C5"/>
    <w:rsid w:val="00A23C3F"/>
    <w:rsid w:val="00A549A6"/>
    <w:rsid w:val="00A76519"/>
    <w:rsid w:val="00AB4599"/>
    <w:rsid w:val="00AE507F"/>
    <w:rsid w:val="00B00C3F"/>
    <w:rsid w:val="00B122DA"/>
    <w:rsid w:val="00B1693B"/>
    <w:rsid w:val="00B80A7C"/>
    <w:rsid w:val="00B83FB0"/>
    <w:rsid w:val="00B8401C"/>
    <w:rsid w:val="00B9097D"/>
    <w:rsid w:val="00C06A2C"/>
    <w:rsid w:val="00C40B34"/>
    <w:rsid w:val="00C62217"/>
    <w:rsid w:val="00C76BC2"/>
    <w:rsid w:val="00C871AF"/>
    <w:rsid w:val="00CB5FA2"/>
    <w:rsid w:val="00CF4CF5"/>
    <w:rsid w:val="00D04E65"/>
    <w:rsid w:val="00D244D7"/>
    <w:rsid w:val="00D73CDA"/>
    <w:rsid w:val="00D8512A"/>
    <w:rsid w:val="00DC3A13"/>
    <w:rsid w:val="00DF73DB"/>
    <w:rsid w:val="00E1153B"/>
    <w:rsid w:val="00E15325"/>
    <w:rsid w:val="00E73807"/>
    <w:rsid w:val="00E74519"/>
    <w:rsid w:val="00E80D6A"/>
    <w:rsid w:val="00E836EE"/>
    <w:rsid w:val="00E96A5A"/>
    <w:rsid w:val="00E9784A"/>
    <w:rsid w:val="00EC23C4"/>
    <w:rsid w:val="00EF6D4A"/>
    <w:rsid w:val="00F05833"/>
    <w:rsid w:val="00F135A6"/>
    <w:rsid w:val="00F1556E"/>
    <w:rsid w:val="00F359AC"/>
    <w:rsid w:val="00F45832"/>
    <w:rsid w:val="00F7725D"/>
    <w:rsid w:val="00FB2415"/>
    <w:rsid w:val="00FB3E54"/>
    <w:rsid w:val="00FB7EA4"/>
    <w:rsid w:val="00FC6869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EBE81"/>
  <w15:chartTrackingRefBased/>
  <w15:docId w15:val="{5D57DF3B-1F89-4AD4-B33C-62FFF85D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B909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097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09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097D"/>
    <w:rPr>
      <w:sz w:val="24"/>
      <w:szCs w:val="24"/>
      <w:lang w:eastAsia="en-US"/>
    </w:rPr>
  </w:style>
  <w:style w:type="table" w:styleId="TableGrid">
    <w:name w:val="Table Grid"/>
    <w:basedOn w:val="TableNormal"/>
    <w:rsid w:val="00FB7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O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3309-107B-4D4E-9E61-CC86D02A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GSROil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12</cp:revision>
  <cp:lastPrinted>2015-03-04T11:40:00Z</cp:lastPrinted>
  <dcterms:created xsi:type="dcterms:W3CDTF">2018-11-19T16:40:00Z</dcterms:created>
  <dcterms:modified xsi:type="dcterms:W3CDTF">2020-03-10T13:01:00Z</dcterms:modified>
</cp:coreProperties>
</file>