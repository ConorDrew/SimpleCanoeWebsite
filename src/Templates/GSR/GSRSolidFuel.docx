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AEE9" w14:textId="66A3B620" w:rsidR="00D9295C" w:rsidRPr="00683638" w:rsidRDefault="00D9295C" w:rsidP="0068363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683638" w:rsidRPr="00A77F39" w14:paraId="44451403" w14:textId="77777777" w:rsidTr="00152C85">
        <w:tc>
          <w:tcPr>
            <w:tcW w:w="5306" w:type="dxa"/>
          </w:tcPr>
          <w:p w14:paraId="7C42FB6D" w14:textId="35486A22" w:rsidR="00683638" w:rsidRPr="00A77F39" w:rsidRDefault="00683638" w:rsidP="00152C8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30B483E7" w14:textId="372268A9" w:rsidR="00683638" w:rsidRPr="00A77F39" w:rsidRDefault="00683638" w:rsidP="00152C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LANDLORD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SAF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ET</w:t>
            </w: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Y RECORD</w:t>
            </w:r>
          </w:p>
        </w:tc>
        <w:tc>
          <w:tcPr>
            <w:tcW w:w="5307" w:type="dxa"/>
          </w:tcPr>
          <w:p w14:paraId="1834FFC6" w14:textId="2F39F153" w:rsidR="00683638" w:rsidRPr="00A77F39" w:rsidRDefault="00683638" w:rsidP="00152C85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A77F39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683638" w:rsidRPr="00A77F39" w14:paraId="46FACE70" w14:textId="77777777" w:rsidTr="00152C85">
        <w:trPr>
          <w:trHeight w:val="1981"/>
        </w:trPr>
        <w:tc>
          <w:tcPr>
            <w:tcW w:w="2064" w:type="dxa"/>
            <w:vAlign w:val="center"/>
          </w:tcPr>
          <w:p w14:paraId="4CCF479A" w14:textId="77777777" w:rsidR="00683638" w:rsidRPr="00A77F39" w:rsidRDefault="00683638" w:rsidP="00152C85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1" w:name="Logo"/>
            <w:r w:rsidRPr="00A77F39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1"/>
          </w:p>
        </w:tc>
      </w:tr>
    </w:tbl>
    <w:p w14:paraId="5E8A59E2" w14:textId="0AF9A417" w:rsidR="00D9295C" w:rsidRDefault="00683638">
      <w:r w:rsidRPr="0068363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46D7FC" wp14:editId="02443D0F">
                <wp:simplePos x="0" y="0"/>
                <wp:positionH relativeFrom="page">
                  <wp:posOffset>1864360</wp:posOffset>
                </wp:positionH>
                <wp:positionV relativeFrom="page">
                  <wp:posOffset>540385</wp:posOffset>
                </wp:positionV>
                <wp:extent cx="2462530" cy="1400175"/>
                <wp:effectExtent l="0" t="0" r="13970" b="2857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AF0AA3" w:rsidRPr="00A13BF1" w14:paraId="555E8817" w14:textId="77777777" w:rsidTr="00AF0AA3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F57A38" w14:textId="77777777" w:rsidR="00AF0AA3" w:rsidRPr="00541F8D" w:rsidRDefault="00AF0AA3" w:rsidP="00A77F3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0AA3" w:rsidRPr="004F4AEF" w14:paraId="725127D1" w14:textId="77777777" w:rsidTr="003900E1">
                              <w:trPr>
                                <w:cantSplit/>
                                <w:trHeight w:hRule="exact" w:val="1706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9185E8" w14:textId="77777777" w:rsidR="00A03CFD" w:rsidRDefault="00A03CFD" w:rsidP="00A03CFD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45CAD366" w14:textId="77777777" w:rsidR="00A03CFD" w:rsidRDefault="00A03CFD" w:rsidP="00A03CFD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111CB9CA" w14:textId="77777777" w:rsidR="00A03CFD" w:rsidRDefault="00A03CFD" w:rsidP="00A03CFD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161023AC" w14:textId="77777777" w:rsidR="00A03CFD" w:rsidRDefault="00A03CFD" w:rsidP="00A03CFD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04353430" w14:textId="77777777" w:rsidR="00A03CFD" w:rsidRDefault="00A03CFD" w:rsidP="00A03C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081FB97B" w14:textId="77777777" w:rsidR="00A03CFD" w:rsidRDefault="00A03CFD" w:rsidP="00A03CF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3B97BA9F" w14:textId="3D386E67" w:rsidR="00AF0AA3" w:rsidRPr="000B1739" w:rsidRDefault="00A03CFD" w:rsidP="00263B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DF3C27" w14:textId="4D7F539D" w:rsidR="00AF0AA3" w:rsidRPr="000B1739" w:rsidRDefault="006D2DE3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B7930A" wp14:editId="2590BAC7">
                                        <wp:extent cx="469265" cy="291465"/>
                                        <wp:effectExtent l="0" t="0" r="6985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9265" cy="291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D138E90" w14:textId="4A3124C1" w:rsidR="00AF0AA3" w:rsidRPr="000B1739" w:rsidRDefault="00AF0AA3" w:rsidP="006D2DE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E71605B" w14:textId="77777777" w:rsidR="00AF0AA3" w:rsidRDefault="00AF0AA3" w:rsidP="00D9295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D7FC" id="Text Box 3" o:spid="_x0000_s1026" style="position:absolute;margin-left:146.8pt;margin-top:42.55pt;width:193.9pt;height:1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AF0AA3" w:rsidRPr="00A13BF1" w14:paraId="555E8817" w14:textId="77777777" w:rsidTr="00AF0AA3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5F57A38" w14:textId="77777777" w:rsidR="00AF0AA3" w:rsidRPr="00541F8D" w:rsidRDefault="00AF0AA3" w:rsidP="00A77F3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F0AA3" w:rsidRPr="004F4AEF" w14:paraId="725127D1" w14:textId="77777777" w:rsidTr="003900E1">
                        <w:trPr>
                          <w:cantSplit/>
                          <w:trHeight w:hRule="exact" w:val="1706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9185E8" w14:textId="77777777" w:rsidR="00A03CFD" w:rsidRDefault="00A03CFD" w:rsidP="00A03CF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45CAD366" w14:textId="77777777" w:rsidR="00A03CFD" w:rsidRDefault="00A03CFD" w:rsidP="00A03CFD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111CB9CA" w14:textId="77777777" w:rsidR="00A03CFD" w:rsidRDefault="00A03CFD" w:rsidP="00A03CFD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161023AC" w14:textId="77777777" w:rsidR="00A03CFD" w:rsidRDefault="00A03CFD" w:rsidP="00A03CFD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04353430" w14:textId="77777777" w:rsidR="00A03CFD" w:rsidRDefault="00A03CFD" w:rsidP="00A03C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081FB97B" w14:textId="77777777" w:rsidR="00A03CFD" w:rsidRDefault="00A03CFD" w:rsidP="00A03C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3B97BA9F" w14:textId="3D386E67" w:rsidR="00AF0AA3" w:rsidRPr="000B1739" w:rsidRDefault="00A03CFD" w:rsidP="00263B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3" w:name="_GoBack"/>
                            <w:bookmarkEnd w:id="3"/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DF3C27" w14:textId="4D7F539D" w:rsidR="00AF0AA3" w:rsidRPr="000B1739" w:rsidRDefault="006D2DE3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7930A" wp14:editId="2590BAC7">
                                  <wp:extent cx="469265" cy="29146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265" cy="29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38E90" w14:textId="4A3124C1" w:rsidR="00AF0AA3" w:rsidRPr="000B1739" w:rsidRDefault="00AF0AA3" w:rsidP="006D2DE3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E71605B" w14:textId="77777777" w:rsidR="00AF0AA3" w:rsidRDefault="00AF0AA3" w:rsidP="00D9295C"/>
                  </w:txbxContent>
                </v:textbox>
                <w10:wrap anchorx="page" anchory="page"/>
              </v:roundrect>
            </w:pict>
          </mc:Fallback>
        </mc:AlternateContent>
      </w:r>
      <w:r w:rsidRPr="0068363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9083FB" wp14:editId="547C4D79">
                <wp:simplePos x="0" y="0"/>
                <wp:positionH relativeFrom="page">
                  <wp:posOffset>4331335</wp:posOffset>
                </wp:positionH>
                <wp:positionV relativeFrom="page">
                  <wp:posOffset>538480</wp:posOffset>
                </wp:positionV>
                <wp:extent cx="2984500" cy="1400175"/>
                <wp:effectExtent l="0" t="0" r="25400" b="28575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AF0AA3" w:rsidRPr="00A13BF1" w14:paraId="12FD0027" w14:textId="77777777" w:rsidTr="0082027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279147" w14:textId="77777777" w:rsidR="00AF0AA3" w:rsidRPr="00541F8D" w:rsidRDefault="00AF0AA3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AF0AA3" w:rsidRPr="002570B2" w14:paraId="6BEDFDCB" w14:textId="77777777" w:rsidTr="00820276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FB83DB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FE1810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JobSiteName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4"/>
                                </w:p>
                              </w:tc>
                            </w:tr>
                            <w:tr w:rsidR="00AF0AA3" w:rsidRPr="002570B2" w14:paraId="5C643A7D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242E48BD" w14:textId="77777777" w:rsidR="00AF0AA3" w:rsidRPr="009300C4" w:rsidRDefault="00AF0AA3" w:rsidP="0082027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1EA93508" w14:textId="77777777" w:rsidR="00AF0AA3" w:rsidRPr="009300C4" w:rsidRDefault="00AF0AA3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5"/>
                                </w:p>
                              </w:tc>
                            </w:tr>
                            <w:tr w:rsidR="00AF0AA3" w:rsidRPr="002570B2" w14:paraId="39B07438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0C24AB4C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75CC4CEF" w14:textId="77777777" w:rsidR="00AF0AA3" w:rsidRPr="009300C4" w:rsidRDefault="00AF0AA3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bookmarkEnd w:id="6"/>
                                </w:p>
                              </w:tc>
                            </w:tr>
                            <w:tr w:rsidR="00AF0AA3" w:rsidRPr="002570B2" w14:paraId="27765218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41676AE0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77BE7BF" w14:textId="77777777" w:rsidR="00AF0AA3" w:rsidRPr="009300C4" w:rsidRDefault="00AF0AA3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7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7"/>
                                </w:p>
                              </w:tc>
                            </w:tr>
                            <w:tr w:rsidR="00AF0AA3" w:rsidRPr="002570B2" w14:paraId="4F74AFAA" w14:textId="77777777" w:rsidTr="003900E1">
                              <w:trPr>
                                <w:cantSplit/>
                                <w:trHeight w:hRule="exact" w:val="309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0138360B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647DF6DF" w14:textId="77777777" w:rsidR="00AF0AA3" w:rsidRPr="009300C4" w:rsidRDefault="00AF0AA3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8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8"/>
                                </w:p>
                              </w:tc>
                            </w:tr>
                          </w:tbl>
                          <w:p w14:paraId="4A83EC37" w14:textId="77777777" w:rsidR="00AF0AA3" w:rsidRDefault="00AF0AA3" w:rsidP="00D9295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083FB" id="Text Box 13" o:spid="_x0000_s1027" style="position:absolute;margin-left:341.05pt;margin-top:42.4pt;width:235pt;height:110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AF0AA3" w:rsidRPr="00A13BF1" w14:paraId="12FD0027" w14:textId="77777777" w:rsidTr="0082027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2279147" w14:textId="77777777" w:rsidR="00AF0AA3" w:rsidRPr="00541F8D" w:rsidRDefault="00AF0AA3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AF0AA3" w:rsidRPr="002570B2" w14:paraId="6BEDFDCB" w14:textId="77777777" w:rsidTr="00820276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FB83DB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FE1810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JobSiteName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]</w:t>
                            </w:r>
                            <w:bookmarkEnd w:id="9"/>
                          </w:p>
                        </w:tc>
                      </w:tr>
                      <w:tr w:rsidR="00AF0AA3" w:rsidRPr="002570B2" w14:paraId="5C643A7D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242E48BD" w14:textId="77777777" w:rsidR="00AF0AA3" w:rsidRPr="009300C4" w:rsidRDefault="00AF0AA3" w:rsidP="008202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1EA93508" w14:textId="77777777" w:rsidR="00AF0AA3" w:rsidRPr="009300C4" w:rsidRDefault="00AF0AA3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10"/>
                          </w:p>
                        </w:tc>
                      </w:tr>
                      <w:tr w:rsidR="00AF0AA3" w:rsidRPr="002570B2" w14:paraId="39B07438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0C24AB4C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75CC4CEF" w14:textId="77777777" w:rsidR="00AF0AA3" w:rsidRPr="009300C4" w:rsidRDefault="00AF0AA3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1"/>
                          </w:p>
                        </w:tc>
                      </w:tr>
                      <w:tr w:rsidR="00AF0AA3" w:rsidRPr="002570B2" w14:paraId="27765218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41676AE0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77BE7BF" w14:textId="77777777" w:rsidR="00AF0AA3" w:rsidRPr="009300C4" w:rsidRDefault="00AF0AA3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12"/>
                          </w:p>
                        </w:tc>
                      </w:tr>
                      <w:tr w:rsidR="00AF0AA3" w:rsidRPr="002570B2" w14:paraId="4F74AFAA" w14:textId="77777777" w:rsidTr="003900E1">
                        <w:trPr>
                          <w:cantSplit/>
                          <w:trHeight w:hRule="exact" w:val="309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0138360B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647DF6DF" w14:textId="77777777" w:rsidR="00AF0AA3" w:rsidRPr="009300C4" w:rsidRDefault="00AF0AA3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3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13"/>
                          </w:p>
                        </w:tc>
                      </w:tr>
                    </w:tbl>
                    <w:p w14:paraId="4A83EC37" w14:textId="77777777" w:rsidR="00AF0AA3" w:rsidRDefault="00AF0AA3" w:rsidP="00D9295C"/>
                  </w:txbxContent>
                </v:textbox>
                <w10:wrap anchorx="page" anchory="page"/>
              </v:roundrect>
            </w:pict>
          </mc:Fallback>
        </mc:AlternateContent>
      </w:r>
      <w:r w:rsidRPr="0068363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B63CC8" wp14:editId="2618C586">
                <wp:simplePos x="0" y="0"/>
                <wp:positionH relativeFrom="page">
                  <wp:posOffset>7312660</wp:posOffset>
                </wp:positionH>
                <wp:positionV relativeFrom="page">
                  <wp:posOffset>531858</wp:posOffset>
                </wp:positionV>
                <wp:extent cx="3288030" cy="1419225"/>
                <wp:effectExtent l="0" t="0" r="26670" b="2857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8030" cy="141922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05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277"/>
                              <w:gridCol w:w="839"/>
                              <w:gridCol w:w="1700"/>
                              <w:gridCol w:w="9"/>
                            </w:tblGrid>
                            <w:tr w:rsidR="00AF0AA3" w:rsidRPr="00A13BF1" w14:paraId="106B95CE" w14:textId="77777777" w:rsidTr="00AF0AA3">
                              <w:trPr>
                                <w:gridAfter w:val="1"/>
                                <w:wAfter w:w="9" w:type="dxa"/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9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09E38E" w14:textId="77777777" w:rsidR="00AF0AA3" w:rsidRPr="00541F8D" w:rsidRDefault="00AF0AA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AF0AA3" w14:paraId="01C466A3" w14:textId="77777777" w:rsidTr="00AF0AA3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A5EC3CD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8A3948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4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14"/>
                                </w:p>
                              </w:tc>
                            </w:tr>
                            <w:tr w:rsidR="00AF0AA3" w14:paraId="593EB660" w14:textId="77777777" w:rsidTr="00AF0AA3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A228D8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05D80F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5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15"/>
                                </w:p>
                              </w:tc>
                            </w:tr>
                            <w:tr w:rsidR="00AF0AA3" w14:paraId="6B01CA32" w14:textId="77777777" w:rsidTr="00AF0AA3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5E775B0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9AC199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6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16"/>
                                </w:p>
                              </w:tc>
                            </w:tr>
                            <w:tr w:rsidR="00AF0AA3" w14:paraId="037443BD" w14:textId="77777777" w:rsidTr="00AF0AA3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B6C22C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FFFFFF"/>
                                  <w:vAlign w:val="center"/>
                                </w:tcPr>
                                <w:p w14:paraId="0443DBF1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7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17"/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FFFFFF"/>
                                  <w:vAlign w:val="center"/>
                                </w:tcPr>
                                <w:p w14:paraId="3A596ABE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360CBB9" w14:textId="77777777" w:rsidR="00AF0AA3" w:rsidRPr="009300C4" w:rsidRDefault="00AF0AA3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8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18"/>
                                </w:p>
                              </w:tc>
                            </w:tr>
                            <w:tr w:rsidR="00AF0AA3" w:rsidRPr="00827A1A" w14:paraId="01805F1C" w14:textId="77777777" w:rsidTr="00AF0AA3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5760BC" w14:textId="77777777" w:rsidR="00AF0AA3" w:rsidRPr="009300C4" w:rsidRDefault="00AF0AA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26D32F" w14:textId="77777777" w:rsidR="00AF0AA3" w:rsidRPr="009300C4" w:rsidRDefault="00AF0AA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AF0AA3" w14:paraId="6099796A" w14:textId="77777777" w:rsidTr="00277B34">
                              <w:trPr>
                                <w:gridAfter w:val="1"/>
                                <w:wAfter w:w="9" w:type="dxa"/>
                                <w:cantSplit/>
                                <w:trHeight w:hRule="exact" w:val="300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CD6F04" w14:textId="77777777" w:rsidR="00AF0AA3" w:rsidRPr="009300C4" w:rsidRDefault="00AF0AA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19" w:name="Rente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[Rented] </w:t>
                                  </w:r>
                                  <w:bookmarkEnd w:id="19"/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828CEFC" w14:textId="77777777" w:rsidR="00AF0AA3" w:rsidRPr="009300C4" w:rsidRDefault="00AF0AA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20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NoOfAppliances</w:t>
                                  </w:r>
                                  <w:proofErr w:type="spellEn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20"/>
                                </w:p>
                              </w:tc>
                            </w:tr>
                          </w:tbl>
                          <w:p w14:paraId="7AD3D42F" w14:textId="77777777" w:rsidR="00AF0AA3" w:rsidRDefault="00AF0AA3" w:rsidP="00D9295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63CC8" id="Text Box 14" o:spid="_x0000_s1028" style="position:absolute;margin-left:575.8pt;margin-top:41.9pt;width:258.9pt;height:111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" fillcolor="#a5a5a5" strokeweight="2pt">
                <v:textbox inset="0,0,0,0">
                  <w:txbxContent>
                    <w:tbl>
                      <w:tblPr>
                        <w:tblW w:w="4905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277"/>
                        <w:gridCol w:w="839"/>
                        <w:gridCol w:w="1700"/>
                        <w:gridCol w:w="9"/>
                      </w:tblGrid>
                      <w:tr w:rsidR="00AF0AA3" w:rsidRPr="00A13BF1" w14:paraId="106B95CE" w14:textId="77777777" w:rsidTr="00AF0AA3">
                        <w:trPr>
                          <w:gridAfter w:val="1"/>
                          <w:wAfter w:w="9" w:type="dxa"/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9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209E38E" w14:textId="77777777" w:rsidR="00AF0AA3" w:rsidRPr="00541F8D" w:rsidRDefault="00AF0AA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AF0AA3" w14:paraId="01C466A3" w14:textId="77777777" w:rsidTr="00AF0AA3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A5EC3CD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8A3948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21"/>
                          </w:p>
                        </w:tc>
                      </w:tr>
                      <w:tr w:rsidR="00AF0AA3" w14:paraId="593EB660" w14:textId="77777777" w:rsidTr="00AF0AA3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A228D8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05D80F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22"/>
                          </w:p>
                        </w:tc>
                      </w:tr>
                      <w:tr w:rsidR="00AF0AA3" w14:paraId="6B01CA32" w14:textId="77777777" w:rsidTr="00AF0AA3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5E775B0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9AC199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3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23"/>
                          </w:p>
                        </w:tc>
                      </w:tr>
                      <w:tr w:rsidR="00AF0AA3" w14:paraId="037443BD" w14:textId="77777777" w:rsidTr="00AF0AA3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B6C22C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shd w:val="clear" w:color="auto" w:fill="FFFFFF"/>
                            <w:vAlign w:val="center"/>
                          </w:tcPr>
                          <w:p w14:paraId="0443DBF1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24"/>
                          </w:p>
                        </w:tc>
                        <w:tc>
                          <w:tcPr>
                            <w:tcW w:w="839" w:type="dxa"/>
                            <w:shd w:val="clear" w:color="auto" w:fill="FFFFFF"/>
                            <w:vAlign w:val="center"/>
                          </w:tcPr>
                          <w:p w14:paraId="3A596ABE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7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360CBB9" w14:textId="77777777" w:rsidR="00AF0AA3" w:rsidRPr="009300C4" w:rsidRDefault="00AF0AA3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5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25"/>
                          </w:p>
                        </w:tc>
                      </w:tr>
                      <w:tr w:rsidR="00AF0AA3" w:rsidRPr="00827A1A" w14:paraId="01805F1C" w14:textId="77777777" w:rsidTr="00AF0AA3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5760BC" w14:textId="77777777" w:rsidR="00AF0AA3" w:rsidRPr="009300C4" w:rsidRDefault="00AF0AA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26D32F" w14:textId="77777777" w:rsidR="00AF0AA3" w:rsidRPr="009300C4" w:rsidRDefault="00AF0AA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AF0AA3" w14:paraId="6099796A" w14:textId="77777777" w:rsidTr="00277B34">
                        <w:trPr>
                          <w:gridAfter w:val="1"/>
                          <w:wAfter w:w="9" w:type="dxa"/>
                          <w:cantSplit/>
                          <w:trHeight w:hRule="exact" w:val="300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CD6F04" w14:textId="77777777" w:rsidR="00AF0AA3" w:rsidRPr="009300C4" w:rsidRDefault="00AF0AA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26" w:name="Rente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[Rented] </w:t>
                            </w:r>
                            <w:bookmarkEnd w:id="26"/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828CEFC" w14:textId="77777777" w:rsidR="00AF0AA3" w:rsidRPr="009300C4" w:rsidRDefault="00AF0AA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27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NoOfAppliances</w:t>
                            </w:r>
                            <w:proofErr w:type="spellEn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27"/>
                          </w:p>
                        </w:tc>
                      </w:tr>
                    </w:tbl>
                    <w:p w14:paraId="7AD3D42F" w14:textId="77777777" w:rsidR="00AF0AA3" w:rsidRDefault="00AF0AA3" w:rsidP="00D9295C"/>
                  </w:txbxContent>
                </v:textbox>
                <w10:wrap anchorx="page" anchory="page"/>
              </v:roundrect>
            </w:pict>
          </mc:Fallback>
        </mc:AlternateContent>
      </w:r>
    </w:p>
    <w:p w14:paraId="2F662E33" w14:textId="77777777" w:rsidR="00D9295C" w:rsidRDefault="00D9295C"/>
    <w:p w14:paraId="72576F83" w14:textId="77777777" w:rsidR="00D9295C" w:rsidRDefault="00D9295C"/>
    <w:p w14:paraId="7073F949" w14:textId="77777777" w:rsidR="00D9295C" w:rsidRDefault="00D9295C"/>
    <w:p w14:paraId="30FF604C" w14:textId="77777777" w:rsidR="00D9295C" w:rsidRDefault="00D9295C"/>
    <w:p w14:paraId="2DC43D4E" w14:textId="77777777" w:rsidR="00D9295C" w:rsidRDefault="00D9295C"/>
    <w:p w14:paraId="68C20C19" w14:textId="28BEF2AE" w:rsidR="00D9295C" w:rsidRDefault="00D9295C"/>
    <w:p w14:paraId="60DBD26D" w14:textId="105C8658" w:rsidR="00D9295C" w:rsidRDefault="00683638"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752A00C" wp14:editId="6D9DBD3F">
                <wp:simplePos x="0" y="0"/>
                <wp:positionH relativeFrom="margin">
                  <wp:posOffset>-217170</wp:posOffset>
                </wp:positionH>
                <wp:positionV relativeFrom="page">
                  <wp:posOffset>1935843</wp:posOffset>
                </wp:positionV>
                <wp:extent cx="10529570" cy="3868783"/>
                <wp:effectExtent l="0" t="0" r="24130" b="1778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9570" cy="3868783"/>
                        </a:xfrm>
                        <a:prstGeom prst="roundRect">
                          <a:avLst>
                            <a:gd name="adj" fmla="val 244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6269" w:type="dxa"/>
                              <w:tblInd w:w="11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05"/>
                              <w:gridCol w:w="1247"/>
                              <w:gridCol w:w="1247"/>
                              <w:gridCol w:w="1247"/>
                              <w:gridCol w:w="22"/>
                              <w:gridCol w:w="1199"/>
                              <w:gridCol w:w="1273"/>
                              <w:gridCol w:w="1247"/>
                              <w:gridCol w:w="1110"/>
                              <w:gridCol w:w="1384"/>
                              <w:gridCol w:w="1247"/>
                              <w:gridCol w:w="1247"/>
                              <w:gridCol w:w="1247"/>
                              <w:gridCol w:w="884"/>
                              <w:gridCol w:w="363"/>
                            </w:tblGrid>
                            <w:tr w:rsidR="00AF0AA3" w:rsidRPr="005443D9" w14:paraId="02E55B87" w14:textId="1DD89BCC" w:rsidTr="003060C9">
                              <w:trPr>
                                <w:gridAfter w:val="1"/>
                                <w:wAfter w:w="363" w:type="dxa"/>
                                <w:cantSplit/>
                                <w:trHeight w:val="284"/>
                              </w:trPr>
                              <w:tc>
                                <w:tcPr>
                                  <w:tcW w:w="15906" w:type="dxa"/>
                                  <w:gridSpan w:val="1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9DD93B0" w14:textId="45EDD098" w:rsidR="00AF0AA3" w:rsidRPr="00F514EE" w:rsidRDefault="00AF0AA3" w:rsidP="00F514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514E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Appliance &amp; Inspection Details</w:t>
                                  </w:r>
                                </w:p>
                              </w:tc>
                            </w:tr>
                            <w:tr w:rsidR="00AF0AA3" w:rsidRPr="000C247C" w14:paraId="34DAA21B" w14:textId="647791B7" w:rsidTr="003060C9">
                              <w:trPr>
                                <w:cantSplit/>
                                <w:trHeight w:hRule="exact" w:val="794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5A0D5936" w14:textId="77777777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4D2458F7" w14:textId="273D626C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675C83C" w14:textId="77777777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F8F6ABA" w14:textId="77777777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6BFE65F7" w14:textId="12CF0835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Nominal Output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199AB370" w14:textId="005C9BAE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Correct Hearth Size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33B4A996" w14:textId="68AFAB3D" w:rsidR="00AF0AA3" w:rsidRPr="000C247C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Fire Guard Fixing Point (Y/N)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09B30A1E" w14:textId="76D0398A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Chimney Structure Sound (Y/N)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5875BFC5" w14:textId="4243DA38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Chimney Swept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64506124" w14:textId="37B57B70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Flue Clear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Obstruction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52AF3C68" w14:textId="65785178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Sweep Brush Visible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At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Top Of Chimney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5F5EDBAE" w14:textId="7BDCC06D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Termination Satisfactory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A1DFDF5" w14:textId="783F346C" w:rsidR="00AF0AA3" w:rsidRDefault="00AF0AA3" w:rsidP="003F32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Visual Condition (Pass/Fail)</w:t>
                                  </w:r>
                                </w:p>
                              </w:tc>
                            </w:tr>
                            <w:tr w:rsidR="00AF0AA3" w:rsidRPr="000C247C" w14:paraId="58D38752" w14:textId="4BA49019" w:rsidTr="003060C9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368A9782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8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8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7DE32366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29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9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DD203B5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0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0"/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E4EFC6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1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1"/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05CF618A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2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2"/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7FDDA01B" w14:textId="77777777" w:rsidR="00AF0AA3" w:rsidRPr="000C247C" w:rsidRDefault="00AF0AA3" w:rsidP="0039499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3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745415C1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4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40AF8D8E" w14:textId="18990D5D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5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27923BA3" w14:textId="47F06A30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6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6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213C06D8" w14:textId="51793E03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7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[J1]</w:t>
                                  </w:r>
                                  <w:bookmarkEnd w:id="37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3F9AE8FB" w14:textId="667D674E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8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0752EC6" w14:textId="1D61A405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9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9"/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38DEBC" w14:textId="3A130D25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0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0"/>
                                </w:p>
                              </w:tc>
                            </w:tr>
                            <w:tr w:rsidR="00AF0AA3" w:rsidRPr="000C247C" w14:paraId="01C740C7" w14:textId="37C588FF" w:rsidTr="003060C9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51B41717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1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1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4E69FDB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2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2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E8F4783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3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3"/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B733D8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4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4"/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044CDBB6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5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5"/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13957A82" w14:textId="77777777" w:rsidR="00AF0AA3" w:rsidRPr="000C247C" w:rsidRDefault="00AF0AA3" w:rsidP="0039499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6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6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68899934" w14:textId="77777777" w:rsidR="00AF0AA3" w:rsidRPr="000C247C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7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7"/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1E8602B6" w14:textId="6A330294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8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8"/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07A660C2" w14:textId="6D268448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9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9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1AFCA08" w14:textId="334CCB10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0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5F59E1D5" w14:textId="73F11099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4E84494" w14:textId="45DE15FA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2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025690B" w14:textId="07EC0B2D" w:rsidR="00AF0AA3" w:rsidRDefault="00AF0AA3" w:rsidP="0039499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3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3"/>
                                </w:p>
                              </w:tc>
                            </w:tr>
                            <w:tr w:rsidR="00AF0AA3" w:rsidRPr="000C247C" w14:paraId="295D3BDE" w14:textId="77777777" w:rsidTr="003060C9">
                              <w:trPr>
                                <w:cantSplit/>
                                <w:trHeight w:hRule="exact" w:val="794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446DEA7D" w14:textId="2CA97F71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Extractor Fans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Use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47C9A0C4" w14:textId="7793F285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Smoke Draw Test (Pass/Fail)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D295380" w14:textId="0AD2E6AD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Smoke Pressure Test (Pass/Fail)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75163D" w14:textId="55ED200F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Type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07E2F99B" w14:textId="25B20E19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Draught Reading (Pa)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298E61D0" w14:textId="64329931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Ventilation Type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3274EBF7" w14:textId="4AFAA2E7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Ventilation Air Provision Satisfactory (Y/N)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2C2AD2B9" w14:textId="2D10B40E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Combustion Air Provision Satisfactory (Y/N)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68074693" w14:textId="30CB88FE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Performance Tests Satisfactory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27AC390D" w14:textId="51003A9A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Devices Operating Correctly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6334AA2" w14:textId="45993081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Serviced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5901797B" w14:textId="56B782AD" w:rsidR="00AF0AA3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Appliance Safe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Use (Y/N)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DE05499" w14:textId="36113D19" w:rsidR="00AF0AA3" w:rsidRPr="000C247C" w:rsidRDefault="00AF0AA3" w:rsidP="003060C9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Warning Advice Notice? (Y/N)</w:t>
                                  </w:r>
                                </w:p>
                              </w:tc>
                            </w:tr>
                            <w:tr w:rsidR="007937E5" w:rsidRPr="000C247C" w14:paraId="59B4E961" w14:textId="77777777" w:rsidTr="003060C9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2619D177" w14:textId="0828014A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4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[N1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478586CA" w14:textId="14BCDE7E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5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6890D4F0" w14:textId="302AE6FB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6" w:name="P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[P1]</w:t>
                                  </w:r>
                                  <w:bookmarkEnd w:id="56"/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745E810" w14:textId="63F21F2B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7" w:name="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[Q1]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6FE45E5D" w14:textId="5AA28F6F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8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27050A9A" w14:textId="296574DC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9" w:name="S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9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22F42158" w14:textId="3440E61A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0" w:name="T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751EFFDC" w14:textId="38C8468B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1" w:name="U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6B15C8FC" w14:textId="764706D4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2" w:name="V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[V1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7494146F" w14:textId="1DDDE608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W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[W1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68687EB8" w14:textId="64CE93DA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X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[X1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5DBBA089" w14:textId="640AEEF4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Y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[Y1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2AA43FE" w14:textId="127E01E7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Z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[Z1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</w:tr>
                            <w:tr w:rsidR="007937E5" w:rsidRPr="000C247C" w14:paraId="4FD8889D" w14:textId="77777777" w:rsidTr="003060C9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1305" w:type="dxa"/>
                                  <w:shd w:val="clear" w:color="auto" w:fill="FFFFFF"/>
                                  <w:vAlign w:val="center"/>
                                </w:tcPr>
                                <w:p w14:paraId="5EAD0BEE" w14:textId="2B117863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[N2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2FAF9A87" w14:textId="01D7C12A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7EC80A8D" w14:textId="1F194699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P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[P2]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B49B76F" w14:textId="071BA6AE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Q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1199" w:type="dxa"/>
                                  <w:shd w:val="clear" w:color="auto" w:fill="FFFFFF"/>
                                  <w:vAlign w:val="center"/>
                                </w:tcPr>
                                <w:p w14:paraId="360F130A" w14:textId="4AD617AF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1273" w:type="dxa"/>
                                  <w:shd w:val="clear" w:color="auto" w:fill="FFFFFF"/>
                                  <w:vAlign w:val="center"/>
                                </w:tcPr>
                                <w:p w14:paraId="7B5A27D1" w14:textId="12577070" w:rsidR="007937E5" w:rsidRPr="000C247C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S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B644302" w14:textId="3F8146B0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3" w:name="T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3"/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FFFFF"/>
                                  <w:vAlign w:val="center"/>
                                </w:tcPr>
                                <w:p w14:paraId="63F4DCE8" w14:textId="5D81AB26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U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FF"/>
                                  <w:vAlign w:val="center"/>
                                </w:tcPr>
                                <w:p w14:paraId="655D015C" w14:textId="528FA925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5" w:name="V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[V2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E03586B" w14:textId="6C58D033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W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[W2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AD52AE7" w14:textId="2638139D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X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[X2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68B0889E" w14:textId="505534D7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Y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[Y2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75AC23" w14:textId="6FD90EE5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Z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[Z2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</w:tr>
                            <w:tr w:rsidR="007937E5" w:rsidRPr="000C247C" w14:paraId="5A208B9B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11F301E6" w14:textId="1C6FE7A7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Identified</w:t>
                                  </w:r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67C2E6FC" w14:textId="4B23877F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Remedial Work Required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6599086" w14:textId="35FE78C8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Does the tenant know how to use the system?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50A6062" w14:textId="1CE25147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KS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6E9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KS1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</w:tr>
                            <w:tr w:rsidR="007937E5" w:rsidRPr="000C247C" w14:paraId="53557DDA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53F78EA4" w14:textId="15DCF734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1" w:name="AA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1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5B2812A0" w14:textId="7E852C1E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2" w:name="BB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B5F774B" w14:textId="5FCABA07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Operating instruction present?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87032B2" w14:textId="7BAD7238" w:rsidR="007937E5" w:rsidRDefault="00726E9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IS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[IS1]</w:t>
                                  </w:r>
                                  <w:bookmarkEnd w:id="83"/>
                                </w:p>
                              </w:tc>
                            </w:tr>
                            <w:tr w:rsidR="007937E5" w:rsidRPr="000C247C" w14:paraId="2CEE740D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7BF46BAC" w14:textId="2E6B6784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4" w:name="AA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6AD3AC6E" w14:textId="55FA89DC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5" w:name="BB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5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558AD70B" w14:textId="4A850DFA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Type of cylinder at location?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A68AE2B" w14:textId="6C169318" w:rsidR="007937E5" w:rsidRDefault="00726E9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6" w:name="CL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[CL1]</w:t>
                                  </w:r>
                                  <w:bookmarkEnd w:id="86"/>
                                </w:p>
                              </w:tc>
                            </w:tr>
                            <w:tr w:rsidR="007937E5" w:rsidRPr="000C247C" w14:paraId="665AC7EF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71F28EF0" w14:textId="696F073F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7" w:name="AA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7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01627AE3" w14:textId="0787ACA5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8" w:name="BB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88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A1106F2" w14:textId="296BD06D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Immersion heater present?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A443966" w14:textId="1BB74406" w:rsidR="007937E5" w:rsidRDefault="00726E9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I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[IH1</w:t>
                                  </w:r>
                                  <w:r w:rsidR="007937E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</w:tr>
                            <w:tr w:rsidR="007937E5" w:rsidRPr="000C247C" w14:paraId="725F9660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7B9254EF" w14:textId="6375E2FC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0" w:name="AA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0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37D14CB6" w14:textId="7AF6E2BF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1" w:name="BB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1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378AD91" w14:textId="3BEE6641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Using approved fuel?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A79081" w14:textId="7ABC389A" w:rsidR="007937E5" w:rsidRDefault="00726E9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2" w:name="A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[AF1]</w:t>
                                  </w:r>
                                  <w:bookmarkEnd w:id="92"/>
                                </w:p>
                              </w:tc>
                            </w:tr>
                            <w:tr w:rsidR="007937E5" w:rsidRPr="000C247C" w14:paraId="6D78CB42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1B502FA8" w14:textId="3C91DB5A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3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3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6E40F2E8" w14:textId="6C65AB0D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4" w:name="BB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4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CB394EF" w14:textId="313A5444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Smoke/fire alarm present?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06568F9" w14:textId="75824B10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5" w:name="SMOKE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SmokeAlarm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5"/>
                                </w:p>
                              </w:tc>
                            </w:tr>
                            <w:tr w:rsidR="007937E5" w:rsidRPr="000C247C" w14:paraId="510A4D18" w14:textId="77777777" w:rsidTr="003060C9">
                              <w:trPr>
                                <w:cantSplit/>
                                <w:trHeight w:val="340"/>
                              </w:trPr>
                              <w:tc>
                                <w:tcPr>
                                  <w:tcW w:w="5046" w:type="dxa"/>
                                  <w:gridSpan w:val="4"/>
                                  <w:shd w:val="clear" w:color="auto" w:fill="FFFFFF"/>
                                  <w:vAlign w:val="center"/>
                                </w:tcPr>
                                <w:p w14:paraId="2F1A3B50" w14:textId="4298E48F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6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6"/>
                                </w:p>
                              </w:tc>
                              <w:tc>
                                <w:tcPr>
                                  <w:tcW w:w="6235" w:type="dxa"/>
                                  <w:gridSpan w:val="6"/>
                                  <w:shd w:val="clear" w:color="auto" w:fill="FFFFFF"/>
                                  <w:vAlign w:val="center"/>
                                </w:tcPr>
                                <w:p w14:paraId="1C623891" w14:textId="136000B2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97" w:name="BB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97"/>
                                </w:p>
                              </w:tc>
                              <w:tc>
                                <w:tcPr>
                                  <w:tcW w:w="374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F20D79B" w14:textId="30C67A7B" w:rsidR="007937E5" w:rsidRDefault="007937E5" w:rsidP="007937E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 detector/alarm present?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9FC59B5" w14:textId="15D212B4" w:rsidR="007937E5" w:rsidRDefault="007937E5" w:rsidP="007937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8" w:name="COMO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CODetector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8"/>
                                </w:p>
                              </w:tc>
                            </w:tr>
                          </w:tbl>
                          <w:p w14:paraId="760A7F7B" w14:textId="76F551FD" w:rsidR="00AF0AA3" w:rsidRDefault="00AF0AA3" w:rsidP="00D9295C"/>
                          <w:p w14:paraId="3C573B8A" w14:textId="7993F4DF" w:rsidR="00AF0AA3" w:rsidRDefault="00AF0AA3" w:rsidP="00D9295C"/>
                          <w:p w14:paraId="3C2603C0" w14:textId="77777777" w:rsidR="00AF0AA3" w:rsidRDefault="00AF0AA3" w:rsidP="00D9295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2A00C" id="Text Box 8" o:spid="_x0000_s1029" style="position:absolute;margin-left:-17.1pt;margin-top:152.45pt;width:829.1pt;height:304.6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arcsize="1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" fillcolor="#a5a5a5" strokeweight="2pt">
                <v:textbox inset="0,0,0,0">
                  <w:txbxContent>
                    <w:tbl>
                      <w:tblPr>
                        <w:tblW w:w="16269" w:type="dxa"/>
                        <w:tblInd w:w="11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05"/>
                        <w:gridCol w:w="1247"/>
                        <w:gridCol w:w="1247"/>
                        <w:gridCol w:w="1247"/>
                        <w:gridCol w:w="22"/>
                        <w:gridCol w:w="1199"/>
                        <w:gridCol w:w="1273"/>
                        <w:gridCol w:w="1247"/>
                        <w:gridCol w:w="1110"/>
                        <w:gridCol w:w="1384"/>
                        <w:gridCol w:w="1247"/>
                        <w:gridCol w:w="1247"/>
                        <w:gridCol w:w="1247"/>
                        <w:gridCol w:w="884"/>
                        <w:gridCol w:w="363"/>
                      </w:tblGrid>
                      <w:tr w:rsidR="00AF0AA3" w:rsidRPr="005443D9" w14:paraId="02E55B87" w14:textId="1DD89BCC" w:rsidTr="003060C9">
                        <w:trPr>
                          <w:gridAfter w:val="1"/>
                          <w:wAfter w:w="363" w:type="dxa"/>
                          <w:cantSplit/>
                          <w:trHeight w:val="284"/>
                        </w:trPr>
                        <w:tc>
                          <w:tcPr>
                            <w:tcW w:w="15906" w:type="dxa"/>
                            <w:gridSpan w:val="14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9DD93B0" w14:textId="45EDD098" w:rsidR="00AF0AA3" w:rsidRPr="00F514EE" w:rsidRDefault="00AF0AA3" w:rsidP="00F514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14E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Appliance &amp; Inspection Details</w:t>
                            </w:r>
                          </w:p>
                        </w:tc>
                      </w:tr>
                      <w:tr w:rsidR="00AF0AA3" w:rsidRPr="000C247C" w14:paraId="34DAA21B" w14:textId="647791B7" w:rsidTr="003060C9">
                        <w:trPr>
                          <w:cantSplit/>
                          <w:trHeight w:hRule="exact" w:val="794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5A0D5936" w14:textId="77777777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4D2458F7" w14:textId="273D626C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675C83C" w14:textId="77777777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F8F6ABA" w14:textId="77777777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6BFE65F7" w14:textId="12CF0835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Nominal Output</w:t>
                            </w:r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199AB370" w14:textId="005C9BAE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Correct Hearth Size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33B4A996" w14:textId="68AFAB3D" w:rsidR="00AF0AA3" w:rsidRPr="000C247C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Fire Guard Fixing Point (Y/N)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09B30A1E" w14:textId="76D0398A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Chimney Structure Sound (Y/N)</w:t>
                            </w:r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5875BFC5" w14:textId="4243DA38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Chimney Swept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64506124" w14:textId="37B57B70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Flue Clear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Obstruction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52AF3C68" w14:textId="65785178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Sweep Brush Visible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Top Of Chimney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5F5EDBAE" w14:textId="7BDCC06D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Termination Satisfactory (Y/N)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A1DFDF5" w14:textId="783F346C" w:rsidR="00AF0AA3" w:rsidRDefault="00AF0AA3" w:rsidP="003F32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Visual Condition (Pass/Fail)</w:t>
                            </w:r>
                          </w:p>
                        </w:tc>
                      </w:tr>
                      <w:tr w:rsidR="00AF0AA3" w:rsidRPr="000C247C" w14:paraId="58D38752" w14:textId="4BA49019" w:rsidTr="003060C9">
                        <w:trPr>
                          <w:cantSplit/>
                          <w:trHeight w:val="397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368A9782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9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9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7DE32366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0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0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DD203B5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1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1"/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E4EFC6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2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05CF618A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3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3"/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7FDDA01B" w14:textId="77777777" w:rsidR="00AF0AA3" w:rsidRPr="000C247C" w:rsidRDefault="00AF0AA3" w:rsidP="0039499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4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4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745415C1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5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5"/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40AF8D8E" w14:textId="18990D5D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6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6"/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27923BA3" w14:textId="47F06A30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7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213C06D8" w14:textId="51793E03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8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[J1]</w:t>
                            </w:r>
                            <w:bookmarkEnd w:id="108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3F9AE8FB" w14:textId="667D674E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9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0752EC6" w14:textId="1D61A405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38DEBC" w14:textId="3A130D25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</w:tr>
                      <w:tr w:rsidR="00AF0AA3" w:rsidRPr="000C247C" w14:paraId="01C740C7" w14:textId="37C588FF" w:rsidTr="003060C9">
                        <w:trPr>
                          <w:cantSplit/>
                          <w:trHeight w:val="397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51B41717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4E69FDB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E8F4783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B733D8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044CDBB6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13957A82" w14:textId="77777777" w:rsidR="00AF0AA3" w:rsidRPr="000C247C" w:rsidRDefault="00AF0AA3" w:rsidP="0039499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68899934" w14:textId="77777777" w:rsidR="00AF0AA3" w:rsidRPr="000C247C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1E8602B6" w14:textId="6A330294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07A660C2" w14:textId="6D268448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1AFCA08" w14:textId="334CCB10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5F59E1D5" w14:textId="73F11099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4E84494" w14:textId="45DE15FA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025690B" w14:textId="07EC0B2D" w:rsidR="00AF0AA3" w:rsidRDefault="00AF0AA3" w:rsidP="0039499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</w:tr>
                      <w:tr w:rsidR="00AF0AA3" w:rsidRPr="000C247C" w14:paraId="295D3BDE" w14:textId="77777777" w:rsidTr="003060C9">
                        <w:trPr>
                          <w:cantSplit/>
                          <w:trHeight w:hRule="exact" w:val="794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446DEA7D" w14:textId="2CA97F71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Extractor Fans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Use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47C9A0C4" w14:textId="7793F285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Smoke Draw Test (Pass/Fail)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D295380" w14:textId="0AD2E6AD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Smoke Pressure Test (Pass/Fail)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75163D" w14:textId="55ED200F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Type</w:t>
                            </w:r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07E2F99B" w14:textId="25B20E19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Draught Reading (Pa)</w:t>
                            </w:r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298E61D0" w14:textId="64329931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Ventilation Type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3274EBF7" w14:textId="4AFAA2E7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Ventilation Air Provision Satisfactory (Y/N)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2C2AD2B9" w14:textId="2D10B40E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Combustion Air Provision Satisfactory (Y/N)</w:t>
                            </w:r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68074693" w14:textId="30CB88FE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Performance Tests Satisfactory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27AC390D" w14:textId="51003A9A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Devices Operating Correctly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6334AA2" w14:textId="45993081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Serviced (Y/N)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5901797B" w14:textId="56B782AD" w:rsidR="00AF0AA3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Appliance Safe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Use (Y/N)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DE05499" w14:textId="36113D19" w:rsidR="00AF0AA3" w:rsidRPr="000C247C" w:rsidRDefault="00AF0AA3" w:rsidP="003060C9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Warning Advice Notice? (Y/N)</w:t>
                            </w:r>
                          </w:p>
                        </w:tc>
                      </w:tr>
                      <w:tr w:rsidR="007937E5" w:rsidRPr="000C247C" w14:paraId="59B4E961" w14:textId="77777777" w:rsidTr="003060C9">
                        <w:trPr>
                          <w:cantSplit/>
                          <w:trHeight w:val="397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2619D177" w14:textId="0828014A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[N1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478586CA" w14:textId="14BCDE7E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6890D4F0" w14:textId="302AE6FB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P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[P1]</w:t>
                            </w:r>
                            <w:bookmarkEnd w:id="127"/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745E810" w14:textId="63F21F2B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[Q1]</w:t>
                            </w:r>
                            <w:bookmarkEnd w:id="128"/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6FE45E5D" w14:textId="5AA28F6F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27050A9A" w14:textId="296574DC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S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22F42158" w14:textId="3440E61A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T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751EFFDC" w14:textId="38C8468B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U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6B15C8FC" w14:textId="764706D4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V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[V1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7494146F" w14:textId="1DDDE608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W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[W1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68687EB8" w14:textId="64CE93DA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X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[X1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5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5DBBA089" w14:textId="640AEEF4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Y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[Y1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2AA43FE" w14:textId="127E01E7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Z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[Z1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</w:tr>
                      <w:tr w:rsidR="007937E5" w:rsidRPr="000C247C" w14:paraId="4FD8889D" w14:textId="77777777" w:rsidTr="003060C9">
                        <w:trPr>
                          <w:cantSplit/>
                          <w:trHeight w:val="397"/>
                        </w:trPr>
                        <w:tc>
                          <w:tcPr>
                            <w:tcW w:w="1305" w:type="dxa"/>
                            <w:shd w:val="clear" w:color="auto" w:fill="FFFFFF"/>
                            <w:vAlign w:val="center"/>
                          </w:tcPr>
                          <w:p w14:paraId="5EAD0BEE" w14:textId="2B117863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[N2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2FAF9A87" w14:textId="01D7C12A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9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7EC80A8D" w14:textId="1F194699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0" w:name="P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[P2]</w:t>
                            </w:r>
                            <w:bookmarkEnd w:id="140"/>
                          </w:p>
                        </w:tc>
                        <w:tc>
                          <w:tcPr>
                            <w:tcW w:w="126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B49B76F" w14:textId="071BA6AE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Q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</w:p>
                        </w:tc>
                        <w:tc>
                          <w:tcPr>
                            <w:tcW w:w="1199" w:type="dxa"/>
                            <w:shd w:val="clear" w:color="auto" w:fill="FFFFFF"/>
                            <w:vAlign w:val="center"/>
                          </w:tcPr>
                          <w:p w14:paraId="360F130A" w14:textId="4AD617AF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2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  <w:tc>
                          <w:tcPr>
                            <w:tcW w:w="1273" w:type="dxa"/>
                            <w:shd w:val="clear" w:color="auto" w:fill="FFFFFF"/>
                            <w:vAlign w:val="center"/>
                          </w:tcPr>
                          <w:p w14:paraId="7B5A27D1" w14:textId="12577070" w:rsidR="007937E5" w:rsidRPr="000C247C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S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3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B644302" w14:textId="3F8146B0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T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4"/>
                          </w:p>
                        </w:tc>
                        <w:tc>
                          <w:tcPr>
                            <w:tcW w:w="1110" w:type="dxa"/>
                            <w:shd w:val="clear" w:color="auto" w:fill="FFFFFF"/>
                            <w:vAlign w:val="center"/>
                          </w:tcPr>
                          <w:p w14:paraId="63F4DCE8" w14:textId="5D81AB26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U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5"/>
                          </w:p>
                        </w:tc>
                        <w:tc>
                          <w:tcPr>
                            <w:tcW w:w="1384" w:type="dxa"/>
                            <w:shd w:val="clear" w:color="auto" w:fill="FFFFFF"/>
                            <w:vAlign w:val="center"/>
                          </w:tcPr>
                          <w:p w14:paraId="655D015C" w14:textId="528FA925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V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[V2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E03586B" w14:textId="6C58D033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W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[W2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AD52AE7" w14:textId="2638139D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X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[X2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68B0889E" w14:textId="505534D7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Y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[Y2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75AC23" w14:textId="6FD90EE5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0" w:name="Z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[Z2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0"/>
                          </w:p>
                        </w:tc>
                      </w:tr>
                      <w:tr w:rsidR="007937E5" w:rsidRPr="000C247C" w14:paraId="5A208B9B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11F301E6" w14:textId="1C6FE7A7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Identified</w:t>
                            </w:r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67C2E6FC" w14:textId="4B23877F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Remedial Work Required</w:t>
                            </w:r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6599086" w14:textId="35FE78C8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Does the tenant know how to use the system?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50A6062" w14:textId="1CE25147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1" w:name="KS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6E9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KS1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1"/>
                          </w:p>
                        </w:tc>
                      </w:tr>
                      <w:tr w:rsidR="007937E5" w:rsidRPr="000C247C" w14:paraId="53557DDA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53F78EA4" w14:textId="15DCF734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2" w:name="AA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2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5B2812A0" w14:textId="7E852C1E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3" w:name="BB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3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B5F774B" w14:textId="5FCABA07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Operating instruction present?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87032B2" w14:textId="7BAD7238" w:rsidR="007937E5" w:rsidRDefault="00726E9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4" w:name="IS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[IS1]</w:t>
                            </w:r>
                            <w:bookmarkEnd w:id="154"/>
                          </w:p>
                        </w:tc>
                      </w:tr>
                      <w:tr w:rsidR="007937E5" w:rsidRPr="000C247C" w14:paraId="2CEE740D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7BF46BAC" w14:textId="2E6B6784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5" w:name="AA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5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6AD3AC6E" w14:textId="55FA89DC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6" w:name="BB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6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558AD70B" w14:textId="4A850DFA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Type of cylinder at location?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A68AE2B" w14:textId="6C169318" w:rsidR="007937E5" w:rsidRDefault="00726E9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7" w:name="CL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[CL1]</w:t>
                            </w:r>
                            <w:bookmarkEnd w:id="157"/>
                          </w:p>
                        </w:tc>
                      </w:tr>
                      <w:tr w:rsidR="007937E5" w:rsidRPr="000C247C" w14:paraId="665AC7EF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71F28EF0" w14:textId="696F073F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8" w:name="AA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8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01627AE3" w14:textId="0787ACA5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59" w:name="BB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59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A1106F2" w14:textId="296BD06D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Immersion heater present?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A443966" w14:textId="1BB74406" w:rsidR="007937E5" w:rsidRDefault="00726E9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0" w:name="I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[IH1</w:t>
                            </w:r>
                            <w:r w:rsidR="007937E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0"/>
                          </w:p>
                        </w:tc>
                      </w:tr>
                      <w:tr w:rsidR="007937E5" w:rsidRPr="000C247C" w14:paraId="725F9660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7B9254EF" w14:textId="6375E2FC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1" w:name="AA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1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37D14CB6" w14:textId="7AF6E2BF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2" w:name="BB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2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378AD91" w14:textId="3BEE6641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Using approved fuel?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A79081" w14:textId="7ABC389A" w:rsidR="007937E5" w:rsidRDefault="00726E9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3" w:name="A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[AF1]</w:t>
                            </w:r>
                            <w:bookmarkEnd w:id="163"/>
                          </w:p>
                        </w:tc>
                      </w:tr>
                      <w:tr w:rsidR="007937E5" w:rsidRPr="000C247C" w14:paraId="6D78CB42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1B502FA8" w14:textId="3C91DB5A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4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4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6E40F2E8" w14:textId="6C65AB0D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5" w:name="BB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5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CB394EF" w14:textId="313A5444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Smoke/fire alarm present?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06568F9" w14:textId="75824B10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6" w:name="SMOKE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SmokeAlarm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6"/>
                          </w:p>
                        </w:tc>
                      </w:tr>
                      <w:tr w:rsidR="007937E5" w:rsidRPr="000C247C" w14:paraId="510A4D18" w14:textId="77777777" w:rsidTr="003060C9">
                        <w:trPr>
                          <w:cantSplit/>
                          <w:trHeight w:val="340"/>
                        </w:trPr>
                        <w:tc>
                          <w:tcPr>
                            <w:tcW w:w="5046" w:type="dxa"/>
                            <w:gridSpan w:val="4"/>
                            <w:shd w:val="clear" w:color="auto" w:fill="FFFFFF"/>
                            <w:vAlign w:val="center"/>
                          </w:tcPr>
                          <w:p w14:paraId="2F1A3B50" w14:textId="4298E48F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7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7"/>
                          </w:p>
                        </w:tc>
                        <w:tc>
                          <w:tcPr>
                            <w:tcW w:w="6235" w:type="dxa"/>
                            <w:gridSpan w:val="6"/>
                            <w:shd w:val="clear" w:color="auto" w:fill="FFFFFF"/>
                            <w:vAlign w:val="center"/>
                          </w:tcPr>
                          <w:p w14:paraId="1C623891" w14:textId="136000B2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68" w:name="BB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68"/>
                          </w:p>
                        </w:tc>
                        <w:tc>
                          <w:tcPr>
                            <w:tcW w:w="374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F20D79B" w14:textId="30C67A7B" w:rsidR="007937E5" w:rsidRDefault="007937E5" w:rsidP="007937E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 detector/alarm present?</w:t>
                            </w:r>
                          </w:p>
                        </w:tc>
                        <w:tc>
                          <w:tcPr>
                            <w:tcW w:w="124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9FC59B5" w14:textId="15D212B4" w:rsidR="007937E5" w:rsidRDefault="007937E5" w:rsidP="007937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69" w:name="COMO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CODetector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69"/>
                          </w:p>
                        </w:tc>
                      </w:tr>
                    </w:tbl>
                    <w:p w14:paraId="760A7F7B" w14:textId="76F551FD" w:rsidR="00AF0AA3" w:rsidRDefault="00AF0AA3" w:rsidP="00D9295C"/>
                    <w:p w14:paraId="3C573B8A" w14:textId="7993F4DF" w:rsidR="00AF0AA3" w:rsidRDefault="00AF0AA3" w:rsidP="00D9295C"/>
                    <w:p w14:paraId="3C2603C0" w14:textId="77777777" w:rsidR="00AF0AA3" w:rsidRDefault="00AF0AA3" w:rsidP="00D9295C"/>
                  </w:txbxContent>
                </v:textbox>
                <w10:wrap anchorx="margin" anchory="page"/>
              </v:roundrect>
            </w:pict>
          </mc:Fallback>
        </mc:AlternateContent>
      </w:r>
    </w:p>
    <w:p w14:paraId="51C327C9" w14:textId="79AA2BBA" w:rsidR="00D9295C" w:rsidRDefault="00D9295C"/>
    <w:p w14:paraId="3A4AF8D6" w14:textId="104EFA3F" w:rsidR="00D9295C" w:rsidRDefault="00D9295C"/>
    <w:p w14:paraId="48AA9B10" w14:textId="23667C9F" w:rsidR="00D9295C" w:rsidRDefault="00D9295C"/>
    <w:p w14:paraId="5B246610" w14:textId="77777777" w:rsidR="00D9295C" w:rsidRDefault="00D9295C"/>
    <w:p w14:paraId="3C9289D7" w14:textId="77777777" w:rsidR="00D9295C" w:rsidRDefault="00D9295C"/>
    <w:p w14:paraId="1EE463A0" w14:textId="77777777" w:rsidR="00D9295C" w:rsidRDefault="00D9295C"/>
    <w:p w14:paraId="2653A530" w14:textId="6C2C2166" w:rsidR="00D9295C" w:rsidRDefault="006A3D57">
      <w:r>
        <w:tab/>
      </w:r>
    </w:p>
    <w:p w14:paraId="58D642A5" w14:textId="77777777" w:rsidR="00D9295C" w:rsidRDefault="00D9295C"/>
    <w:p w14:paraId="395A7A89" w14:textId="77777777" w:rsidR="00D9295C" w:rsidRDefault="00D9295C"/>
    <w:p w14:paraId="42F48E4B" w14:textId="77777777" w:rsidR="00D9295C" w:rsidRDefault="00D9295C"/>
    <w:p w14:paraId="1952DCCD" w14:textId="77777777" w:rsidR="00D9295C" w:rsidRDefault="00D9295C"/>
    <w:p w14:paraId="21397596" w14:textId="77777777" w:rsidR="00D9295C" w:rsidRDefault="00D9295C"/>
    <w:p w14:paraId="7DB79FA8" w14:textId="77777777" w:rsidR="00D9295C" w:rsidRDefault="00D9295C"/>
    <w:p w14:paraId="08E642E9" w14:textId="77777777" w:rsidR="00D9295C" w:rsidRDefault="00D9295C"/>
    <w:p w14:paraId="461F1164" w14:textId="77777777" w:rsidR="00D9295C" w:rsidRDefault="00D9295C"/>
    <w:p w14:paraId="4310785A" w14:textId="77777777" w:rsidR="00D9295C" w:rsidRDefault="00D9295C"/>
    <w:p w14:paraId="3727967B" w14:textId="77777777" w:rsidR="00D9295C" w:rsidRDefault="00D9295C"/>
    <w:p w14:paraId="0D79636A" w14:textId="77777777" w:rsidR="00D9295C" w:rsidRDefault="00D9295C"/>
    <w:p w14:paraId="419CD6C8" w14:textId="77777777" w:rsidR="00D9295C" w:rsidRDefault="00D9295C"/>
    <w:p w14:paraId="4ABA63CD" w14:textId="2269C158" w:rsidR="00D9295C" w:rsidRDefault="00D9295C"/>
    <w:p w14:paraId="195D4D54" w14:textId="1E1F1C81" w:rsidR="00D9295C" w:rsidRDefault="00D9295C"/>
    <w:p w14:paraId="73D15641" w14:textId="6284E2C5" w:rsidR="00D9295C" w:rsidRDefault="00D9295C"/>
    <w:p w14:paraId="7418C38E" w14:textId="7959530B" w:rsidR="00D9295C" w:rsidRDefault="003060C9"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2E003F" wp14:editId="72D3D3CA">
                <wp:simplePos x="0" y="0"/>
                <wp:positionH relativeFrom="margin">
                  <wp:align>center</wp:align>
                </wp:positionH>
                <wp:positionV relativeFrom="margin">
                  <wp:posOffset>5629592</wp:posOffset>
                </wp:positionV>
                <wp:extent cx="10529570" cy="1595438"/>
                <wp:effectExtent l="0" t="0" r="24130" b="2413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9570" cy="1595438"/>
                        </a:xfrm>
                        <a:prstGeom prst="roundRect">
                          <a:avLst>
                            <a:gd name="adj" fmla="val 244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6239" w:type="dxa"/>
                              <w:tblInd w:w="14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22"/>
                              <w:gridCol w:w="1247"/>
                              <w:gridCol w:w="623"/>
                              <w:gridCol w:w="1871"/>
                              <w:gridCol w:w="1247"/>
                              <w:gridCol w:w="4988"/>
                              <w:gridCol w:w="1247"/>
                              <w:gridCol w:w="2131"/>
                              <w:gridCol w:w="363"/>
                            </w:tblGrid>
                            <w:tr w:rsidR="00AF0AA3" w:rsidRPr="005443D9" w14:paraId="12C7469E" w14:textId="77777777" w:rsidTr="003060C9">
                              <w:trPr>
                                <w:gridAfter w:val="1"/>
                                <w:wAfter w:w="363" w:type="dxa"/>
                                <w:cantSplit/>
                                <w:trHeight w:val="284"/>
                              </w:trPr>
                              <w:tc>
                                <w:tcPr>
                                  <w:tcW w:w="15876" w:type="dxa"/>
                                  <w:gridSpan w:val="8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2133A7" w14:textId="176CC26E" w:rsidR="00AF0AA3" w:rsidRPr="00F514EE" w:rsidRDefault="00AF0AA3" w:rsidP="00F514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This Safety Record</w:t>
                                  </w:r>
                                </w:p>
                              </w:tc>
                            </w:tr>
                            <w:tr w:rsidR="002F4EF8" w:rsidRPr="000C247C" w14:paraId="3F211751" w14:textId="77777777" w:rsidTr="003060C9">
                              <w:trPr>
                                <w:cantSplit/>
                                <w:trHeight w:hRule="exact" w:val="510"/>
                              </w:trPr>
                              <w:tc>
                                <w:tcPr>
                                  <w:tcW w:w="2522" w:type="dxa"/>
                                  <w:shd w:val="clear" w:color="auto" w:fill="FFFFFF"/>
                                  <w:vAlign w:val="center"/>
                                </w:tcPr>
                                <w:p w14:paraId="750E35F1" w14:textId="35F1DC3B" w:rsidR="002F4EF8" w:rsidRPr="000C247C" w:rsidRDefault="002F4EF8" w:rsidP="002F4E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Issued by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3D384821" w14:textId="2F5DA1E6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Signed:</w:t>
                                  </w:r>
                                </w:p>
                              </w:tc>
                              <w:tc>
                                <w:tcPr>
                                  <w:tcW w:w="249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86BFCB9" w14:textId="3AFACBE1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0" w:name="Engine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EngineerSignature</w:t>
                                  </w:r>
                                  <w:proofErr w:type="spell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1CB3C92" w14:textId="71B26DC2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Name:</w:t>
                                  </w:r>
                                </w:p>
                              </w:tc>
                              <w:tc>
                                <w:tcPr>
                                  <w:tcW w:w="4988" w:type="dxa"/>
                                  <w:shd w:val="clear" w:color="auto" w:fill="FFFFFF"/>
                                  <w:vAlign w:val="center"/>
                                </w:tcPr>
                                <w:p w14:paraId="1BB1F2E2" w14:textId="6186E590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1" w:name="Engineer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Engineer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Print</w:t>
                                  </w:r>
                                  <w:proofErr w:type="spell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1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14BF7C41" w14:textId="2422E472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9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64E9117" w14:textId="535AA5FF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2" w:name="VisitDate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[Date]</w:t>
                                  </w:r>
                                  <w:bookmarkEnd w:id="172"/>
                                </w:p>
                              </w:tc>
                            </w:tr>
                            <w:tr w:rsidR="002F4EF8" w:rsidRPr="000C247C" w14:paraId="25D3AFAD" w14:textId="77777777" w:rsidTr="003060C9">
                              <w:trPr>
                                <w:cantSplit/>
                                <w:trHeight w:hRule="exact" w:val="510"/>
                              </w:trPr>
                              <w:tc>
                                <w:tcPr>
                                  <w:tcW w:w="2522" w:type="dxa"/>
                                  <w:shd w:val="clear" w:color="auto" w:fill="FFFFFF"/>
                                  <w:vAlign w:val="center"/>
                                </w:tcPr>
                                <w:p w14:paraId="031A93F0" w14:textId="36DB845D" w:rsidR="002F4EF8" w:rsidRDefault="002F4EF8" w:rsidP="002F4E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Received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Behalf Of Tenant/ Landlord/ Agent/ Homeowner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2DAA200D" w14:textId="238BEEF6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Signed:</w:t>
                                  </w:r>
                                </w:p>
                              </w:tc>
                              <w:tc>
                                <w:tcPr>
                                  <w:tcW w:w="249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29C5F99" w14:textId="37089898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3" w:name="Custom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CustomerSignature</w:t>
                                  </w:r>
                                  <w:proofErr w:type="spell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740C6F5C" w14:textId="3F8F7CC9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Name:</w:t>
                                  </w:r>
                                </w:p>
                              </w:tc>
                              <w:tc>
                                <w:tcPr>
                                  <w:tcW w:w="4988" w:type="dxa"/>
                                  <w:shd w:val="clear" w:color="auto" w:fill="FFFFFF"/>
                                  <w:vAlign w:val="center"/>
                                </w:tcPr>
                                <w:p w14:paraId="1C190327" w14:textId="1D849A34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4" w:name="CustomerNam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Print</w:t>
                                  </w:r>
                                  <w:proofErr w:type="spell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4"/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FFFFF"/>
                                  <w:vAlign w:val="center"/>
                                </w:tcPr>
                                <w:p w14:paraId="069AA3D9" w14:textId="679A3E2F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9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8C638B" w14:textId="1668D6C8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5" w:name="Date"/>
                                  <w:bookmarkStart w:id="176" w:name="VisitDate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[Date]</w:t>
                                  </w:r>
                                  <w:bookmarkEnd w:id="175"/>
                                  <w:bookmarkEnd w:id="176"/>
                                </w:p>
                              </w:tc>
                            </w:tr>
                            <w:tr w:rsidR="002F4EF8" w:rsidRPr="000C247C" w14:paraId="060EB6D4" w14:textId="77777777" w:rsidTr="003060C9">
                              <w:trPr>
                                <w:cantSplit/>
                                <w:trHeight w:hRule="exact" w:val="510"/>
                              </w:trPr>
                              <w:tc>
                                <w:tcPr>
                                  <w:tcW w:w="2522" w:type="dxa"/>
                                  <w:shd w:val="clear" w:color="auto" w:fill="FFFFFF"/>
                                  <w:vAlign w:val="center"/>
                                </w:tcPr>
                                <w:p w14:paraId="48E362F1" w14:textId="71129943" w:rsidR="002F4EF8" w:rsidRDefault="002F4EF8" w:rsidP="002F4E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Number of appliances inspected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2C9CC61" w14:textId="708B8B79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7" w:name="NumInspecte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NumInspected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7"/>
                                </w:p>
                              </w:tc>
                              <w:tc>
                                <w:tcPr>
                                  <w:tcW w:w="1871" w:type="dxa"/>
                                  <w:shd w:val="clear" w:color="auto" w:fill="FFFFFF"/>
                                  <w:vAlign w:val="center"/>
                                </w:tcPr>
                                <w:p w14:paraId="76F60C11" w14:textId="1471E12C" w:rsidR="002F4EF8" w:rsidRPr="000C247C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Next Inspection Due:</w:t>
                                  </w:r>
                                </w:p>
                              </w:tc>
                              <w:tc>
                                <w:tcPr>
                                  <w:tcW w:w="9976" w:type="dxa"/>
                                  <w:gridSpan w:val="5"/>
                                  <w:shd w:val="clear" w:color="auto" w:fill="FFFFFF"/>
                                  <w:vAlign w:val="center"/>
                                </w:tcPr>
                                <w:p w14:paraId="6AB6E8D2" w14:textId="2C21291C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78" w:name="NextInspectionDue"/>
                                  <w:bookmarkStart w:id="179" w:name="NextServiceDu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NextInspectionDue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] </w:t>
                                  </w:r>
                                  <w:bookmarkEnd w:id="178"/>
                                  <w:bookmarkEnd w:id="179"/>
                                </w:p>
                              </w:tc>
                            </w:tr>
                            <w:tr w:rsidR="002F4EF8" w:rsidRPr="000C247C" w14:paraId="42878D09" w14:textId="77777777" w:rsidTr="003060C9">
                              <w:trPr>
                                <w:cantSplit/>
                                <w:trHeight w:hRule="exact" w:val="510"/>
                              </w:trPr>
                              <w:tc>
                                <w:tcPr>
                                  <w:tcW w:w="2522" w:type="dxa"/>
                                  <w:shd w:val="clear" w:color="auto" w:fill="FFFFFF"/>
                                  <w:vAlign w:val="center"/>
                                </w:tcPr>
                                <w:p w14:paraId="17EF702E" w14:textId="296C05A0" w:rsidR="002F4EF8" w:rsidRDefault="002F4EF8" w:rsidP="002F4EF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Ref No / Other Notes:</w:t>
                                  </w:r>
                                </w:p>
                              </w:tc>
                              <w:tc>
                                <w:tcPr>
                                  <w:tcW w:w="13717" w:type="dxa"/>
                                  <w:gridSpan w:val="8"/>
                                  <w:shd w:val="clear" w:color="auto" w:fill="FFFFFF"/>
                                  <w:vAlign w:val="center"/>
                                </w:tcPr>
                                <w:p w14:paraId="72625C9B" w14:textId="02EB67B2" w:rsidR="002F4EF8" w:rsidRDefault="002F4EF8" w:rsidP="002F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80" w:name="OtherNotes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OtherNotes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0"/>
                                </w:p>
                              </w:tc>
                            </w:tr>
                          </w:tbl>
                          <w:p w14:paraId="3A801375" w14:textId="77777777" w:rsidR="00AF0AA3" w:rsidRDefault="00AF0AA3" w:rsidP="00AF0AA3"/>
                          <w:p w14:paraId="5E773735" w14:textId="77777777" w:rsidR="00AF0AA3" w:rsidRDefault="00AF0AA3" w:rsidP="00AF0AA3"/>
                          <w:p w14:paraId="1E8DE5F1" w14:textId="77777777" w:rsidR="00AF0AA3" w:rsidRDefault="00AF0AA3" w:rsidP="00AF0AA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E003F" id="_x0000_s1030" style="position:absolute;margin-left:0;margin-top:443.25pt;width:829.1pt;height:125.6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" fillcolor="#a5a5a5" strokeweight="2pt">
                <v:textbox inset="0,0,0,0">
                  <w:txbxContent>
                    <w:tbl>
                      <w:tblPr>
                        <w:tblW w:w="16239" w:type="dxa"/>
                        <w:tblInd w:w="14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22"/>
                        <w:gridCol w:w="1247"/>
                        <w:gridCol w:w="623"/>
                        <w:gridCol w:w="1871"/>
                        <w:gridCol w:w="1247"/>
                        <w:gridCol w:w="4988"/>
                        <w:gridCol w:w="1247"/>
                        <w:gridCol w:w="2131"/>
                        <w:gridCol w:w="363"/>
                      </w:tblGrid>
                      <w:tr w:rsidR="00AF0AA3" w:rsidRPr="005443D9" w14:paraId="12C7469E" w14:textId="77777777" w:rsidTr="003060C9">
                        <w:trPr>
                          <w:gridAfter w:val="1"/>
                          <w:wAfter w:w="363" w:type="dxa"/>
                          <w:cantSplit/>
                          <w:trHeight w:val="284"/>
                        </w:trPr>
                        <w:tc>
                          <w:tcPr>
                            <w:tcW w:w="15876" w:type="dxa"/>
                            <w:gridSpan w:val="8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2133A7" w14:textId="176CC26E" w:rsidR="00AF0AA3" w:rsidRPr="00F514EE" w:rsidRDefault="00AF0AA3" w:rsidP="00F514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This Safety Record</w:t>
                            </w:r>
                          </w:p>
                        </w:tc>
                      </w:tr>
                      <w:tr w:rsidR="002F4EF8" w:rsidRPr="000C247C" w14:paraId="3F211751" w14:textId="77777777" w:rsidTr="003060C9">
                        <w:trPr>
                          <w:cantSplit/>
                          <w:trHeight w:hRule="exact" w:val="510"/>
                        </w:trPr>
                        <w:tc>
                          <w:tcPr>
                            <w:tcW w:w="2522" w:type="dxa"/>
                            <w:shd w:val="clear" w:color="auto" w:fill="FFFFFF"/>
                            <w:vAlign w:val="center"/>
                          </w:tcPr>
                          <w:p w14:paraId="750E35F1" w14:textId="35F1DC3B" w:rsidR="002F4EF8" w:rsidRPr="000C247C" w:rsidRDefault="002F4EF8" w:rsidP="002F4E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Issued by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3D384821" w14:textId="2F5DA1E6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Signed:</w:t>
                            </w:r>
                          </w:p>
                        </w:tc>
                        <w:tc>
                          <w:tcPr>
                            <w:tcW w:w="249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86BFCB9" w14:textId="3AFACBE1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1" w:name="Engine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EngineerSignature</w:t>
                            </w:r>
                            <w:proofErr w:type="spellEnd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181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1CB3C92" w14:textId="71B26DC2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Name:</w:t>
                            </w:r>
                          </w:p>
                        </w:tc>
                        <w:tc>
                          <w:tcPr>
                            <w:tcW w:w="4988" w:type="dxa"/>
                            <w:shd w:val="clear" w:color="auto" w:fill="FFFFFF"/>
                            <w:vAlign w:val="center"/>
                          </w:tcPr>
                          <w:p w14:paraId="1BB1F2E2" w14:textId="6186E590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2" w:name="Engineer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Engineer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Print</w:t>
                            </w:r>
                            <w:proofErr w:type="spellEnd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182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14BF7C41" w14:textId="2422E472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9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64E9117" w14:textId="535AA5FF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3" w:name="VisitDate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[Date]</w:t>
                            </w:r>
                            <w:bookmarkEnd w:id="183"/>
                          </w:p>
                        </w:tc>
                      </w:tr>
                      <w:tr w:rsidR="002F4EF8" w:rsidRPr="000C247C" w14:paraId="25D3AFAD" w14:textId="77777777" w:rsidTr="003060C9">
                        <w:trPr>
                          <w:cantSplit/>
                          <w:trHeight w:hRule="exact" w:val="510"/>
                        </w:trPr>
                        <w:tc>
                          <w:tcPr>
                            <w:tcW w:w="2522" w:type="dxa"/>
                            <w:shd w:val="clear" w:color="auto" w:fill="FFFFFF"/>
                            <w:vAlign w:val="center"/>
                          </w:tcPr>
                          <w:p w14:paraId="031A93F0" w14:textId="36DB845D" w:rsidR="002F4EF8" w:rsidRDefault="002F4EF8" w:rsidP="002F4E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Received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Behalf Of Tenant/ Landlord/ Agent/ Homeowner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2DAA200D" w14:textId="238BEEF6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Signed:</w:t>
                            </w:r>
                          </w:p>
                        </w:tc>
                        <w:tc>
                          <w:tcPr>
                            <w:tcW w:w="249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29C5F99" w14:textId="37089898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4" w:name="Custom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CustomerSignature</w:t>
                            </w:r>
                            <w:proofErr w:type="spellEnd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184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740C6F5C" w14:textId="3F8F7CC9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Name:</w:t>
                            </w:r>
                          </w:p>
                        </w:tc>
                        <w:tc>
                          <w:tcPr>
                            <w:tcW w:w="4988" w:type="dxa"/>
                            <w:shd w:val="clear" w:color="auto" w:fill="FFFFFF"/>
                            <w:vAlign w:val="center"/>
                          </w:tcPr>
                          <w:p w14:paraId="1C190327" w14:textId="1D849A34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5" w:name="CustomerNam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Customer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Print</w:t>
                            </w:r>
                            <w:proofErr w:type="spellEnd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]</w:t>
                            </w:r>
                            <w:bookmarkEnd w:id="185"/>
                          </w:p>
                        </w:tc>
                        <w:tc>
                          <w:tcPr>
                            <w:tcW w:w="1247" w:type="dxa"/>
                            <w:shd w:val="clear" w:color="auto" w:fill="FFFFFF"/>
                            <w:vAlign w:val="center"/>
                          </w:tcPr>
                          <w:p w14:paraId="069AA3D9" w14:textId="679A3E2F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9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8C638B" w14:textId="1668D6C8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6" w:name="Date"/>
                            <w:bookmarkStart w:id="187" w:name="VisitDate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[Date]</w:t>
                            </w:r>
                            <w:bookmarkEnd w:id="186"/>
                            <w:bookmarkEnd w:id="187"/>
                          </w:p>
                        </w:tc>
                      </w:tr>
                      <w:tr w:rsidR="002F4EF8" w:rsidRPr="000C247C" w14:paraId="060EB6D4" w14:textId="77777777" w:rsidTr="003060C9">
                        <w:trPr>
                          <w:cantSplit/>
                          <w:trHeight w:hRule="exact" w:val="510"/>
                        </w:trPr>
                        <w:tc>
                          <w:tcPr>
                            <w:tcW w:w="2522" w:type="dxa"/>
                            <w:shd w:val="clear" w:color="auto" w:fill="FFFFFF"/>
                            <w:vAlign w:val="center"/>
                          </w:tcPr>
                          <w:p w14:paraId="48E362F1" w14:textId="71129943" w:rsidR="002F4EF8" w:rsidRDefault="002F4EF8" w:rsidP="002F4E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Number of appliances inspected</w:t>
                            </w:r>
                          </w:p>
                        </w:tc>
                        <w:tc>
                          <w:tcPr>
                            <w:tcW w:w="187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2C9CC61" w14:textId="708B8B79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8" w:name="NumInspecte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NumInspected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88"/>
                          </w:p>
                        </w:tc>
                        <w:tc>
                          <w:tcPr>
                            <w:tcW w:w="1871" w:type="dxa"/>
                            <w:shd w:val="clear" w:color="auto" w:fill="FFFFFF"/>
                            <w:vAlign w:val="center"/>
                          </w:tcPr>
                          <w:p w14:paraId="76F60C11" w14:textId="1471E12C" w:rsidR="002F4EF8" w:rsidRPr="000C247C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Next Inspection Due:</w:t>
                            </w:r>
                          </w:p>
                        </w:tc>
                        <w:tc>
                          <w:tcPr>
                            <w:tcW w:w="9976" w:type="dxa"/>
                            <w:gridSpan w:val="5"/>
                            <w:shd w:val="clear" w:color="auto" w:fill="FFFFFF"/>
                            <w:vAlign w:val="center"/>
                          </w:tcPr>
                          <w:p w14:paraId="6AB6E8D2" w14:textId="2C21291C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89" w:name="NextInspectionDue"/>
                            <w:bookmarkStart w:id="190" w:name="NextServiceDu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NextInspectionDue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] </w:t>
                            </w:r>
                            <w:bookmarkEnd w:id="189"/>
                            <w:bookmarkEnd w:id="190"/>
                          </w:p>
                        </w:tc>
                      </w:tr>
                      <w:tr w:rsidR="002F4EF8" w:rsidRPr="000C247C" w14:paraId="42878D09" w14:textId="77777777" w:rsidTr="003060C9">
                        <w:trPr>
                          <w:cantSplit/>
                          <w:trHeight w:hRule="exact" w:val="510"/>
                        </w:trPr>
                        <w:tc>
                          <w:tcPr>
                            <w:tcW w:w="2522" w:type="dxa"/>
                            <w:shd w:val="clear" w:color="auto" w:fill="FFFFFF"/>
                            <w:vAlign w:val="center"/>
                          </w:tcPr>
                          <w:p w14:paraId="17EF702E" w14:textId="296C05A0" w:rsidR="002F4EF8" w:rsidRDefault="002F4EF8" w:rsidP="002F4EF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Ref No / Other Notes:</w:t>
                            </w:r>
                          </w:p>
                        </w:tc>
                        <w:tc>
                          <w:tcPr>
                            <w:tcW w:w="13717" w:type="dxa"/>
                            <w:gridSpan w:val="8"/>
                            <w:shd w:val="clear" w:color="auto" w:fill="FFFFFF"/>
                            <w:vAlign w:val="center"/>
                          </w:tcPr>
                          <w:p w14:paraId="72625C9B" w14:textId="02EB67B2" w:rsidR="002F4EF8" w:rsidRDefault="002F4EF8" w:rsidP="002F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91" w:name="OtherNotes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OtherNotes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91"/>
                          </w:p>
                        </w:tc>
                      </w:tr>
                    </w:tbl>
                    <w:p w14:paraId="3A801375" w14:textId="77777777" w:rsidR="00AF0AA3" w:rsidRDefault="00AF0AA3" w:rsidP="00AF0AA3"/>
                    <w:p w14:paraId="5E773735" w14:textId="77777777" w:rsidR="00AF0AA3" w:rsidRDefault="00AF0AA3" w:rsidP="00AF0AA3"/>
                    <w:p w14:paraId="1E8DE5F1" w14:textId="77777777" w:rsidR="00AF0AA3" w:rsidRDefault="00AF0AA3" w:rsidP="00AF0AA3"/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78466BED" w14:textId="09AE28A1" w:rsidR="00D9295C" w:rsidRDefault="00D9295C"/>
    <w:p w14:paraId="6CD37E2C" w14:textId="51620826" w:rsidR="00D9295C" w:rsidRDefault="00D9295C"/>
    <w:p w14:paraId="6D9A7A03" w14:textId="2FEC8FE7" w:rsidR="00D9295C" w:rsidRDefault="00D9295C"/>
    <w:p w14:paraId="0D8B4A07" w14:textId="77777777" w:rsidR="00D9295C" w:rsidRDefault="00D9295C"/>
    <w:p w14:paraId="2B20623C" w14:textId="77777777" w:rsidR="00D9295C" w:rsidRDefault="00D9295C"/>
    <w:p w14:paraId="112A3E62" w14:textId="77777777" w:rsidR="00D9295C" w:rsidRDefault="00D9295C"/>
    <w:p w14:paraId="56E442E8" w14:textId="15713415" w:rsidR="00BB463E" w:rsidRDefault="00BB463E"/>
    <w:sectPr w:rsidR="00BB463E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0BC2" w14:textId="77777777" w:rsidR="002803E4" w:rsidRDefault="002803E4" w:rsidP="00C41FCA">
      <w:r>
        <w:separator/>
      </w:r>
    </w:p>
  </w:endnote>
  <w:endnote w:type="continuationSeparator" w:id="0">
    <w:p w14:paraId="3D56F0B8" w14:textId="77777777" w:rsidR="002803E4" w:rsidRDefault="002803E4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81D3" w14:textId="77777777" w:rsidR="002803E4" w:rsidRDefault="002803E4" w:rsidP="00C41FCA">
      <w:r>
        <w:separator/>
      </w:r>
    </w:p>
  </w:footnote>
  <w:footnote w:type="continuationSeparator" w:id="0">
    <w:p w14:paraId="6036DD09" w14:textId="77777777" w:rsidR="002803E4" w:rsidRDefault="002803E4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00430"/>
    <w:rsid w:val="00014C46"/>
    <w:rsid w:val="00024664"/>
    <w:rsid w:val="000551F1"/>
    <w:rsid w:val="00071E0F"/>
    <w:rsid w:val="000B0DA2"/>
    <w:rsid w:val="000B1F8E"/>
    <w:rsid w:val="000D44B5"/>
    <w:rsid w:val="000D4FD6"/>
    <w:rsid w:val="000E49D1"/>
    <w:rsid w:val="000F0A48"/>
    <w:rsid w:val="00107ACC"/>
    <w:rsid w:val="001423F1"/>
    <w:rsid w:val="00150470"/>
    <w:rsid w:val="00167A27"/>
    <w:rsid w:val="001B222B"/>
    <w:rsid w:val="001C1018"/>
    <w:rsid w:val="001D2829"/>
    <w:rsid w:val="001D62C6"/>
    <w:rsid w:val="001E4293"/>
    <w:rsid w:val="001E66FF"/>
    <w:rsid w:val="00205B10"/>
    <w:rsid w:val="00210C9C"/>
    <w:rsid w:val="002110D8"/>
    <w:rsid w:val="00236556"/>
    <w:rsid w:val="002436B2"/>
    <w:rsid w:val="0024479D"/>
    <w:rsid w:val="00245CDF"/>
    <w:rsid w:val="002570B2"/>
    <w:rsid w:val="00257C61"/>
    <w:rsid w:val="00263BAC"/>
    <w:rsid w:val="0027303D"/>
    <w:rsid w:val="00277B34"/>
    <w:rsid w:val="002803E4"/>
    <w:rsid w:val="002827D5"/>
    <w:rsid w:val="002974FF"/>
    <w:rsid w:val="002B2A3E"/>
    <w:rsid w:val="002D3B4F"/>
    <w:rsid w:val="002F4EF8"/>
    <w:rsid w:val="003060C9"/>
    <w:rsid w:val="00316565"/>
    <w:rsid w:val="0032447B"/>
    <w:rsid w:val="00326837"/>
    <w:rsid w:val="00347A85"/>
    <w:rsid w:val="00351F01"/>
    <w:rsid w:val="00386018"/>
    <w:rsid w:val="003900E1"/>
    <w:rsid w:val="00394995"/>
    <w:rsid w:val="003951A7"/>
    <w:rsid w:val="003C5E9E"/>
    <w:rsid w:val="003F324A"/>
    <w:rsid w:val="00403D91"/>
    <w:rsid w:val="00424B42"/>
    <w:rsid w:val="0044407B"/>
    <w:rsid w:val="00455B1B"/>
    <w:rsid w:val="004714AC"/>
    <w:rsid w:val="00483FA4"/>
    <w:rsid w:val="004A227E"/>
    <w:rsid w:val="004D66E0"/>
    <w:rsid w:val="004D7C65"/>
    <w:rsid w:val="00516A42"/>
    <w:rsid w:val="00535C4E"/>
    <w:rsid w:val="005363C8"/>
    <w:rsid w:val="00546B6F"/>
    <w:rsid w:val="00551824"/>
    <w:rsid w:val="005538BD"/>
    <w:rsid w:val="00587806"/>
    <w:rsid w:val="005D3524"/>
    <w:rsid w:val="005D5F7C"/>
    <w:rsid w:val="005D6FA5"/>
    <w:rsid w:val="005E18C4"/>
    <w:rsid w:val="005F7A99"/>
    <w:rsid w:val="00615055"/>
    <w:rsid w:val="00627C0B"/>
    <w:rsid w:val="00630234"/>
    <w:rsid w:val="006757BC"/>
    <w:rsid w:val="00683638"/>
    <w:rsid w:val="00683B5D"/>
    <w:rsid w:val="00693271"/>
    <w:rsid w:val="006A26F6"/>
    <w:rsid w:val="006A3D57"/>
    <w:rsid w:val="006B3CD5"/>
    <w:rsid w:val="006B543A"/>
    <w:rsid w:val="006B5C4B"/>
    <w:rsid w:val="006C31EC"/>
    <w:rsid w:val="006D2598"/>
    <w:rsid w:val="006D2DE3"/>
    <w:rsid w:val="006D2EFA"/>
    <w:rsid w:val="006E6275"/>
    <w:rsid w:val="00713425"/>
    <w:rsid w:val="00726E95"/>
    <w:rsid w:val="00740284"/>
    <w:rsid w:val="007439FD"/>
    <w:rsid w:val="007725D0"/>
    <w:rsid w:val="00783497"/>
    <w:rsid w:val="0078708C"/>
    <w:rsid w:val="007937E5"/>
    <w:rsid w:val="007A3790"/>
    <w:rsid w:val="007A544F"/>
    <w:rsid w:val="007A79CE"/>
    <w:rsid w:val="007B61D3"/>
    <w:rsid w:val="007B6F8F"/>
    <w:rsid w:val="007D3244"/>
    <w:rsid w:val="007D7E81"/>
    <w:rsid w:val="007E4C75"/>
    <w:rsid w:val="00820276"/>
    <w:rsid w:val="00824984"/>
    <w:rsid w:val="00831595"/>
    <w:rsid w:val="00877612"/>
    <w:rsid w:val="00877BCE"/>
    <w:rsid w:val="008901CE"/>
    <w:rsid w:val="00892FC4"/>
    <w:rsid w:val="008B5002"/>
    <w:rsid w:val="008E618E"/>
    <w:rsid w:val="008F6B07"/>
    <w:rsid w:val="009101BA"/>
    <w:rsid w:val="0091176B"/>
    <w:rsid w:val="00917214"/>
    <w:rsid w:val="00950EB4"/>
    <w:rsid w:val="009552EE"/>
    <w:rsid w:val="0096336F"/>
    <w:rsid w:val="009B244B"/>
    <w:rsid w:val="009E1259"/>
    <w:rsid w:val="00A03CFD"/>
    <w:rsid w:val="00A122CB"/>
    <w:rsid w:val="00A23C3F"/>
    <w:rsid w:val="00A45BAA"/>
    <w:rsid w:val="00A460B6"/>
    <w:rsid w:val="00A76519"/>
    <w:rsid w:val="00A77F39"/>
    <w:rsid w:val="00A9626D"/>
    <w:rsid w:val="00AB1DC0"/>
    <w:rsid w:val="00AB4599"/>
    <w:rsid w:val="00AE507F"/>
    <w:rsid w:val="00AE6A9E"/>
    <w:rsid w:val="00AF0AA3"/>
    <w:rsid w:val="00B00C3F"/>
    <w:rsid w:val="00B122DA"/>
    <w:rsid w:val="00B24824"/>
    <w:rsid w:val="00B62D1C"/>
    <w:rsid w:val="00B62FDE"/>
    <w:rsid w:val="00B80A7C"/>
    <w:rsid w:val="00B83FB0"/>
    <w:rsid w:val="00B909B3"/>
    <w:rsid w:val="00BA4690"/>
    <w:rsid w:val="00BB463E"/>
    <w:rsid w:val="00BC64B5"/>
    <w:rsid w:val="00BC6F4E"/>
    <w:rsid w:val="00BD04D4"/>
    <w:rsid w:val="00BD5C39"/>
    <w:rsid w:val="00BD7B29"/>
    <w:rsid w:val="00BE10B2"/>
    <w:rsid w:val="00BF6B9E"/>
    <w:rsid w:val="00C06A2C"/>
    <w:rsid w:val="00C109E9"/>
    <w:rsid w:val="00C40B34"/>
    <w:rsid w:val="00C41FCA"/>
    <w:rsid w:val="00C741BA"/>
    <w:rsid w:val="00C76BC2"/>
    <w:rsid w:val="00C82578"/>
    <w:rsid w:val="00C97C67"/>
    <w:rsid w:val="00CA6B4E"/>
    <w:rsid w:val="00CB1A1F"/>
    <w:rsid w:val="00CB5FA2"/>
    <w:rsid w:val="00CD0CE5"/>
    <w:rsid w:val="00CE59E6"/>
    <w:rsid w:val="00CF4CF5"/>
    <w:rsid w:val="00D04E65"/>
    <w:rsid w:val="00D244D7"/>
    <w:rsid w:val="00D31635"/>
    <w:rsid w:val="00D33F5E"/>
    <w:rsid w:val="00D73CDA"/>
    <w:rsid w:val="00D74EEB"/>
    <w:rsid w:val="00D9295C"/>
    <w:rsid w:val="00DA6BC2"/>
    <w:rsid w:val="00DC2982"/>
    <w:rsid w:val="00DC3A13"/>
    <w:rsid w:val="00DF4E2A"/>
    <w:rsid w:val="00DF73DB"/>
    <w:rsid w:val="00E10527"/>
    <w:rsid w:val="00E1153B"/>
    <w:rsid w:val="00E15325"/>
    <w:rsid w:val="00E41D36"/>
    <w:rsid w:val="00E638AE"/>
    <w:rsid w:val="00E64034"/>
    <w:rsid w:val="00E73DE8"/>
    <w:rsid w:val="00E74519"/>
    <w:rsid w:val="00E80D6A"/>
    <w:rsid w:val="00E8113F"/>
    <w:rsid w:val="00E90102"/>
    <w:rsid w:val="00E96A5A"/>
    <w:rsid w:val="00E9784A"/>
    <w:rsid w:val="00E97DD7"/>
    <w:rsid w:val="00EC23C4"/>
    <w:rsid w:val="00EF6D4A"/>
    <w:rsid w:val="00F05833"/>
    <w:rsid w:val="00F1556E"/>
    <w:rsid w:val="00F359AC"/>
    <w:rsid w:val="00F514EE"/>
    <w:rsid w:val="00F7725D"/>
    <w:rsid w:val="00FC6869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858EC-B2EE-4A04-AEB0-13144BDC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12</cp:revision>
  <cp:lastPrinted>2009-02-23T11:05:00Z</cp:lastPrinted>
  <dcterms:created xsi:type="dcterms:W3CDTF">2019-12-31T15:09:00Z</dcterms:created>
  <dcterms:modified xsi:type="dcterms:W3CDTF">2020-03-10T13:01:00Z</dcterms:modified>
</cp:coreProperties>
</file>